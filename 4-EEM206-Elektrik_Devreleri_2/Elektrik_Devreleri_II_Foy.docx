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docPartObj>
          <w:docPartGallery w:val="Cover Pages"/>
          <w:docPartUnique/>
        </w:docPartObj>
      </w:sdtPr>
      <w:sdtEndPr>
        <w:rPr>
          <w:kern w:val="0"/>
          <w:sz w:val="56"/>
        </w:rPr>
      </w:sdtEndPr>
      <w:sdtContent>
        <w:p w:rsidR="00644EF9" w:rsidRDefault="00853766">
          <w:pPr>
            <w:rPr>
              <w:kern w:val="28"/>
            </w:rPr>
          </w:pPr>
          <w:r>
            <w:rPr>
              <w:noProof/>
            </w:rPr>
            <w:drawing>
              <wp:anchor distT="0" distB="0" distL="114300" distR="114300" simplePos="0" relativeHeight="251677696" behindDoc="0" locked="0" layoutInCell="1" allowOverlap="1" wp14:anchorId="4F8CC451" wp14:editId="6654256D">
                <wp:simplePos x="0" y="0"/>
                <wp:positionH relativeFrom="margin">
                  <wp:posOffset>-228600</wp:posOffset>
                </wp:positionH>
                <wp:positionV relativeFrom="margin">
                  <wp:posOffset>-219075</wp:posOffset>
                </wp:positionV>
                <wp:extent cx="6718733" cy="6296025"/>
                <wp:effectExtent l="0" t="0" r="635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7_-_Electronic_circui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0720" cy="6307258"/>
                        </a:xfrm>
                        <a:prstGeom prst="rect">
                          <a:avLst/>
                        </a:prstGeom>
                      </pic:spPr>
                    </pic:pic>
                  </a:graphicData>
                </a:graphic>
                <wp14:sizeRelH relativeFrom="margin">
                  <wp14:pctWidth>0</wp14:pctWidth>
                </wp14:sizeRelH>
                <wp14:sizeRelV relativeFrom="margin">
                  <wp14:pctHeight>0</wp14:pctHeight>
                </wp14:sizeRelV>
              </wp:anchor>
            </w:drawing>
          </w:r>
        </w:p>
        <w:p w:rsidR="00644EF9" w:rsidRDefault="00853766">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68480" behindDoc="0" locked="0" layoutInCell="1" allowOverlap="1" wp14:anchorId="5562E56B" wp14:editId="4E0821CC">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177280" cy="971550"/>
                    <wp:effectExtent l="0" t="0" r="0" b="0"/>
                    <wp:wrapNone/>
                    <wp:docPr id="16" name="Metin Kutusu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28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5D1" w:rsidRPr="00881768" w:rsidRDefault="001B05D1" w:rsidP="00853766">
                                <w:pPr>
                                  <w:jc w:val="right"/>
                                  <w:rPr>
                                    <w:rFonts w:ascii="Verdana" w:hAnsi="Verdana"/>
                                  </w:rPr>
                                </w:pPr>
                                <w:r w:rsidRPr="00881768">
                                  <w:rPr>
                                    <w:rFonts w:ascii="Verdana" w:hAnsi="Verdana"/>
                                  </w:rPr>
                                  <w:t>Sakarya Üniversitesi</w:t>
                                </w:r>
                                <w:r w:rsidRPr="00881768">
                                  <w:rPr>
                                    <w:rFonts w:ascii="Verdana" w:hAnsi="Verdana"/>
                                  </w:rPr>
                                  <w:br/>
                                  <w:t>Mühendislik Fakültesi</w:t>
                                </w:r>
                                <w:r w:rsidRPr="00881768">
                                  <w:rPr>
                                    <w:rFonts w:ascii="Verdana" w:hAnsi="Verdana"/>
                                  </w:rPr>
                                  <w:br/>
                                  <w:t>Elektrik Elektronik Mühendisliği Bölümü</w:t>
                                </w:r>
                              </w:p>
                              <w:p w:rsidR="001B05D1" w:rsidRPr="00853766" w:rsidRDefault="001B05D1" w:rsidP="00853766">
                                <w:pPr>
                                  <w:jc w:val="right"/>
                                  <w:rPr>
                                    <w:color w:val="A6A6A6" w:themeColor="background1" w:themeShade="A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24" o:spid="_x0000_s1026" type="#_x0000_t202" style="position:absolute;margin-left:0;margin-top:0;width:486.4pt;height:76.5pt;z-index:251668480;visibility:visible;mso-wrap-style:square;mso-width-percent:0;mso-height-percent:0;mso-top-percent:870;mso-wrap-distance-left:9pt;mso-wrap-distance-top:0;mso-wrap-distance-right:9pt;mso-wrap-distance-bottom:0;mso-position-horizontal:left;mso-position-horizontal-relative:margin;mso-position-vertical-relative:margin;mso-width-percent: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" filled="f" stroked="f">
                    <v:textbox>
                      <w:txbxContent>
                        <w:p w:rsidR="001B05D1" w:rsidRPr="00881768" w:rsidRDefault="001B05D1" w:rsidP="00853766">
                          <w:pPr>
                            <w:jc w:val="right"/>
                            <w:rPr>
                              <w:rFonts w:ascii="Verdana" w:hAnsi="Verdana"/>
                            </w:rPr>
                          </w:pPr>
                          <w:r w:rsidRPr="00881768">
                            <w:rPr>
                              <w:rFonts w:ascii="Verdana" w:hAnsi="Verdana"/>
                            </w:rPr>
                            <w:t>Sakarya Üniversitesi</w:t>
                          </w:r>
                          <w:r w:rsidRPr="00881768">
                            <w:rPr>
                              <w:rFonts w:ascii="Verdana" w:hAnsi="Verdana"/>
                            </w:rPr>
                            <w:br/>
                            <w:t>Mühendislik Fakültesi</w:t>
                          </w:r>
                          <w:r w:rsidRPr="00881768">
                            <w:rPr>
                              <w:rFonts w:ascii="Verdana" w:hAnsi="Verdana"/>
                            </w:rPr>
                            <w:br/>
                            <w:t>Elektrik Elektronik Mühendisliği Bölümü</w:t>
                          </w:r>
                        </w:p>
                        <w:p w:rsidR="001B05D1" w:rsidRPr="00853766" w:rsidRDefault="001B05D1" w:rsidP="00853766">
                          <w:pPr>
                            <w:jc w:val="right"/>
                            <w:rPr>
                              <w:color w:val="A6A6A6" w:themeColor="background1" w:themeShade="A6"/>
                            </w:rPr>
                          </w:pPr>
                        </w:p>
                      </w:txbxContent>
                    </v:textbox>
                    <w10:wrap anchorx="margin" anchory="margin"/>
                  </v:shape>
                </w:pict>
              </mc:Fallback>
            </mc:AlternateContent>
          </w:r>
          <w:r w:rsidR="001255DA">
            <w:rPr>
              <w:noProof/>
            </w:rPr>
            <mc:AlternateContent>
              <mc:Choice Requires="wps">
                <w:drawing>
                  <wp:anchor distT="0" distB="0" distL="114300" distR="114300" simplePos="0" relativeHeight="251674624" behindDoc="0" locked="0" layoutInCell="1" allowOverlap="1" wp14:anchorId="452CA3CF" wp14:editId="5C95148A">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5D1" w:rsidRPr="00881768" w:rsidRDefault="00633336">
                                <w:pPr>
                                  <w:pStyle w:val="AltKonuBal"/>
                                  <w:rPr>
                                    <w:rFonts w:ascii="Verdana" w:hAnsi="Verdana"/>
                                    <w:b/>
                                  </w:rPr>
                                </w:pPr>
                                <w:sdt>
                                  <w:sdtPr>
                                    <w:rPr>
                                      <w:rFonts w:ascii="Verdana" w:hAnsi="Verdana"/>
                                      <w:b/>
                                    </w:rPr>
                                    <w:alias w:val="Alt Başlık"/>
                                    <w:id w:val="2038005844"/>
                                    <w:dataBinding w:prefixMappings="xmlns:ns0='http://schemas.openxmlformats.org/package/2006/metadata/core-properties' xmlns:ns1='http://purl.org/dc/elements/1.1/'" w:xpath="/ns0:coreProperties[1]/ns1:subject[1]" w:storeItemID="{6C3C8BC8-F283-45AE-878A-BAB7291924A1}"/>
                                    <w:text/>
                                  </w:sdtPr>
                                  <w:sdtEndPr/>
                                  <w:sdtContent>
                                    <w:r w:rsidR="001B05D1" w:rsidRPr="00881768">
                                      <w:rPr>
                                        <w:rFonts w:ascii="Verdana" w:hAnsi="Verdana"/>
                                        <w:b/>
                                      </w:rPr>
                                      <w:t>Laboratuvar FÖYÜ</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id="Metin Kutusu 11" o:spid="_x0000_s1027"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" filled="f" stroked="f">
                    <v:textbox>
                      <w:txbxContent>
                        <w:p w:rsidR="001B05D1" w:rsidRPr="00881768" w:rsidRDefault="00451799">
                          <w:pPr>
                            <w:pStyle w:val="AltKonuBal"/>
                            <w:rPr>
                              <w:rFonts w:ascii="Verdana" w:hAnsi="Verdana"/>
                              <w:b/>
                            </w:rPr>
                          </w:pPr>
                          <w:sdt>
                            <w:sdtPr>
                              <w:rPr>
                                <w:rFonts w:ascii="Verdana" w:hAnsi="Verdana"/>
                                <w:b/>
                              </w:rPr>
                              <w:alias w:val="Alt Başlık"/>
                              <w:id w:val="2038005844"/>
                              <w:dataBinding w:prefixMappings="xmlns:ns0='http://schemas.openxmlformats.org/package/2006/metadata/core-properties' xmlns:ns1='http://purl.org/dc/elements/1.1/'" w:xpath="/ns0:coreProperties[1]/ns1:subject[1]" w:storeItemID="{6C3C8BC8-F283-45AE-878A-BAB7291924A1}"/>
                              <w:text/>
                            </w:sdtPr>
                            <w:sdtEndPr/>
                            <w:sdtContent>
                              <w:r w:rsidR="001B05D1" w:rsidRPr="00881768">
                                <w:rPr>
                                  <w:rFonts w:ascii="Verdana" w:hAnsi="Verdana"/>
                                  <w:b/>
                                </w:rPr>
                                <w:t>Laboratuvar FÖYÜ</w:t>
                              </w:r>
                            </w:sdtContent>
                          </w:sdt>
                        </w:p>
                      </w:txbxContent>
                    </v:textbox>
                    <w10:wrap anchorx="margin" anchory="margin"/>
                  </v:shape>
                </w:pict>
              </mc:Fallback>
            </mc:AlternateContent>
          </w:r>
          <w:r w:rsidR="001255DA">
            <w:rPr>
              <w:noProof/>
            </w:rPr>
            <mc:AlternateContent>
              <mc:Choice Requires="wps">
                <w:drawing>
                  <wp:anchor distT="0" distB="0" distL="114300" distR="114300" simplePos="0" relativeHeight="251669504" behindDoc="0" locked="0" layoutInCell="1" allowOverlap="1" wp14:anchorId="5E41D1E4" wp14:editId="1E1DF6EA">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5D1" w:rsidRPr="00881768" w:rsidRDefault="00633336">
                                <w:pPr>
                                  <w:pStyle w:val="Balk"/>
                                  <w:rPr>
                                    <w:rFonts w:ascii="Verdana" w:hAnsi="Verdana"/>
                                    <w:b/>
                                    <w:sz w:val="56"/>
                                  </w:rPr>
                                </w:pPr>
                                <w:sdt>
                                  <w:sdtPr>
                                    <w:rPr>
                                      <w:rFonts w:ascii="Verdana" w:hAnsi="Verdana"/>
                                      <w:b/>
                                      <w:sz w:val="56"/>
                                    </w:rPr>
                                    <w:alias w:val="Başlık"/>
                                    <w:id w:val="275990036"/>
                                    <w:dataBinding w:prefixMappings="xmlns:ns0='http://schemas.openxmlformats.org/package/2006/metadata/core-properties' xmlns:ns1='http://purl.org/dc/elements/1.1/'" w:xpath="/ns0:coreProperties[1]/ns1:title[1]" w:storeItemID="{6C3C8BC8-F283-45AE-878A-BAB7291924A1}"/>
                                    <w:text/>
                                  </w:sdtPr>
                                  <w:sdtEndPr/>
                                  <w:sdtContent>
                                    <w:r w:rsidR="001B05D1">
                                      <w:rPr>
                                        <w:rFonts w:ascii="Verdana" w:hAnsi="Verdana"/>
                                        <w:b/>
                                        <w:sz w:val="56"/>
                                      </w:rPr>
                                      <w:t xml:space="preserve">ELEKTRİK </w:t>
                                    </w:r>
                                    <w:proofErr w:type="gramStart"/>
                                    <w:r w:rsidR="001B05D1">
                                      <w:rPr>
                                        <w:rFonts w:ascii="Verdana" w:hAnsi="Verdana"/>
                                        <w:b/>
                                        <w:sz w:val="56"/>
                                      </w:rPr>
                                      <w:t>DEVRELERİ  II</w:t>
                                    </w:r>
                                    <w:proofErr w:type="gramEnd"/>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Metin Kutusu 26" o:spid="_x0000_s1028"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" filled="f" stroked="f">
                    <v:textbox>
                      <w:txbxContent>
                        <w:p w:rsidR="001B05D1" w:rsidRPr="00881768" w:rsidRDefault="00451799">
                          <w:pPr>
                            <w:pStyle w:val="Balk"/>
                            <w:rPr>
                              <w:rFonts w:ascii="Verdana" w:hAnsi="Verdana"/>
                              <w:b/>
                              <w:sz w:val="56"/>
                            </w:rPr>
                          </w:pPr>
                          <w:sdt>
                            <w:sdtPr>
                              <w:rPr>
                                <w:rFonts w:ascii="Verdana" w:hAnsi="Verdana"/>
                                <w:b/>
                                <w:sz w:val="56"/>
                              </w:rPr>
                              <w:alias w:val="Başlık"/>
                              <w:id w:val="275990036"/>
                              <w:dataBinding w:prefixMappings="xmlns:ns0='http://schemas.openxmlformats.org/package/2006/metadata/core-properties' xmlns:ns1='http://purl.org/dc/elements/1.1/'" w:xpath="/ns0:coreProperties[1]/ns1:title[1]" w:storeItemID="{6C3C8BC8-F283-45AE-878A-BAB7291924A1}"/>
                              <w:text/>
                            </w:sdtPr>
                            <w:sdtEndPr/>
                            <w:sdtContent>
                              <w:r w:rsidR="001B05D1">
                                <w:rPr>
                                  <w:rFonts w:ascii="Verdana" w:hAnsi="Verdana"/>
                                  <w:b/>
                                  <w:sz w:val="56"/>
                                </w:rPr>
                                <w:t xml:space="preserve">ELEKTRİK </w:t>
                              </w:r>
                              <w:proofErr w:type="gramStart"/>
                              <w:r w:rsidR="001B05D1">
                                <w:rPr>
                                  <w:rFonts w:ascii="Verdana" w:hAnsi="Verdana"/>
                                  <w:b/>
                                  <w:sz w:val="56"/>
                                </w:rPr>
                                <w:t>DEVRELERİ  II</w:t>
                              </w:r>
                              <w:proofErr w:type="gramEnd"/>
                            </w:sdtContent>
                          </w:sdt>
                        </w:p>
                      </w:txbxContent>
                    </v:textbox>
                    <w10:wrap anchorx="margin" anchory="margin"/>
                  </v:shape>
                </w:pict>
              </mc:Fallback>
            </mc:AlternateContent>
          </w:r>
          <w:r w:rsidR="001255DA">
            <w:rPr>
              <w:noProof/>
            </w:rPr>
            <mc:AlternateContent>
              <mc:Choice Requires="wps">
                <w:drawing>
                  <wp:anchor distT="0" distB="0" distL="114300" distR="114300" simplePos="0" relativeHeight="251672576" behindDoc="0" locked="0" layoutInCell="1" allowOverlap="1" wp14:anchorId="7E9635BD" wp14:editId="63987F7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Dikdörtge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Dikdörtgen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" fillcolor="#d1282e [3215]" stroked="f">
                    <w10:wrap anchorx="margin" anchory="margin"/>
                  </v:rect>
                </w:pict>
              </mc:Fallback>
            </mc:AlternateContent>
          </w:r>
          <w:r w:rsidR="001255DA">
            <w:rPr>
              <w:noProof/>
            </w:rPr>
            <mc:AlternateContent>
              <mc:Choice Requires="wps">
                <w:drawing>
                  <wp:anchor distT="0" distB="0" distL="114300" distR="114300" simplePos="0" relativeHeight="251671552" behindDoc="0" locked="0" layoutInCell="1" allowOverlap="1" wp14:anchorId="6C5F7A35" wp14:editId="25E02C01">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Dikdörtge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Dikdörtgen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" fillcolor="black [3213]" stroked="f">
                    <w10:wrap anchorx="margin" anchory="margin"/>
                  </v:rect>
                </w:pict>
              </mc:Fallback>
            </mc:AlternateContent>
          </w:r>
          <w:r w:rsidR="001255DA">
            <w:rPr>
              <w:noProof/>
            </w:rPr>
            <mc:AlternateContent>
              <mc:Choice Requires="wps">
                <w:drawing>
                  <wp:anchor distT="0" distB="0" distL="114300" distR="114300" simplePos="0" relativeHeight="251670528" behindDoc="0" locked="0" layoutInCell="1" allowOverlap="1" wp14:anchorId="2404F9A8" wp14:editId="6DEA6CF5">
                    <wp:simplePos x="0" y="0"/>
                    <wp:positionH relativeFrom="margin">
                      <wp:align>center</wp:align>
                    </wp:positionH>
                    <wp:positionV relativeFrom="margin">
                      <wp:align>center</wp:align>
                    </wp:positionV>
                    <wp:extent cx="6839585" cy="9121140"/>
                    <wp:effectExtent l="0" t="0" r="9525" b="0"/>
                    <wp:wrapNone/>
                    <wp:docPr id="6"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Dikdörtgen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" filled="f" strokecolor="black [3213]">
                    <w10:wrap anchorx="margin" anchory="margin"/>
                  </v:rect>
                </w:pict>
              </mc:Fallback>
            </mc:AlternateContent>
          </w:r>
          <w:r w:rsidR="001255DA">
            <w:rPr>
              <w:sz w:val="56"/>
            </w:rPr>
            <w:br w:type="page"/>
          </w:r>
        </w:p>
      </w:sdtContent>
    </w:sdt>
    <w:sdt>
      <w:sdtPr>
        <w:rPr>
          <w:rFonts w:ascii="Times New Roman" w:hAnsi="Times New Roman" w:cs="Times New Roman"/>
          <w:sz w:val="56"/>
        </w:rPr>
        <w:id w:val="633372245"/>
        <w:dataBinding w:prefixMappings="xmlns:ns0='http://schemas.openxmlformats.org/package/2006/metadata/core-properties' xmlns:ns1='http://purl.org/dc/elements/1.1/'" w:xpath="/ns0:coreProperties[1]/ns1:title[1]" w:storeItemID="{6C3C8BC8-F283-45AE-878A-BAB7291924A1}"/>
        <w:text/>
      </w:sdtPr>
      <w:sdtEndPr/>
      <w:sdtContent>
        <w:p w:rsidR="00644EF9" w:rsidRPr="00881768" w:rsidRDefault="00826148" w:rsidP="00651FD2">
          <w:pPr>
            <w:pStyle w:val="Balk"/>
            <w:jc w:val="center"/>
            <w:rPr>
              <w:rFonts w:ascii="Times New Roman" w:hAnsi="Times New Roman" w:cs="Times New Roman"/>
              <w:sz w:val="56"/>
            </w:rPr>
          </w:pPr>
          <w:r>
            <w:rPr>
              <w:rFonts w:ascii="Times New Roman" w:hAnsi="Times New Roman" w:cs="Times New Roman"/>
              <w:sz w:val="56"/>
            </w:rPr>
            <w:t xml:space="preserve">ELEKTRİK </w:t>
          </w:r>
          <w:proofErr w:type="gramStart"/>
          <w:r>
            <w:rPr>
              <w:rFonts w:ascii="Times New Roman" w:hAnsi="Times New Roman" w:cs="Times New Roman"/>
              <w:sz w:val="56"/>
            </w:rPr>
            <w:t>DEVRELERİ  II</w:t>
          </w:r>
          <w:proofErr w:type="gramEnd"/>
        </w:p>
      </w:sdtContent>
    </w:sdt>
    <w:p w:rsidR="00644EF9" w:rsidRPr="00881768" w:rsidRDefault="00633336" w:rsidP="00651FD2">
      <w:pPr>
        <w:pStyle w:val="AltKonuBal"/>
        <w:jc w:val="center"/>
        <w:rPr>
          <w:rFonts w:ascii="Times New Roman" w:hAnsi="Times New Roman" w:cs="Times New Roman"/>
        </w:rPr>
      </w:pPr>
      <w:sdt>
        <w:sdtPr>
          <w:rPr>
            <w:rFonts w:ascii="Times New Roman" w:hAnsi="Times New Roman" w:cs="Times New Roman"/>
          </w:rPr>
          <w:id w:val="1161806749"/>
          <w:dataBinding w:prefixMappings="xmlns:ns0='http://schemas.openxmlformats.org/package/2006/metadata/core-properties' xmlns:ns1='http://purl.org/dc/elements/1.1/'" w:xpath="/ns0:coreProperties[1]/ns1:subject[1]" w:storeItemID="{6C3C8BC8-F283-45AE-878A-BAB7291924A1}"/>
          <w:text/>
        </w:sdtPr>
        <w:sdtEndPr/>
        <w:sdtContent>
          <w:r w:rsidR="00853766" w:rsidRPr="00881768">
            <w:rPr>
              <w:rFonts w:ascii="Times New Roman" w:hAnsi="Times New Roman" w:cs="Times New Roman"/>
            </w:rPr>
            <w:t>Laboratuvar FÖYÜ</w:t>
          </w:r>
        </w:sdtContent>
      </w:sdt>
    </w:p>
    <w:p w:rsidR="00644EF9" w:rsidRPr="009132DB" w:rsidRDefault="003B089D" w:rsidP="00853766">
      <w:pPr>
        <w:rPr>
          <w:rFonts w:ascii="Times New Roman" w:hAnsi="Times New Roman" w:cs="Times New Roman"/>
          <w:b/>
        </w:rPr>
      </w:pPr>
      <w:r w:rsidRPr="009132DB">
        <w:rPr>
          <w:rFonts w:ascii="Times New Roman" w:hAnsi="Times New Roman" w:cs="Times New Roman"/>
          <w:b/>
        </w:rPr>
        <w:t>GENEL KURALLAR</w:t>
      </w:r>
    </w:p>
    <w:p w:rsidR="00853766" w:rsidRPr="009132DB" w:rsidRDefault="00853766" w:rsidP="00853766">
      <w:pPr>
        <w:numPr>
          <w:ilvl w:val="0"/>
          <w:numId w:val="1"/>
        </w:numPr>
        <w:spacing w:after="0" w:line="360" w:lineRule="auto"/>
        <w:jc w:val="both"/>
        <w:rPr>
          <w:rFonts w:ascii="Times New Roman" w:eastAsia="Times New Roman" w:hAnsi="Times New Roman" w:cs="Times New Roman"/>
          <w:b/>
          <w:szCs w:val="24"/>
        </w:rPr>
      </w:pPr>
      <w:r w:rsidRPr="009132DB">
        <w:rPr>
          <w:rFonts w:ascii="Times New Roman" w:eastAsia="Times New Roman" w:hAnsi="Times New Roman" w:cs="Times New Roman"/>
          <w:b/>
          <w:szCs w:val="24"/>
        </w:rPr>
        <w:t xml:space="preserve">İki deneye girmeyen öğrenci devamsızlık nedeniyle laboratuvar notu alamayacaktır. </w:t>
      </w:r>
    </w:p>
    <w:p w:rsidR="003B089D" w:rsidRPr="009132DB" w:rsidRDefault="003B089D" w:rsidP="003B089D">
      <w:pPr>
        <w:numPr>
          <w:ilvl w:val="0"/>
          <w:numId w:val="1"/>
        </w:numPr>
        <w:spacing w:after="0" w:line="360" w:lineRule="auto"/>
        <w:jc w:val="both"/>
        <w:rPr>
          <w:rFonts w:ascii="Times New Roman" w:eastAsia="Times New Roman" w:hAnsi="Times New Roman" w:cs="Times New Roman"/>
          <w:b/>
          <w:szCs w:val="24"/>
        </w:rPr>
      </w:pPr>
      <w:r w:rsidRPr="009132DB">
        <w:rPr>
          <w:rFonts w:ascii="Times New Roman" w:eastAsia="Times New Roman" w:hAnsi="Times New Roman" w:cs="Times New Roman"/>
          <w:b/>
          <w:szCs w:val="24"/>
        </w:rPr>
        <w:t xml:space="preserve">Deneylere en geç deney başlama saatinden itibaren </w:t>
      </w:r>
      <w:r w:rsidR="00AC254A">
        <w:rPr>
          <w:rFonts w:ascii="Times New Roman" w:eastAsia="Times New Roman" w:hAnsi="Times New Roman" w:cs="Times New Roman"/>
          <w:b/>
          <w:szCs w:val="24"/>
        </w:rPr>
        <w:t>10</w:t>
      </w:r>
      <w:r w:rsidRPr="009132DB">
        <w:rPr>
          <w:rFonts w:ascii="Times New Roman" w:eastAsia="Times New Roman" w:hAnsi="Times New Roman" w:cs="Times New Roman"/>
          <w:b/>
          <w:szCs w:val="24"/>
        </w:rPr>
        <w:t xml:space="preserve"> dakika gecikme ile girilebilir. Daha sonra gelenler kesinlikle deneye alınmayacaktır</w:t>
      </w:r>
      <w:r w:rsidR="00C33901" w:rsidRPr="009132DB">
        <w:rPr>
          <w:rFonts w:ascii="Times New Roman" w:eastAsia="Times New Roman" w:hAnsi="Times New Roman" w:cs="Times New Roman"/>
          <w:b/>
          <w:szCs w:val="24"/>
        </w:rPr>
        <w:t>.</w:t>
      </w:r>
    </w:p>
    <w:p w:rsidR="003B089D" w:rsidRPr="009132DB" w:rsidRDefault="00853766" w:rsidP="00853766">
      <w:pPr>
        <w:numPr>
          <w:ilvl w:val="0"/>
          <w:numId w:val="1"/>
        </w:numPr>
        <w:spacing w:after="0" w:line="360" w:lineRule="auto"/>
        <w:jc w:val="both"/>
        <w:rPr>
          <w:rFonts w:ascii="Times New Roman" w:eastAsia="Times New Roman" w:hAnsi="Times New Roman" w:cs="Times New Roman"/>
          <w:b/>
          <w:szCs w:val="24"/>
        </w:rPr>
      </w:pPr>
      <w:r w:rsidRPr="009132DB">
        <w:rPr>
          <w:rFonts w:ascii="Times New Roman" w:eastAsia="Times New Roman" w:hAnsi="Times New Roman" w:cs="Times New Roman"/>
          <w:b/>
          <w:szCs w:val="24"/>
        </w:rPr>
        <w:t>Her deneyden önce öğrenciler</w:t>
      </w:r>
      <w:r w:rsidR="003B089D" w:rsidRPr="009132DB">
        <w:rPr>
          <w:rFonts w:ascii="Times New Roman" w:eastAsia="Times New Roman" w:hAnsi="Times New Roman" w:cs="Times New Roman"/>
          <w:b/>
          <w:szCs w:val="24"/>
        </w:rPr>
        <w:t xml:space="preserve"> o deneye ait teorik ön çalışma, tüm hesaplamaları </w:t>
      </w:r>
      <w:r w:rsidRPr="009132DB">
        <w:rPr>
          <w:rFonts w:ascii="Times New Roman" w:eastAsia="Times New Roman" w:hAnsi="Times New Roman" w:cs="Times New Roman"/>
          <w:b/>
          <w:szCs w:val="24"/>
        </w:rPr>
        <w:t xml:space="preserve">ve </w:t>
      </w:r>
      <w:proofErr w:type="gramStart"/>
      <w:r w:rsidRPr="009132DB">
        <w:rPr>
          <w:rFonts w:ascii="Times New Roman" w:eastAsia="Times New Roman" w:hAnsi="Times New Roman" w:cs="Times New Roman"/>
          <w:b/>
          <w:szCs w:val="24"/>
        </w:rPr>
        <w:t>simülasyon</w:t>
      </w:r>
      <w:proofErr w:type="gramEnd"/>
      <w:r w:rsidRPr="009132DB">
        <w:rPr>
          <w:rFonts w:ascii="Times New Roman" w:eastAsia="Times New Roman" w:hAnsi="Times New Roman" w:cs="Times New Roman"/>
          <w:b/>
          <w:szCs w:val="24"/>
        </w:rPr>
        <w:t xml:space="preserve"> programlarından herhangi birisi ile deneyin adım adım simülasyonunu yapmak zorundadırlar. Bu yapılacak deney ön hazırlıkları bireysel olmalıdır benzerlik kabul edilmeyecektir. Deneye giriş ön şartı olan bu çalışmalar deneye girişte kontrol edilecektir. </w:t>
      </w:r>
      <w:r w:rsidR="00C070C2">
        <w:rPr>
          <w:rFonts w:ascii="Times New Roman" w:eastAsia="Times New Roman" w:hAnsi="Times New Roman" w:cs="Times New Roman"/>
          <w:b/>
          <w:szCs w:val="24"/>
        </w:rPr>
        <w:t xml:space="preserve">Deneyle ilgili araç gereçlerin kullanımı konusunda geçtiğimiz dönemlerde bilgi verilmesine rağmen bu cihazların ya da araç gereçlerin kullanımı konusunda hazırlık yapılması gerekmektedir. Deneye gelirken bu cihazların kullanımı ile ilgili </w:t>
      </w:r>
      <w:proofErr w:type="spellStart"/>
      <w:r w:rsidR="00C070C2">
        <w:rPr>
          <w:rFonts w:ascii="Times New Roman" w:eastAsia="Times New Roman" w:hAnsi="Times New Roman" w:cs="Times New Roman"/>
          <w:b/>
          <w:szCs w:val="24"/>
        </w:rPr>
        <w:t>dökümanlarınızı</w:t>
      </w:r>
      <w:proofErr w:type="spellEnd"/>
      <w:r w:rsidR="00C070C2">
        <w:rPr>
          <w:rFonts w:ascii="Times New Roman" w:eastAsia="Times New Roman" w:hAnsi="Times New Roman" w:cs="Times New Roman"/>
          <w:b/>
          <w:szCs w:val="24"/>
        </w:rPr>
        <w:t xml:space="preserve"> da yanınızda bulundurmanız tavsiye edilir.</w:t>
      </w:r>
    </w:p>
    <w:p w:rsidR="00853766" w:rsidRPr="009132DB" w:rsidRDefault="00881768" w:rsidP="00853766">
      <w:pPr>
        <w:numPr>
          <w:ilvl w:val="0"/>
          <w:numId w:val="1"/>
        </w:numPr>
        <w:spacing w:after="0" w:line="360" w:lineRule="auto"/>
        <w:jc w:val="both"/>
        <w:rPr>
          <w:rFonts w:ascii="Times New Roman" w:eastAsia="Times New Roman" w:hAnsi="Times New Roman" w:cs="Times New Roman"/>
          <w:b/>
          <w:szCs w:val="24"/>
        </w:rPr>
      </w:pPr>
      <w:r w:rsidRPr="009132DB">
        <w:rPr>
          <w:rFonts w:ascii="Times New Roman" w:eastAsia="Times New Roman" w:hAnsi="Times New Roman" w:cs="Times New Roman"/>
          <w:b/>
          <w:szCs w:val="24"/>
        </w:rPr>
        <w:t>Deney f</w:t>
      </w:r>
      <w:r w:rsidR="00853766" w:rsidRPr="009132DB">
        <w:rPr>
          <w:rFonts w:ascii="Times New Roman" w:eastAsia="Times New Roman" w:hAnsi="Times New Roman" w:cs="Times New Roman"/>
          <w:b/>
          <w:szCs w:val="24"/>
        </w:rPr>
        <w:t xml:space="preserve">öyü olmadan deneylere gelinmesi durumunda sorumlu </w:t>
      </w:r>
      <w:r w:rsidRPr="009132DB">
        <w:rPr>
          <w:rFonts w:ascii="Times New Roman" w:eastAsia="Times New Roman" w:hAnsi="Times New Roman" w:cs="Times New Roman"/>
          <w:b/>
          <w:szCs w:val="24"/>
        </w:rPr>
        <w:t>akademisyen t</w:t>
      </w:r>
      <w:r w:rsidR="00853766" w:rsidRPr="009132DB">
        <w:rPr>
          <w:rFonts w:ascii="Times New Roman" w:eastAsia="Times New Roman" w:hAnsi="Times New Roman" w:cs="Times New Roman"/>
          <w:b/>
          <w:szCs w:val="24"/>
        </w:rPr>
        <w:t xml:space="preserve">arafından öğrenci derse alınmayacaktır. </w:t>
      </w:r>
    </w:p>
    <w:p w:rsidR="00853766" w:rsidRPr="00C070C2" w:rsidRDefault="00853766" w:rsidP="00C070C2">
      <w:pPr>
        <w:numPr>
          <w:ilvl w:val="0"/>
          <w:numId w:val="1"/>
        </w:numPr>
        <w:spacing w:after="0" w:line="360" w:lineRule="auto"/>
        <w:jc w:val="both"/>
        <w:rPr>
          <w:rFonts w:ascii="Times New Roman" w:eastAsia="Times New Roman" w:hAnsi="Times New Roman" w:cs="Times New Roman"/>
          <w:b/>
          <w:szCs w:val="24"/>
        </w:rPr>
      </w:pPr>
      <w:r w:rsidRPr="009132DB">
        <w:rPr>
          <w:rFonts w:ascii="Times New Roman" w:eastAsia="Times New Roman" w:hAnsi="Times New Roman" w:cs="Times New Roman"/>
          <w:b/>
          <w:szCs w:val="24"/>
        </w:rPr>
        <w:t xml:space="preserve">Deney sırasında deney sorumlusu dikkatle dinlenmelidir. </w:t>
      </w:r>
      <w:r w:rsidR="00C070C2" w:rsidRPr="009132DB">
        <w:rPr>
          <w:rFonts w:ascii="Times New Roman" w:eastAsia="Times New Roman" w:hAnsi="Times New Roman" w:cs="Times New Roman"/>
          <w:b/>
          <w:szCs w:val="24"/>
        </w:rPr>
        <w:t>Telafi deneyi yapılmayacaktır.</w:t>
      </w:r>
    </w:p>
    <w:p w:rsidR="00853766" w:rsidRPr="009132DB" w:rsidRDefault="00AC254A" w:rsidP="00853766">
      <w:pPr>
        <w:numPr>
          <w:ilvl w:val="0"/>
          <w:numId w:val="1"/>
        </w:numPr>
        <w:spacing w:after="0" w:line="360" w:lineRule="auto"/>
        <w:jc w:val="both"/>
        <w:rPr>
          <w:rFonts w:ascii="Times New Roman" w:eastAsia="Times New Roman" w:hAnsi="Times New Roman" w:cs="Times New Roman"/>
          <w:b/>
          <w:szCs w:val="24"/>
        </w:rPr>
      </w:pPr>
      <w:r>
        <w:rPr>
          <w:rFonts w:ascii="Times New Roman" w:eastAsia="Times New Roman" w:hAnsi="Times New Roman" w:cs="Times New Roman"/>
          <w:b/>
          <w:szCs w:val="24"/>
        </w:rPr>
        <w:t>Ö</w:t>
      </w:r>
      <w:r w:rsidR="003B089D" w:rsidRPr="009132DB">
        <w:rPr>
          <w:rFonts w:ascii="Times New Roman" w:eastAsia="Times New Roman" w:hAnsi="Times New Roman" w:cs="Times New Roman"/>
          <w:b/>
          <w:szCs w:val="24"/>
        </w:rPr>
        <w:t>n hazırlık çalışmalarının k</w:t>
      </w:r>
      <w:r w:rsidR="00853766" w:rsidRPr="009132DB">
        <w:rPr>
          <w:rFonts w:ascii="Times New Roman" w:eastAsia="Times New Roman" w:hAnsi="Times New Roman" w:cs="Times New Roman"/>
          <w:b/>
          <w:szCs w:val="24"/>
        </w:rPr>
        <w:t xml:space="preserve">apak </w:t>
      </w:r>
      <w:r w:rsidR="003B089D" w:rsidRPr="009132DB">
        <w:rPr>
          <w:rFonts w:ascii="Times New Roman" w:eastAsia="Times New Roman" w:hAnsi="Times New Roman" w:cs="Times New Roman"/>
          <w:b/>
          <w:szCs w:val="24"/>
        </w:rPr>
        <w:t>f</w:t>
      </w:r>
      <w:r w:rsidR="00853766" w:rsidRPr="009132DB">
        <w:rPr>
          <w:rFonts w:ascii="Times New Roman" w:eastAsia="Times New Roman" w:hAnsi="Times New Roman" w:cs="Times New Roman"/>
          <w:b/>
          <w:szCs w:val="24"/>
        </w:rPr>
        <w:t>ormatı föyde verilmiştir dışına çıkılmamalıdır.</w:t>
      </w:r>
    </w:p>
    <w:p w:rsidR="00853766" w:rsidRPr="009132DB" w:rsidRDefault="00853766" w:rsidP="00853766">
      <w:pPr>
        <w:numPr>
          <w:ilvl w:val="0"/>
          <w:numId w:val="1"/>
        </w:numPr>
        <w:spacing w:after="0" w:line="360" w:lineRule="auto"/>
        <w:jc w:val="both"/>
        <w:rPr>
          <w:rFonts w:ascii="Times New Roman" w:eastAsia="Times New Roman" w:hAnsi="Times New Roman" w:cs="Times New Roman"/>
          <w:b/>
          <w:szCs w:val="24"/>
        </w:rPr>
      </w:pPr>
      <w:r w:rsidRPr="009132DB">
        <w:rPr>
          <w:rFonts w:ascii="Times New Roman" w:eastAsia="Times New Roman" w:hAnsi="Times New Roman" w:cs="Times New Roman"/>
          <w:b/>
          <w:szCs w:val="24"/>
        </w:rPr>
        <w:t>Deneye gelmeyen öğrenciye</w:t>
      </w:r>
      <w:r w:rsidR="00881768" w:rsidRPr="009132DB">
        <w:rPr>
          <w:rFonts w:ascii="Times New Roman" w:eastAsia="Times New Roman" w:hAnsi="Times New Roman" w:cs="Times New Roman"/>
          <w:b/>
          <w:szCs w:val="24"/>
        </w:rPr>
        <w:t xml:space="preserve"> gelmediği deneyle ilgili herhangi bir çalışmadan puan verilmeyecektir. </w:t>
      </w:r>
    </w:p>
    <w:p w:rsidR="00881768" w:rsidRPr="009132DB" w:rsidRDefault="00881768" w:rsidP="00853766">
      <w:pPr>
        <w:numPr>
          <w:ilvl w:val="0"/>
          <w:numId w:val="1"/>
        </w:numPr>
        <w:spacing w:after="0" w:line="360" w:lineRule="auto"/>
        <w:ind w:left="714" w:hanging="357"/>
        <w:jc w:val="both"/>
        <w:rPr>
          <w:rFonts w:ascii="Times New Roman" w:eastAsia="Times New Roman" w:hAnsi="Times New Roman" w:cs="Times New Roman"/>
          <w:b/>
          <w:szCs w:val="24"/>
        </w:rPr>
      </w:pPr>
      <w:r w:rsidRPr="009132DB">
        <w:rPr>
          <w:rFonts w:ascii="Times New Roman" w:eastAsia="Times New Roman" w:hAnsi="Times New Roman" w:cs="Times New Roman"/>
          <w:b/>
          <w:szCs w:val="24"/>
        </w:rPr>
        <w:t xml:space="preserve">Deney sonrası rapor hazırlanmayacaktır. Ancak deneylerle ilgili görevli akademisyenlerimizin vereceği tüm ödevler ve çalışmalardan öğrencilerimiz sorumlu olacaktır. </w:t>
      </w:r>
    </w:p>
    <w:p w:rsidR="00881768" w:rsidRPr="009132DB" w:rsidRDefault="00881768" w:rsidP="00853766">
      <w:pPr>
        <w:numPr>
          <w:ilvl w:val="0"/>
          <w:numId w:val="1"/>
        </w:numPr>
        <w:spacing w:after="0" w:line="360" w:lineRule="auto"/>
        <w:ind w:left="714" w:hanging="357"/>
        <w:jc w:val="both"/>
        <w:rPr>
          <w:rFonts w:ascii="Times New Roman" w:eastAsia="Times New Roman" w:hAnsi="Times New Roman" w:cs="Times New Roman"/>
          <w:b/>
          <w:szCs w:val="24"/>
        </w:rPr>
      </w:pPr>
      <w:r w:rsidRPr="009132DB">
        <w:rPr>
          <w:rFonts w:ascii="Times New Roman" w:eastAsia="Times New Roman" w:hAnsi="Times New Roman" w:cs="Times New Roman"/>
          <w:b/>
          <w:szCs w:val="24"/>
        </w:rPr>
        <w:t>Laboratuvar sırasında veya uygun görülecek tarihlerde sınavlar yapılabilecektir. Bu nedenle bölümümüzün web sayfasında ilan edilecek tüm duyuruları takip etmek öğrencilerimizin sorumluluğundadır.</w:t>
      </w:r>
    </w:p>
    <w:p w:rsidR="00700673" w:rsidRDefault="00700673" w:rsidP="00853766">
      <w:pPr>
        <w:numPr>
          <w:ilvl w:val="0"/>
          <w:numId w:val="1"/>
        </w:numPr>
        <w:spacing w:after="0" w:line="360" w:lineRule="auto"/>
        <w:ind w:left="714" w:hanging="357"/>
        <w:jc w:val="both"/>
        <w:rPr>
          <w:rFonts w:ascii="Times New Roman" w:eastAsia="Times New Roman" w:hAnsi="Times New Roman" w:cs="Times New Roman"/>
          <w:b/>
          <w:szCs w:val="24"/>
        </w:rPr>
      </w:pPr>
      <w:r w:rsidRPr="009132DB">
        <w:rPr>
          <w:rFonts w:ascii="Times New Roman" w:eastAsia="Times New Roman" w:hAnsi="Times New Roman" w:cs="Times New Roman"/>
          <w:b/>
          <w:szCs w:val="24"/>
        </w:rPr>
        <w:t>Deneylerde kullanılan GRUPDEĞER verisi föyde verilen tablodan kullanılacaktır.</w:t>
      </w:r>
    </w:p>
    <w:p w:rsidR="00AC254A" w:rsidRDefault="00AC254A" w:rsidP="00AC254A">
      <w:pPr>
        <w:spacing w:after="0" w:line="360" w:lineRule="auto"/>
        <w:jc w:val="both"/>
        <w:rPr>
          <w:rFonts w:ascii="Times New Roman" w:eastAsia="Times New Roman" w:hAnsi="Times New Roman" w:cs="Times New Roman"/>
          <w:b/>
          <w:szCs w:val="24"/>
        </w:rPr>
      </w:pPr>
    </w:p>
    <w:p w:rsidR="00AC254A" w:rsidRDefault="00AC254A" w:rsidP="00AC254A">
      <w:pPr>
        <w:spacing w:after="0" w:line="360" w:lineRule="auto"/>
        <w:jc w:val="both"/>
        <w:rPr>
          <w:rFonts w:ascii="Times New Roman" w:eastAsia="Times New Roman" w:hAnsi="Times New Roman" w:cs="Times New Roman"/>
          <w:b/>
          <w:szCs w:val="24"/>
        </w:rPr>
      </w:pPr>
    </w:p>
    <w:p w:rsidR="00AC254A" w:rsidRDefault="00AC254A" w:rsidP="00AC254A">
      <w:pPr>
        <w:spacing w:after="0" w:line="360" w:lineRule="auto"/>
        <w:jc w:val="both"/>
        <w:rPr>
          <w:rFonts w:ascii="Times New Roman" w:eastAsia="Times New Roman" w:hAnsi="Times New Roman" w:cs="Times New Roman"/>
          <w:b/>
          <w:szCs w:val="24"/>
        </w:rPr>
      </w:pPr>
    </w:p>
    <w:p w:rsidR="00AC254A" w:rsidRDefault="00AC254A" w:rsidP="00AC254A">
      <w:pPr>
        <w:spacing w:after="0" w:line="360" w:lineRule="auto"/>
        <w:jc w:val="both"/>
        <w:rPr>
          <w:rFonts w:ascii="Times New Roman" w:eastAsia="Times New Roman" w:hAnsi="Times New Roman" w:cs="Times New Roman"/>
          <w:b/>
          <w:szCs w:val="24"/>
        </w:rPr>
      </w:pPr>
    </w:p>
    <w:p w:rsidR="00AC254A" w:rsidRDefault="00AC254A" w:rsidP="00AC254A">
      <w:pPr>
        <w:spacing w:after="0" w:line="360" w:lineRule="auto"/>
        <w:jc w:val="both"/>
        <w:rPr>
          <w:rFonts w:ascii="Times New Roman" w:eastAsia="Times New Roman" w:hAnsi="Times New Roman" w:cs="Times New Roman"/>
          <w:b/>
          <w:szCs w:val="24"/>
        </w:rPr>
      </w:pPr>
    </w:p>
    <w:p w:rsidR="00AC254A" w:rsidRDefault="00AC254A" w:rsidP="00AC254A">
      <w:pPr>
        <w:spacing w:after="0" w:line="360" w:lineRule="auto"/>
        <w:jc w:val="both"/>
        <w:rPr>
          <w:rFonts w:ascii="Times New Roman" w:eastAsia="Times New Roman" w:hAnsi="Times New Roman" w:cs="Times New Roman"/>
          <w:b/>
          <w:szCs w:val="24"/>
        </w:rPr>
      </w:pPr>
    </w:p>
    <w:p w:rsidR="00AC254A" w:rsidRDefault="00AC254A" w:rsidP="00AC254A">
      <w:pPr>
        <w:spacing w:after="0" w:line="360" w:lineRule="auto"/>
        <w:jc w:val="both"/>
        <w:rPr>
          <w:rFonts w:ascii="Times New Roman" w:eastAsia="Times New Roman" w:hAnsi="Times New Roman" w:cs="Times New Roman"/>
          <w:b/>
          <w:szCs w:val="24"/>
        </w:rPr>
      </w:pPr>
    </w:p>
    <w:p w:rsidR="00AC254A" w:rsidRDefault="00AC254A" w:rsidP="00AC254A">
      <w:pPr>
        <w:spacing w:after="0" w:line="360" w:lineRule="auto"/>
        <w:jc w:val="both"/>
        <w:rPr>
          <w:rFonts w:ascii="Times New Roman" w:eastAsia="Times New Roman" w:hAnsi="Times New Roman" w:cs="Times New Roman"/>
          <w:b/>
          <w:szCs w:val="24"/>
        </w:rPr>
      </w:pPr>
    </w:p>
    <w:p w:rsidR="00AC254A" w:rsidRPr="009132DB" w:rsidRDefault="00AC254A" w:rsidP="00AC254A">
      <w:pPr>
        <w:spacing w:after="0" w:line="360" w:lineRule="auto"/>
        <w:jc w:val="both"/>
        <w:rPr>
          <w:rFonts w:ascii="Times New Roman" w:eastAsia="Times New Roman" w:hAnsi="Times New Roman" w:cs="Times New Roman"/>
          <w:b/>
          <w:szCs w:val="24"/>
        </w:rPr>
      </w:pPr>
    </w:p>
    <w:p w:rsidR="003B089D" w:rsidRPr="009132DB" w:rsidRDefault="003B089D" w:rsidP="003B089D">
      <w:pPr>
        <w:spacing w:after="0" w:line="360" w:lineRule="auto"/>
        <w:jc w:val="both"/>
        <w:rPr>
          <w:rFonts w:ascii="Times New Roman" w:eastAsia="Times New Roman" w:hAnsi="Times New Roman" w:cs="Times New Roman"/>
          <w:b/>
          <w:sz w:val="24"/>
          <w:szCs w:val="24"/>
        </w:rPr>
      </w:pPr>
      <w:r w:rsidRPr="009132DB">
        <w:rPr>
          <w:rFonts w:ascii="Times New Roman" w:eastAsia="Times New Roman" w:hAnsi="Times New Roman" w:cs="Times New Roman"/>
          <w:b/>
          <w:sz w:val="24"/>
          <w:szCs w:val="24"/>
        </w:rPr>
        <w:lastRenderedPageBreak/>
        <w:t xml:space="preserve">LABORATUVAR İÇERİSİNDE UYULMASI GEREKEN KURALLAR </w:t>
      </w:r>
    </w:p>
    <w:p w:rsidR="003B089D" w:rsidRPr="009132DB" w:rsidRDefault="003B089D" w:rsidP="003B089D">
      <w:pPr>
        <w:pStyle w:val="ListeParagraf"/>
        <w:numPr>
          <w:ilvl w:val="0"/>
          <w:numId w:val="2"/>
        </w:numPr>
        <w:spacing w:after="0" w:line="360" w:lineRule="auto"/>
        <w:jc w:val="both"/>
        <w:rPr>
          <w:rFonts w:ascii="Times New Roman" w:eastAsia="Times New Roman" w:hAnsi="Times New Roman" w:cs="Times New Roman"/>
          <w:b/>
          <w:szCs w:val="24"/>
        </w:rPr>
      </w:pPr>
      <w:r w:rsidRPr="009132DB">
        <w:rPr>
          <w:rFonts w:ascii="Times New Roman" w:eastAsia="Times New Roman" w:hAnsi="Times New Roman" w:cs="Times New Roman"/>
          <w:b/>
          <w:szCs w:val="24"/>
        </w:rPr>
        <w:t>Laboratuvar alanına yiyecek, içecek ve sigarayla girmek kesinlikle yasak ve dersten ihraç sebebidir. Ağzı sıkıca kapatılabilen pet şişelerdeki sular, içilmediği süre boyunca kapalı kalmak şartıyla bu kuralın dışındadır.</w:t>
      </w:r>
    </w:p>
    <w:p w:rsidR="003B089D" w:rsidRPr="009132DB" w:rsidRDefault="003B089D" w:rsidP="003B089D">
      <w:pPr>
        <w:numPr>
          <w:ilvl w:val="0"/>
          <w:numId w:val="1"/>
        </w:numPr>
        <w:spacing w:after="0" w:line="360" w:lineRule="auto"/>
        <w:ind w:left="714" w:hanging="357"/>
        <w:jc w:val="both"/>
        <w:rPr>
          <w:rFonts w:ascii="Times New Roman" w:eastAsia="Times New Roman" w:hAnsi="Times New Roman" w:cs="Times New Roman"/>
          <w:b/>
          <w:szCs w:val="24"/>
        </w:rPr>
      </w:pPr>
      <w:r w:rsidRPr="009132DB">
        <w:rPr>
          <w:rFonts w:ascii="Times New Roman" w:eastAsia="Times New Roman" w:hAnsi="Times New Roman" w:cs="Times New Roman"/>
          <w:b/>
          <w:szCs w:val="24"/>
        </w:rPr>
        <w:t>Her grup kendine ayrılmış olan araç ve gereci kullanacak; kendine ayrılmış olan alanda çalışacaktır. Deneye başlamadan önce yapılması gereken ilk is araç gerecin çalışır durumda olup olmadığını kontrol etmektir. Grubunuza ayrılmış araçlardan arızalı olan varsa bunu deneye başlamadan ÖNCE mutlaka araştırma görevlilerine haber veriniz.</w:t>
      </w:r>
    </w:p>
    <w:p w:rsidR="003B089D" w:rsidRPr="009132DB" w:rsidRDefault="003B089D" w:rsidP="003B089D">
      <w:pPr>
        <w:numPr>
          <w:ilvl w:val="0"/>
          <w:numId w:val="1"/>
        </w:numPr>
        <w:spacing w:after="0" w:line="360" w:lineRule="auto"/>
        <w:ind w:left="714" w:hanging="357"/>
        <w:jc w:val="both"/>
        <w:rPr>
          <w:rFonts w:ascii="Times New Roman" w:eastAsia="Times New Roman" w:hAnsi="Times New Roman" w:cs="Times New Roman"/>
          <w:b/>
          <w:szCs w:val="24"/>
        </w:rPr>
      </w:pPr>
      <w:r w:rsidRPr="009132DB">
        <w:rPr>
          <w:rFonts w:ascii="Times New Roman" w:eastAsia="Times New Roman" w:hAnsi="Times New Roman" w:cs="Times New Roman"/>
          <w:b/>
          <w:szCs w:val="24"/>
        </w:rPr>
        <w:t>Deney boyunca etrafı rahatsız edecek şekilde yüksek sesle konuşmak, şakalaşmak, başka grupların çalışmalarını engellemek, izin almadan laboratuvarı terk etmek, diğer gruplardan yardım almaya çalışmak ve laboratuvarda dolaşmak laboratuvardan ihraç sebebidir.</w:t>
      </w:r>
    </w:p>
    <w:p w:rsidR="003B089D" w:rsidRPr="009132DB" w:rsidRDefault="003B089D" w:rsidP="003B089D">
      <w:pPr>
        <w:numPr>
          <w:ilvl w:val="0"/>
          <w:numId w:val="1"/>
        </w:numPr>
        <w:spacing w:after="0" w:line="360" w:lineRule="auto"/>
        <w:jc w:val="both"/>
        <w:rPr>
          <w:rFonts w:ascii="Times New Roman" w:eastAsia="Times New Roman" w:hAnsi="Times New Roman" w:cs="Times New Roman"/>
          <w:b/>
          <w:szCs w:val="24"/>
        </w:rPr>
      </w:pPr>
      <w:r w:rsidRPr="009132DB">
        <w:rPr>
          <w:rFonts w:ascii="Times New Roman" w:eastAsia="Times New Roman" w:hAnsi="Times New Roman" w:cs="Times New Roman"/>
          <w:b/>
          <w:szCs w:val="24"/>
        </w:rPr>
        <w:t>Deney sırasında yapacağınız tüm ölçüm ve çizimlerde kullandığınız birimleri MUTLAKA yazın. Çizim ve tablolarınızın mümkün olduğu kadar özenli ve ölçekli olmasına dikkat edin. Ölçekli çizmenize yardımcı olması için milimetrik kâğıt kullanmak iyi bir çözümdür.</w:t>
      </w:r>
    </w:p>
    <w:p w:rsidR="003B089D" w:rsidRPr="009132DB" w:rsidRDefault="003B089D" w:rsidP="003B089D">
      <w:pPr>
        <w:numPr>
          <w:ilvl w:val="0"/>
          <w:numId w:val="1"/>
        </w:numPr>
        <w:spacing w:after="0" w:line="360" w:lineRule="auto"/>
        <w:jc w:val="both"/>
        <w:rPr>
          <w:rFonts w:ascii="Times New Roman" w:eastAsia="Times New Roman" w:hAnsi="Times New Roman" w:cs="Times New Roman"/>
          <w:b/>
          <w:szCs w:val="24"/>
        </w:rPr>
      </w:pPr>
      <w:r w:rsidRPr="009132DB">
        <w:rPr>
          <w:rFonts w:ascii="Times New Roman" w:eastAsia="Times New Roman" w:hAnsi="Times New Roman" w:cs="Times New Roman"/>
          <w:b/>
          <w:szCs w:val="24"/>
        </w:rPr>
        <w:t xml:space="preserve">Araştırma görevlilerinin bilgi ve denetimleri dışında herhangi bir nedenle hasar verdiğiniz tüm araç gerecin onarım ya da yerine konma bedeli tarafınızdan karşılanacaktır. Bu nedenle, özellikle </w:t>
      </w:r>
      <w:r w:rsidR="00252BE1" w:rsidRPr="009132DB">
        <w:rPr>
          <w:rFonts w:ascii="Times New Roman" w:eastAsia="Times New Roman" w:hAnsi="Times New Roman" w:cs="Times New Roman"/>
          <w:b/>
          <w:szCs w:val="24"/>
        </w:rPr>
        <w:t>ilk maddede</w:t>
      </w:r>
      <w:r w:rsidRPr="009132DB">
        <w:rPr>
          <w:rFonts w:ascii="Times New Roman" w:eastAsia="Times New Roman" w:hAnsi="Times New Roman" w:cs="Times New Roman"/>
          <w:b/>
          <w:szCs w:val="24"/>
        </w:rPr>
        <w:t xml:space="preserve"> belirtilen yiyecek-içecek kuralına özen gösterin.</w:t>
      </w:r>
    </w:p>
    <w:p w:rsidR="003B089D" w:rsidRPr="009132DB" w:rsidRDefault="003B089D" w:rsidP="003B089D">
      <w:pPr>
        <w:numPr>
          <w:ilvl w:val="0"/>
          <w:numId w:val="1"/>
        </w:numPr>
        <w:spacing w:after="0" w:line="360" w:lineRule="auto"/>
        <w:jc w:val="both"/>
        <w:rPr>
          <w:rFonts w:ascii="Times New Roman" w:eastAsia="Times New Roman" w:hAnsi="Times New Roman" w:cs="Times New Roman"/>
          <w:b/>
          <w:szCs w:val="24"/>
        </w:rPr>
      </w:pPr>
      <w:r w:rsidRPr="009132DB">
        <w:rPr>
          <w:rFonts w:ascii="Times New Roman" w:eastAsia="Times New Roman" w:hAnsi="Times New Roman" w:cs="Times New Roman"/>
          <w:b/>
          <w:szCs w:val="24"/>
        </w:rPr>
        <w:t>Laboratuvarı terk ederken arkanızda bos şişe, kâğıt vs. gibi çöpler bırakmayın.</w:t>
      </w:r>
    </w:p>
    <w:p w:rsidR="003B089D" w:rsidRPr="009132DB" w:rsidRDefault="003B089D" w:rsidP="003B089D">
      <w:pPr>
        <w:numPr>
          <w:ilvl w:val="0"/>
          <w:numId w:val="1"/>
        </w:numPr>
        <w:spacing w:after="0" w:line="360" w:lineRule="auto"/>
        <w:jc w:val="both"/>
        <w:rPr>
          <w:rFonts w:ascii="Times New Roman" w:eastAsia="Times New Roman" w:hAnsi="Times New Roman" w:cs="Times New Roman"/>
          <w:b/>
          <w:sz w:val="24"/>
          <w:szCs w:val="24"/>
        </w:rPr>
      </w:pPr>
      <w:r w:rsidRPr="009132DB">
        <w:rPr>
          <w:rFonts w:ascii="Times New Roman" w:eastAsia="Times New Roman" w:hAnsi="Times New Roman" w:cs="Times New Roman"/>
          <w:b/>
          <w:szCs w:val="24"/>
        </w:rPr>
        <w:t>Kullandığınız araç gereci işiniz bittiğinde ait oldukları yere ve aldığınız sırayla yerleştirin.</w:t>
      </w:r>
    </w:p>
    <w:p w:rsidR="00C95682" w:rsidRDefault="00C95682" w:rsidP="00C95682">
      <w:pPr>
        <w:rPr>
          <w:b/>
        </w:rPr>
      </w:pPr>
    </w:p>
    <w:p w:rsidR="00C95682" w:rsidRDefault="00C95682" w:rsidP="00C95682">
      <w:pPr>
        <w:rPr>
          <w:b/>
        </w:rPr>
      </w:pPr>
    </w:p>
    <w:p w:rsidR="00C95682" w:rsidRDefault="00C95682" w:rsidP="00C95682">
      <w:pPr>
        <w:rPr>
          <w:b/>
        </w:rPr>
      </w:pPr>
    </w:p>
    <w:p w:rsidR="00C95682" w:rsidRPr="00C95682" w:rsidRDefault="00C95682" w:rsidP="00C95682">
      <w:pPr>
        <w:rPr>
          <w:b/>
        </w:rPr>
      </w:pPr>
      <w:r w:rsidRPr="00C95682">
        <w:rPr>
          <w:b/>
        </w:rPr>
        <w:t>GRUP DEĞER KHZ DEĞERLERİ:</w:t>
      </w:r>
    </w:p>
    <w:p w:rsidR="00C95682" w:rsidRPr="00C95682" w:rsidRDefault="00C95682" w:rsidP="00C95682">
      <w:pPr>
        <w:rPr>
          <w:b/>
        </w:rPr>
      </w:pPr>
      <w:r w:rsidRPr="00C95682">
        <w:rPr>
          <w:b/>
        </w:rPr>
        <w:t>A1,B1,C1,D1,E1,F1 = 1 kHz</w:t>
      </w:r>
    </w:p>
    <w:p w:rsidR="00C95682" w:rsidRPr="00C95682" w:rsidRDefault="00C95682" w:rsidP="00C95682">
      <w:pPr>
        <w:rPr>
          <w:b/>
        </w:rPr>
      </w:pPr>
      <w:r w:rsidRPr="00C95682">
        <w:rPr>
          <w:b/>
        </w:rPr>
        <w:t xml:space="preserve">A2,B2,C2,D2,E2,F2 = 2 </w:t>
      </w:r>
      <w:proofErr w:type="spellStart"/>
      <w:r w:rsidRPr="00C95682">
        <w:rPr>
          <w:b/>
        </w:rPr>
        <w:t>khz</w:t>
      </w:r>
      <w:proofErr w:type="spellEnd"/>
    </w:p>
    <w:p w:rsidR="00853766" w:rsidRPr="009132DB" w:rsidRDefault="00C95682" w:rsidP="00C95682">
      <w:pPr>
        <w:rPr>
          <w:b/>
        </w:rPr>
      </w:pPr>
      <w:r w:rsidRPr="00C95682">
        <w:rPr>
          <w:b/>
        </w:rPr>
        <w:t xml:space="preserve">A3,B3,C3,D3,E3,F3 = </w:t>
      </w:r>
      <w:proofErr w:type="gramStart"/>
      <w:r w:rsidRPr="00C95682">
        <w:rPr>
          <w:b/>
        </w:rPr>
        <w:t>3khz  benzer</w:t>
      </w:r>
      <w:proofErr w:type="gramEnd"/>
      <w:r w:rsidRPr="00C95682">
        <w:rPr>
          <w:b/>
        </w:rPr>
        <w:t xml:space="preserve"> şekilde devam etmektedir.</w:t>
      </w:r>
    </w:p>
    <w:p w:rsidR="00881768" w:rsidRPr="009132DB" w:rsidRDefault="00881768" w:rsidP="00853766">
      <w:pPr>
        <w:rPr>
          <w:b/>
        </w:rPr>
      </w:pPr>
    </w:p>
    <w:p w:rsidR="00881768" w:rsidRPr="009132DB" w:rsidRDefault="00881768" w:rsidP="00853766">
      <w:pPr>
        <w:rPr>
          <w:b/>
        </w:rPr>
      </w:pPr>
    </w:p>
    <w:p w:rsidR="00881768" w:rsidRPr="009132DB" w:rsidRDefault="00881768" w:rsidP="00853766">
      <w:pPr>
        <w:rPr>
          <w:b/>
        </w:rPr>
      </w:pPr>
    </w:p>
    <w:p w:rsidR="00881768" w:rsidRPr="009132DB" w:rsidRDefault="00881768" w:rsidP="00853766">
      <w:pPr>
        <w:rPr>
          <w:b/>
        </w:rPr>
      </w:pPr>
    </w:p>
    <w:p w:rsidR="00881768" w:rsidRPr="009132DB" w:rsidRDefault="00881768" w:rsidP="00853766">
      <w:pPr>
        <w:rPr>
          <w:b/>
        </w:rPr>
      </w:pPr>
    </w:p>
    <w:p w:rsidR="00881768" w:rsidRPr="009132DB" w:rsidRDefault="00881768" w:rsidP="00853766">
      <w:pPr>
        <w:rPr>
          <w:b/>
        </w:rPr>
      </w:pPr>
    </w:p>
    <w:p w:rsidR="00881768" w:rsidRPr="009132DB" w:rsidRDefault="00881768" w:rsidP="00881768">
      <w:pPr>
        <w:keepNext/>
        <w:spacing w:before="240" w:after="180" w:line="240" w:lineRule="auto"/>
        <w:ind w:left="1410" w:hanging="1410"/>
        <w:outlineLvl w:val="0"/>
        <w:rPr>
          <w:rFonts w:ascii="Times New Roman" w:eastAsia="Times New Roman" w:hAnsi="Times New Roman" w:cs="Arial"/>
          <w:b/>
          <w:bCs/>
          <w:kern w:val="32"/>
          <w:sz w:val="24"/>
          <w:szCs w:val="32"/>
        </w:rPr>
      </w:pPr>
      <w:r w:rsidRPr="009132DB">
        <w:rPr>
          <w:rFonts w:ascii="Times New Roman" w:eastAsia="Times New Roman" w:hAnsi="Times New Roman" w:cs="Arial"/>
          <w:b/>
          <w:bCs/>
          <w:kern w:val="32"/>
          <w:sz w:val="24"/>
          <w:szCs w:val="32"/>
        </w:rPr>
        <w:lastRenderedPageBreak/>
        <w:t xml:space="preserve">DENEY 1: </w:t>
      </w:r>
      <w:r w:rsidRPr="009132DB">
        <w:rPr>
          <w:rFonts w:ascii="Times New Roman" w:eastAsia="Times New Roman" w:hAnsi="Times New Roman" w:cs="Arial"/>
          <w:b/>
          <w:bCs/>
          <w:kern w:val="32"/>
          <w:sz w:val="24"/>
          <w:szCs w:val="32"/>
        </w:rPr>
        <w:tab/>
        <w:t>ZAMANLA DEĞİŞEN GERİLİM DALGA ŞEKİLLERİNİN OSİLOSKOP ÜZERİNDEN ÖLÇÜLMESİ</w:t>
      </w:r>
    </w:p>
    <w:p w:rsidR="00881768" w:rsidRPr="009132DB" w:rsidRDefault="00881768" w:rsidP="00881768">
      <w:pPr>
        <w:spacing w:after="0" w:line="240" w:lineRule="auto"/>
        <w:rPr>
          <w:rFonts w:ascii="Times New Roman" w:eastAsia="Times New Roman" w:hAnsi="Times New Roman" w:cs="Times New Roman"/>
          <w:b/>
          <w:sz w:val="24"/>
          <w:szCs w:val="24"/>
        </w:rPr>
      </w:pPr>
    </w:p>
    <w:p w:rsidR="00881768" w:rsidRPr="00881768" w:rsidRDefault="00881768" w:rsidP="00881768">
      <w:p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b/>
          <w:sz w:val="24"/>
          <w:szCs w:val="24"/>
        </w:rPr>
        <w:t xml:space="preserve">AMAÇ: </w:t>
      </w:r>
      <w:r w:rsidRPr="00881768">
        <w:rPr>
          <w:rFonts w:ascii="Times New Roman" w:eastAsia="Times New Roman" w:hAnsi="Times New Roman" w:cs="Times New Roman"/>
          <w:sz w:val="24"/>
          <w:szCs w:val="24"/>
        </w:rPr>
        <w:t>Bu deney, sinyal üreteci yardımıyla üretilen çeşitli değişken işaretlerin osiloskop üzerinden gözlenmesini ve değerlendirilmesini amaçlamaktadır.</w:t>
      </w: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DC0216" w:rsidP="00881768">
      <w:pPr>
        <w:keepNext/>
        <w:spacing w:before="240" w:after="180" w:line="240" w:lineRule="auto"/>
        <w:outlineLvl w:val="0"/>
        <w:rPr>
          <w:rFonts w:ascii="Times New Roman" w:eastAsia="Times New Roman" w:hAnsi="Times New Roman" w:cs="Arial"/>
          <w:b/>
          <w:bCs/>
          <w:kern w:val="32"/>
          <w:sz w:val="24"/>
          <w:szCs w:val="32"/>
        </w:rPr>
      </w:pPr>
      <w:r>
        <w:rPr>
          <w:rFonts w:ascii="Times New Roman" w:eastAsia="Times New Roman" w:hAnsi="Times New Roman" w:cs="Arial"/>
          <w:b/>
          <w:bCs/>
          <w:noProof/>
          <w:kern w:val="32"/>
          <w:sz w:val="24"/>
          <w:szCs w:val="32"/>
        </w:rPr>
        <mc:AlternateContent>
          <mc:Choice Requires="wps">
            <w:drawing>
              <wp:anchor distT="0" distB="0" distL="114300" distR="114300" simplePos="0" relativeHeight="251696128" behindDoc="0" locked="0" layoutInCell="1" allowOverlap="1" wp14:anchorId="602F9F51" wp14:editId="1DFFE13C">
                <wp:simplePos x="0" y="0"/>
                <wp:positionH relativeFrom="column">
                  <wp:posOffset>3608222</wp:posOffset>
                </wp:positionH>
                <wp:positionV relativeFrom="paragraph">
                  <wp:posOffset>108814</wp:posOffset>
                </wp:positionV>
                <wp:extent cx="2538375" cy="1294790"/>
                <wp:effectExtent l="0" t="0" r="0" b="635"/>
                <wp:wrapNone/>
                <wp:docPr id="2" name="Metin Kutusu 2"/>
                <wp:cNvGraphicFramePr/>
                <a:graphic xmlns:a="http://schemas.openxmlformats.org/drawingml/2006/main">
                  <a:graphicData uri="http://schemas.microsoft.com/office/word/2010/wordprocessingShape">
                    <wps:wsp>
                      <wps:cNvSpPr txBox="1"/>
                      <wps:spPr>
                        <a:xfrm>
                          <a:off x="0" y="0"/>
                          <a:ext cx="2538375" cy="1294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05D1" w:rsidRDefault="001B05D1" w:rsidP="00E64862">
                            <w:pPr>
                              <w:pStyle w:val="AralkYok"/>
                              <w:jc w:val="center"/>
                            </w:pPr>
                            <w:r>
                              <w:object w:dxaOrig="2066" w:dyaOrig="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85.2pt;height:66.75pt" o:ole="">
                                  <v:imagedata r:id="rId10" o:title=""/>
                                </v:shape>
                                <o:OLEObject Type="Embed" ProgID="Visio.Drawing.11" ShapeID="_x0000_i1060" DrawAspect="Content" ObjectID="_1472545320" r:id="rId11"/>
                              </w:object>
                            </w:r>
                          </w:p>
                          <w:p w:rsidR="001B05D1" w:rsidRPr="00E64862" w:rsidRDefault="001B05D1" w:rsidP="00E64862">
                            <w:pPr>
                              <w:pStyle w:val="AralkYok"/>
                              <w:jc w:val="center"/>
                              <w:rPr>
                                <w:sz w:val="16"/>
                              </w:rPr>
                            </w:pPr>
                            <w:r w:rsidRPr="00E64862">
                              <w:rPr>
                                <w:sz w:val="16"/>
                              </w:rPr>
                              <w:t>Şekil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Metin Kutusu 2" o:spid="_x0000_s1029" type="#_x0000_t202" style="position:absolute;margin-left:284.1pt;margin-top:8.55pt;width:199.85pt;height:101.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" fillcolor="white [3201]" stroked="f" strokeweight=".5pt">
                <v:textbox>
                  <w:txbxContent>
                    <w:p w:rsidR="001B05D1" w:rsidRDefault="001B05D1" w:rsidP="00E64862">
                      <w:pPr>
                        <w:pStyle w:val="AralkYok"/>
                        <w:jc w:val="center"/>
                      </w:pPr>
                      <w:r>
                        <w:object w:dxaOrig="2066" w:dyaOrig="743">
                          <v:shape id="_x0000_i1060" type="#_x0000_t75" style="width:185.2pt;height:66.75pt" o:ole="">
                            <v:imagedata r:id="rId12" o:title=""/>
                          </v:shape>
                          <o:OLEObject Type="Embed" ProgID="Visio.Drawing.11" ShapeID="_x0000_i1060" DrawAspect="Content" ObjectID="_1456055727" r:id="rId13"/>
                        </w:object>
                      </w:r>
                    </w:p>
                    <w:p w:rsidR="001B05D1" w:rsidRPr="00E64862" w:rsidRDefault="001B05D1" w:rsidP="00E64862">
                      <w:pPr>
                        <w:pStyle w:val="AralkYok"/>
                        <w:jc w:val="center"/>
                        <w:rPr>
                          <w:sz w:val="16"/>
                        </w:rPr>
                      </w:pPr>
                      <w:r w:rsidRPr="00E64862">
                        <w:rPr>
                          <w:sz w:val="16"/>
                        </w:rPr>
                        <w:t>Şekil 1</w:t>
                      </w:r>
                    </w:p>
                  </w:txbxContent>
                </v:textbox>
              </v:shape>
            </w:pict>
          </mc:Fallback>
        </mc:AlternateContent>
      </w:r>
      <w:r w:rsidR="00881768" w:rsidRPr="00881768">
        <w:rPr>
          <w:rFonts w:ascii="Times New Roman" w:eastAsia="Times New Roman" w:hAnsi="Times New Roman" w:cs="Arial"/>
          <w:b/>
          <w:bCs/>
          <w:kern w:val="32"/>
          <w:sz w:val="24"/>
          <w:szCs w:val="32"/>
        </w:rPr>
        <w:t>ARAÇLAR &amp; ELEMANLAR</w:t>
      </w:r>
    </w:p>
    <w:p w:rsidR="00881768" w:rsidRPr="00881768" w:rsidRDefault="00881768" w:rsidP="00881768">
      <w:pPr>
        <w:numPr>
          <w:ilvl w:val="0"/>
          <w:numId w:val="3"/>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Sinüzoidal, üçgen ve kare dalga işaret üreteci</w:t>
      </w:r>
    </w:p>
    <w:p w:rsidR="00881768" w:rsidRPr="00881768" w:rsidRDefault="00881768" w:rsidP="00881768">
      <w:pPr>
        <w:numPr>
          <w:ilvl w:val="0"/>
          <w:numId w:val="3"/>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Osiloskop</w:t>
      </w:r>
    </w:p>
    <w:p w:rsidR="00881768" w:rsidRDefault="00881768" w:rsidP="00881768">
      <w:pPr>
        <w:numPr>
          <w:ilvl w:val="0"/>
          <w:numId w:val="3"/>
        </w:numPr>
        <w:spacing w:after="0" w:line="240" w:lineRule="auto"/>
        <w:jc w:val="both"/>
        <w:rPr>
          <w:rFonts w:ascii="Times New Roman" w:eastAsia="Times New Roman" w:hAnsi="Times New Roman" w:cs="Times New Roman"/>
          <w:sz w:val="24"/>
          <w:szCs w:val="24"/>
        </w:rPr>
      </w:pPr>
      <w:proofErr w:type="spellStart"/>
      <w:r w:rsidRPr="00881768">
        <w:rPr>
          <w:rFonts w:ascii="Times New Roman" w:eastAsia="Times New Roman" w:hAnsi="Times New Roman" w:cs="Times New Roman"/>
          <w:sz w:val="24"/>
          <w:szCs w:val="24"/>
        </w:rPr>
        <w:t>Multimetre</w:t>
      </w:r>
      <w:proofErr w:type="spellEnd"/>
    </w:p>
    <w:p w:rsidR="00F727AC" w:rsidRDefault="00F727AC" w:rsidP="00F727AC">
      <w:pPr>
        <w:spacing w:after="0" w:line="240" w:lineRule="auto"/>
        <w:jc w:val="both"/>
        <w:rPr>
          <w:rFonts w:ascii="Times New Roman" w:eastAsia="Times New Roman" w:hAnsi="Times New Roman" w:cs="Times New Roman"/>
          <w:sz w:val="24"/>
          <w:szCs w:val="24"/>
        </w:rPr>
      </w:pPr>
    </w:p>
    <w:p w:rsidR="00F727AC" w:rsidRPr="00881768" w:rsidRDefault="00F727AC" w:rsidP="00F727AC">
      <w:pPr>
        <w:spacing w:after="0" w:line="240" w:lineRule="auto"/>
        <w:jc w:val="both"/>
        <w:rPr>
          <w:rFonts w:ascii="Times New Roman" w:eastAsia="Times New Roman" w:hAnsi="Times New Roman" w:cs="Times New Roman"/>
          <w:sz w:val="24"/>
          <w:szCs w:val="24"/>
        </w:rPr>
      </w:pPr>
    </w:p>
    <w:p w:rsidR="00881768" w:rsidRDefault="00F727AC" w:rsidP="0088176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ÖN ÇALIŞMA</w:t>
      </w:r>
    </w:p>
    <w:p w:rsidR="00F727AC" w:rsidRDefault="00F727AC" w:rsidP="00881768">
      <w:pPr>
        <w:spacing w:after="0" w:line="240" w:lineRule="auto"/>
        <w:jc w:val="both"/>
        <w:rPr>
          <w:rFonts w:ascii="Times New Roman" w:eastAsia="Times New Roman" w:hAnsi="Times New Roman" w:cs="Times New Roman"/>
          <w:sz w:val="24"/>
          <w:szCs w:val="24"/>
        </w:rPr>
      </w:pPr>
    </w:p>
    <w:p w:rsidR="00F727AC" w:rsidRPr="00F727AC" w:rsidRDefault="00F727AC" w:rsidP="008817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Deneyde yapılması istenen her adımın teorik ve benzetim(</w:t>
      </w:r>
      <w:proofErr w:type="gramStart"/>
      <w:r>
        <w:rPr>
          <w:rFonts w:ascii="Times New Roman" w:eastAsia="Times New Roman" w:hAnsi="Times New Roman" w:cs="Times New Roman"/>
          <w:sz w:val="24"/>
          <w:szCs w:val="24"/>
        </w:rPr>
        <w:t>simülasyon</w:t>
      </w:r>
      <w:proofErr w:type="gramEnd"/>
      <w:r>
        <w:rPr>
          <w:rFonts w:ascii="Times New Roman" w:eastAsia="Times New Roman" w:hAnsi="Times New Roman" w:cs="Times New Roman"/>
          <w:sz w:val="24"/>
          <w:szCs w:val="24"/>
        </w:rPr>
        <w:t>) çalışmasını ayrı ayrı açıklayarak yapınız.</w:t>
      </w:r>
    </w:p>
    <w:p w:rsidR="00881768" w:rsidRPr="00881768" w:rsidRDefault="00881768" w:rsidP="00881768">
      <w:pPr>
        <w:keepNext/>
        <w:spacing w:before="240" w:after="180" w:line="240" w:lineRule="auto"/>
        <w:outlineLvl w:val="0"/>
        <w:rPr>
          <w:rFonts w:ascii="Times New Roman" w:eastAsia="Times New Roman" w:hAnsi="Times New Roman" w:cs="Arial"/>
          <w:b/>
          <w:bCs/>
          <w:kern w:val="32"/>
          <w:sz w:val="24"/>
          <w:szCs w:val="32"/>
        </w:rPr>
      </w:pPr>
      <w:r w:rsidRPr="00881768">
        <w:rPr>
          <w:rFonts w:ascii="Times New Roman" w:eastAsia="Times New Roman" w:hAnsi="Times New Roman" w:cs="Arial"/>
          <w:b/>
          <w:bCs/>
          <w:kern w:val="32"/>
          <w:sz w:val="24"/>
          <w:szCs w:val="32"/>
        </w:rPr>
        <w:t>DENEYİN YAPILIŞI</w:t>
      </w:r>
    </w:p>
    <w:p w:rsidR="00881768" w:rsidRPr="00881768" w:rsidRDefault="00881768" w:rsidP="00881768">
      <w:pPr>
        <w:numPr>
          <w:ilvl w:val="0"/>
          <w:numId w:val="5"/>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Osiloskop ile DC gerilim ölçülmesi</w:t>
      </w:r>
    </w:p>
    <w:p w:rsidR="00881768" w:rsidRPr="00881768" w:rsidRDefault="00881768" w:rsidP="00881768">
      <w:pPr>
        <w:spacing w:after="0" w:line="240" w:lineRule="auto"/>
        <w:ind w:left="360"/>
        <w:jc w:val="both"/>
        <w:rPr>
          <w:rFonts w:ascii="Times New Roman" w:eastAsia="Times New Roman" w:hAnsi="Times New Roman" w:cs="Times New Roman"/>
          <w:sz w:val="24"/>
          <w:szCs w:val="24"/>
        </w:rPr>
      </w:pPr>
    </w:p>
    <w:p w:rsidR="00881768" w:rsidRPr="00881768" w:rsidRDefault="00881768" w:rsidP="00881768">
      <w:pPr>
        <w:numPr>
          <w:ilvl w:val="0"/>
          <w:numId w:val="6"/>
        </w:numPr>
        <w:spacing w:after="0" w:line="240" w:lineRule="auto"/>
        <w:jc w:val="both"/>
        <w:rPr>
          <w:rFonts w:ascii="Times New Roman" w:eastAsia="Times New Roman" w:hAnsi="Times New Roman" w:cs="Times New Roman"/>
          <w:sz w:val="24"/>
          <w:szCs w:val="24"/>
        </w:rPr>
      </w:pPr>
      <w:proofErr w:type="spellStart"/>
      <w:r w:rsidRPr="00881768">
        <w:rPr>
          <w:rFonts w:ascii="Times New Roman" w:eastAsia="Times New Roman" w:hAnsi="Times New Roman" w:cs="Times New Roman"/>
          <w:sz w:val="24"/>
          <w:szCs w:val="24"/>
        </w:rPr>
        <w:t>Osiloskop</w:t>
      </w:r>
      <w:proofErr w:type="spellEnd"/>
      <w:r w:rsidRPr="00881768">
        <w:rPr>
          <w:rFonts w:ascii="Times New Roman" w:eastAsia="Times New Roman" w:hAnsi="Times New Roman" w:cs="Times New Roman"/>
          <w:sz w:val="24"/>
          <w:szCs w:val="24"/>
        </w:rPr>
        <w:t xml:space="preserve"> üzerindeki AC-GND-DC anahtarını GND konumuna getiriniz.</w:t>
      </w:r>
    </w:p>
    <w:p w:rsidR="00881768" w:rsidRPr="00881768" w:rsidRDefault="00795D33" w:rsidP="00881768">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4DA96F5B" wp14:editId="7821D6F0">
                <wp:simplePos x="0" y="0"/>
                <wp:positionH relativeFrom="column">
                  <wp:posOffset>5299710</wp:posOffset>
                </wp:positionH>
                <wp:positionV relativeFrom="paragraph">
                  <wp:posOffset>9525</wp:posOffset>
                </wp:positionV>
                <wp:extent cx="180340" cy="169545"/>
                <wp:effectExtent l="19050" t="19050" r="10160" b="20955"/>
                <wp:wrapNone/>
                <wp:docPr id="27" name="Akış Çizelgesi: Sıralama 27"/>
                <wp:cNvGraphicFramePr/>
                <a:graphic xmlns:a="http://schemas.openxmlformats.org/drawingml/2006/main">
                  <a:graphicData uri="http://schemas.microsoft.com/office/word/2010/wordprocessingShape">
                    <wps:wsp>
                      <wps:cNvSpPr/>
                      <wps:spPr>
                        <a:xfrm>
                          <a:off x="0" y="0"/>
                          <a:ext cx="180340" cy="169545"/>
                        </a:xfrm>
                        <a:prstGeom prst="flowChartSor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26" coordsize="21600,21600" o:spt="126" path="m10800,l,10800,10800,21600,21600,10800xem,10800nfl21600,10800e">
                <v:stroke joinstyle="miter"/>
                <v:path o:extrusionok="f" gradientshapeok="t" o:connecttype="rect" textboxrect="5400,5400,16200,16200"/>
              </v:shapetype>
              <v:shape id="Akış Çizelgesi: Sıralama 27" o:spid="_x0000_s1026" type="#_x0000_t126" style="position:absolute;margin-left:417.3pt;margin-top:.75pt;width:14.2pt;height:13.3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" fillcolor="white [3201]" strokecolor="#b4b392 [3209]" strokeweight="2.25pt"/>
            </w:pict>
          </mc:Fallback>
        </mc:AlternateContent>
      </w:r>
      <w:proofErr w:type="spellStart"/>
      <w:r w:rsidR="00881768" w:rsidRPr="00881768">
        <w:rPr>
          <w:rFonts w:ascii="Times New Roman" w:eastAsia="Times New Roman" w:hAnsi="Times New Roman" w:cs="Times New Roman"/>
          <w:sz w:val="24"/>
          <w:szCs w:val="24"/>
        </w:rPr>
        <w:t>Osiloskop</w:t>
      </w:r>
      <w:proofErr w:type="spellEnd"/>
      <w:r w:rsidR="00881768" w:rsidRPr="00881768">
        <w:rPr>
          <w:rFonts w:ascii="Times New Roman" w:eastAsia="Times New Roman" w:hAnsi="Times New Roman" w:cs="Times New Roman"/>
          <w:sz w:val="24"/>
          <w:szCs w:val="24"/>
        </w:rPr>
        <w:t xml:space="preserve"> ekranında görülen gerilim çizgisini 0 konumuna getiriniz.</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Position</w:t>
      </w:r>
      <w:proofErr w:type="spellEnd"/>
      <w:r>
        <w:rPr>
          <w:rFonts w:ascii="Times New Roman" w:eastAsia="Times New Roman" w:hAnsi="Times New Roman" w:cs="Times New Roman"/>
          <w:sz w:val="24"/>
          <w:szCs w:val="24"/>
        </w:rPr>
        <w:t xml:space="preserve">      )</w:t>
      </w:r>
    </w:p>
    <w:p w:rsidR="00881768" w:rsidRPr="00881768" w:rsidRDefault="00881768" w:rsidP="00881768">
      <w:pPr>
        <w:numPr>
          <w:ilvl w:val="0"/>
          <w:numId w:val="6"/>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AC-GND-DC anahtarını DC konumuna getiriniz.</w:t>
      </w:r>
    </w:p>
    <w:p w:rsidR="00881768" w:rsidRPr="00881768" w:rsidRDefault="00795D33" w:rsidP="00881768">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Board üzerindeki </w:t>
      </w:r>
      <w:bookmarkStart w:id="0" w:name="_GoBack"/>
      <w:bookmarkEnd w:id="0"/>
      <w:r w:rsidR="00881768" w:rsidRPr="00881768">
        <w:rPr>
          <w:rFonts w:ascii="Times New Roman" w:eastAsia="Times New Roman" w:hAnsi="Times New Roman" w:cs="Times New Roman"/>
          <w:sz w:val="24"/>
          <w:szCs w:val="24"/>
        </w:rPr>
        <w:t xml:space="preserve">DC gerilim kaynağını </w:t>
      </w:r>
      <w:r w:rsidR="00145C71" w:rsidRPr="00145C71">
        <w:rPr>
          <w:rFonts w:ascii="Times New Roman" w:eastAsia="Times New Roman" w:hAnsi="Times New Roman" w:cs="Times New Roman"/>
          <w:sz w:val="24"/>
          <w:szCs w:val="24"/>
        </w:rPr>
        <w:t>5</w:t>
      </w:r>
      <w:r w:rsidR="00427732">
        <w:rPr>
          <w:rFonts w:ascii="Times New Roman" w:eastAsia="Times New Roman" w:hAnsi="Times New Roman" w:cs="Times New Roman"/>
          <w:b/>
          <w:sz w:val="24"/>
          <w:szCs w:val="24"/>
        </w:rPr>
        <w:t xml:space="preserve"> </w:t>
      </w:r>
      <w:r w:rsidR="00427732">
        <w:rPr>
          <w:rFonts w:ascii="Times New Roman" w:eastAsia="Times New Roman" w:hAnsi="Times New Roman" w:cs="Times New Roman"/>
          <w:sz w:val="24"/>
          <w:szCs w:val="24"/>
        </w:rPr>
        <w:t xml:space="preserve">Volt </w:t>
      </w:r>
      <w:r w:rsidR="00490BEC">
        <w:rPr>
          <w:rFonts w:ascii="Times New Roman" w:eastAsia="Times New Roman" w:hAnsi="Times New Roman" w:cs="Times New Roman"/>
          <w:sz w:val="24"/>
          <w:szCs w:val="24"/>
        </w:rPr>
        <w:t>gerilimine</w:t>
      </w:r>
      <w:r w:rsidR="00881768" w:rsidRPr="00881768">
        <w:rPr>
          <w:rFonts w:ascii="Times New Roman" w:eastAsia="Times New Roman" w:hAnsi="Times New Roman" w:cs="Times New Roman"/>
          <w:sz w:val="24"/>
          <w:szCs w:val="24"/>
        </w:rPr>
        <w:t xml:space="preserve"> getirip bırakınız.</w:t>
      </w:r>
    </w:p>
    <w:p w:rsidR="00881768" w:rsidRPr="00881768" w:rsidRDefault="00E64862" w:rsidP="00881768">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Şekil 1’deki devreyi kurarak 2.2k direnç üzerindeki gerilimi osiloskop ile ölçünüz</w:t>
      </w:r>
      <w:r w:rsidR="00881768" w:rsidRPr="00881768">
        <w:rPr>
          <w:rFonts w:ascii="Times New Roman" w:eastAsia="Times New Roman" w:hAnsi="Times New Roman" w:cs="Times New Roman"/>
          <w:sz w:val="24"/>
          <w:szCs w:val="24"/>
        </w:rPr>
        <w:t>.</w:t>
      </w:r>
    </w:p>
    <w:p w:rsidR="00881768" w:rsidRPr="00881768" w:rsidRDefault="00881768" w:rsidP="00881768">
      <w:pPr>
        <w:numPr>
          <w:ilvl w:val="0"/>
          <w:numId w:val="6"/>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VOLTS/DIV tuşu yardımıyla ekranda en uygun görüntüyü elde ediniz.</w:t>
      </w:r>
    </w:p>
    <w:p w:rsidR="00881768" w:rsidRDefault="00881768" w:rsidP="00881768">
      <w:pPr>
        <w:numPr>
          <w:ilvl w:val="0"/>
          <w:numId w:val="6"/>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Osiloskop ekranındaki görüntüyü çiziniz.</w:t>
      </w:r>
    </w:p>
    <w:p w:rsidR="00E45582" w:rsidRPr="00881768" w:rsidRDefault="00E45582" w:rsidP="00E45582">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Multimetrenizi</w:t>
      </w:r>
      <w:proofErr w:type="spellEnd"/>
      <w:r>
        <w:rPr>
          <w:rFonts w:ascii="Times New Roman" w:eastAsia="Times New Roman" w:hAnsi="Times New Roman" w:cs="Times New Roman"/>
          <w:sz w:val="24"/>
          <w:szCs w:val="24"/>
        </w:rPr>
        <w:t xml:space="preserve"> DC ve AC gerilim kademelerine getirerek </w:t>
      </w:r>
      <w:r w:rsidRPr="00881768">
        <w:rPr>
          <w:rFonts w:ascii="Times New Roman" w:eastAsia="Times New Roman" w:hAnsi="Times New Roman" w:cs="Times New Roman"/>
          <w:sz w:val="24"/>
          <w:szCs w:val="24"/>
        </w:rPr>
        <w:t>ölç</w:t>
      </w:r>
      <w:r>
        <w:rPr>
          <w:rFonts w:ascii="Times New Roman" w:eastAsia="Times New Roman" w:hAnsi="Times New Roman" w:cs="Times New Roman"/>
          <w:sz w:val="24"/>
          <w:szCs w:val="24"/>
        </w:rPr>
        <w:t>t</w:t>
      </w:r>
      <w:r w:rsidRPr="00881768">
        <w:rPr>
          <w:rFonts w:ascii="Times New Roman" w:eastAsia="Times New Roman" w:hAnsi="Times New Roman" w:cs="Times New Roman"/>
          <w:sz w:val="24"/>
          <w:szCs w:val="24"/>
        </w:rPr>
        <w:t>ü</w:t>
      </w:r>
      <w:r>
        <w:rPr>
          <w:rFonts w:ascii="Times New Roman" w:eastAsia="Times New Roman" w:hAnsi="Times New Roman" w:cs="Times New Roman"/>
          <w:sz w:val="24"/>
          <w:szCs w:val="24"/>
        </w:rPr>
        <w:t xml:space="preserve">ğünüz değerleri kaydediniz. </w:t>
      </w:r>
    </w:p>
    <w:p w:rsidR="00E45582" w:rsidRPr="00881768" w:rsidRDefault="00E45582" w:rsidP="00E45582">
      <w:pPr>
        <w:spacing w:after="0" w:line="240" w:lineRule="auto"/>
        <w:ind w:left="907"/>
        <w:jc w:val="both"/>
        <w:rPr>
          <w:rFonts w:ascii="Times New Roman" w:eastAsia="Times New Roman" w:hAnsi="Times New Roman" w:cs="Times New Roman"/>
          <w:sz w:val="24"/>
          <w:szCs w:val="24"/>
        </w:rPr>
      </w:pPr>
    </w:p>
    <w:p w:rsidR="00881768" w:rsidRPr="00881768" w:rsidRDefault="00881768" w:rsidP="00CD6611">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c">
            <w:drawing>
              <wp:inline distT="0" distB="0" distL="0" distR="0" wp14:anchorId="1ACEBBD0" wp14:editId="0807D29D">
                <wp:extent cx="5029200" cy="2400300"/>
                <wp:effectExtent l="0" t="0" r="0" b="19050"/>
                <wp:docPr id="105" name="Tuval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Line 73"/>
                        <wps:cNvCnPr/>
                        <wps:spPr bwMode="auto">
                          <a:xfrm>
                            <a:off x="359410" y="13081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 name="Text Box 74"/>
                        <wps:cNvSpPr txBox="1">
                          <a:spLocks noChangeArrowheads="1"/>
                        </wps:cNvSpPr>
                        <wps:spPr bwMode="auto">
                          <a:xfrm>
                            <a:off x="3657600" y="571500"/>
                            <a:ext cx="12573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5D1" w:rsidRPr="00C80C9E" w:rsidRDefault="001B05D1" w:rsidP="00881768">
                              <w:pPr>
                                <w:rPr>
                                  <w:rFonts w:ascii="Century Gothic" w:hAnsi="Century Gothic"/>
                                  <w:sz w:val="20"/>
                                  <w:szCs w:val="20"/>
                                </w:rPr>
                              </w:pPr>
                              <w:r w:rsidRPr="00C80C9E">
                                <w:rPr>
                                  <w:rFonts w:ascii="Century Gothic" w:hAnsi="Century Gothic"/>
                                  <w:sz w:val="20"/>
                                  <w:szCs w:val="20"/>
                                </w:rPr>
                                <w:t>TIME/DIV:</w:t>
                              </w:r>
                            </w:p>
                            <w:p w:rsidR="001B05D1" w:rsidRDefault="001B05D1" w:rsidP="00881768">
                              <w:pPr>
                                <w:rPr>
                                  <w:rFonts w:ascii="Century Gothic" w:hAnsi="Century Gothic"/>
                                  <w:sz w:val="20"/>
                                  <w:szCs w:val="20"/>
                                </w:rPr>
                              </w:pPr>
                            </w:p>
                            <w:p w:rsidR="001B05D1" w:rsidRPr="00C80C9E" w:rsidRDefault="001B05D1" w:rsidP="00881768">
                              <w:pPr>
                                <w:rPr>
                                  <w:rFonts w:ascii="Century Gothic" w:hAnsi="Century Gothic"/>
                                  <w:sz w:val="20"/>
                                  <w:szCs w:val="20"/>
                                </w:rPr>
                              </w:pPr>
                            </w:p>
                            <w:p w:rsidR="001B05D1" w:rsidRPr="00C80C9E" w:rsidRDefault="001B05D1" w:rsidP="00881768">
                              <w:pPr>
                                <w:rPr>
                                  <w:rFonts w:ascii="Century Gothic" w:hAnsi="Century Gothic"/>
                                  <w:sz w:val="20"/>
                                  <w:szCs w:val="20"/>
                                </w:rPr>
                              </w:pPr>
                              <w:r w:rsidRPr="00C80C9E">
                                <w:rPr>
                                  <w:rFonts w:ascii="Century Gothic" w:hAnsi="Century Gothic"/>
                                  <w:sz w:val="20"/>
                                  <w:szCs w:val="20"/>
                                </w:rPr>
                                <w:t>VOLTS/DIV:</w:t>
                              </w:r>
                            </w:p>
                          </w:txbxContent>
                        </wps:txbx>
                        <wps:bodyPr rot="0" vert="horz" wrap="square" lIns="91440" tIns="45720" rIns="91440" bIns="45720" anchor="t" anchorCtr="0" upright="1">
                          <a:noAutofit/>
                        </wps:bodyPr>
                      </wps:wsp>
                      <wps:wsp>
                        <wps:cNvPr id="86" name="Line 75"/>
                        <wps:cNvCnPr/>
                        <wps:spPr bwMode="auto">
                          <a:xfrm>
                            <a:off x="359410" y="40132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7" name="Line 76"/>
                        <wps:cNvCnPr/>
                        <wps:spPr bwMode="auto">
                          <a:xfrm>
                            <a:off x="269875" y="1210945"/>
                            <a:ext cx="2879725" cy="127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8" name="Line 77"/>
                        <wps:cNvCnPr/>
                        <wps:spPr bwMode="auto">
                          <a:xfrm>
                            <a:off x="359410" y="671195"/>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9" name="Line 78"/>
                        <wps:cNvCnPr/>
                        <wps:spPr bwMode="auto">
                          <a:xfrm>
                            <a:off x="359410" y="94107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Line 79"/>
                        <wps:cNvCnPr/>
                        <wps:spPr bwMode="auto">
                          <a:xfrm>
                            <a:off x="359410" y="148082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1" name="Line 80"/>
                        <wps:cNvCnPr/>
                        <wps:spPr bwMode="auto">
                          <a:xfrm>
                            <a:off x="359410" y="175133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2" name="Line 81"/>
                        <wps:cNvCnPr/>
                        <wps:spPr bwMode="auto">
                          <a:xfrm>
                            <a:off x="359410" y="2021205"/>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3" name="Line 82"/>
                        <wps:cNvCnPr/>
                        <wps:spPr bwMode="auto">
                          <a:xfrm>
                            <a:off x="359410" y="229108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 name="Line 83"/>
                        <wps:cNvCnPr/>
                        <wps:spPr bwMode="auto">
                          <a:xfrm>
                            <a:off x="35941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5" name="Line 84"/>
                        <wps:cNvCnPr/>
                        <wps:spPr bwMode="auto">
                          <a:xfrm>
                            <a:off x="62992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6" name="Line 85"/>
                        <wps:cNvCnPr/>
                        <wps:spPr bwMode="auto">
                          <a:xfrm>
                            <a:off x="899795"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Line 86"/>
                        <wps:cNvCnPr/>
                        <wps:spPr bwMode="auto">
                          <a:xfrm>
                            <a:off x="116967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8" name="Line 87"/>
                        <wps:cNvCnPr/>
                        <wps:spPr bwMode="auto">
                          <a:xfrm>
                            <a:off x="1439545"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Line 88"/>
                        <wps:cNvCnPr/>
                        <wps:spPr bwMode="auto">
                          <a:xfrm>
                            <a:off x="1710055" y="95185"/>
                            <a:ext cx="0" cy="230363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0" name="Line 89"/>
                        <wps:cNvCnPr/>
                        <wps:spPr bwMode="auto">
                          <a:xfrm>
                            <a:off x="197993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Line 90"/>
                        <wps:cNvCnPr/>
                        <wps:spPr bwMode="auto">
                          <a:xfrm>
                            <a:off x="2249805"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2" name="Line 91"/>
                        <wps:cNvCnPr/>
                        <wps:spPr bwMode="auto">
                          <a:xfrm>
                            <a:off x="251968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3" name="Line 92"/>
                        <wps:cNvCnPr/>
                        <wps:spPr bwMode="auto">
                          <a:xfrm>
                            <a:off x="279019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4" name="Line 93"/>
                        <wps:cNvCnPr/>
                        <wps:spPr bwMode="auto">
                          <a:xfrm>
                            <a:off x="3060065"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Tuval 105" o:spid="_x0000_s1030" editas="canvas" style="width:396pt;height:189pt;mso-position-horizontal-relative:char;mso-position-vertical-relative:line" coordsize="50292,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">
                <v:shape id="_x0000_s1031" type="#_x0000_t75" style="position:absolute;width:50292;height:24003;visibility:visible;mso-wrap-style:square">
                  <v:fill o:detectmouseclick="t"/>
                  <v:path o:connecttype="none"/>
                </v:shape>
                <v:line id="Line 73" o:spid="_x0000_s1032" style="position:absolute;visibility:visible;mso-wrap-style:square" from="3594,1308" to="30594,1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W7U8IAAADbAAAADwAAAGRycy9kb3ducmV2LnhtbESPT4vCMBTE78J+h/AWvGm6IqJd0yIL&#10;gl7Ef7B7fDRv22LzUpOo9dsbQfA4zMxvmHnemUZcyfnasoKvYQKCuLC65lLB8bAcTEH4gKyxsUwK&#10;7uQhzz56c0y1vfGOrvtQighhn6KCKoQ2ldIXFRn0Q9sSR+/fOoMhSldK7fAW4aaRoySZSIM1x4UK&#10;W/qpqDjtL0aBmwXe7u7rxhd/M2nOx805+SWl+p/d4htEoC68w6/2SiuYjuH5Jf4AmT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TW7U8IAAADbAAAADwAAAAAAAAAAAAAA&#10;AAChAgAAZHJzL2Rvd25yZXYueG1sUEsFBgAAAAAEAAQA+QAAAJADAAAAAA==&#10;" strokeweight=".3pt">
                  <v:stroke dashstyle="dash"/>
                </v:line>
                <v:shape id="Text Box 74" o:spid="_x0000_s1033" type="#_x0000_t202" style="position:absolute;left:36576;top:5715;width:12573;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NYsEA&#10;AADbAAAADwAAAGRycy9kb3ducmV2LnhtbESP3arCMBCE7wXfIazgjWiqHP+qUVQ44q0/D7A2a1ts&#10;NqWJtr69EQQvh5n5hlmuG1OIJ1Uut6xgOIhAECdW55wquJz/+zMQziNrLCyTghc5WK/arSXG2tZ8&#10;pOfJpyJA2MWoIPO+jKV0SUYG3cCWxMG72cqgD7JKpa6wDnBTyFEUTaTBnMNChiXtMkrup4dRcDvU&#10;vfG8vu79ZXr8m2wxn17tS6lup9ksQHhq/C/8bR+0gtkY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czWLBAAAA2wAAAA8AAAAAAAAAAAAAAAAAmAIAAGRycy9kb3du&#10;cmV2LnhtbFBLBQYAAAAABAAEAPUAAACGAwAAAAA=&#10;" stroked="f">
                  <v:textbox>
                    <w:txbxContent>
                      <w:p w:rsidR="001B05D1" w:rsidRPr="00C80C9E" w:rsidRDefault="001B05D1" w:rsidP="00881768">
                        <w:pPr>
                          <w:rPr>
                            <w:rFonts w:ascii="Century Gothic" w:hAnsi="Century Gothic"/>
                            <w:sz w:val="20"/>
                            <w:szCs w:val="20"/>
                          </w:rPr>
                        </w:pPr>
                        <w:r w:rsidRPr="00C80C9E">
                          <w:rPr>
                            <w:rFonts w:ascii="Century Gothic" w:hAnsi="Century Gothic"/>
                            <w:sz w:val="20"/>
                            <w:szCs w:val="20"/>
                          </w:rPr>
                          <w:t>TIME/DIV:</w:t>
                        </w:r>
                      </w:p>
                      <w:p w:rsidR="001B05D1" w:rsidRDefault="001B05D1" w:rsidP="00881768">
                        <w:pPr>
                          <w:rPr>
                            <w:rFonts w:ascii="Century Gothic" w:hAnsi="Century Gothic"/>
                            <w:sz w:val="20"/>
                            <w:szCs w:val="20"/>
                          </w:rPr>
                        </w:pPr>
                      </w:p>
                      <w:p w:rsidR="001B05D1" w:rsidRPr="00C80C9E" w:rsidRDefault="001B05D1" w:rsidP="00881768">
                        <w:pPr>
                          <w:rPr>
                            <w:rFonts w:ascii="Century Gothic" w:hAnsi="Century Gothic"/>
                            <w:sz w:val="20"/>
                            <w:szCs w:val="20"/>
                          </w:rPr>
                        </w:pPr>
                      </w:p>
                      <w:p w:rsidR="001B05D1" w:rsidRPr="00C80C9E" w:rsidRDefault="001B05D1" w:rsidP="00881768">
                        <w:pPr>
                          <w:rPr>
                            <w:rFonts w:ascii="Century Gothic" w:hAnsi="Century Gothic"/>
                            <w:sz w:val="20"/>
                            <w:szCs w:val="20"/>
                          </w:rPr>
                        </w:pPr>
                        <w:r w:rsidRPr="00C80C9E">
                          <w:rPr>
                            <w:rFonts w:ascii="Century Gothic" w:hAnsi="Century Gothic"/>
                            <w:sz w:val="20"/>
                            <w:szCs w:val="20"/>
                          </w:rPr>
                          <w:t>VOLTS/DIV:</w:t>
                        </w:r>
                      </w:p>
                    </w:txbxContent>
                  </v:textbox>
                </v:shape>
                <v:line id="Line 75" o:spid="_x0000_s1034" style="position:absolute;visibility:visible;mso-wrap-style:square" from="3594,4013" to="30594,4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uAv8AAAADbAAAADwAAAGRycy9kb3ducmV2LnhtbESPzarCMBSE94LvEI7gTlPvQrQaRQTh&#10;uhH/QJeH5tgWm5OaRK1vbwTB5TAz3zDTeWMq8SDnS8sKBv0EBHFmdcm5guNh1RuB8AFZY2WZFLzI&#10;w3zWbk0x1fbJO3rsQy4ihH2KCooQ6lRKnxVk0PdtTRy9i3UGQ5Qul9rhM8JNJf+SZCgNlhwXCqxp&#10;WVB23d+NAjcOvN291pXPzmNpbsfNLTmRUt1Os5iACNSEX/jb/tcKRkP4fIk/QM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6rgL/AAAAA2wAAAA8AAAAAAAAAAAAAAAAA&#10;oQIAAGRycy9kb3ducmV2LnhtbFBLBQYAAAAABAAEAPkAAACOAwAAAAA=&#10;" strokeweight=".3pt">
                  <v:stroke dashstyle="dash"/>
                </v:line>
                <v:line id="Line 76" o:spid="_x0000_s1035" style="position:absolute;visibility:visible;mso-wrap-style:square" from="2698,12109" to="31496,12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PVvccAAADbAAAADwAAAGRycy9kb3ducmV2LnhtbESPT2vCQBTE74V+h+UVvNVNa1sluooW&#10;FA9S6p+Dx0f2maTuvk2yq4n99N1CocdhZn7DTGadNeJKjS8dK3jqJyCIM6dLzhUc9svHEQgfkDUa&#10;x6TgRh5m0/u7Cabatbyl6y7kIkLYp6igCKFKpfRZQRZ931XE0Tu5xmKIssmlbrCNcGvkc5K8SYsl&#10;x4UCK3ovKDvvLlbB5rJo65fPlTmaxffHRn7Vr/tBrVTvoZuPQQTqwn/4r73WCkZD+P0Sf4C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c9W9xwAAANsAAAAPAAAAAAAA&#10;AAAAAAAAAKECAABkcnMvZG93bnJldi54bWxQSwUGAAAAAAQABAD5AAAAlQMAAAAA&#10;" strokeweight="1.5pt">
                  <v:stroke dashstyle="dash"/>
                </v:line>
                <v:line id="Line 77" o:spid="_x0000_s1036" style="position:absolute;visibility:visible;mso-wrap-style:square" from="3594,6711" to="30594,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ixVrwAAADbAAAADwAAAGRycy9kb3ducmV2LnhtbERPuwrCMBTdBf8hXMFNUx1Eq1FEEHQR&#10;X6Djpbm2xeamJlHr35tBcDyc92zRmEq8yPnSsoJBPwFBnFldcq7gfFr3xiB8QNZYWSYFH/KwmLdb&#10;M0y1ffOBXseQixjCPkUFRQh1KqXPCjLo+7YmjtzNOoMhQpdL7fAdw00lh0kykgZLjg0F1rQqKLsf&#10;n0aBmwTeHz7bymfXiTSP8+6RXEipbqdZTkEEasJf/HNvtIJxHBu/xB8g5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HixVrwAAADbAAAADwAAAAAAAAAAAAAAAAChAgAA&#10;ZHJzL2Rvd25yZXYueG1sUEsFBgAAAAAEAAQA+QAAAIoDAAAAAA==&#10;" strokeweight=".3pt">
                  <v:stroke dashstyle="dash"/>
                </v:line>
                <v:line id="Line 78" o:spid="_x0000_s1037" style="position:absolute;visibility:visible;mso-wrap-style:square" from="3594,9410" to="30594,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QUzcIAAADbAAAADwAAAGRycy9kb3ducmV2LnhtbESPT4vCMBTE78J+h/AWvGm6HsR2jUUW&#10;BPey+A/0+GjetsXmpU2i1m9vBMHjMDO/YeZ5bxpxJedrywq+xgkI4sLqmksFh/1qNAPhA7LGxjIp&#10;uJOHfPExmGOm7Y23dN2FUkQI+wwVVCG0mZS+qMigH9uWOHr/1hkMUbpSaoe3CDeNnCTJVBqsOS5U&#10;2NJPRcV5dzEKXBp4s73/Nr44pdJ0h78uOZJSw89++Q0iUB/e4Vd7rRXMUnh+iT9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QUzcIAAADbAAAADwAAAAAAAAAAAAAA&#10;AAChAgAAZHJzL2Rvd25yZXYueG1sUEsFBgAAAAAEAAQA+QAAAJADAAAAAA==&#10;" strokeweight=".3pt">
                  <v:stroke dashstyle="dash"/>
                </v:line>
                <v:line id="Line 79" o:spid="_x0000_s1038" style="position:absolute;visibility:visible;mso-wrap-style:square" from="3594,14808" to="30594,14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crjcAAAADbAAAADwAAAGRycy9kb3ducmV2LnhtbERPz2vCMBS+C/sfwht4s+k8iO0aZQwG&#10;8yJTC3p8NG9tWfPSJrHW/345CB4/vt/FdjKdGMn51rKCtyQFQVxZ3XKtoDx9LdYgfEDW2FkmBXfy&#10;sN28zArMtb3xgcZjqEUMYZ+jgiaEPpfSVw0Z9IntiSP3a53BEKGrpXZ4i+Gmk8s0XUmDLceGBnv6&#10;bKj6O16NApcF/jncd52vLpk0Q7kf0jMpNX+dPt5BBJrCU/xwf2sFWVwfv8QfID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vXK43AAAAA2wAAAA8AAAAAAAAAAAAAAAAA&#10;oQIAAGRycy9kb3ducmV2LnhtbFBLBQYAAAAABAAEAPkAAACOAwAAAAA=&#10;" strokeweight=".3pt">
                  <v:stroke dashstyle="dash"/>
                </v:line>
                <v:line id="Line 80" o:spid="_x0000_s1039" style="position:absolute;visibility:visible;mso-wrap-style:square" from="3594,17513" to="30594,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uOFsMAAADbAAAADwAAAGRycy9kb3ducmV2LnhtbESPQWvCQBSE7wX/w/KE3urGHqSJriKC&#10;UC/SRKE9PrLPJJh9m+yuMf77bqHgcZiZb5jVZjStGMj5xrKC+SwBQVxa3XCl4Hzav32A8AFZY2uZ&#10;FDzIw2Y9eVlhpu2dcxqKUIkIYZ+hgjqELpPSlzUZ9DPbEUfvYp3BEKWrpHZ4j3DTyvckWUiDDceF&#10;Gjva1VRei5tR4NLAX/nj0PryJ5WmPx/75JuUep2O2yWIQGN4hv/bn1pBOoe/L/EH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bjhbDAAAA2wAAAA8AAAAAAAAAAAAA&#10;AAAAoQIAAGRycy9kb3ducmV2LnhtbFBLBQYAAAAABAAEAPkAAACRAwAAAAA=&#10;" strokeweight=".3pt">
                  <v:stroke dashstyle="dash"/>
                </v:line>
                <v:line id="Line 81" o:spid="_x0000_s1040" style="position:absolute;visibility:visible;mso-wrap-style:square" from="3594,20212" to="30594,2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kQYcMAAADbAAAADwAAAGRycy9kb3ducmV2LnhtbESPzWrDMBCE74W8g9hAbo2cHErtWA4h&#10;EEgvJX/QHhdrY5tYK0dSY/vtq0Ihx2FmvmHy9WBa8SDnG8sKFvMEBHFpdcOVgst59/oOwgdkja1l&#10;UjCSh3Uxeckx07bnIz1OoRIRwj5DBXUIXSalL2sy6Oe2I47e1TqDIUpXSe2wj3DTymWSvEmDDceF&#10;Gjva1lTeTj9GgUsDH47jR+vL71Sa++XznnyRUrPpsFmBCDSEZ/i/vdcK0iX8fYk/QB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JEGHDAAAA2wAAAA8AAAAAAAAAAAAA&#10;AAAAoQIAAGRycy9kb3ducmV2LnhtbFBLBQYAAAAABAAEAPkAAACRAwAAAAA=&#10;" strokeweight=".3pt">
                  <v:stroke dashstyle="dash"/>
                </v:line>
                <v:line id="Line 82" o:spid="_x0000_s1041" style="position:absolute;visibility:visible;mso-wrap-style:square" from="3594,22910" to="30594,22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W1+sMAAADbAAAADwAAAGRycy9kb3ducmV2LnhtbESPzWrDMBCE74G+g9hCbomcBkrtRgkh&#10;EGgvoUkN7XGxNraJtbIl1T9vHxUKPQ4z8w2z2Y2mET05X1tWsFomIIgLq2suFeSfx8ULCB+QNTaW&#10;ScFEHnbbh9kGM20HPlN/CaWIEPYZKqhCaDMpfVGRQb+0LXH0rtYZDFG6UmqHQ4SbRj4lybM0WHNc&#10;qLClQ0XF7fJjFLg08Md5em988Z1K0+WnLvkipeaP4/4VRKAx/If/2m9aQbqG3y/xB8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FtfrDAAAA2wAAAA8AAAAAAAAAAAAA&#10;AAAAoQIAAGRycy9kb3ducmV2LnhtbFBLBQYAAAAABAAEAPkAAACRAwAAAAA=&#10;" strokeweight=".3pt">
                  <v:stroke dashstyle="dash"/>
                </v:line>
                <v:line id="Line 83" o:spid="_x0000_s1042" style="position:absolute;visibility:visible;mso-wrap-style:square" from="3594,1308" to="3600,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wtjsMAAADbAAAADwAAAGRycy9kb3ducmV2LnhtbESPzWrDMBCE74G+g9hCbomcEkrtRgkh&#10;EGgvoUkN7XGxNraJtbIl1T9vHxUKPQ4z8w2z2Y2mET05X1tWsFomIIgLq2suFeSfx8ULCB+QNTaW&#10;ScFEHnbbh9kGM20HPlN/CaWIEPYZKqhCaDMpfVGRQb+0LXH0rtYZDFG6UmqHQ4SbRj4lybM0WHNc&#10;qLClQ0XF7fJjFLg08Md5em988Z1K0+WnLvkipeaP4/4VRKAx/If/2m9aQbqG3y/xB8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sLY7DAAAA2wAAAA8AAAAAAAAAAAAA&#10;AAAAoQIAAGRycy9kb3ducmV2LnhtbFBLBQYAAAAABAAEAPkAAACRAwAAAAA=&#10;" strokeweight=".3pt">
                  <v:stroke dashstyle="dash"/>
                </v:line>
                <v:line id="Line 84" o:spid="_x0000_s1043" style="position:absolute;visibility:visible;mso-wrap-style:square" from="6299,1308" to="6305,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CIFcMAAADbAAAADwAAAGRycy9kb3ducmV2LnhtbESPzWrDMBCE74G+g9hCbomcQkrtRgkh&#10;EGgvoUkN7XGxNraJtbIl1T9vHxUKPQ4z8w2z2Y2mET05X1tWsFomIIgLq2suFeSfx8ULCB+QNTaW&#10;ScFEHnbbh9kGM20HPlN/CaWIEPYZKqhCaDMpfVGRQb+0LXH0rtYZDFG6UmqHQ4SbRj4lybM0WHNc&#10;qLClQ0XF7fJjFLg08Md5em988Z1K0+WnLvkipeaP4/4VRKAx/If/2m9aQbqG3y/xB8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giBXDAAAA2wAAAA8AAAAAAAAAAAAA&#10;AAAAoQIAAGRycy9kb3ducmV2LnhtbFBLBQYAAAAABAAEAPkAAACRAwAAAAA=&#10;" strokeweight=".3pt">
                  <v:stroke dashstyle="dash"/>
                </v:line>
                <v:line id="Line 85" o:spid="_x0000_s1044" style="position:absolute;visibility:visible;mso-wrap-style:square" from="8997,1308" to="9004,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IWYsMAAADbAAAADwAAAGRycy9kb3ducmV2LnhtbESPwWrDMBBE74H+g9hCb7HcHELsRjGh&#10;UGgvpXYNyXGxtraJtbIlJXH+PioUehxm5g2zLWYziAs531tW8JykIIgbq3tuFdTfb8sNCB+QNQ6W&#10;ScGNPBS7h8UWc22vXNKlCq2IEPY5KuhCGHMpfdORQZ/YkTh6P9YZDFG6VmqH1wg3g1yl6Voa7Dku&#10;dDjSa0fNqTobBS4L/FXePgbfHDNppvpzSg+k1NPjvH8BEWgO/+G/9rtWkK3h90v8AXJ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yFmLDAAAA2wAAAA8AAAAAAAAAAAAA&#10;AAAAoQIAAGRycy9kb3ducmV2LnhtbFBLBQYAAAAABAAEAPkAAACRAwAAAAA=&#10;" strokeweight=".3pt">
                  <v:stroke dashstyle="dash"/>
                </v:line>
                <v:line id="Line 86" o:spid="_x0000_s1045" style="position:absolute;visibility:visible;mso-wrap-style:square" from="11696,1308" to="11703,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6z+cQAAADbAAAADwAAAGRycy9kb3ducmV2LnhtbESPzWrDMBCE74G+g9hCbomcHtLajRJC&#10;INBeQpMa2uNibWwTa2VLqn/ePioUehxm5htmsxtNI3pyvrasYLVMQBAXVtdcKsg/j4sXED4ga2ws&#10;k4KJPOy2D7MNZtoOfKb+EkoRIewzVFCF0GZS+qIig35pW+LoXa0zGKJ0pdQOhwg3jXxKkrU0WHNc&#10;qLClQ0XF7fJjFLg08Md5em988Z1K0+WnLvkipeaP4/4VRKAx/If/2m9aQfoMv1/iD5D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PrP5xAAAANsAAAAPAAAAAAAAAAAA&#10;AAAAAKECAABkcnMvZG93bnJldi54bWxQSwUGAAAAAAQABAD5AAAAkgMAAAAA&#10;" strokeweight=".3pt">
                  <v:stroke dashstyle="dash"/>
                </v:line>
                <v:line id="Line 87" o:spid="_x0000_s1046" style="position:absolute;visibility:visible;mso-wrap-style:square" from="14395,1308" to="14401,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Eni8AAAADbAAAADwAAAGRycy9kb3ducmV2LnhtbERPz2vCMBS+C/sfwht4s+k8iO0aZQwG&#10;8yJTC3p8NG9tWfPSJrHW/345CB4/vt/FdjKdGMn51rKCtyQFQVxZ3XKtoDx9LdYgfEDW2FkmBXfy&#10;sN28zArMtb3xgcZjqEUMYZ+jgiaEPpfSVw0Z9IntiSP3a53BEKGrpXZ4i+Gmk8s0XUmDLceGBnv6&#10;bKj6O16NApcF/jncd52vLpk0Q7kf0jMpNX+dPt5BBJrCU/xwf2sFWRwbv8QfID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hJ4vAAAAA2wAAAA8AAAAAAAAAAAAAAAAA&#10;oQIAAGRycy9kb3ducmV2LnhtbFBLBQYAAAAABAAEAPkAAACOAwAAAAA=&#10;" strokeweight=".3pt">
                  <v:stroke dashstyle="dash"/>
                </v:line>
                <v:line id="Line 88" o:spid="_x0000_s1047" style="position:absolute;visibility:visible;mso-wrap-style:square" from="17100,951" to="17100,23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lyiccAAADbAAAADwAAAGRycy9kb3ducmV2LnhtbESPT2vCQBTE74V+h+UVvNVNa1s0uooW&#10;FA9S6p+Dx0f2maTuvk2yq4n99N1CocdhZn7DTGadNeJKjS8dK3jqJyCIM6dLzhUc9svHIQgfkDUa&#10;x6TgRh5m0/u7Cabatbyl6y7kIkLYp6igCKFKpfRZQRZ931XE0Tu5xmKIssmlbrCNcGvkc5K8SYsl&#10;x4UCK3ovKDvvLlbB5rJo65fPlTmaxffHRn7Vr/tBrVTvoZuPQQTqwn/4r73WCkYj+P0Sf4C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eXKJxwAAANsAAAAPAAAAAAAA&#10;AAAAAAAAAKECAABkcnMvZG93bnJldi54bWxQSwUGAAAAAAQABAD5AAAAlQMAAAAA&#10;" strokeweight="1.5pt">
                  <v:stroke dashstyle="dash"/>
                </v:line>
                <v:line id="Line 89" o:spid="_x0000_s1048" style="position:absolute;visibility:visible;mso-wrap-style:square" from="19799,1308" to="19805,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THcQAAADcAAAADwAAAGRycy9kb3ducmV2LnhtbESPT2vDMAzF74N9B6PBbqu9Hsaa1Q1l&#10;UOguo/9gO4pYS0JjObHdNv321WHQm8R7eu+neTn6Tp0ppjawhdeJAUVcBddybeGwX728g0oZ2WEX&#10;mCxcKUG5eHyYY+HChbd03uVaSQinAi00OfeF1qlqyGOahJ5YtL8QPWZZY61dxIuE+05PjXnTHluW&#10;hgZ7+myoOu5O3kKcZd5sr19dqn5n2g+H78H8kLXPT+PyA1SmMd/N/9drJ/hG8OUZmU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FMdxAAAANwAAAAPAAAAAAAAAAAA&#10;AAAAAKECAABkcnMvZG93bnJldi54bWxQSwUGAAAAAAQABAD5AAAAkgMAAAAA&#10;" strokeweight=".3pt">
                  <v:stroke dashstyle="dash"/>
                </v:line>
                <v:line id="Line 90" o:spid="_x0000_s1049" style="position:absolute;visibility:visible;mso-wrap-style:square" from="22498,1308" to="22504,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2hsAAAADcAAAADwAAAGRycy9kb3ducmV2LnhtbERPS4vCMBC+L/gfwgje1kQPol2jLIKg&#10;F/FR0OPQzLZlm0lNotZ/bxYWvM3H95z5srONuJMPtWMNo6ECQVw4U3OpIT+tP6cgQkQ22DgmDU8K&#10;sFz0PuaYGffgA92PsRQphEOGGqoY20zKUFRkMQxdS5y4H+ctxgR9KY3HRwq3jRwrNZEWa04NFba0&#10;qqj4Pd6sBj+LvD88t00oLjNpr/nuqs6k9aDffX+BiNTFt/jfvTFpvhrB3zPpAr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0Y9obAAAAA3AAAAA8AAAAAAAAAAAAAAAAA&#10;oQIAAGRycy9kb3ducmV2LnhtbFBLBQYAAAAABAAEAPkAAACOAwAAAAA=&#10;" strokeweight=".3pt">
                  <v:stroke dashstyle="dash"/>
                </v:line>
                <v:line id="Line 91" o:spid="_x0000_s1050" style="position:absolute;visibility:visible;mso-wrap-style:square" from="25196,1308" to="25203,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po8b8AAADcAAAADwAAAGRycy9kb3ducmV2LnhtbERPS4vCMBC+L/gfwgje1kQPy1qNIoKg&#10;l8UX6HFoxrbYTGoStf77jSB4m4/vOZNZa2txJx8qxxoGfQWCOHem4kLDYb/8/gURIrLB2jFpeFKA&#10;2bTzNcHMuAdv6b6LhUghHDLUUMbYZFKGvCSLoe8a4sSdnbcYE/SFNB4fKdzWcqjUj7RYcWoosaFF&#10;Sflld7Ma/CjyZvtc1yE/jaS9Hv6u6kha97rtfAwiUhs/4rd7ZdJ8NYTXM+kCOf0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cpo8b8AAADcAAAADwAAAAAAAAAAAAAAAACh&#10;AgAAZHJzL2Rvd25yZXYueG1sUEsFBgAAAAAEAAQA+QAAAI0DAAAAAA==&#10;" strokeweight=".3pt">
                  <v:stroke dashstyle="dash"/>
                </v:line>
                <v:line id="Line 92" o:spid="_x0000_s1051" style="position:absolute;visibility:visible;mso-wrap-style:square" from="27901,1308" to="27908,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bNasAAAADcAAAADwAAAGRycy9kb3ducmV2LnhtbERPS4vCMBC+L/gfwgje1kSFRatRRBD0&#10;sqwP0OPQjG2xmdQkav33m4UFb/PxPWe2aG0tHuRD5VjDoK9AEOfOVFxoOB7Wn2MQISIbrB2ThhcF&#10;WMw7HzPMjHvyjh77WIgUwiFDDWWMTSZlyEuyGPquIU7cxXmLMUFfSOPxmcJtLYdKfUmLFaeGEhta&#10;lZRf93erwU8i/+xe2zrk54m0t+P3TZ1I6163XU5BRGrjW/zv3pg0X43g75l0gZ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GzWrAAAAA3AAAAA8AAAAAAAAAAAAAAAAA&#10;oQIAAGRycy9kb3ducmV2LnhtbFBLBQYAAAAABAAEAPkAAACOAwAAAAA=&#10;" strokeweight=".3pt">
                  <v:stroke dashstyle="dash"/>
                </v:line>
                <v:line id="Line 93" o:spid="_x0000_s1052" style="position:absolute;visibility:visible;mso-wrap-style:square" from="30600,1308" to="30607,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9VHsAAAADcAAAADwAAAGRycy9kb3ducmV2LnhtbERPS4vCMBC+L/gfwgje1kSRRatRRBD0&#10;sqwP0OPQjG2xmdQkav33m4UFb/PxPWe2aG0tHuRD5VjDoK9AEOfOVFxoOB7Wn2MQISIbrB2ThhcF&#10;WMw7HzPMjHvyjh77WIgUwiFDDWWMTSZlyEuyGPquIU7cxXmLMUFfSOPxmcJtLYdKfUmLFaeGEhta&#10;lZRf93erwU8i/+xe2zrk54m0t+P3TZ1I6163XU5BRGrjW/zv3pg0X43g75l0gZ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vVR7AAAAA3AAAAA8AAAAAAAAAAAAAAAAA&#10;oQIAAGRycy9kb3ducmV2LnhtbFBLBQYAAAAABAAEAPkAAACOAwAAAAA=&#10;" strokeweight=".3pt">
                  <v:stroke dashstyle="dash"/>
                </v:line>
                <w10:anchorlock/>
              </v:group>
            </w:pict>
          </mc:Fallback>
        </mc:AlternateContent>
      </w:r>
    </w:p>
    <w:p w:rsidR="00881768" w:rsidRPr="00CD6611" w:rsidRDefault="00881768" w:rsidP="00881768">
      <w:pPr>
        <w:numPr>
          <w:ilvl w:val="0"/>
          <w:numId w:val="6"/>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İşaret</w:t>
      </w:r>
      <w:r w:rsidR="00CD6611">
        <w:rPr>
          <w:rFonts w:ascii="Times New Roman" w:eastAsia="Times New Roman" w:hAnsi="Times New Roman" w:cs="Times New Roman"/>
          <w:sz w:val="24"/>
          <w:szCs w:val="24"/>
        </w:rPr>
        <w:t>in genlik değerini hesaplayınız</w:t>
      </w:r>
    </w:p>
    <w:p w:rsidR="00881768" w:rsidRPr="00881768" w:rsidRDefault="00881768" w:rsidP="00881768">
      <w:pPr>
        <w:spacing w:after="0" w:line="240" w:lineRule="auto"/>
        <w:ind w:left="199" w:firstLine="708"/>
        <w:jc w:val="both"/>
        <w:rPr>
          <w:rFonts w:ascii="Times New Roman" w:eastAsia="Times New Roman" w:hAnsi="Times New Roman" w:cs="Times New Roman"/>
          <w:sz w:val="28"/>
          <w:szCs w:val="24"/>
        </w:rPr>
      </w:pPr>
      <w:proofErr w:type="spellStart"/>
      <w:r w:rsidRPr="00881768">
        <w:rPr>
          <w:rFonts w:ascii="Times New Roman" w:eastAsia="Times New Roman" w:hAnsi="Times New Roman" w:cs="Times New Roman"/>
          <w:sz w:val="28"/>
          <w:szCs w:val="24"/>
        </w:rPr>
        <w:t>V</w:t>
      </w:r>
      <w:r w:rsidRPr="00881768">
        <w:rPr>
          <w:rFonts w:ascii="Times New Roman" w:eastAsia="Times New Roman" w:hAnsi="Times New Roman" w:cs="Times New Roman"/>
          <w:sz w:val="28"/>
          <w:szCs w:val="24"/>
          <w:vertAlign w:val="subscript"/>
        </w:rPr>
        <w:t>m</w:t>
      </w:r>
      <w:proofErr w:type="spellEnd"/>
      <w:r w:rsidRPr="00881768">
        <w:rPr>
          <w:rFonts w:ascii="Times New Roman" w:eastAsia="Times New Roman" w:hAnsi="Times New Roman" w:cs="Times New Roman"/>
          <w:sz w:val="28"/>
          <w:szCs w:val="24"/>
        </w:rPr>
        <w:t>=</w:t>
      </w:r>
    </w:p>
    <w:p w:rsidR="008D773A" w:rsidRPr="00881768" w:rsidRDefault="008D773A" w:rsidP="00CD6611">
      <w:pPr>
        <w:spacing w:after="0" w:line="240" w:lineRule="auto"/>
        <w:jc w:val="both"/>
        <w:rPr>
          <w:rFonts w:ascii="Times New Roman" w:eastAsia="Times New Roman" w:hAnsi="Times New Roman" w:cs="Times New Roman"/>
          <w:sz w:val="24"/>
          <w:szCs w:val="24"/>
        </w:rPr>
      </w:pPr>
    </w:p>
    <w:p w:rsidR="00881768" w:rsidRPr="00881768" w:rsidRDefault="00881768" w:rsidP="00881768">
      <w:pPr>
        <w:numPr>
          <w:ilvl w:val="0"/>
          <w:numId w:val="5"/>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lastRenderedPageBreak/>
        <w:t>Osiloskop ile sinüzoidal işaretin ölçülmesi</w:t>
      </w: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81768" w:rsidP="00881768">
      <w:pPr>
        <w:numPr>
          <w:ilvl w:val="0"/>
          <w:numId w:val="7"/>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AC-GND-DC anahtarını AC konumuna getiriniz.</w:t>
      </w:r>
    </w:p>
    <w:p w:rsidR="00881768" w:rsidRPr="00881768" w:rsidRDefault="00881768" w:rsidP="00427732">
      <w:pPr>
        <w:numPr>
          <w:ilvl w:val="0"/>
          <w:numId w:val="7"/>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 xml:space="preserve">Sinyal üretecinin dalga şeklini sinüzoidal olarak seçerek frekansı </w:t>
      </w:r>
      <w:r w:rsidR="00427732" w:rsidRPr="00427732">
        <w:rPr>
          <w:rFonts w:ascii="Times New Roman" w:eastAsia="Times New Roman" w:hAnsi="Times New Roman" w:cs="Times New Roman"/>
          <w:b/>
          <w:sz w:val="24"/>
          <w:szCs w:val="24"/>
        </w:rPr>
        <w:t>GRUPDEGER</w:t>
      </w:r>
      <w:r w:rsidR="00427732">
        <w:rPr>
          <w:rFonts w:ascii="Times New Roman" w:eastAsia="Times New Roman" w:hAnsi="Times New Roman" w:cs="Times New Roman"/>
          <w:b/>
          <w:sz w:val="24"/>
          <w:szCs w:val="24"/>
        </w:rPr>
        <w:t xml:space="preserve"> </w:t>
      </w:r>
      <w:proofErr w:type="spellStart"/>
      <w:r w:rsidR="00427732">
        <w:rPr>
          <w:rFonts w:ascii="Times New Roman" w:eastAsia="Times New Roman" w:hAnsi="Times New Roman" w:cs="Times New Roman"/>
          <w:b/>
          <w:sz w:val="24"/>
          <w:szCs w:val="24"/>
        </w:rPr>
        <w:t>khz</w:t>
      </w:r>
      <w:r w:rsidR="00427732">
        <w:rPr>
          <w:rFonts w:ascii="Times New Roman" w:eastAsia="Times New Roman" w:hAnsi="Times New Roman" w:cs="Times New Roman"/>
          <w:sz w:val="24"/>
          <w:szCs w:val="24"/>
        </w:rPr>
        <w:t>‘e</w:t>
      </w:r>
      <w:proofErr w:type="spellEnd"/>
      <w:r w:rsidR="00427732">
        <w:rPr>
          <w:rFonts w:ascii="Times New Roman" w:eastAsia="Times New Roman" w:hAnsi="Times New Roman" w:cs="Times New Roman"/>
          <w:sz w:val="24"/>
          <w:szCs w:val="24"/>
        </w:rPr>
        <w:t xml:space="preserve"> </w:t>
      </w:r>
      <w:r w:rsidRPr="00881768">
        <w:rPr>
          <w:rFonts w:ascii="Times New Roman" w:eastAsia="Times New Roman" w:hAnsi="Times New Roman" w:cs="Times New Roman"/>
          <w:sz w:val="24"/>
          <w:szCs w:val="24"/>
        </w:rPr>
        <w:t>getiriniz.</w:t>
      </w:r>
    </w:p>
    <w:p w:rsidR="00E64862" w:rsidRPr="00881768" w:rsidRDefault="00E64862" w:rsidP="00E64862">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Şekil 1’deki devreyi kurarak 2.2k direnç üzerindeki gerilimi osiloskop ile ölçünüz</w:t>
      </w:r>
      <w:r w:rsidRPr="00881768">
        <w:rPr>
          <w:rFonts w:ascii="Times New Roman" w:eastAsia="Times New Roman" w:hAnsi="Times New Roman" w:cs="Times New Roman"/>
          <w:sz w:val="24"/>
          <w:szCs w:val="24"/>
        </w:rPr>
        <w:t>.</w:t>
      </w:r>
    </w:p>
    <w:p w:rsidR="00881768" w:rsidRPr="00881768" w:rsidRDefault="00881768" w:rsidP="00881768">
      <w:pPr>
        <w:numPr>
          <w:ilvl w:val="0"/>
          <w:numId w:val="7"/>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VOLTS/DIV ve TIME/DIV tuşları yardımıyla ekranda en uygun görüntüyü elde ediniz.</w:t>
      </w:r>
    </w:p>
    <w:p w:rsidR="00881768" w:rsidRDefault="00881768" w:rsidP="00881768">
      <w:pPr>
        <w:numPr>
          <w:ilvl w:val="0"/>
          <w:numId w:val="7"/>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Osiloskop ekranındaki görüntüyü çiziniz.</w:t>
      </w:r>
    </w:p>
    <w:p w:rsidR="00E45582" w:rsidRPr="00881768" w:rsidRDefault="00E45582" w:rsidP="00E45582">
      <w:pPr>
        <w:numPr>
          <w:ilvl w:val="0"/>
          <w:numId w:val="7"/>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Multimetrenizi</w:t>
      </w:r>
      <w:proofErr w:type="spellEnd"/>
      <w:r>
        <w:rPr>
          <w:rFonts w:ascii="Times New Roman" w:eastAsia="Times New Roman" w:hAnsi="Times New Roman" w:cs="Times New Roman"/>
          <w:sz w:val="24"/>
          <w:szCs w:val="24"/>
        </w:rPr>
        <w:t xml:space="preserve"> DC ve AC gerilim kademelerine getirerek </w:t>
      </w:r>
      <w:r w:rsidRPr="00881768">
        <w:rPr>
          <w:rFonts w:ascii="Times New Roman" w:eastAsia="Times New Roman" w:hAnsi="Times New Roman" w:cs="Times New Roman"/>
          <w:sz w:val="24"/>
          <w:szCs w:val="24"/>
        </w:rPr>
        <w:t>ölç</w:t>
      </w:r>
      <w:r>
        <w:rPr>
          <w:rFonts w:ascii="Times New Roman" w:eastAsia="Times New Roman" w:hAnsi="Times New Roman" w:cs="Times New Roman"/>
          <w:sz w:val="24"/>
          <w:szCs w:val="24"/>
        </w:rPr>
        <w:t>t</w:t>
      </w:r>
      <w:r w:rsidRPr="00881768">
        <w:rPr>
          <w:rFonts w:ascii="Times New Roman" w:eastAsia="Times New Roman" w:hAnsi="Times New Roman" w:cs="Times New Roman"/>
          <w:sz w:val="24"/>
          <w:szCs w:val="24"/>
        </w:rPr>
        <w:t>ü</w:t>
      </w:r>
      <w:r>
        <w:rPr>
          <w:rFonts w:ascii="Times New Roman" w:eastAsia="Times New Roman" w:hAnsi="Times New Roman" w:cs="Times New Roman"/>
          <w:sz w:val="24"/>
          <w:szCs w:val="24"/>
        </w:rPr>
        <w:t xml:space="preserve">ğünüz değerleri kaydediniz. </w:t>
      </w:r>
    </w:p>
    <w:p w:rsidR="00E45582" w:rsidRPr="00881768" w:rsidRDefault="00E45582" w:rsidP="00E45582">
      <w:pPr>
        <w:spacing w:after="0" w:line="240" w:lineRule="auto"/>
        <w:ind w:left="907"/>
        <w:jc w:val="both"/>
        <w:rPr>
          <w:rFonts w:ascii="Times New Roman" w:eastAsia="Times New Roman" w:hAnsi="Times New Roman" w:cs="Times New Roman"/>
          <w:sz w:val="24"/>
          <w:szCs w:val="24"/>
        </w:rPr>
      </w:pPr>
    </w:p>
    <w:p w:rsidR="00881768" w:rsidRPr="00881768" w:rsidRDefault="008D773A" w:rsidP="00881768">
      <w:pPr>
        <w:spacing w:after="0" w:line="240" w:lineRule="auto"/>
        <w:ind w:left="360"/>
        <w:jc w:val="both"/>
        <w:rPr>
          <w:rFonts w:ascii="Times New Roman" w:eastAsia="Times New Roman" w:hAnsi="Times New Roman" w:cs="Times New Roman"/>
          <w:sz w:val="24"/>
          <w:szCs w:val="24"/>
        </w:rPr>
      </w:pPr>
      <w:r w:rsidRPr="00E45582">
        <w:rPr>
          <w:rFonts w:ascii="Times New Roman" w:eastAsia="Times New Roman" w:hAnsi="Times New Roman" w:cs="Times New Roman"/>
          <w:noProof/>
          <w:sz w:val="24"/>
          <w:szCs w:val="24"/>
        </w:rPr>
        <mc:AlternateContent>
          <mc:Choice Requires="wpc">
            <w:drawing>
              <wp:inline distT="0" distB="0" distL="0" distR="0" wp14:anchorId="0D96F639" wp14:editId="7370AC70">
                <wp:extent cx="5029200" cy="2400300"/>
                <wp:effectExtent l="0" t="0" r="0" b="19050"/>
                <wp:docPr id="127" name="Tuval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6" name="Line 73"/>
                        <wps:cNvCnPr/>
                        <wps:spPr bwMode="auto">
                          <a:xfrm>
                            <a:off x="359410" y="13081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7" name="Text Box 74"/>
                        <wps:cNvSpPr txBox="1">
                          <a:spLocks noChangeArrowheads="1"/>
                        </wps:cNvSpPr>
                        <wps:spPr bwMode="auto">
                          <a:xfrm>
                            <a:off x="3657600" y="571500"/>
                            <a:ext cx="12573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5D1" w:rsidRPr="00C80C9E" w:rsidRDefault="001B05D1" w:rsidP="008D773A">
                              <w:pPr>
                                <w:rPr>
                                  <w:rFonts w:ascii="Century Gothic" w:hAnsi="Century Gothic"/>
                                  <w:sz w:val="20"/>
                                  <w:szCs w:val="20"/>
                                </w:rPr>
                              </w:pPr>
                              <w:r w:rsidRPr="00C80C9E">
                                <w:rPr>
                                  <w:rFonts w:ascii="Century Gothic" w:hAnsi="Century Gothic"/>
                                  <w:sz w:val="20"/>
                                  <w:szCs w:val="20"/>
                                </w:rPr>
                                <w:t>TIME/DIV:</w:t>
                              </w:r>
                            </w:p>
                            <w:p w:rsidR="001B05D1" w:rsidRDefault="001B05D1" w:rsidP="008D773A">
                              <w:pPr>
                                <w:rPr>
                                  <w:rFonts w:ascii="Century Gothic" w:hAnsi="Century Gothic"/>
                                  <w:sz w:val="20"/>
                                  <w:szCs w:val="20"/>
                                </w:rPr>
                              </w:pPr>
                            </w:p>
                            <w:p w:rsidR="001B05D1" w:rsidRPr="00C80C9E" w:rsidRDefault="001B05D1" w:rsidP="008D773A">
                              <w:pPr>
                                <w:rPr>
                                  <w:rFonts w:ascii="Century Gothic" w:hAnsi="Century Gothic"/>
                                  <w:sz w:val="20"/>
                                  <w:szCs w:val="20"/>
                                </w:rPr>
                              </w:pPr>
                            </w:p>
                            <w:p w:rsidR="001B05D1" w:rsidRPr="00C80C9E" w:rsidRDefault="001B05D1" w:rsidP="008D773A">
                              <w:pPr>
                                <w:rPr>
                                  <w:rFonts w:ascii="Century Gothic" w:hAnsi="Century Gothic"/>
                                  <w:sz w:val="20"/>
                                  <w:szCs w:val="20"/>
                                </w:rPr>
                              </w:pPr>
                              <w:r w:rsidRPr="00C80C9E">
                                <w:rPr>
                                  <w:rFonts w:ascii="Century Gothic" w:hAnsi="Century Gothic"/>
                                  <w:sz w:val="20"/>
                                  <w:szCs w:val="20"/>
                                </w:rPr>
                                <w:t>VOLTS/DIV:</w:t>
                              </w:r>
                            </w:p>
                          </w:txbxContent>
                        </wps:txbx>
                        <wps:bodyPr rot="0" vert="horz" wrap="square" lIns="91440" tIns="45720" rIns="91440" bIns="45720" anchor="t" anchorCtr="0" upright="1">
                          <a:noAutofit/>
                        </wps:bodyPr>
                      </wps:wsp>
                      <wps:wsp>
                        <wps:cNvPr id="108" name="Line 75"/>
                        <wps:cNvCnPr/>
                        <wps:spPr bwMode="auto">
                          <a:xfrm>
                            <a:off x="359410" y="40132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9" name="Line 76"/>
                        <wps:cNvCnPr/>
                        <wps:spPr bwMode="auto">
                          <a:xfrm>
                            <a:off x="269875" y="1210945"/>
                            <a:ext cx="2879725" cy="127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0" name="Line 77"/>
                        <wps:cNvCnPr/>
                        <wps:spPr bwMode="auto">
                          <a:xfrm>
                            <a:off x="359410" y="671195"/>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1" name="Line 78"/>
                        <wps:cNvCnPr/>
                        <wps:spPr bwMode="auto">
                          <a:xfrm>
                            <a:off x="359410" y="94107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2" name="Line 79"/>
                        <wps:cNvCnPr/>
                        <wps:spPr bwMode="auto">
                          <a:xfrm>
                            <a:off x="359410" y="148082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3" name="Line 80"/>
                        <wps:cNvCnPr/>
                        <wps:spPr bwMode="auto">
                          <a:xfrm>
                            <a:off x="359410" y="175133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4" name="Line 81"/>
                        <wps:cNvCnPr/>
                        <wps:spPr bwMode="auto">
                          <a:xfrm>
                            <a:off x="359410" y="2021205"/>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5" name="Line 82"/>
                        <wps:cNvCnPr/>
                        <wps:spPr bwMode="auto">
                          <a:xfrm>
                            <a:off x="359410" y="229108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6" name="Line 83"/>
                        <wps:cNvCnPr/>
                        <wps:spPr bwMode="auto">
                          <a:xfrm>
                            <a:off x="35941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7" name="Line 84"/>
                        <wps:cNvCnPr/>
                        <wps:spPr bwMode="auto">
                          <a:xfrm>
                            <a:off x="62992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8" name="Line 85"/>
                        <wps:cNvCnPr/>
                        <wps:spPr bwMode="auto">
                          <a:xfrm>
                            <a:off x="899795"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9" name="Line 86"/>
                        <wps:cNvCnPr/>
                        <wps:spPr bwMode="auto">
                          <a:xfrm>
                            <a:off x="116967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0" name="Line 87"/>
                        <wps:cNvCnPr/>
                        <wps:spPr bwMode="auto">
                          <a:xfrm>
                            <a:off x="1439545"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1" name="Line 88"/>
                        <wps:cNvCnPr/>
                        <wps:spPr bwMode="auto">
                          <a:xfrm>
                            <a:off x="1710055" y="95185"/>
                            <a:ext cx="0" cy="230363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2" name="Line 89"/>
                        <wps:cNvCnPr/>
                        <wps:spPr bwMode="auto">
                          <a:xfrm>
                            <a:off x="197993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3" name="Line 90"/>
                        <wps:cNvCnPr/>
                        <wps:spPr bwMode="auto">
                          <a:xfrm>
                            <a:off x="2249805"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4" name="Line 91"/>
                        <wps:cNvCnPr/>
                        <wps:spPr bwMode="auto">
                          <a:xfrm>
                            <a:off x="251968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5" name="Line 92"/>
                        <wps:cNvCnPr/>
                        <wps:spPr bwMode="auto">
                          <a:xfrm>
                            <a:off x="279019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6" name="Line 93"/>
                        <wps:cNvCnPr/>
                        <wps:spPr bwMode="auto">
                          <a:xfrm>
                            <a:off x="3060065"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Tuval 127" o:spid="_x0000_s1053" editas="canvas" style="width:396pt;height:189pt;mso-position-horizontal-relative:char;mso-position-vertical-relative:line" coordsize="50292,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">
                <v:shape id="_x0000_s1054" type="#_x0000_t75" style="position:absolute;width:50292;height:24003;visibility:visible;mso-wrap-style:square">
                  <v:fill o:detectmouseclick="t"/>
                  <v:path o:connecttype="none"/>
                </v:shape>
                <v:line id="Line 73" o:spid="_x0000_s1055" style="position:absolute;visibility:visible;mso-wrap-style:square" from="3594,1308" to="30594,1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Fu8r8AAADcAAAADwAAAGRycy9kb3ducmV2LnhtbERPTYvCMBC9C/6HMMLeNNGDaDWKCIJe&#10;ZHWF3ePQjG2xmdQkav33RhD2No/3OfNla2txJx8qxxqGAwWCOHem4kLD6WfTn4AIEdlg7Zg0PCnA&#10;ctHtzDEz7sEHuh9jIVIIhww1lDE2mZQhL8liGLiGOHFn5y3GBH0hjcdHCre1HCk1lhYrTg0lNrQu&#10;Kb8cb1aDn0b+Pjx3dcj/ptJeT/ur+iWtv3rtagYiUhv/xR/31qT5agzvZ9IFcvE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vFu8r8AAADcAAAADwAAAAAAAAAAAAAAAACh&#10;AgAAZHJzL2Rvd25yZXYueG1sUEsFBgAAAAAEAAQA+QAAAI0DAAAAAA==&#10;" strokeweight=".3pt">
                  <v:stroke dashstyle="dash"/>
                </v:line>
                <v:shape id="Text Box 74" o:spid="_x0000_s1056" type="#_x0000_t202" style="position:absolute;left:36576;top:5715;width:12573;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XZcEA&#10;AADcAAAADwAAAGRycy9kb3ducmV2LnhtbERP24rCMBB9F/yHMAu+iKbKat1uo6yC4quXDxib6YVt&#10;JqXJ2vr3ZkHwbQ7nOummN7W4U+sqywpm0wgEcWZ1xYWC62U/WYFwHlljbZkUPMjBZj0cpJho2/GJ&#10;7mdfiBDCLkEFpfdNIqXLSjLoprYhDlxuW4M+wLaQusUuhJtazqNoKQ1WHBpKbGhXUvZ7/jMK8mM3&#10;Xnx1t4O/xqfP5Rar+GYfSo0++p9vEJ56/xa/3Ecd5k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112XBAAAA3AAAAA8AAAAAAAAAAAAAAAAAmAIAAGRycy9kb3du&#10;cmV2LnhtbFBLBQYAAAAABAAEAPUAAACGAwAAAAA=&#10;" stroked="f">
                  <v:textbox>
                    <w:txbxContent>
                      <w:p w:rsidR="001B05D1" w:rsidRPr="00C80C9E" w:rsidRDefault="001B05D1" w:rsidP="008D773A">
                        <w:pPr>
                          <w:rPr>
                            <w:rFonts w:ascii="Century Gothic" w:hAnsi="Century Gothic"/>
                            <w:sz w:val="20"/>
                            <w:szCs w:val="20"/>
                          </w:rPr>
                        </w:pPr>
                        <w:r w:rsidRPr="00C80C9E">
                          <w:rPr>
                            <w:rFonts w:ascii="Century Gothic" w:hAnsi="Century Gothic"/>
                            <w:sz w:val="20"/>
                            <w:szCs w:val="20"/>
                          </w:rPr>
                          <w:t>TIME/DIV:</w:t>
                        </w:r>
                      </w:p>
                      <w:p w:rsidR="001B05D1" w:rsidRDefault="001B05D1" w:rsidP="008D773A">
                        <w:pPr>
                          <w:rPr>
                            <w:rFonts w:ascii="Century Gothic" w:hAnsi="Century Gothic"/>
                            <w:sz w:val="20"/>
                            <w:szCs w:val="20"/>
                          </w:rPr>
                        </w:pPr>
                      </w:p>
                      <w:p w:rsidR="001B05D1" w:rsidRPr="00C80C9E" w:rsidRDefault="001B05D1" w:rsidP="008D773A">
                        <w:pPr>
                          <w:rPr>
                            <w:rFonts w:ascii="Century Gothic" w:hAnsi="Century Gothic"/>
                            <w:sz w:val="20"/>
                            <w:szCs w:val="20"/>
                          </w:rPr>
                        </w:pPr>
                      </w:p>
                      <w:p w:rsidR="001B05D1" w:rsidRPr="00C80C9E" w:rsidRDefault="001B05D1" w:rsidP="008D773A">
                        <w:pPr>
                          <w:rPr>
                            <w:rFonts w:ascii="Century Gothic" w:hAnsi="Century Gothic"/>
                            <w:sz w:val="20"/>
                            <w:szCs w:val="20"/>
                          </w:rPr>
                        </w:pPr>
                        <w:r w:rsidRPr="00C80C9E">
                          <w:rPr>
                            <w:rFonts w:ascii="Century Gothic" w:hAnsi="Century Gothic"/>
                            <w:sz w:val="20"/>
                            <w:szCs w:val="20"/>
                          </w:rPr>
                          <w:t>VOLTS/DIV:</w:t>
                        </w:r>
                      </w:p>
                    </w:txbxContent>
                  </v:textbox>
                </v:shape>
                <v:line id="Line 75" o:spid="_x0000_s1057" style="position:absolute;visibility:visible;mso-wrap-style:square" from="3594,4013" to="30594,4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JfG8QAAADcAAAADwAAAGRycy9kb3ducmV2LnhtbESPT2vDMAzF74N9B6PBbqu9Hsaa1Q1l&#10;UOguo/9gO4pYS0JjObHdNv321WHQm8R7eu+neTn6Tp0ppjawhdeJAUVcBddybeGwX728g0oZ2WEX&#10;mCxcKUG5eHyYY+HChbd03uVaSQinAi00OfeF1qlqyGOahJ5YtL8QPWZZY61dxIuE+05PjXnTHluW&#10;hgZ7+myoOu5O3kKcZd5sr19dqn5n2g+H78H8kLXPT+PyA1SmMd/N/9drJ/hGaOUZmU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Il8bxAAAANwAAAAPAAAAAAAAAAAA&#10;AAAAAKECAABkcnMvZG93bnJldi54bWxQSwUGAAAAAAQABAD5AAAAkgMAAAAA&#10;" strokeweight=".3pt">
                  <v:stroke dashstyle="dash"/>
                </v:line>
                <v:line id="Line 76" o:spid="_x0000_s1058" style="position:absolute;visibility:visible;mso-wrap-style:square" from="2698,12109" to="31496,12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Ngs8QAAADcAAAADwAAAGRycy9kb3ducmV2LnhtbERPS2vCQBC+F/wPywi91U2faHQVLbT0&#10;IFIfB49DdkxSd2eT7GpSf31XKHibj+85k1lnjThT40vHCh4HCQjizOmScwW77cfDEIQPyBqNY1Lw&#10;Sx5m097dBFPtWl7TeRNyEUPYp6igCKFKpfRZQRb9wFXEkTu4xmKIsMmlbrCN4dbIpyR5kxZLjg0F&#10;VvReUHbcnKyC5WnR1i/fn2ZvFpfVUv7Ur9vnWqn7fjcfgwjUhZv43/2l4/xkBNdn4gV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2CzxAAAANwAAAAPAAAAAAAAAAAA&#10;AAAAAKECAABkcnMvZG93bnJldi54bWxQSwUGAAAAAAQABAD5AAAAkgMAAAAA&#10;" strokeweight="1.5pt">
                  <v:stroke dashstyle="dash"/>
                </v:line>
                <v:line id="Line 77" o:spid="_x0000_s1059" style="position:absolute;visibility:visible;mso-wrap-style:square" from="3594,6711" to="30594,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3FwMMAAADcAAAADwAAAGRycy9kb3ducmV2LnhtbESPT4vCMBDF7wt+hzDC3tZUD4tWoywL&#10;gl7Ef6DHoZltyzaTmkSt3945CN5meG/e+81s0blG3SjE2rOB4SADRVx4W3Np4HhYfo1BxYRssfFM&#10;Bh4UYTHvfcwwt/7OO7rtU6kkhGOOBqqU2lzrWFTkMA58Syzanw8Ok6yh1DbgXcJdo0dZ9q0d1iwN&#10;Fbb0W1Hxv786A2GSeLt7rJtYnCfaXY6bS3YiYz773c8UVKIuvc2v65UV/KHgyzMygZ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NxcDDAAAA3AAAAA8AAAAAAAAAAAAA&#10;AAAAoQIAAGRycy9kb3ducmV2LnhtbFBLBQYAAAAABAAEAPkAAACRAwAAAAA=&#10;" strokeweight=".3pt">
                  <v:stroke dashstyle="dash"/>
                </v:line>
                <v:line id="Line 78" o:spid="_x0000_s1060" style="position:absolute;visibility:visible;mso-wrap-style:square" from="3594,9410" to="30594,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gW78AAADcAAAADwAAAGRycy9kb3ducmV2LnhtbERPy6rCMBDdX/AfwgjurmnvQrQaRQTh&#10;uhFfoMuhGdtiM6lJ1Pr3RhDczeE8ZzJrTS3u5HxlWUHaT0AQ51ZXXCg47Je/QxA+IGusLZOCJ3mY&#10;TTs/E8y0ffCW7rtQiBjCPkMFZQhNJqXPSzLo+7YhjtzZOoMhQldI7fARw00t/5JkIA1WHBtKbGhR&#10;Un7Z3YwCNwq82T5Xtc9PI2muh/U1OZJSvW47H4MI1Iav+OP+13F+msL7mXiBn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FgW78AAADcAAAADwAAAAAAAAAAAAAAAACh&#10;AgAAZHJzL2Rvd25yZXYueG1sUEsFBgAAAAAEAAQA+QAAAI0DAAAAAA==&#10;" strokeweight=".3pt">
                  <v:stroke dashstyle="dash"/>
                </v:line>
                <v:line id="Line 79" o:spid="_x0000_s1061" style="position:absolute;visibility:visible;mso-wrap-style:square" from="3594,14808" to="30594,14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P+LL4AAADcAAAADwAAAGRycy9kb3ducmV2LnhtbERPy6rCMBDdC/5DGMGdprq4aDWKCIJu&#10;Lr5Al0MztsVmUpOo9e+NILibw3nOdN6YSjzI+dKygkE/AUGcWV1yruB4WPVGIHxA1lhZJgUv8jCf&#10;tVtTTLV98o4e+5CLGMI+RQVFCHUqpc8KMuj7tiaO3MU6gyFCl0vt8BnDTSWHSfInDZYcGwqsaVlQ&#10;dt3fjQI3DrzdvTaVz85jaW7H/1tyIqW6nWYxARGoCT/x173Wcf5gCJ9n4gVy9g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E/4svgAAANwAAAAPAAAAAAAAAAAAAAAAAKEC&#10;AABkcnMvZG93bnJldi54bWxQSwUGAAAAAAQABAD5AAAAjAMAAAAA&#10;" strokeweight=".3pt">
                  <v:stroke dashstyle="dash"/>
                </v:line>
                <v:line id="Line 80" o:spid="_x0000_s1062" style="position:absolute;visibility:visible;mso-wrap-style:square" from="3594,17513" to="30594,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9bt78AAADcAAAADwAAAGRycy9kb3ducmV2LnhtbERPy6rCMBDdX/Afwgh3d031gmg1igiC&#10;bsQX6HJoxrbYTGoStf69EQR3czjPGU8bU4k7OV9aVtDtJCCIM6tLzhUc9ou/AQgfkDVWlknBkzxM&#10;J62fMabaPnhL913IRQxhn6KCIoQ6ldJnBRn0HVsTR+5sncEQoculdviI4aaSvSTpS4Mlx4YCa5oX&#10;lF12N6PADQNvts9V5bPTUJrrYX1NjqTUb7uZjUAEasJX/HEvdZzf/Yf3M/ECOX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19bt78AAADcAAAADwAAAAAAAAAAAAAAAACh&#10;AgAAZHJzL2Rvd25yZXYueG1sUEsFBgAAAAAEAAQA+QAAAI0DAAAAAA==&#10;" strokeweight=".3pt">
                  <v:stroke dashstyle="dash"/>
                </v:line>
                <v:line id="Line 81" o:spid="_x0000_s1063" style="position:absolute;visibility:visible;mso-wrap-style:square" from="3594,20212" to="30594,2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bDw78AAADcAAAADwAAAGRycy9kb3ducmV2LnhtbERPy6rCMBDdX/Afwgh3d02Vi2g1igiC&#10;bsQX6HJoxrbYTGoStf69EQR3czjPGU8bU4k7OV9aVtDtJCCIM6tLzhUc9ou/AQgfkDVWlknBkzxM&#10;J62fMabaPnhL913IRQxhn6KCIoQ6ldJnBRn0HVsTR+5sncEQoculdviI4aaSvSTpS4Mlx4YCa5oX&#10;lF12N6PADQNvts9V5bPTUJrrYX1NjqTUb7uZjUAEasJX/HEvdZzf/Yf3M/ECOX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LbDw78AAADcAAAADwAAAAAAAAAAAAAAAACh&#10;AgAAZHJzL2Rvd25yZXYueG1sUEsFBgAAAAAEAAQA+QAAAI0DAAAAAA==&#10;" strokeweight=".3pt">
                  <v:stroke dashstyle="dash"/>
                </v:line>
                <v:line id="Line 82" o:spid="_x0000_s1064" style="position:absolute;visibility:visible;mso-wrap-style:square" from="3594,22910" to="30594,22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mWL8AAADcAAAADwAAAGRycy9kb3ducmV2LnhtbERPy6rCMBDdX/Afwgh3d00Vrmg1igiC&#10;bsQX6HJoxrbYTGoStf69EQR3czjPGU8bU4k7OV9aVtDtJCCIM6tLzhUc9ou/AQgfkDVWlknBkzxM&#10;J62fMabaPnhL913IRQxhn6KCIoQ6ldJnBRn0HVsTR+5sncEQoculdviI4aaSvSTpS4Mlx4YCa5oX&#10;lF12N6PADQNvts9V5bPTUJrrYX1NjqTUb7uZjUAEasJX/HEvdZzf/Yf3M/ECOX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pmWL8AAADcAAAADwAAAAAAAAAAAAAAAACh&#10;AgAAZHJzL2Rvd25yZXYueG1sUEsFBgAAAAAEAAQA+QAAAI0DAAAAAA==&#10;" strokeweight=".3pt">
                  <v:stroke dashstyle="dash"/>
                </v:line>
                <v:line id="Line 83" o:spid="_x0000_s1065" style="position:absolute;visibility:visible;mso-wrap-style:square" from="3594,1308" to="3600,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4L8IAAADcAAAADwAAAGRycy9kb3ducmV2LnhtbERPPWvDMBDdC/kP4gLZatkdQuNaNiEQ&#10;SJeSpIZ0PKyrbWqdbElNnH9fFQrd7vE+r6hmM4grOd9bVpAlKQjixuqeWwX1+/7xGYQPyBoHy6Tg&#10;Th6qcvFQYK7tjU90PYdWxBD2OSroQhhzKX3TkUGf2JE4cp/WGQwRulZqh7cYbgb5lKZrabDn2NDh&#10;SLuOmq/zt1HgNoGPp/vr4JuPjTRT/TalF1JqtZy3LyACzeFf/Oc+6Dg/W8PvM/EC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j4L8IAAADcAAAADwAAAAAAAAAAAAAA&#10;AAChAgAAZHJzL2Rvd25yZXYueG1sUEsFBgAAAAAEAAQA+QAAAJADAAAAAA==&#10;" strokeweight=".3pt">
                  <v:stroke dashstyle="dash"/>
                </v:line>
                <v:line id="Line 84" o:spid="_x0000_s1066" style="position:absolute;visibility:visible;mso-wrap-style:square" from="6299,1308" to="6305,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RdtL8AAADcAAAADwAAAGRycy9kb3ducmV2LnhtbERPy6rCMBDdX/Afwgh3d011cdVqFBEE&#10;3Ygv0OXQjG2xmdQkav17Iwju5nCeM542phJ3cr60rKDbSUAQZ1aXnCs47Bd/AxA+IGusLJOCJ3mY&#10;Tlo/Y0y1ffCW7ruQixjCPkUFRQh1KqXPCjLoO7YmjtzZOoMhQpdL7fARw00le0nyLw2WHBsKrGle&#10;UHbZ3YwCNwy82T5Xlc9OQ2muh/U1OZJSv+1mNgIRqAlf8ce91HF+tw/vZ+IFcvI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GRdtL8AAADcAAAADwAAAAAAAAAAAAAAAACh&#10;AgAAZHJzL2Rvd25yZXYueG1sUEsFBgAAAAAEAAQA+QAAAI0DAAAAAA==&#10;" strokeweight=".3pt">
                  <v:stroke dashstyle="dash"/>
                </v:line>
                <v:line id="Line 85" o:spid="_x0000_s1067" style="position:absolute;visibility:visible;mso-wrap-style:square" from="8997,1308" to="9004,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vJxsMAAADcAAAADwAAAGRycy9kb3ducmV2LnhtbESPT4vCMBDF7wt+hzDC3tZUD4tWoywL&#10;gl7Ef6DHoZltyzaTmkSt3945CN5meG/e+81s0blG3SjE2rOB4SADRVx4W3Np4HhYfo1BxYRssfFM&#10;Bh4UYTHvfcwwt/7OO7rtU6kkhGOOBqqU2lzrWFTkMA58Syzanw8Ok6yh1DbgXcJdo0dZ9q0d1iwN&#10;Fbb0W1Hxv786A2GSeLt7rJtYnCfaXY6bS3YiYz773c8UVKIuvc2v65UV/KHQyjMygZ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7ycbDAAAA3AAAAA8AAAAAAAAAAAAA&#10;AAAAoQIAAGRycy9kb3ducmV2LnhtbFBLBQYAAAAABAAEAPkAAACRAwAAAAA=&#10;" strokeweight=".3pt">
                  <v:stroke dashstyle="dash"/>
                </v:line>
                <v:line id="Line 86" o:spid="_x0000_s1068" style="position:absolute;visibility:visible;mso-wrap-style:square" from="11696,1308" to="11703,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dsXcAAAADcAAAADwAAAGRycy9kb3ducmV2LnhtbERPTYvCMBC9C/6HMII3TethsV1jEUFw&#10;L4u6gh6HZrYtNpOaZLX+eyMIe5vH+5xF0ZtW3Mj5xrKCdJqAIC6tbrhScPzZTOYgfEDW2FomBQ/y&#10;UCyHgwXm2t55T7dDqEQMYZ+jgjqELpfSlzUZ9FPbEUfu1zqDIUJXSe3wHsNNK2dJ8iENNhwbauxo&#10;XVN5OfwZBS4LvNs/vlpfnjNprsfva3IipcajfvUJIlAf/sVv91bH+WkGr2fiB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a3bF3AAAAA3AAAAA8AAAAAAAAAAAAAAAAA&#10;oQIAAGRycy9kb3ducmV2LnhtbFBLBQYAAAAABAAEAPkAAACOAwAAAAA=&#10;" strokeweight=".3pt">
                  <v:stroke dashstyle="dash"/>
                </v:line>
                <v:line id="Line 87" o:spid="_x0000_s1069" style="position:absolute;visibility:visible;mso-wrap-style:square" from="14395,1308" to="14401,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EPfcMAAADcAAAADwAAAGRycy9kb3ducmV2LnhtbESPT4vCMBDF7wt+hzCCtzXVg2g1yrIg&#10;rBfxH+hxaGbbss2kJlmt3945CN5meG/e+81i1blG3SjE2rOB0TADRVx4W3Np4HRcf05BxYRssfFM&#10;Bh4UYbXsfSwwt/7Oe7odUqkkhGOOBqqU2lzrWFTkMA59Syzarw8Ok6yh1DbgXcJdo8dZNtEOa5aG&#10;Clv6rqj4O/w7A2GWeLd/bJpYXGbaXU/ba3YmYwb97msOKlGX3ubX9Y8V/LHgyzMygV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hD33DAAAA3AAAAA8AAAAAAAAAAAAA&#10;AAAAoQIAAGRycy9kb3ducmV2LnhtbFBLBQYAAAAABAAEAPkAAACRAwAAAAA=&#10;" strokeweight=".3pt">
                  <v:stroke dashstyle="dash"/>
                </v:line>
                <v:line id="Line 88" o:spid="_x0000_s1070" style="position:absolute;visibility:visible;mso-wrap-style:square" from="17100,951" to="17100,23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Aw1cUAAADcAAAADwAAAGRycy9kb3ducmV2LnhtbERPS2vCQBC+F/oflin0Vje+SomuooLF&#10;g4iPHnocsmOSdnc2ya4m7a93hUJv8/E9ZzrvrBFXanzpWEG/l4AgzpwuOVfwcVq/vIHwAVmjcUwK&#10;fsjDfPb4MMVUu5YPdD2GXMQQ9ikqKEKoUil9VpBF33MVceTOrrEYImxyqRtsY7g1cpAkr9JiybGh&#10;wIpWBWXfx4tVsL0s23q0fzefZvm728qvenwa1ko9P3WLCYhAXfgX/7k3Os4f9OH+TLx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0Aw1cUAAADcAAAADwAAAAAAAAAA&#10;AAAAAAChAgAAZHJzL2Rvd25yZXYueG1sUEsFBgAAAAAEAAQA+QAAAJMDAAAAAA==&#10;" strokeweight="1.5pt">
                  <v:stroke dashstyle="dash"/>
                </v:line>
                <v:line id="Line 89" o:spid="_x0000_s1071" style="position:absolute;visibility:visible;mso-wrap-style:square" from="19799,1308" to="19805,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80kcAAAADcAAAADwAAAGRycy9kb3ducmV2LnhtbERPS4vCMBC+C/sfwix403R7WLRrLLIg&#10;6GXxBXocmtm22EzaJGr990YQvM3H95xZ3ptGXMn52rKCr3ECgriwuuZSwWG/HE1A+ICssbFMCu7k&#10;IZ9/DGaYaXvjLV13oRQxhH2GCqoQ2kxKX1Rk0I9tSxy5f+sMhghdKbXDWww3jUyT5FsarDk2VNjS&#10;b0XFeXcxCtw08GZ7Xze+OE2l6Q5/XXIkpYaf/eIHRKA+vMUv90rH+WkKz2fiBX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NJHAAAAA3AAAAA8AAAAAAAAAAAAAAAAA&#10;oQIAAGRycy9kb3ducmV2LnhtbFBLBQYAAAAABAAEAPkAAACOAwAAAAA=&#10;" strokeweight=".3pt">
                  <v:stroke dashstyle="dash"/>
                </v:line>
                <v:line id="Line 90" o:spid="_x0000_s1072" style="position:absolute;visibility:visible;mso-wrap-style:square" from="22498,1308" to="22504,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ORCsIAAADcAAAADwAAAGRycy9kb3ducmV2LnhtbERPS2vCQBC+C/0PyxR6000tSE3dBCkI&#10;9iJGhfY4ZKdJMDsbd7d5/Hu3UOhtPr7nbPLRtKIn5xvLCp4XCQji0uqGKwWX827+CsIHZI2tZVIw&#10;kYc8e5htMNV24IL6U6hEDGGfooI6hC6V0pc1GfQL2xFH7ts6gyFCV0ntcIjhppXLJFlJgw3Hhho7&#10;eq+pvJ5+jAK3Dnwspo/Wl19raW6Xwy35JKWeHsftG4hAY/gX/7n3Os5fvsDvM/EC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ORCsIAAADcAAAADwAAAAAAAAAAAAAA&#10;AAChAgAAZHJzL2Rvd25yZXYueG1sUEsFBgAAAAAEAAQA+QAAAJADAAAAAA==&#10;" strokeweight=".3pt">
                  <v:stroke dashstyle="dash"/>
                </v:line>
                <v:line id="Line 91" o:spid="_x0000_s1073" style="position:absolute;visibility:visible;mso-wrap-style:square" from="25196,1308" to="25203,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oJfsIAAADcAAAADwAAAGRycy9kb3ducmV2LnhtbERPS2vCQBC+C/0PyxR6002lSE3dBCkI&#10;9iJGhfY4ZKdJMDsbd7d5/Hu3UOhtPr7nbPLRtKIn5xvLCp4XCQji0uqGKwWX827+CsIHZI2tZVIw&#10;kYc8e5htMNV24IL6U6hEDGGfooI6hC6V0pc1GfQL2xFH7ts6gyFCV0ntcIjhppXLJFlJgw3Hhho7&#10;eq+pvJ5+jAK3Dnwspo/Wl19raW6Xwy35JKWeHsftG4hAY/gX/7n3Os5fvsDvM/EC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toJfsIAAADcAAAADwAAAAAAAAAAAAAA&#10;AAChAgAAZHJzL2Rvd25yZXYueG1sUEsFBgAAAAAEAAQA+QAAAJADAAAAAA==&#10;" strokeweight=".3pt">
                  <v:stroke dashstyle="dash"/>
                </v:line>
                <v:line id="Line 92" o:spid="_x0000_s1074" style="position:absolute;visibility:visible;mso-wrap-style:square" from="27901,1308" to="27908,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as5cIAAADcAAAADwAAAGRycy9kb3ducmV2LnhtbERPS2vCQBC+C/0PyxR6002FSk3dBCkI&#10;9iJGhfY4ZKdJMDsbd7d5/Hu3UOhtPr7nbPLRtKIn5xvLCp4XCQji0uqGKwWX827+CsIHZI2tZVIw&#10;kYc8e5htMNV24IL6U6hEDGGfooI6hC6V0pc1GfQL2xFH7ts6gyFCV0ntcIjhppXLJFlJgw3Hhho7&#10;eq+pvJ5+jAK3Dnwspo/Wl19raW6Xwy35JKWeHsftG4hAY/gX/7n3Os5fvsDvM/EC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as5cIAAADcAAAADwAAAAAAAAAAAAAA&#10;AAChAgAAZHJzL2Rvd25yZXYueG1sUEsFBgAAAAAEAAQA+QAAAJADAAAAAA==&#10;" strokeweight=".3pt">
                  <v:stroke dashstyle="dash"/>
                </v:line>
                <v:line id="Line 93" o:spid="_x0000_s1075" style="position:absolute;visibility:visible;mso-wrap-style:square" from="30600,1308" to="30607,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yksEAAADcAAAADwAAAGRycy9kb3ducmV2LnhtbERPS4vCMBC+C/sfwgh701QPRatRRFjY&#10;vSyrK+hxaMa22Exqku3j3xtB2Nt8fM9Zb3tTi5acrywrmE0TEMS51RUXCk6/H5MFCB+QNdaWScFA&#10;Hrabt9EaM207PlB7DIWIIewzVFCG0GRS+rwkg35qG+LIXa0zGCJ0hdQOuxhuajlPklQarDg2lNjQ&#10;vqT8dvwzCtwy8M9h+Kp9fllKcz9935MzKfU+7ncrEIH68C9+uT91nD9P4flMvEB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RDKSwQAAANwAAAAPAAAAAAAAAAAAAAAA&#10;AKECAABkcnMvZG93bnJldi54bWxQSwUGAAAAAAQABAD5AAAAjwMAAAAA&#10;" strokeweight=".3pt">
                  <v:stroke dashstyle="dash"/>
                </v:line>
                <w10:anchorlock/>
              </v:group>
            </w:pict>
          </mc:Fallback>
        </mc:AlternateContent>
      </w:r>
    </w:p>
    <w:p w:rsidR="00881768" w:rsidRPr="00881768" w:rsidRDefault="00881768" w:rsidP="00881768">
      <w:pPr>
        <w:spacing w:after="0" w:line="240" w:lineRule="auto"/>
        <w:ind w:left="360"/>
        <w:jc w:val="both"/>
        <w:rPr>
          <w:rFonts w:ascii="Times New Roman" w:eastAsia="Times New Roman" w:hAnsi="Times New Roman" w:cs="Times New Roman"/>
          <w:sz w:val="24"/>
          <w:szCs w:val="24"/>
        </w:rPr>
      </w:pP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81768" w:rsidP="00881768">
      <w:pPr>
        <w:numPr>
          <w:ilvl w:val="0"/>
          <w:numId w:val="7"/>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 xml:space="preserve">Ekranda görülen sinüzoidal gerilim işaretinin </w:t>
      </w:r>
      <w:r w:rsidR="00DC0216">
        <w:rPr>
          <w:rFonts w:ascii="Times New Roman" w:eastAsia="Times New Roman" w:hAnsi="Times New Roman" w:cs="Times New Roman"/>
          <w:sz w:val="24"/>
          <w:szCs w:val="24"/>
        </w:rPr>
        <w:t>maksimum</w:t>
      </w:r>
      <w:r w:rsidRPr="00881768">
        <w:rPr>
          <w:rFonts w:ascii="Times New Roman" w:eastAsia="Times New Roman" w:hAnsi="Times New Roman" w:cs="Times New Roman"/>
          <w:sz w:val="24"/>
          <w:szCs w:val="24"/>
        </w:rPr>
        <w:t xml:space="preserve"> değerini, efektif değerini ve ortalama değerini hesaplayınız.</w:t>
      </w: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81768" w:rsidP="00881768">
      <w:pPr>
        <w:spacing w:after="0" w:line="240" w:lineRule="auto"/>
        <w:ind w:left="199" w:firstLine="708"/>
        <w:jc w:val="both"/>
        <w:rPr>
          <w:rFonts w:ascii="Times New Roman" w:eastAsia="Times New Roman" w:hAnsi="Times New Roman" w:cs="Times New Roman"/>
          <w:sz w:val="28"/>
          <w:szCs w:val="24"/>
        </w:rPr>
      </w:pPr>
      <w:proofErr w:type="spellStart"/>
      <w:r w:rsidRPr="00881768">
        <w:rPr>
          <w:rFonts w:ascii="Times New Roman" w:eastAsia="Times New Roman" w:hAnsi="Times New Roman" w:cs="Times New Roman"/>
          <w:sz w:val="28"/>
          <w:szCs w:val="24"/>
        </w:rPr>
        <w:t>V</w:t>
      </w:r>
      <w:r w:rsidRPr="00881768">
        <w:rPr>
          <w:rFonts w:ascii="Times New Roman" w:eastAsia="Times New Roman" w:hAnsi="Times New Roman" w:cs="Times New Roman"/>
          <w:sz w:val="28"/>
          <w:szCs w:val="24"/>
          <w:vertAlign w:val="subscript"/>
        </w:rPr>
        <w:t>m</w:t>
      </w:r>
      <w:proofErr w:type="spellEnd"/>
      <w:r w:rsidRPr="00881768">
        <w:rPr>
          <w:rFonts w:ascii="Times New Roman" w:eastAsia="Times New Roman" w:hAnsi="Times New Roman" w:cs="Times New Roman"/>
          <w:sz w:val="28"/>
          <w:szCs w:val="24"/>
        </w:rPr>
        <w:t>=</w:t>
      </w: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ind w:left="199" w:firstLine="708"/>
        <w:jc w:val="both"/>
        <w:rPr>
          <w:rFonts w:ascii="Times New Roman" w:eastAsia="Times New Roman" w:hAnsi="Times New Roman" w:cs="Times New Roman"/>
          <w:sz w:val="28"/>
          <w:szCs w:val="24"/>
        </w:rPr>
      </w:pPr>
      <w:r w:rsidRPr="00881768">
        <w:rPr>
          <w:rFonts w:ascii="Times New Roman" w:eastAsia="Times New Roman" w:hAnsi="Times New Roman" w:cs="Times New Roman"/>
          <w:sz w:val="28"/>
          <w:szCs w:val="24"/>
        </w:rPr>
        <w:t>V</w:t>
      </w:r>
      <w:r w:rsidRPr="00881768">
        <w:rPr>
          <w:rFonts w:ascii="Times New Roman" w:eastAsia="Times New Roman" w:hAnsi="Times New Roman" w:cs="Times New Roman"/>
          <w:sz w:val="28"/>
          <w:szCs w:val="24"/>
          <w:vertAlign w:val="subscript"/>
        </w:rPr>
        <w:t>e</w:t>
      </w:r>
      <w:r w:rsidRPr="00881768">
        <w:rPr>
          <w:rFonts w:ascii="Times New Roman" w:eastAsia="Times New Roman" w:hAnsi="Times New Roman" w:cs="Times New Roman"/>
          <w:sz w:val="28"/>
          <w:szCs w:val="24"/>
        </w:rPr>
        <w:t>=</w:t>
      </w: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ind w:left="199" w:firstLine="708"/>
        <w:jc w:val="both"/>
        <w:rPr>
          <w:rFonts w:ascii="Times New Roman" w:eastAsia="Times New Roman" w:hAnsi="Times New Roman" w:cs="Times New Roman"/>
          <w:sz w:val="28"/>
          <w:szCs w:val="24"/>
        </w:rPr>
      </w:pPr>
      <w:proofErr w:type="spellStart"/>
      <w:r w:rsidRPr="00881768">
        <w:rPr>
          <w:rFonts w:ascii="Times New Roman" w:eastAsia="Times New Roman" w:hAnsi="Times New Roman" w:cs="Times New Roman"/>
          <w:sz w:val="28"/>
          <w:szCs w:val="24"/>
        </w:rPr>
        <w:t>V</w:t>
      </w:r>
      <w:r w:rsidRPr="00881768">
        <w:rPr>
          <w:rFonts w:ascii="Times New Roman" w:eastAsia="Times New Roman" w:hAnsi="Times New Roman" w:cs="Times New Roman"/>
          <w:sz w:val="28"/>
          <w:szCs w:val="24"/>
          <w:vertAlign w:val="subscript"/>
        </w:rPr>
        <w:t>a</w:t>
      </w:r>
      <w:proofErr w:type="spellEnd"/>
      <w:r w:rsidRPr="00881768">
        <w:rPr>
          <w:rFonts w:ascii="Times New Roman" w:eastAsia="Times New Roman" w:hAnsi="Times New Roman" w:cs="Times New Roman"/>
          <w:sz w:val="28"/>
          <w:szCs w:val="24"/>
        </w:rPr>
        <w:t>=</w:t>
      </w: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81768" w:rsidP="00881768">
      <w:pPr>
        <w:numPr>
          <w:ilvl w:val="0"/>
          <w:numId w:val="7"/>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İşaretin periyodunu ve frekansını hesaplayınız.</w:t>
      </w: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D773A">
      <w:pPr>
        <w:spacing w:after="0" w:line="240" w:lineRule="auto"/>
        <w:ind w:left="199" w:firstLine="708"/>
        <w:jc w:val="both"/>
        <w:rPr>
          <w:rFonts w:ascii="Times New Roman" w:eastAsia="Times New Roman" w:hAnsi="Times New Roman" w:cs="Times New Roman"/>
          <w:sz w:val="28"/>
          <w:szCs w:val="24"/>
        </w:rPr>
      </w:pPr>
      <w:r w:rsidRPr="00881768">
        <w:rPr>
          <w:rFonts w:ascii="Times New Roman" w:eastAsia="Times New Roman" w:hAnsi="Times New Roman" w:cs="Times New Roman"/>
          <w:sz w:val="28"/>
          <w:szCs w:val="24"/>
        </w:rPr>
        <w:t>T=</w:t>
      </w:r>
      <w:r w:rsidRPr="00881768">
        <w:rPr>
          <w:rFonts w:ascii="Times New Roman" w:eastAsia="Times New Roman" w:hAnsi="Times New Roman" w:cs="Times New Roman"/>
          <w:sz w:val="28"/>
          <w:szCs w:val="24"/>
        </w:rPr>
        <w:tab/>
      </w: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D773A" w:rsidRPr="00CD6611" w:rsidRDefault="00881768" w:rsidP="00CD6611">
      <w:pPr>
        <w:spacing w:after="0" w:line="240" w:lineRule="auto"/>
        <w:ind w:left="199" w:firstLine="708"/>
        <w:jc w:val="both"/>
        <w:rPr>
          <w:rFonts w:ascii="Times New Roman" w:eastAsia="Times New Roman" w:hAnsi="Times New Roman" w:cs="Times New Roman"/>
          <w:sz w:val="28"/>
          <w:szCs w:val="24"/>
        </w:rPr>
      </w:pPr>
      <w:proofErr w:type="gramStart"/>
      <w:r w:rsidRPr="00881768">
        <w:rPr>
          <w:rFonts w:ascii="Times New Roman" w:eastAsia="Times New Roman" w:hAnsi="Times New Roman" w:cs="Times New Roman"/>
          <w:sz w:val="28"/>
          <w:szCs w:val="24"/>
        </w:rPr>
        <w:t>f</w:t>
      </w:r>
      <w:proofErr w:type="gramEnd"/>
      <w:r w:rsidRPr="00881768">
        <w:rPr>
          <w:rFonts w:ascii="Times New Roman" w:eastAsia="Times New Roman" w:hAnsi="Times New Roman" w:cs="Times New Roman"/>
          <w:sz w:val="28"/>
          <w:szCs w:val="24"/>
        </w:rPr>
        <w:t>=</w:t>
      </w:r>
    </w:p>
    <w:p w:rsidR="00881768" w:rsidRPr="00881768" w:rsidRDefault="00881768" w:rsidP="00881768">
      <w:pPr>
        <w:numPr>
          <w:ilvl w:val="0"/>
          <w:numId w:val="5"/>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lastRenderedPageBreak/>
        <w:t>Osiloskop ile üçgen dalga işaretin ölçülmesi</w:t>
      </w:r>
    </w:p>
    <w:p w:rsidR="00881768" w:rsidRPr="00881768" w:rsidRDefault="00881768" w:rsidP="00881768">
      <w:pPr>
        <w:spacing w:after="0" w:line="240" w:lineRule="auto"/>
        <w:ind w:left="360"/>
        <w:jc w:val="both"/>
        <w:rPr>
          <w:rFonts w:ascii="Times New Roman" w:eastAsia="Times New Roman" w:hAnsi="Times New Roman" w:cs="Times New Roman"/>
          <w:sz w:val="24"/>
          <w:szCs w:val="24"/>
        </w:rPr>
      </w:pPr>
    </w:p>
    <w:p w:rsidR="00881768" w:rsidRPr="00881768" w:rsidRDefault="00881768" w:rsidP="00427732">
      <w:pPr>
        <w:numPr>
          <w:ilvl w:val="0"/>
          <w:numId w:val="8"/>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 xml:space="preserve">Sinyal üretecinin dalga şeklini üçgen dalga olarak seçerek frekansı </w:t>
      </w:r>
      <w:r w:rsidR="00427732" w:rsidRPr="00427732">
        <w:rPr>
          <w:rFonts w:ascii="Times New Roman" w:eastAsia="Times New Roman" w:hAnsi="Times New Roman" w:cs="Times New Roman"/>
          <w:b/>
          <w:sz w:val="24"/>
          <w:szCs w:val="24"/>
        </w:rPr>
        <w:t xml:space="preserve">GRUPDEGER </w:t>
      </w:r>
      <w:proofErr w:type="spellStart"/>
      <w:r w:rsidR="00427732" w:rsidRPr="00427732">
        <w:rPr>
          <w:rFonts w:ascii="Times New Roman" w:eastAsia="Times New Roman" w:hAnsi="Times New Roman" w:cs="Times New Roman"/>
          <w:b/>
          <w:sz w:val="24"/>
          <w:szCs w:val="24"/>
        </w:rPr>
        <w:t>khz</w:t>
      </w:r>
      <w:proofErr w:type="spellEnd"/>
      <w:r w:rsidR="00427732">
        <w:rPr>
          <w:rFonts w:ascii="Times New Roman" w:eastAsia="Times New Roman" w:hAnsi="Times New Roman" w:cs="Times New Roman"/>
          <w:sz w:val="24"/>
          <w:szCs w:val="24"/>
        </w:rPr>
        <w:t xml:space="preserve"> </w:t>
      </w:r>
      <w:r w:rsidRPr="00881768">
        <w:rPr>
          <w:rFonts w:ascii="Times New Roman" w:eastAsia="Times New Roman" w:hAnsi="Times New Roman" w:cs="Times New Roman"/>
          <w:sz w:val="24"/>
          <w:szCs w:val="24"/>
        </w:rPr>
        <w:t>getiriniz.</w:t>
      </w:r>
    </w:p>
    <w:p w:rsidR="00E64862" w:rsidRPr="00881768" w:rsidRDefault="00E64862" w:rsidP="00E64862">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Şekil 1’deki devreyi kurarak 2.2k direnç üzerindeki gerilimi osiloskop ile ölçünüz</w:t>
      </w:r>
      <w:r w:rsidRPr="00881768">
        <w:rPr>
          <w:rFonts w:ascii="Times New Roman" w:eastAsia="Times New Roman" w:hAnsi="Times New Roman" w:cs="Times New Roman"/>
          <w:sz w:val="24"/>
          <w:szCs w:val="24"/>
        </w:rPr>
        <w:t>.</w:t>
      </w:r>
    </w:p>
    <w:p w:rsidR="00881768" w:rsidRPr="00881768" w:rsidRDefault="00881768" w:rsidP="00881768">
      <w:pPr>
        <w:numPr>
          <w:ilvl w:val="0"/>
          <w:numId w:val="8"/>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VOLTS/DIV ve TIME/DIV tuşları yardımıyla ekranda en uygun görüntüyü elde ediniz.</w:t>
      </w:r>
    </w:p>
    <w:p w:rsidR="00881768" w:rsidRDefault="00881768" w:rsidP="00881768">
      <w:pPr>
        <w:numPr>
          <w:ilvl w:val="0"/>
          <w:numId w:val="8"/>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Osiloskop ekranındaki görüntüyü çiziniz.</w:t>
      </w:r>
    </w:p>
    <w:p w:rsidR="00E45582" w:rsidRPr="00881768" w:rsidRDefault="00E45582" w:rsidP="00E45582">
      <w:pPr>
        <w:numPr>
          <w:ilvl w:val="0"/>
          <w:numId w:val="8"/>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Multimetrenizi</w:t>
      </w:r>
      <w:proofErr w:type="spellEnd"/>
      <w:r>
        <w:rPr>
          <w:rFonts w:ascii="Times New Roman" w:eastAsia="Times New Roman" w:hAnsi="Times New Roman" w:cs="Times New Roman"/>
          <w:sz w:val="24"/>
          <w:szCs w:val="24"/>
        </w:rPr>
        <w:t xml:space="preserve"> DC ve AC gerilim kademelerine getirerek </w:t>
      </w:r>
      <w:r w:rsidRPr="00881768">
        <w:rPr>
          <w:rFonts w:ascii="Times New Roman" w:eastAsia="Times New Roman" w:hAnsi="Times New Roman" w:cs="Times New Roman"/>
          <w:sz w:val="24"/>
          <w:szCs w:val="24"/>
        </w:rPr>
        <w:t>ölç</w:t>
      </w:r>
      <w:r>
        <w:rPr>
          <w:rFonts w:ascii="Times New Roman" w:eastAsia="Times New Roman" w:hAnsi="Times New Roman" w:cs="Times New Roman"/>
          <w:sz w:val="24"/>
          <w:szCs w:val="24"/>
        </w:rPr>
        <w:t>t</w:t>
      </w:r>
      <w:r w:rsidRPr="00881768">
        <w:rPr>
          <w:rFonts w:ascii="Times New Roman" w:eastAsia="Times New Roman" w:hAnsi="Times New Roman" w:cs="Times New Roman"/>
          <w:sz w:val="24"/>
          <w:szCs w:val="24"/>
        </w:rPr>
        <w:t>ü</w:t>
      </w:r>
      <w:r>
        <w:rPr>
          <w:rFonts w:ascii="Times New Roman" w:eastAsia="Times New Roman" w:hAnsi="Times New Roman" w:cs="Times New Roman"/>
          <w:sz w:val="24"/>
          <w:szCs w:val="24"/>
        </w:rPr>
        <w:t xml:space="preserve">ğünüz değerleri kaydediniz. </w:t>
      </w: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D773A" w:rsidP="00881768">
      <w:pPr>
        <w:spacing w:after="0" w:line="240" w:lineRule="auto"/>
        <w:ind w:left="360"/>
        <w:jc w:val="both"/>
        <w:rPr>
          <w:rFonts w:ascii="Times New Roman" w:eastAsia="Times New Roman" w:hAnsi="Times New Roman" w:cs="Times New Roman"/>
          <w:sz w:val="24"/>
          <w:szCs w:val="24"/>
        </w:rPr>
      </w:pPr>
      <w:r w:rsidRPr="00E45582">
        <w:rPr>
          <w:rFonts w:ascii="Times New Roman" w:eastAsia="Times New Roman" w:hAnsi="Times New Roman" w:cs="Times New Roman"/>
          <w:noProof/>
          <w:sz w:val="24"/>
          <w:szCs w:val="24"/>
        </w:rPr>
        <mc:AlternateContent>
          <mc:Choice Requires="wpc">
            <w:drawing>
              <wp:inline distT="0" distB="0" distL="0" distR="0" wp14:anchorId="44944CAF" wp14:editId="084EA321">
                <wp:extent cx="5029200" cy="2400300"/>
                <wp:effectExtent l="0" t="0" r="0" b="19050"/>
                <wp:docPr id="149" name="Tuval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8" name="Line 73"/>
                        <wps:cNvCnPr/>
                        <wps:spPr bwMode="auto">
                          <a:xfrm>
                            <a:off x="359410" y="13081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9" name="Text Box 74"/>
                        <wps:cNvSpPr txBox="1">
                          <a:spLocks noChangeArrowheads="1"/>
                        </wps:cNvSpPr>
                        <wps:spPr bwMode="auto">
                          <a:xfrm>
                            <a:off x="3657600" y="571500"/>
                            <a:ext cx="12573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5D1" w:rsidRPr="00C80C9E" w:rsidRDefault="001B05D1" w:rsidP="008D773A">
                              <w:pPr>
                                <w:rPr>
                                  <w:rFonts w:ascii="Century Gothic" w:hAnsi="Century Gothic"/>
                                  <w:sz w:val="20"/>
                                  <w:szCs w:val="20"/>
                                </w:rPr>
                              </w:pPr>
                              <w:r w:rsidRPr="00C80C9E">
                                <w:rPr>
                                  <w:rFonts w:ascii="Century Gothic" w:hAnsi="Century Gothic"/>
                                  <w:sz w:val="20"/>
                                  <w:szCs w:val="20"/>
                                </w:rPr>
                                <w:t>TIME/DIV:</w:t>
                              </w:r>
                            </w:p>
                            <w:p w:rsidR="001B05D1" w:rsidRDefault="001B05D1" w:rsidP="008D773A">
                              <w:pPr>
                                <w:rPr>
                                  <w:rFonts w:ascii="Century Gothic" w:hAnsi="Century Gothic"/>
                                  <w:sz w:val="20"/>
                                  <w:szCs w:val="20"/>
                                </w:rPr>
                              </w:pPr>
                            </w:p>
                            <w:p w:rsidR="001B05D1" w:rsidRPr="00C80C9E" w:rsidRDefault="001B05D1" w:rsidP="008D773A">
                              <w:pPr>
                                <w:rPr>
                                  <w:rFonts w:ascii="Century Gothic" w:hAnsi="Century Gothic"/>
                                  <w:sz w:val="20"/>
                                  <w:szCs w:val="20"/>
                                </w:rPr>
                              </w:pPr>
                            </w:p>
                            <w:p w:rsidR="001B05D1" w:rsidRPr="00C80C9E" w:rsidRDefault="001B05D1" w:rsidP="008D773A">
                              <w:pPr>
                                <w:rPr>
                                  <w:rFonts w:ascii="Century Gothic" w:hAnsi="Century Gothic"/>
                                  <w:sz w:val="20"/>
                                  <w:szCs w:val="20"/>
                                </w:rPr>
                              </w:pPr>
                              <w:r w:rsidRPr="00C80C9E">
                                <w:rPr>
                                  <w:rFonts w:ascii="Century Gothic" w:hAnsi="Century Gothic"/>
                                  <w:sz w:val="20"/>
                                  <w:szCs w:val="20"/>
                                </w:rPr>
                                <w:t>VOLTS/DIV:</w:t>
                              </w:r>
                            </w:p>
                          </w:txbxContent>
                        </wps:txbx>
                        <wps:bodyPr rot="0" vert="horz" wrap="square" lIns="91440" tIns="45720" rIns="91440" bIns="45720" anchor="t" anchorCtr="0" upright="1">
                          <a:noAutofit/>
                        </wps:bodyPr>
                      </wps:wsp>
                      <wps:wsp>
                        <wps:cNvPr id="130" name="Line 75"/>
                        <wps:cNvCnPr/>
                        <wps:spPr bwMode="auto">
                          <a:xfrm>
                            <a:off x="359410" y="40132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1" name="Line 76"/>
                        <wps:cNvCnPr/>
                        <wps:spPr bwMode="auto">
                          <a:xfrm>
                            <a:off x="269875" y="1210945"/>
                            <a:ext cx="2879725" cy="127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2" name="Line 77"/>
                        <wps:cNvCnPr/>
                        <wps:spPr bwMode="auto">
                          <a:xfrm>
                            <a:off x="359410" y="671195"/>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3" name="Line 78"/>
                        <wps:cNvCnPr/>
                        <wps:spPr bwMode="auto">
                          <a:xfrm>
                            <a:off x="359410" y="94107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4" name="Line 79"/>
                        <wps:cNvCnPr/>
                        <wps:spPr bwMode="auto">
                          <a:xfrm>
                            <a:off x="359410" y="148082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5" name="Line 80"/>
                        <wps:cNvCnPr/>
                        <wps:spPr bwMode="auto">
                          <a:xfrm>
                            <a:off x="359410" y="175133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6" name="Line 81"/>
                        <wps:cNvCnPr/>
                        <wps:spPr bwMode="auto">
                          <a:xfrm>
                            <a:off x="359410" y="2021205"/>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7" name="Line 82"/>
                        <wps:cNvCnPr/>
                        <wps:spPr bwMode="auto">
                          <a:xfrm>
                            <a:off x="359410" y="229108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8" name="Line 83"/>
                        <wps:cNvCnPr/>
                        <wps:spPr bwMode="auto">
                          <a:xfrm>
                            <a:off x="35941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9" name="Line 84"/>
                        <wps:cNvCnPr/>
                        <wps:spPr bwMode="auto">
                          <a:xfrm>
                            <a:off x="62992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0" name="Line 85"/>
                        <wps:cNvCnPr/>
                        <wps:spPr bwMode="auto">
                          <a:xfrm>
                            <a:off x="899795"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1" name="Line 86"/>
                        <wps:cNvCnPr/>
                        <wps:spPr bwMode="auto">
                          <a:xfrm>
                            <a:off x="116967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2" name="Line 87"/>
                        <wps:cNvCnPr/>
                        <wps:spPr bwMode="auto">
                          <a:xfrm>
                            <a:off x="1439545"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Line 88"/>
                        <wps:cNvCnPr/>
                        <wps:spPr bwMode="auto">
                          <a:xfrm>
                            <a:off x="1710055" y="95185"/>
                            <a:ext cx="0" cy="230363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4" name="Line 89"/>
                        <wps:cNvCnPr/>
                        <wps:spPr bwMode="auto">
                          <a:xfrm>
                            <a:off x="197993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5" name="Line 90"/>
                        <wps:cNvCnPr/>
                        <wps:spPr bwMode="auto">
                          <a:xfrm>
                            <a:off x="2249805"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Line 91"/>
                        <wps:cNvCnPr/>
                        <wps:spPr bwMode="auto">
                          <a:xfrm>
                            <a:off x="251968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7" name="Line 92"/>
                        <wps:cNvCnPr/>
                        <wps:spPr bwMode="auto">
                          <a:xfrm>
                            <a:off x="279019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8" name="Line 93"/>
                        <wps:cNvCnPr/>
                        <wps:spPr bwMode="auto">
                          <a:xfrm>
                            <a:off x="3060065"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Tuval 149" o:spid="_x0000_s1076" editas="canvas" style="width:396pt;height:189pt;mso-position-horizontal-relative:char;mso-position-vertical-relative:line" coordsize="50292,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">
                <v:shape id="_x0000_s1077" type="#_x0000_t75" style="position:absolute;width:50292;height:24003;visibility:visible;mso-wrap-style:square">
                  <v:fill o:detectmouseclick="t"/>
                  <v:path o:connecttype="none"/>
                </v:shape>
                <v:line id="Line 73" o:spid="_x0000_s1078" style="position:absolute;visibility:visible;mso-wrap-style:square" from="3594,1308" to="30594,1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cDe8MAAADcAAAADwAAAGRycy9kb3ducmV2LnhtbESPT4vCMBDF7wt+hzCCtzXVg2g1yrIg&#10;rBfxH+hxaGbbss2kJlmt3945CN5meG/e+81i1blG3SjE2rOB0TADRVx4W3Np4HRcf05BxYRssfFM&#10;Bh4UYbXsfSwwt/7Oe7odUqkkhGOOBqqU2lzrWFTkMA59Syzarw8Ok6yh1DbgXcJdo8dZNtEOa5aG&#10;Clv6rqj4O/w7A2GWeLd/bJpYXGbaXU/ba3YmYwb97msOKlGX3ubX9Y8V/LHQyjMygV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XA3vDAAAA3AAAAA8AAAAAAAAAAAAA&#10;AAAAoQIAAGRycy9kb3ducmV2LnhtbFBLBQYAAAAABAAEAPkAAACRAwAAAAA=&#10;" strokeweight=".3pt">
                  <v:stroke dashstyle="dash"/>
                </v:line>
                <v:shape id="Text Box 74" o:spid="_x0000_s1079" type="#_x0000_t202" style="position:absolute;left:36576;top:5715;width:12573;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w:txbxContent>
                      <w:p w:rsidR="001B05D1" w:rsidRPr="00C80C9E" w:rsidRDefault="001B05D1" w:rsidP="008D773A">
                        <w:pPr>
                          <w:rPr>
                            <w:rFonts w:ascii="Century Gothic" w:hAnsi="Century Gothic"/>
                            <w:sz w:val="20"/>
                            <w:szCs w:val="20"/>
                          </w:rPr>
                        </w:pPr>
                        <w:r w:rsidRPr="00C80C9E">
                          <w:rPr>
                            <w:rFonts w:ascii="Century Gothic" w:hAnsi="Century Gothic"/>
                            <w:sz w:val="20"/>
                            <w:szCs w:val="20"/>
                          </w:rPr>
                          <w:t>TIME/DIV:</w:t>
                        </w:r>
                      </w:p>
                      <w:p w:rsidR="001B05D1" w:rsidRDefault="001B05D1" w:rsidP="008D773A">
                        <w:pPr>
                          <w:rPr>
                            <w:rFonts w:ascii="Century Gothic" w:hAnsi="Century Gothic"/>
                            <w:sz w:val="20"/>
                            <w:szCs w:val="20"/>
                          </w:rPr>
                        </w:pPr>
                      </w:p>
                      <w:p w:rsidR="001B05D1" w:rsidRPr="00C80C9E" w:rsidRDefault="001B05D1" w:rsidP="008D773A">
                        <w:pPr>
                          <w:rPr>
                            <w:rFonts w:ascii="Century Gothic" w:hAnsi="Century Gothic"/>
                            <w:sz w:val="20"/>
                            <w:szCs w:val="20"/>
                          </w:rPr>
                        </w:pPr>
                      </w:p>
                      <w:p w:rsidR="001B05D1" w:rsidRPr="00C80C9E" w:rsidRDefault="001B05D1" w:rsidP="008D773A">
                        <w:pPr>
                          <w:rPr>
                            <w:rFonts w:ascii="Century Gothic" w:hAnsi="Century Gothic"/>
                            <w:sz w:val="20"/>
                            <w:szCs w:val="20"/>
                          </w:rPr>
                        </w:pPr>
                        <w:r w:rsidRPr="00C80C9E">
                          <w:rPr>
                            <w:rFonts w:ascii="Century Gothic" w:hAnsi="Century Gothic"/>
                            <w:sz w:val="20"/>
                            <w:szCs w:val="20"/>
                          </w:rPr>
                          <w:t>VOLTS/DIV:</w:t>
                        </w:r>
                      </w:p>
                    </w:txbxContent>
                  </v:textbox>
                </v:shape>
                <v:line id="Line 75" o:spid="_x0000_s1080" style="position:absolute;visibility:visible;mso-wrap-style:square" from="3594,4013" to="30594,4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ZoMQAAADcAAAADwAAAGRycy9kb3ducmV2LnhtbESPT2vCQBDF74V+h2UK3uqmLRSNrkEK&#10;BXsR/0F7HLJjEszOJrurxm/vHAreZnhv3vvNvBhcqy4UYuPZwNs4A0VcettwZeCw/36dgIoJ2WLr&#10;mQzcKEKxeH6aY279lbd02aVKSQjHHA3UKXW51rGsyWEc+45YtKMPDpOsodI24FXCXavfs+xTO2xY&#10;Gmrs6Kum8rQ7OwNhmnizvf20sfybatcf1n32S8aMXoblDFSiIT3M/9crK/gfgi/PyAR6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OJmgxAAAANwAAAAPAAAAAAAAAAAA&#10;AAAAAKECAABkcnMvZG93bnJldi54bWxQSwUGAAAAAAQABAD5AAAAkgMAAAAA&#10;" strokeweight=".3pt">
                  <v:stroke dashstyle="dash"/>
                </v:line>
                <v:line id="Line 76" o:spid="_x0000_s1081" style="position:absolute;visibility:visible;mso-wrap-style:square" from="2698,12109" to="31496,12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mmCMUAAADcAAAADwAAAGRycy9kb3ducmV2LnhtbERPTWvCQBC9F/oflin0VjdqKxJdRQVL&#10;DyKtevA4ZMck7e5skl1N9Ne7hUJv83ifM5131ogLNb50rKDfS0AQZ06XnCs47NcvYxA+IGs0jknB&#10;lTzMZ48PU0y1a/mLLruQixjCPkUFRQhVKqXPCrLoe64ijtzJNRZDhE0udYNtDLdGDpJkJC2WHBsK&#10;rGhVUPazO1sFm/OyrV8/383RLG/bjfyu3/bDWqnnp24xARGoC//iP/eHjvOHffh9Jl4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mmCMUAAADcAAAADwAAAAAAAAAA&#10;AAAAAAChAgAAZHJzL2Rvd25yZXYueG1sUEsFBgAAAAAEAAQA+QAAAJMDAAAAAA==&#10;" strokeweight="1.5pt">
                  <v:stroke dashstyle="dash"/>
                </v:line>
                <v:line id="Line 77" o:spid="_x0000_s1082" style="position:absolute;visibility:visible;mso-wrap-style:square" from="3594,6711" to="30594,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aiTMIAAADcAAAADwAAAGRycy9kb3ducmV2LnhtbERPS2vCQBC+C/0PyxR6000tSE3dBCkI&#10;9iJGhfY4ZKdJMDsbd7d5/Hu3UOhtPr7nbPLRtKIn5xvLCp4XCQji0uqGKwWX827+CsIHZI2tZVIw&#10;kYc8e5htMNV24IL6U6hEDGGfooI6hC6V0pc1GfQL2xFH7ts6gyFCV0ntcIjhppXLJFlJgw3Hhho7&#10;eq+pvJ5+jAK3Dnwspo/Wl19raW6Xwy35JKWeHsftG4hAY/gX/7n3Os5/WcLvM/EC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6aiTMIAAADcAAAADwAAAAAAAAAAAAAA&#10;AAChAgAAZHJzL2Rvd25yZXYueG1sUEsFBgAAAAAEAAQA+QAAAJADAAAAAA==&#10;" strokeweight=".3pt">
                  <v:stroke dashstyle="dash"/>
                </v:line>
                <v:line id="Line 78" o:spid="_x0000_s1083" style="position:absolute;visibility:visible;mso-wrap-style:square" from="3594,9410" to="30594,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oH178AAADcAAAADwAAAGRycy9kb3ducmV2LnhtbERPy6rCMBDdC/5DGMGdpl7hotUoIlzQ&#10;jVwfoMuhGdtiM6lJ1Pr3RhDczeE8ZzpvTCXu5HxpWcGgn4AgzqwuOVdw2P/1RiB8QNZYWSYFT/Iw&#10;n7VbU0y1ffCW7ruQixjCPkUFRQh1KqXPCjLo+7YmjtzZOoMhQpdL7fARw00lf5LkVxosOTYUWNOy&#10;oOyyuxkFbhz4f/tcVz47jaW5HjbX5EhKdTvNYgIiUBO+4o97peP84RDez8QL5O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OoH178AAADcAAAADwAAAAAAAAAAAAAAAACh&#10;AgAAZHJzL2Rvd25yZXYueG1sUEsFBgAAAAAEAAQA+QAAAI0DAAAAAA==&#10;" strokeweight=".3pt">
                  <v:stroke dashstyle="dash"/>
                </v:line>
                <v:line id="Line 79" o:spid="_x0000_s1084" style="position:absolute;visibility:visible;mso-wrap-style:square" from="3594,14808" to="30594,14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Ofo8IAAADcAAAADwAAAGRycy9kb3ducmV2LnhtbERPTWvCQBC9F/oflin0VjfaIjW6SikI&#10;9SJNGtDjkB2TYHY27m5N8u+7BcHbPN7nrDaDacWVnG8sK5hOEhDEpdUNVwqKn+3LOwgfkDW2lknB&#10;SB4268eHFaba9pzRNQ+ViCHsU1RQh9ClUvqyJoN+YjviyJ2sMxgidJXUDvsYblo5S5K5NNhwbKix&#10;o8+aynP+axS4ReDvbNy1vjwupLkU+0tyIKWen4aPJYhAQ7iLb+4vHee/vsH/M/EC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Ofo8IAAADcAAAADwAAAAAAAAAAAAAA&#10;AAChAgAAZHJzL2Rvd25yZXYueG1sUEsFBgAAAAAEAAQA+QAAAJADAAAAAA==&#10;" strokeweight=".3pt">
                  <v:stroke dashstyle="dash"/>
                </v:line>
                <v:line id="Line 80" o:spid="_x0000_s1085" style="position:absolute;visibility:visible;mso-wrap-style:square" from="3594,17513" to="30594,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6OMIAAADcAAAADwAAAGRycy9kb3ducmV2LnhtbERPTWvCQBC9F/oflin0VjdaKjW6SikI&#10;9SJNGtDjkB2TYHY27m5N8u+7BcHbPN7nrDaDacWVnG8sK5hOEhDEpdUNVwqKn+3LOwgfkDW2lknB&#10;SB4268eHFaba9pzRNQ+ViCHsU1RQh9ClUvqyJoN+YjviyJ2sMxgidJXUDvsYblo5S5K5NNhwbKix&#10;o8+aynP+axS4ReDvbNy1vjwupLkU+0tyIKWen4aPJYhAQ7iLb+4vHee/vsH/M/EC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86OMIAAADcAAAADwAAAAAAAAAAAAAA&#10;AAChAgAAZHJzL2Rvd25yZXYueG1sUEsFBgAAAAAEAAQA+QAAAJADAAAAAA==&#10;" strokeweight=".3pt">
                  <v:stroke dashstyle="dash"/>
                </v:line>
                <v:line id="Line 81" o:spid="_x0000_s1086" style="position:absolute;visibility:visible;mso-wrap-style:square" from="3594,20212" to="30594,2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2kT8IAAADcAAAADwAAAGRycy9kb3ducmV2LnhtbERPTWvCQBC9C/6HZQq96aYtSJO6CSIU&#10;2kupGtDjkJ0mwexs3N2a5N93BaG3ebzPWRej6cSVnG8tK3haJiCIK6tbrhWUh/fFKwgfkDV2lknB&#10;RB6KfD5bY6btwDu67kMtYgj7DBU0IfSZlL5qyKBf2p44cj/WGQwRulpqh0MMN518TpKVNNhybGiw&#10;p21D1Xn/axS4NPD3bvrsfHVKpbmUX5fkSEo9PoybNxCBxvAvvrs/dJz/soLbM/ECm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2kT8IAAADcAAAADwAAAAAAAAAAAAAA&#10;AAChAgAAZHJzL2Rvd25yZXYueG1sUEsFBgAAAAAEAAQA+QAAAJADAAAAAA==&#10;" strokeweight=".3pt">
                  <v:stroke dashstyle="dash"/>
                </v:line>
                <v:line id="Line 82" o:spid="_x0000_s1087" style="position:absolute;visibility:visible;mso-wrap-style:square" from="3594,22910" to="30594,22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EB1MIAAADcAAAADwAAAGRycy9kb3ducmV2LnhtbERPTWvCQBC9F/oflin0VjdaqDW6SikI&#10;9SJNGtDjkB2TYHY27m5N8u+7BcHbPN7nrDaDacWVnG8sK5hOEhDEpdUNVwqKn+3LOwgfkDW2lknB&#10;SB4268eHFaba9pzRNQ+ViCHsU1RQh9ClUvqyJoN+YjviyJ2sMxgidJXUDvsYblo5S5I3abDh2FBj&#10;R581lef81yhwi8Df2bhrfXlcSHMp9pfkQEo9Pw0fSxCBhnAX39xfOs5/ncP/M/EC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9EB1MIAAADcAAAADwAAAAAAAAAAAAAA&#10;AAChAgAAZHJzL2Rvd25yZXYueG1sUEsFBgAAAAAEAAQA+QAAAJADAAAAAA==&#10;" strokeweight=".3pt">
                  <v:stroke dashstyle="dash"/>
                </v:line>
                <v:line id="Line 83" o:spid="_x0000_s1088" style="position:absolute;visibility:visible;mso-wrap-style:square" from="3594,1308" to="3600,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6VpsQAAADcAAAADwAAAGRycy9kb3ducmV2LnhtbESPT2vCQBDF74V+h2UK3uqmLRSNrkEK&#10;BXsR/0F7HLJjEszOJrurxm/vHAreZnhv3vvNvBhcqy4UYuPZwNs4A0VcettwZeCw/36dgIoJ2WLr&#10;mQzcKEKxeH6aY279lbd02aVKSQjHHA3UKXW51rGsyWEc+45YtKMPDpOsodI24FXCXavfs+xTO2xY&#10;Gmrs6Kum8rQ7OwNhmnizvf20sfybatcf1n32S8aMXoblDFSiIT3M/9crK/gfQivPyAR6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TpWmxAAAANwAAAAPAAAAAAAAAAAA&#10;AAAAAKECAABkcnMvZG93bnJldi54bWxQSwUGAAAAAAQABAD5AAAAkgMAAAAA&#10;" strokeweight=".3pt">
                  <v:stroke dashstyle="dash"/>
                </v:line>
                <v:line id="Line 84" o:spid="_x0000_s1089" style="position:absolute;visibility:visible;mso-wrap-style:square" from="6299,1308" to="6305,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IwPcIAAADcAAAADwAAAGRycy9kb3ducmV2LnhtbERPS2vCQBC+C/0PyxS86cYKpUldRQSh&#10;vUi1gfY4ZMckmJ1Ndrd5/Hu3UOhtPr7nbHajaURPzteWFayWCQjiwuqaSwX553HxAsIHZI2NZVIw&#10;kYfd9mG2wUzbgc/UX0IpYgj7DBVUIbSZlL6oyKBf2pY4clfrDIYIXSm1wyGGm0Y+JcmzNFhzbKiw&#10;pUNFxe3yYxS4NPDHeXpvfPGdStPlpy75IqXmj+P+FUSgMfyL/9xvOs5fp/D7TLxA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IwPcIAAADcAAAADwAAAAAAAAAAAAAA&#10;AAChAgAAZHJzL2Rvd25yZXYueG1sUEsFBgAAAAAEAAQA+QAAAJADAAAAAA==&#10;" strokeweight=".3pt">
                  <v:stroke dashstyle="dash"/>
                </v:line>
                <v:line id="Line 85" o:spid="_x0000_s1090" style="position:absolute;visibility:visible;mso-wrap-style:square" from="8997,1308" to="9004,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7q3cQAAADcAAAADwAAAGRycy9kb3ducmV2LnhtbESPT2vCQBDF74V+h2UK3uqmpRSNrkEK&#10;BXsR/0F7HLJjEszOJrurxm/vHAreZnhv3vvNvBhcqy4UYuPZwNs4A0VcettwZeCw/36dgIoJ2WLr&#10;mQzcKEKxeH6aY279lbd02aVKSQjHHA3UKXW51rGsyWEc+45YtKMPDpOsodI24FXCXavfs+xTO2xY&#10;Gmrs6Kum8rQ7OwNhmnizvf20sfybatcf1n32S8aMXoblDFSiIT3M/9crK/gfgi/PyAR6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urdxAAAANwAAAAPAAAAAAAAAAAA&#10;AAAAAKECAABkcnMvZG93bnJldi54bWxQSwUGAAAAAAQABAD5AAAAkgMAAAAA&#10;" strokeweight=".3pt">
                  <v:stroke dashstyle="dash"/>
                </v:line>
                <v:line id="Line 86" o:spid="_x0000_s1091" style="position:absolute;visibility:visible;mso-wrap-style:square" from="11696,1308" to="11703,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JPRr8AAADcAAAADwAAAGRycy9kb3ducmV2LnhtbERPy6rCMBDdX/Afwgh3d02Vi2g1igiC&#10;bsQX6HJoxrbYTGoStf69EQR3czjPGU8bU4k7OV9aVtDtJCCIM6tLzhUc9ou/AQgfkDVWlknBkzxM&#10;J62fMabaPnhL913IRQxhn6KCIoQ6ldJnBRn0HVsTR+5sncEQoculdviI4aaSvSTpS4Mlx4YCa5oX&#10;lF12N6PADQNvts9V5bPTUJrrYX1NjqTUb7uZjUAEasJX/HEvdZz/34X3M/ECOX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3JPRr8AAADcAAAADwAAAAAAAAAAAAAAAACh&#10;AgAAZHJzL2Rvd25yZXYueG1sUEsFBgAAAAAEAAQA+QAAAI0DAAAAAA==&#10;" strokeweight=".3pt">
                  <v:stroke dashstyle="dash"/>
                </v:line>
                <v:line id="Line 87" o:spid="_x0000_s1092" style="position:absolute;visibility:visible;mso-wrap-style:square" from="14395,1308" to="14401,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DRMcIAAADcAAAADwAAAGRycy9kb3ducmV2LnhtbERPS2vCQBC+C/0PyxR6002lSE3dBCkI&#10;9iJGhfY4ZKdJMDsbd7d5/Hu3UOhtPr7nbPLRtKIn5xvLCp4XCQji0uqGKwWX827+CsIHZI2tZVIw&#10;kYc8e5htMNV24IL6U6hEDGGfooI6hC6V0pc1GfQL2xFH7ts6gyFCV0ntcIjhppXLJFlJgw3Hhho7&#10;eq+pvJ5+jAK3Dnwspo/Wl19raW6Xwy35JKWeHsftG4hAY/gX/7n3Os5/WcLvM/EC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DRMcIAAADcAAAADwAAAAAAAAAAAAAA&#10;AAChAgAAZHJzL2Rvd25yZXYueG1sUEsFBgAAAAAEAAQA+QAAAJADAAAAAA==&#10;" strokeweight=".3pt">
                  <v:stroke dashstyle="dash"/>
                </v:line>
                <v:line id="Line 88" o:spid="_x0000_s1093" style="position:absolute;visibility:visible;mso-wrap-style:square" from="17100,951" to="17100,23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HumcUAAADcAAAADwAAAGRycy9kb3ducmV2LnhtbERPTWvCQBC9C/6HZQRvdWO1pURX0YKl&#10;B5FWe+hxyI5JdHc2ya4m7a93CwVv83ifM1921ogrNb50rGA8SkAQZ06XnCv4OmweXkD4gKzROCYF&#10;P+Rhuej35phq1/InXfchFzGEfYoKihCqVEqfFWTRj1xFHLmjayyGCJtc6gbbGG6NfEySZ2mx5NhQ&#10;YEWvBWXn/cUq2F7WbT39eDPfZv2728pT/XSY1EoNB91qBiJQF+7if/e7jvOnE/h7Jl4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HumcUAAADcAAAADwAAAAAAAAAA&#10;AAAAAAChAgAAZHJzL2Rvd25yZXYueG1sUEsFBgAAAAAEAAQA+QAAAJMDAAAAAA==&#10;" strokeweight="1.5pt">
                  <v:stroke dashstyle="dash"/>
                </v:line>
                <v:line id="Line 89" o:spid="_x0000_s1094" style="position:absolute;visibility:visible;mso-wrap-style:square" from="19799,1308" to="19805,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3r8AAADcAAAADwAAAGRycy9kb3ducmV2LnhtbERPy6rCMBDdC/5DGMGdpl7kotUoIlzQ&#10;jVwfoMuhGdtiM6lJ1Pr3RhDczeE8ZzpvTCXu5HxpWcGgn4AgzqwuOVdw2P/1RiB8QNZYWSYFT/Iw&#10;n7VbU0y1ffCW7ruQixjCPkUFRQh1KqXPCjLo+7YmjtzZOoMhQpdL7fARw00lf5LkVxosOTYUWNOy&#10;oOyyuxkFbhz4f/tcVz47jaW5HjbX5EhKdTvNYgIiUBO+4o97peP84RDez8QL5O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s3r8AAADcAAAADwAAAAAAAAAAAAAAAACh&#10;AgAAZHJzL2Rvd25yZXYueG1sUEsFBgAAAAAEAAQA+QAAAI0DAAAAAA==&#10;" strokeweight=".3pt">
                  <v:stroke dashstyle="dash"/>
                </v:line>
                <v:line id="Line 90" o:spid="_x0000_s1095" style="position:absolute;visibility:visible;mso-wrap-style:square" from="22498,1308" to="22504,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lJRcIAAADcAAAADwAAAGRycy9kb3ducmV2LnhtbERPTWvCQBC9F/oflin0VjdKKzW6SikI&#10;9SJNGtDjkB2TYHY27m5N8u+7BcHbPN7nrDaDacWVnG8sK5hOEhDEpdUNVwqKn+3LOwgfkDW2lknB&#10;SB4268eHFaba9pzRNQ+ViCHsU1RQh9ClUvqyJoN+YjviyJ2sMxgidJXUDvsYblo5S5K5NNhwbKix&#10;o8+aynP+axS4ReDvbNy1vjwupLkU+0tyIKWen4aPJYhAQ7iLb+4vHee/vsH/M/EC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lJRcIAAADcAAAADwAAAAAAAAAAAAAA&#10;AAChAgAAZHJzL2Rvd25yZXYueG1sUEsFBgAAAAAEAAQA+QAAAJADAAAAAA==&#10;" strokeweight=".3pt">
                  <v:stroke dashstyle="dash"/>
                </v:line>
                <v:line id="Line 91" o:spid="_x0000_s1096" style="position:absolute;visibility:visible;mso-wrap-style:square" from="25196,1308" to="25203,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vXMsIAAADcAAAADwAAAGRycy9kb3ducmV2LnhtbERPTWvCQBC9C/6HZQq96aalSJO6CSIU&#10;2kupGtDjkJ0mwexs3N2a5N93BaG3ebzPWRej6cSVnG8tK3haJiCIK6tbrhWUh/fFKwgfkDV2lknB&#10;RB6KfD5bY6btwDu67kMtYgj7DBU0IfSZlL5qyKBf2p44cj/WGQwRulpqh0MMN518TpKVNNhybGiw&#10;p21D1Xn/axS4NPD3bvrsfHVKpbmUX5fkSEo9PoybNxCBxvAvvrs/dJz/soLbM/ECm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vXMsIAAADcAAAADwAAAAAAAAAAAAAA&#10;AAChAgAAZHJzL2Rvd25yZXYueG1sUEsFBgAAAAAEAAQA+QAAAJADAAAAAA==&#10;" strokeweight=".3pt">
                  <v:stroke dashstyle="dash"/>
                </v:line>
                <v:line id="Line 92" o:spid="_x0000_s1097" style="position:absolute;visibility:visible;mso-wrap-style:square" from="27901,1308" to="27908,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dyqcIAAADcAAAADwAAAGRycy9kb3ducmV2LnhtbERPTWvCQBC9F/oflin0VjdKqTW6SikI&#10;9SJNGtDjkB2TYHY27m5N8u+7BcHbPN7nrDaDacWVnG8sK5hOEhDEpdUNVwqKn+3LOwgfkDW2lknB&#10;SB4268eHFaba9pzRNQ+ViCHsU1RQh9ClUvqyJoN+YjviyJ2sMxgidJXUDvsYblo5S5I3abDh2FBj&#10;R581lef81yhwi8Df2bhrfXlcSHMp9pfkQEo9Pw0fSxCBhnAX39xfOs5/ncP/M/EC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dyqcIAAADcAAAADwAAAAAAAAAAAAAA&#10;AAChAgAAZHJzL2Rvd25yZXYueG1sUEsFBgAAAAAEAAQA+QAAAJADAAAAAA==&#10;" strokeweight=".3pt">
                  <v:stroke dashstyle="dash"/>
                </v:line>
                <v:line id="Line 93" o:spid="_x0000_s1098" style="position:absolute;visibility:visible;mso-wrap-style:square" from="30600,1308" to="30607,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jm28QAAADcAAAADwAAAGRycy9kb3ducmV2LnhtbESPT2vCQBDF74V+h2UK3uqmpRSNrkEK&#10;BXsR/0F7HLJjEszOJrurxm/vHAreZnhv3vvNvBhcqy4UYuPZwNs4A0VcettwZeCw/36dgIoJ2WLr&#10;mQzcKEKxeH6aY279lbd02aVKSQjHHA3UKXW51rGsyWEc+45YtKMPDpOsodI24FXCXavfs+xTO2xY&#10;Gmrs6Kum8rQ7OwNhmnizvf20sfybatcf1n32S8aMXoblDFSiIT3M/9crK/gfQivPyAR6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SObbxAAAANwAAAAPAAAAAAAAAAAA&#10;AAAAAKECAABkcnMvZG93bnJldi54bWxQSwUGAAAAAAQABAD5AAAAkgMAAAAA&#10;" strokeweight=".3pt">
                  <v:stroke dashstyle="dash"/>
                </v:line>
                <w10:anchorlock/>
              </v:group>
            </w:pict>
          </mc:Fallback>
        </mc:AlternateContent>
      </w:r>
    </w:p>
    <w:p w:rsidR="00881768" w:rsidRPr="00881768" w:rsidRDefault="00881768" w:rsidP="00881768">
      <w:pPr>
        <w:spacing w:after="0" w:line="240" w:lineRule="auto"/>
        <w:ind w:left="360"/>
        <w:jc w:val="both"/>
        <w:rPr>
          <w:rFonts w:ascii="Times New Roman" w:eastAsia="Times New Roman" w:hAnsi="Times New Roman" w:cs="Times New Roman"/>
          <w:sz w:val="24"/>
          <w:szCs w:val="24"/>
        </w:rPr>
      </w:pPr>
    </w:p>
    <w:p w:rsidR="00881768" w:rsidRPr="00881768" w:rsidRDefault="00881768" w:rsidP="00881768">
      <w:pPr>
        <w:numPr>
          <w:ilvl w:val="0"/>
          <w:numId w:val="7"/>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 xml:space="preserve">Ekranda görülen üçgen dalga gerilim işaretinin </w:t>
      </w:r>
      <w:r w:rsidR="00E64862">
        <w:rPr>
          <w:rFonts w:ascii="Times New Roman" w:eastAsia="Times New Roman" w:hAnsi="Times New Roman" w:cs="Times New Roman"/>
          <w:sz w:val="24"/>
          <w:szCs w:val="24"/>
        </w:rPr>
        <w:t>maksimum</w:t>
      </w:r>
      <w:r w:rsidRPr="00881768">
        <w:rPr>
          <w:rFonts w:ascii="Times New Roman" w:eastAsia="Times New Roman" w:hAnsi="Times New Roman" w:cs="Times New Roman"/>
          <w:sz w:val="24"/>
          <w:szCs w:val="24"/>
        </w:rPr>
        <w:t xml:space="preserve"> değerini, efektif değerini ve ortalama değerini hesaplayınız.</w:t>
      </w: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ind w:left="199" w:firstLine="708"/>
        <w:jc w:val="both"/>
        <w:rPr>
          <w:rFonts w:ascii="Times New Roman" w:eastAsia="Times New Roman" w:hAnsi="Times New Roman" w:cs="Times New Roman"/>
          <w:sz w:val="28"/>
          <w:szCs w:val="24"/>
        </w:rPr>
      </w:pPr>
      <w:proofErr w:type="spellStart"/>
      <w:r w:rsidRPr="00881768">
        <w:rPr>
          <w:rFonts w:ascii="Times New Roman" w:eastAsia="Times New Roman" w:hAnsi="Times New Roman" w:cs="Times New Roman"/>
          <w:sz w:val="28"/>
          <w:szCs w:val="24"/>
        </w:rPr>
        <w:t>V</w:t>
      </w:r>
      <w:r w:rsidRPr="00881768">
        <w:rPr>
          <w:rFonts w:ascii="Times New Roman" w:eastAsia="Times New Roman" w:hAnsi="Times New Roman" w:cs="Times New Roman"/>
          <w:sz w:val="28"/>
          <w:szCs w:val="24"/>
          <w:vertAlign w:val="subscript"/>
        </w:rPr>
        <w:t>m</w:t>
      </w:r>
      <w:proofErr w:type="spellEnd"/>
      <w:r w:rsidRPr="00881768">
        <w:rPr>
          <w:rFonts w:ascii="Times New Roman" w:eastAsia="Times New Roman" w:hAnsi="Times New Roman" w:cs="Times New Roman"/>
          <w:sz w:val="28"/>
          <w:szCs w:val="24"/>
        </w:rPr>
        <w:t>=</w:t>
      </w: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ind w:left="199" w:firstLine="708"/>
        <w:jc w:val="both"/>
        <w:rPr>
          <w:rFonts w:ascii="Times New Roman" w:eastAsia="Times New Roman" w:hAnsi="Times New Roman" w:cs="Times New Roman"/>
          <w:sz w:val="28"/>
          <w:szCs w:val="24"/>
        </w:rPr>
      </w:pPr>
      <w:r w:rsidRPr="00881768">
        <w:rPr>
          <w:rFonts w:ascii="Times New Roman" w:eastAsia="Times New Roman" w:hAnsi="Times New Roman" w:cs="Times New Roman"/>
          <w:sz w:val="28"/>
          <w:szCs w:val="24"/>
        </w:rPr>
        <w:t>V</w:t>
      </w:r>
      <w:r w:rsidRPr="00881768">
        <w:rPr>
          <w:rFonts w:ascii="Times New Roman" w:eastAsia="Times New Roman" w:hAnsi="Times New Roman" w:cs="Times New Roman"/>
          <w:sz w:val="28"/>
          <w:szCs w:val="24"/>
          <w:vertAlign w:val="subscript"/>
        </w:rPr>
        <w:t>e</w:t>
      </w:r>
      <w:r w:rsidRPr="00881768">
        <w:rPr>
          <w:rFonts w:ascii="Times New Roman" w:eastAsia="Times New Roman" w:hAnsi="Times New Roman" w:cs="Times New Roman"/>
          <w:sz w:val="28"/>
          <w:szCs w:val="24"/>
        </w:rPr>
        <w:t>=</w:t>
      </w: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ind w:left="199" w:firstLine="708"/>
        <w:jc w:val="both"/>
        <w:rPr>
          <w:rFonts w:ascii="Times New Roman" w:eastAsia="Times New Roman" w:hAnsi="Times New Roman" w:cs="Times New Roman"/>
          <w:sz w:val="28"/>
          <w:szCs w:val="24"/>
        </w:rPr>
      </w:pPr>
      <w:proofErr w:type="spellStart"/>
      <w:r w:rsidRPr="00881768">
        <w:rPr>
          <w:rFonts w:ascii="Times New Roman" w:eastAsia="Times New Roman" w:hAnsi="Times New Roman" w:cs="Times New Roman"/>
          <w:sz w:val="28"/>
          <w:szCs w:val="24"/>
        </w:rPr>
        <w:t>V</w:t>
      </w:r>
      <w:r w:rsidRPr="00881768">
        <w:rPr>
          <w:rFonts w:ascii="Times New Roman" w:eastAsia="Times New Roman" w:hAnsi="Times New Roman" w:cs="Times New Roman"/>
          <w:sz w:val="28"/>
          <w:szCs w:val="24"/>
          <w:vertAlign w:val="subscript"/>
        </w:rPr>
        <w:t>a</w:t>
      </w:r>
      <w:proofErr w:type="spellEnd"/>
      <w:r w:rsidRPr="00881768">
        <w:rPr>
          <w:rFonts w:ascii="Times New Roman" w:eastAsia="Times New Roman" w:hAnsi="Times New Roman" w:cs="Times New Roman"/>
          <w:sz w:val="28"/>
          <w:szCs w:val="24"/>
        </w:rPr>
        <w:t>=</w:t>
      </w:r>
    </w:p>
    <w:p w:rsidR="00881768" w:rsidRPr="00881768" w:rsidRDefault="00881768" w:rsidP="00881768">
      <w:pPr>
        <w:spacing w:after="0" w:line="240" w:lineRule="auto"/>
        <w:ind w:left="199" w:firstLine="708"/>
        <w:jc w:val="both"/>
        <w:rPr>
          <w:rFonts w:ascii="Times New Roman" w:eastAsia="Times New Roman" w:hAnsi="Times New Roman" w:cs="Times New Roman"/>
          <w:sz w:val="24"/>
          <w:szCs w:val="24"/>
        </w:rPr>
      </w:pP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81768" w:rsidP="00881768">
      <w:pPr>
        <w:numPr>
          <w:ilvl w:val="0"/>
          <w:numId w:val="7"/>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İşaretin periyodunu ve frekansını hesaplayınız.</w:t>
      </w: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ind w:left="199" w:firstLine="708"/>
        <w:jc w:val="both"/>
        <w:rPr>
          <w:rFonts w:ascii="Times New Roman" w:eastAsia="Times New Roman" w:hAnsi="Times New Roman" w:cs="Times New Roman"/>
          <w:sz w:val="28"/>
          <w:szCs w:val="24"/>
        </w:rPr>
      </w:pPr>
      <w:r w:rsidRPr="00881768">
        <w:rPr>
          <w:rFonts w:ascii="Times New Roman" w:eastAsia="Times New Roman" w:hAnsi="Times New Roman" w:cs="Times New Roman"/>
          <w:sz w:val="28"/>
          <w:szCs w:val="24"/>
        </w:rPr>
        <w:t>T=</w:t>
      </w:r>
    </w:p>
    <w:p w:rsidR="00881768" w:rsidRPr="00881768" w:rsidRDefault="00881768" w:rsidP="00881768">
      <w:pPr>
        <w:spacing w:after="0" w:line="240" w:lineRule="auto"/>
        <w:jc w:val="both"/>
        <w:rPr>
          <w:rFonts w:ascii="Times New Roman" w:eastAsia="Times New Roman" w:hAnsi="Times New Roman" w:cs="Times New Roman"/>
          <w:sz w:val="28"/>
          <w:szCs w:val="24"/>
        </w:rPr>
      </w:pPr>
      <w:r w:rsidRPr="00881768">
        <w:rPr>
          <w:rFonts w:ascii="Times New Roman" w:eastAsia="Times New Roman" w:hAnsi="Times New Roman" w:cs="Times New Roman"/>
          <w:sz w:val="28"/>
          <w:szCs w:val="24"/>
        </w:rPr>
        <w:tab/>
      </w: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E45582" w:rsidRDefault="00881768" w:rsidP="00881768">
      <w:pPr>
        <w:spacing w:after="0" w:line="240" w:lineRule="auto"/>
        <w:ind w:left="199" w:firstLine="708"/>
        <w:jc w:val="both"/>
        <w:rPr>
          <w:rFonts w:ascii="Times New Roman" w:eastAsia="Times New Roman" w:hAnsi="Times New Roman" w:cs="Times New Roman"/>
          <w:sz w:val="28"/>
          <w:szCs w:val="24"/>
        </w:rPr>
      </w:pPr>
      <w:proofErr w:type="gramStart"/>
      <w:r w:rsidRPr="00881768">
        <w:rPr>
          <w:rFonts w:ascii="Times New Roman" w:eastAsia="Times New Roman" w:hAnsi="Times New Roman" w:cs="Times New Roman"/>
          <w:sz w:val="28"/>
          <w:szCs w:val="24"/>
        </w:rPr>
        <w:t>f</w:t>
      </w:r>
      <w:proofErr w:type="gramEnd"/>
      <w:r w:rsidRPr="00881768">
        <w:rPr>
          <w:rFonts w:ascii="Times New Roman" w:eastAsia="Times New Roman" w:hAnsi="Times New Roman" w:cs="Times New Roman"/>
          <w:sz w:val="28"/>
          <w:szCs w:val="24"/>
        </w:rPr>
        <w:t>=</w:t>
      </w:r>
    </w:p>
    <w:p w:rsidR="008D773A" w:rsidRPr="00881768" w:rsidRDefault="008D773A" w:rsidP="00427732">
      <w:pPr>
        <w:spacing w:after="0" w:line="240" w:lineRule="auto"/>
        <w:jc w:val="both"/>
        <w:rPr>
          <w:rFonts w:ascii="Times New Roman" w:eastAsia="Times New Roman" w:hAnsi="Times New Roman" w:cs="Times New Roman"/>
          <w:sz w:val="24"/>
          <w:szCs w:val="24"/>
        </w:rPr>
      </w:pPr>
    </w:p>
    <w:p w:rsidR="00881768" w:rsidRPr="00881768" w:rsidRDefault="00881768" w:rsidP="00881768">
      <w:pPr>
        <w:numPr>
          <w:ilvl w:val="0"/>
          <w:numId w:val="5"/>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lastRenderedPageBreak/>
        <w:t>Osiloskop ile kare dalga işaretin ölçülmesi</w:t>
      </w: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156AE6" w:rsidP="00156AE6">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81768" w:rsidRPr="00881768">
        <w:rPr>
          <w:rFonts w:ascii="Times New Roman" w:eastAsia="Times New Roman" w:hAnsi="Times New Roman" w:cs="Times New Roman"/>
          <w:sz w:val="24"/>
          <w:szCs w:val="24"/>
        </w:rPr>
        <w:t xml:space="preserve">inyal üretecinin dalga şeklini kare dalga olarak seçerek frekansı </w:t>
      </w:r>
      <w:r w:rsidR="00427732" w:rsidRPr="00427732">
        <w:rPr>
          <w:rFonts w:ascii="Times New Roman" w:eastAsia="Times New Roman" w:hAnsi="Times New Roman" w:cs="Times New Roman"/>
          <w:b/>
          <w:sz w:val="24"/>
          <w:szCs w:val="24"/>
        </w:rPr>
        <w:t>GRUPDEGER</w:t>
      </w:r>
      <w:r w:rsidR="00427732">
        <w:rPr>
          <w:rFonts w:ascii="Times New Roman" w:eastAsia="Times New Roman" w:hAnsi="Times New Roman" w:cs="Times New Roman"/>
          <w:sz w:val="24"/>
          <w:szCs w:val="24"/>
        </w:rPr>
        <w:t xml:space="preserve"> </w:t>
      </w:r>
      <w:proofErr w:type="spellStart"/>
      <w:r w:rsidR="00427732">
        <w:rPr>
          <w:rFonts w:ascii="Times New Roman" w:eastAsia="Times New Roman" w:hAnsi="Times New Roman" w:cs="Times New Roman"/>
          <w:sz w:val="24"/>
          <w:szCs w:val="24"/>
        </w:rPr>
        <w:t>khz</w:t>
      </w:r>
      <w:proofErr w:type="spellEnd"/>
      <w:r w:rsidR="00427732" w:rsidRPr="00427732">
        <w:rPr>
          <w:rFonts w:ascii="Times New Roman" w:eastAsia="Times New Roman" w:hAnsi="Times New Roman" w:cs="Times New Roman"/>
          <w:sz w:val="24"/>
          <w:szCs w:val="24"/>
        </w:rPr>
        <w:t xml:space="preserve"> </w:t>
      </w:r>
      <w:r w:rsidR="00427732">
        <w:rPr>
          <w:rFonts w:ascii="Times New Roman" w:eastAsia="Times New Roman" w:hAnsi="Times New Roman" w:cs="Times New Roman"/>
          <w:sz w:val="24"/>
          <w:szCs w:val="24"/>
        </w:rPr>
        <w:t xml:space="preserve">‘e </w:t>
      </w:r>
      <w:r w:rsidR="00881768" w:rsidRPr="00881768">
        <w:rPr>
          <w:rFonts w:ascii="Times New Roman" w:eastAsia="Times New Roman" w:hAnsi="Times New Roman" w:cs="Times New Roman"/>
          <w:sz w:val="24"/>
          <w:szCs w:val="24"/>
        </w:rPr>
        <w:t>getiriniz.</w:t>
      </w:r>
    </w:p>
    <w:p w:rsidR="00646069" w:rsidRPr="00881768" w:rsidRDefault="00646069" w:rsidP="00646069">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Şekil 1’deki devreyi kurarak 2.2k direnç üzerindeki gerilimi osiloskop ile ölçünüz</w:t>
      </w:r>
      <w:r w:rsidRPr="00881768">
        <w:rPr>
          <w:rFonts w:ascii="Times New Roman" w:eastAsia="Times New Roman" w:hAnsi="Times New Roman" w:cs="Times New Roman"/>
          <w:sz w:val="24"/>
          <w:szCs w:val="24"/>
        </w:rPr>
        <w:t>.</w:t>
      </w:r>
    </w:p>
    <w:p w:rsidR="00881768" w:rsidRPr="00881768" w:rsidRDefault="00881768" w:rsidP="00156AE6">
      <w:pPr>
        <w:numPr>
          <w:ilvl w:val="0"/>
          <w:numId w:val="15"/>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VOLTS/DIV ve TIME/DIV tuşları yardımıyla ekranda en uygun görüntüyü elde ediniz.</w:t>
      </w:r>
    </w:p>
    <w:p w:rsidR="00881768" w:rsidRDefault="00881768" w:rsidP="00156AE6">
      <w:pPr>
        <w:numPr>
          <w:ilvl w:val="0"/>
          <w:numId w:val="15"/>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Osiloskop ekranındaki görüntüyü çiziniz.</w:t>
      </w:r>
    </w:p>
    <w:p w:rsidR="00E45582" w:rsidRPr="00881768" w:rsidRDefault="00E45582" w:rsidP="00156AE6">
      <w:pPr>
        <w:numPr>
          <w:ilvl w:val="0"/>
          <w:numId w:val="15"/>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Multimetrenizi</w:t>
      </w:r>
      <w:proofErr w:type="spellEnd"/>
      <w:r>
        <w:rPr>
          <w:rFonts w:ascii="Times New Roman" w:eastAsia="Times New Roman" w:hAnsi="Times New Roman" w:cs="Times New Roman"/>
          <w:sz w:val="24"/>
          <w:szCs w:val="24"/>
        </w:rPr>
        <w:t xml:space="preserve"> DC ve AC gerilim kademelerine getirerek </w:t>
      </w:r>
      <w:r w:rsidRPr="00881768">
        <w:rPr>
          <w:rFonts w:ascii="Times New Roman" w:eastAsia="Times New Roman" w:hAnsi="Times New Roman" w:cs="Times New Roman"/>
          <w:sz w:val="24"/>
          <w:szCs w:val="24"/>
        </w:rPr>
        <w:t>ölç</w:t>
      </w:r>
      <w:r>
        <w:rPr>
          <w:rFonts w:ascii="Times New Roman" w:eastAsia="Times New Roman" w:hAnsi="Times New Roman" w:cs="Times New Roman"/>
          <w:sz w:val="24"/>
          <w:szCs w:val="24"/>
        </w:rPr>
        <w:t>t</w:t>
      </w:r>
      <w:r w:rsidRPr="00881768">
        <w:rPr>
          <w:rFonts w:ascii="Times New Roman" w:eastAsia="Times New Roman" w:hAnsi="Times New Roman" w:cs="Times New Roman"/>
          <w:sz w:val="24"/>
          <w:szCs w:val="24"/>
        </w:rPr>
        <w:t>ü</w:t>
      </w:r>
      <w:r>
        <w:rPr>
          <w:rFonts w:ascii="Times New Roman" w:eastAsia="Times New Roman" w:hAnsi="Times New Roman" w:cs="Times New Roman"/>
          <w:sz w:val="24"/>
          <w:szCs w:val="24"/>
        </w:rPr>
        <w:t xml:space="preserve">ğünüz değerleri kaydediniz. </w:t>
      </w: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D773A" w:rsidP="00881768">
      <w:pPr>
        <w:spacing w:after="0" w:line="240" w:lineRule="auto"/>
        <w:ind w:left="360"/>
        <w:jc w:val="both"/>
        <w:rPr>
          <w:rFonts w:ascii="Times New Roman" w:eastAsia="Times New Roman" w:hAnsi="Times New Roman" w:cs="Times New Roman"/>
          <w:sz w:val="24"/>
          <w:szCs w:val="24"/>
        </w:rPr>
      </w:pPr>
      <w:r w:rsidRPr="00E45582">
        <w:rPr>
          <w:rFonts w:ascii="Times New Roman" w:eastAsia="Times New Roman" w:hAnsi="Times New Roman" w:cs="Times New Roman"/>
          <w:noProof/>
          <w:sz w:val="24"/>
          <w:szCs w:val="24"/>
        </w:rPr>
        <mc:AlternateContent>
          <mc:Choice Requires="wpc">
            <w:drawing>
              <wp:inline distT="0" distB="0" distL="0" distR="0" wp14:anchorId="4BD4DC64" wp14:editId="4017B308">
                <wp:extent cx="5029200" cy="2400300"/>
                <wp:effectExtent l="0" t="0" r="0" b="19050"/>
                <wp:docPr id="171" name="Tuval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0" name="Line 73"/>
                        <wps:cNvCnPr/>
                        <wps:spPr bwMode="auto">
                          <a:xfrm>
                            <a:off x="359410" y="13081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1" name="Text Box 74"/>
                        <wps:cNvSpPr txBox="1">
                          <a:spLocks noChangeArrowheads="1"/>
                        </wps:cNvSpPr>
                        <wps:spPr bwMode="auto">
                          <a:xfrm>
                            <a:off x="3657600" y="571500"/>
                            <a:ext cx="12573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5D1" w:rsidRPr="00C80C9E" w:rsidRDefault="001B05D1" w:rsidP="008D773A">
                              <w:pPr>
                                <w:rPr>
                                  <w:rFonts w:ascii="Century Gothic" w:hAnsi="Century Gothic"/>
                                  <w:sz w:val="20"/>
                                  <w:szCs w:val="20"/>
                                </w:rPr>
                              </w:pPr>
                              <w:r w:rsidRPr="00C80C9E">
                                <w:rPr>
                                  <w:rFonts w:ascii="Century Gothic" w:hAnsi="Century Gothic"/>
                                  <w:sz w:val="20"/>
                                  <w:szCs w:val="20"/>
                                </w:rPr>
                                <w:t>TIME/DIV:</w:t>
                              </w:r>
                            </w:p>
                            <w:p w:rsidR="001B05D1" w:rsidRDefault="001B05D1" w:rsidP="008D773A">
                              <w:pPr>
                                <w:rPr>
                                  <w:rFonts w:ascii="Century Gothic" w:hAnsi="Century Gothic"/>
                                  <w:sz w:val="20"/>
                                  <w:szCs w:val="20"/>
                                </w:rPr>
                              </w:pPr>
                            </w:p>
                            <w:p w:rsidR="001B05D1" w:rsidRPr="00C80C9E" w:rsidRDefault="001B05D1" w:rsidP="008D773A">
                              <w:pPr>
                                <w:rPr>
                                  <w:rFonts w:ascii="Century Gothic" w:hAnsi="Century Gothic"/>
                                  <w:sz w:val="20"/>
                                  <w:szCs w:val="20"/>
                                </w:rPr>
                              </w:pPr>
                            </w:p>
                            <w:p w:rsidR="001B05D1" w:rsidRPr="00C80C9E" w:rsidRDefault="001B05D1" w:rsidP="008D773A">
                              <w:pPr>
                                <w:rPr>
                                  <w:rFonts w:ascii="Century Gothic" w:hAnsi="Century Gothic"/>
                                  <w:sz w:val="20"/>
                                  <w:szCs w:val="20"/>
                                </w:rPr>
                              </w:pPr>
                              <w:r w:rsidRPr="00C80C9E">
                                <w:rPr>
                                  <w:rFonts w:ascii="Century Gothic" w:hAnsi="Century Gothic"/>
                                  <w:sz w:val="20"/>
                                  <w:szCs w:val="20"/>
                                </w:rPr>
                                <w:t>VOLTS/DIV:</w:t>
                              </w:r>
                            </w:p>
                          </w:txbxContent>
                        </wps:txbx>
                        <wps:bodyPr rot="0" vert="horz" wrap="square" lIns="91440" tIns="45720" rIns="91440" bIns="45720" anchor="t" anchorCtr="0" upright="1">
                          <a:noAutofit/>
                        </wps:bodyPr>
                      </wps:wsp>
                      <wps:wsp>
                        <wps:cNvPr id="152" name="Line 75"/>
                        <wps:cNvCnPr/>
                        <wps:spPr bwMode="auto">
                          <a:xfrm>
                            <a:off x="359410" y="40132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3" name="Line 76"/>
                        <wps:cNvCnPr/>
                        <wps:spPr bwMode="auto">
                          <a:xfrm>
                            <a:off x="269875" y="1210945"/>
                            <a:ext cx="2879725" cy="127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4" name="Line 77"/>
                        <wps:cNvCnPr/>
                        <wps:spPr bwMode="auto">
                          <a:xfrm>
                            <a:off x="359410" y="671195"/>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5" name="Line 78"/>
                        <wps:cNvCnPr/>
                        <wps:spPr bwMode="auto">
                          <a:xfrm>
                            <a:off x="359410" y="94107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6" name="Line 79"/>
                        <wps:cNvCnPr/>
                        <wps:spPr bwMode="auto">
                          <a:xfrm>
                            <a:off x="359410" y="148082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7" name="Line 80"/>
                        <wps:cNvCnPr/>
                        <wps:spPr bwMode="auto">
                          <a:xfrm>
                            <a:off x="359410" y="175133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8" name="Line 81"/>
                        <wps:cNvCnPr/>
                        <wps:spPr bwMode="auto">
                          <a:xfrm>
                            <a:off x="359410" y="2021205"/>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9" name="Line 82"/>
                        <wps:cNvCnPr/>
                        <wps:spPr bwMode="auto">
                          <a:xfrm>
                            <a:off x="359410" y="2291080"/>
                            <a:ext cx="2700020" cy="1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0" name="Line 83"/>
                        <wps:cNvCnPr/>
                        <wps:spPr bwMode="auto">
                          <a:xfrm>
                            <a:off x="35941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1" name="Line 84"/>
                        <wps:cNvCnPr/>
                        <wps:spPr bwMode="auto">
                          <a:xfrm>
                            <a:off x="62992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2" name="Line 85"/>
                        <wps:cNvCnPr/>
                        <wps:spPr bwMode="auto">
                          <a:xfrm>
                            <a:off x="899795"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3" name="Line 86"/>
                        <wps:cNvCnPr/>
                        <wps:spPr bwMode="auto">
                          <a:xfrm>
                            <a:off x="116967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4" name="Line 87"/>
                        <wps:cNvCnPr/>
                        <wps:spPr bwMode="auto">
                          <a:xfrm>
                            <a:off x="1439545"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5" name="Line 88"/>
                        <wps:cNvCnPr/>
                        <wps:spPr bwMode="auto">
                          <a:xfrm>
                            <a:off x="1710055" y="95185"/>
                            <a:ext cx="0" cy="230363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6" name="Line 89"/>
                        <wps:cNvCnPr/>
                        <wps:spPr bwMode="auto">
                          <a:xfrm>
                            <a:off x="197993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7" name="Line 90"/>
                        <wps:cNvCnPr/>
                        <wps:spPr bwMode="auto">
                          <a:xfrm>
                            <a:off x="2249805"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8" name="Line 91"/>
                        <wps:cNvCnPr/>
                        <wps:spPr bwMode="auto">
                          <a:xfrm>
                            <a:off x="251968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9" name="Line 92"/>
                        <wps:cNvCnPr/>
                        <wps:spPr bwMode="auto">
                          <a:xfrm>
                            <a:off x="2790190"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0" name="Line 93"/>
                        <wps:cNvCnPr/>
                        <wps:spPr bwMode="auto">
                          <a:xfrm>
                            <a:off x="3060065" y="130810"/>
                            <a:ext cx="635" cy="2160270"/>
                          </a:xfrm>
                          <a:prstGeom prst="line">
                            <a:avLst/>
                          </a:prstGeom>
                          <a:noFill/>
                          <a:ln w="3810">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Tuval 171" o:spid="_x0000_s1099" editas="canvas" style="width:396pt;height:189pt;mso-position-horizontal-relative:char;mso-position-vertical-relative:line" coordsize="50292,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">
                <v:shape id="_x0000_s1100" type="#_x0000_t75" style="position:absolute;width:50292;height:24003;visibility:visible;mso-wrap-style:square">
                  <v:fill o:detectmouseclick="t"/>
                  <v:path o:connecttype="none"/>
                </v:shape>
                <v:line id="Line 73" o:spid="_x0000_s1101" style="position:absolute;visibility:visible;mso-wrap-style:square" from="3594,1308" to="30594,1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d8AMQAAADcAAAADwAAAGRycy9kb3ducmV2LnhtbESPT2vCQBDF74V+h2UK3uqmhRaNrkEK&#10;BXsR/0F7HLJjEszOJrurxm/vHAreZnhv3vvNvBhcqy4UYuPZwNs4A0VcettwZeCw/36dgIoJ2WLr&#10;mQzcKEKxeH6aY279lbd02aVKSQjHHA3UKXW51rGsyWEc+45YtKMPDpOsodI24FXCXavfs+xTO2xY&#10;Gmrs6Kum8rQ7OwNhmnizvf20sfybatcf1n32S8aMXoblDFSiIT3M/9crK/gfgi/PyAR6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53wAxAAAANwAAAAPAAAAAAAAAAAA&#10;AAAAAKECAABkcnMvZG93bnJldi54bWxQSwUGAAAAAAQABAD5AAAAkgMAAAAA&#10;" strokeweight=".3pt">
                  <v:stroke dashstyle="dash"/>
                </v:line>
                <v:shape id="Text Box 74" o:spid="_x0000_s1102" type="#_x0000_t202" style="position:absolute;left:36576;top:5715;width:12573;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PFl8IA&#10;AADcAAAADwAAAGRycy9kb3ducmV2LnhtbERP22rCQBB9F/yHZQp9Ed1YvDV1E7RgyWvUDxizYxKa&#10;nQ3Z1SR/3y0U+jaHc519OphGPKlztWUFy0UEgriwuuZSwfVymu9AOI+ssbFMCkZykCbTyR5jbXvO&#10;6Xn2pQgh7GJUUHnfxlK6oiKDbmFb4sDdbWfQB9iVUnfYh3DTyLco2kiDNYeGClv6rKj4Pj+MgnvW&#10;z9bv/e3LX7f5anPEenuzo1KvL8PhA4Snwf+L/9yZDvPXS/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8WXwgAAANwAAAAPAAAAAAAAAAAAAAAAAJgCAABkcnMvZG93&#10;bnJldi54bWxQSwUGAAAAAAQABAD1AAAAhwMAAAAA&#10;" stroked="f">
                  <v:textbox>
                    <w:txbxContent>
                      <w:p w:rsidR="001B05D1" w:rsidRPr="00C80C9E" w:rsidRDefault="001B05D1" w:rsidP="008D773A">
                        <w:pPr>
                          <w:rPr>
                            <w:rFonts w:ascii="Century Gothic" w:hAnsi="Century Gothic"/>
                            <w:sz w:val="20"/>
                            <w:szCs w:val="20"/>
                          </w:rPr>
                        </w:pPr>
                        <w:r w:rsidRPr="00C80C9E">
                          <w:rPr>
                            <w:rFonts w:ascii="Century Gothic" w:hAnsi="Century Gothic"/>
                            <w:sz w:val="20"/>
                            <w:szCs w:val="20"/>
                          </w:rPr>
                          <w:t>TIME/DIV:</w:t>
                        </w:r>
                      </w:p>
                      <w:p w:rsidR="001B05D1" w:rsidRDefault="001B05D1" w:rsidP="008D773A">
                        <w:pPr>
                          <w:rPr>
                            <w:rFonts w:ascii="Century Gothic" w:hAnsi="Century Gothic"/>
                            <w:sz w:val="20"/>
                            <w:szCs w:val="20"/>
                          </w:rPr>
                        </w:pPr>
                      </w:p>
                      <w:p w:rsidR="001B05D1" w:rsidRPr="00C80C9E" w:rsidRDefault="001B05D1" w:rsidP="008D773A">
                        <w:pPr>
                          <w:rPr>
                            <w:rFonts w:ascii="Century Gothic" w:hAnsi="Century Gothic"/>
                            <w:sz w:val="20"/>
                            <w:szCs w:val="20"/>
                          </w:rPr>
                        </w:pPr>
                      </w:p>
                      <w:p w:rsidR="001B05D1" w:rsidRPr="00C80C9E" w:rsidRDefault="001B05D1" w:rsidP="008D773A">
                        <w:pPr>
                          <w:rPr>
                            <w:rFonts w:ascii="Century Gothic" w:hAnsi="Century Gothic"/>
                            <w:sz w:val="20"/>
                            <w:szCs w:val="20"/>
                          </w:rPr>
                        </w:pPr>
                        <w:r w:rsidRPr="00C80C9E">
                          <w:rPr>
                            <w:rFonts w:ascii="Century Gothic" w:hAnsi="Century Gothic"/>
                            <w:sz w:val="20"/>
                            <w:szCs w:val="20"/>
                          </w:rPr>
                          <w:t>VOLTS/DIV:</w:t>
                        </w:r>
                      </w:p>
                    </w:txbxContent>
                  </v:textbox>
                </v:shape>
                <v:line id="Line 75" o:spid="_x0000_s1103" style="position:absolute;visibility:visible;mso-wrap-style:square" from="3594,4013" to="30594,4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H7MIAAADcAAAADwAAAGRycy9kb3ducmV2LnhtbERPS2vCQBC+C/0PyxR6002FSk3dBCkI&#10;9iJGhfY4ZKdJMDsbd7d5/Hu3UOhtPr7nbPLRtKIn5xvLCp4XCQji0uqGKwWX827+CsIHZI2tZVIw&#10;kYc8e5htMNV24IL6U6hEDGGfooI6hC6V0pc1GfQL2xFH7ts6gyFCV0ntcIjhppXLJFlJgw3Hhho7&#10;eq+pvJ5+jAK3Dnwspo/Wl19raW6Xwy35JKWeHsftG4hAY/gX/7n3Os5/WcLvM/EC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lH7MIAAADcAAAADwAAAAAAAAAAAAAA&#10;AAChAgAAZHJzL2Rvd25yZXYueG1sUEsFBgAAAAAEAAQA+QAAAJADAAAAAA==&#10;" strokeweight=".3pt">
                  <v:stroke dashstyle="dash"/>
                </v:line>
                <v:line id="Line 76" o:spid="_x0000_s1104" style="position:absolute;visibility:visible;mso-wrap-style:square" from="2698,12109" to="31496,12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h4RMUAAADcAAAADwAAAGRycy9kb3ducmV2LnhtbERPS2vCQBC+C/6HZQq91U3rA4muooWW&#10;HqS06sHjkB2TtLuzSXY10V/vFgre5uN7znzZWSPO1PjSsYLnQQKCOHO65FzBfvf2NAXhA7JG45gU&#10;XMjDctHvzTHVruVvOm9DLmII+xQVFCFUqZQ+K8iiH7iKOHJH11gMETa51A22Mdwa+ZIkE2mx5NhQ&#10;YEWvBWW/25NVsDmt23r09W4OZn393Miferwb1ko9PnSrGYhAXbiL/90fOs4fD+HvmXiB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h4RMUAAADcAAAADwAAAAAAAAAA&#10;AAAAAAChAgAAZHJzL2Rvd25yZXYueG1sUEsFBgAAAAAEAAQA+QAAAJMDAAAAAA==&#10;" strokeweight="1.5pt">
                  <v:stroke dashstyle="dash"/>
                </v:line>
                <v:line id="Line 77" o:spid="_x0000_s1105" style="position:absolute;visibility:visible;mso-wrap-style:square" from="3594,6711" to="30594,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x6A8IAAADcAAAADwAAAGRycy9kb3ducmV2LnhtbERPTWvCQBC9F/oflin0VjdKKzW6SikI&#10;9SJNGtDjkB2TYHY27m5N8u+7BcHbPN7nrDaDacWVnG8sK5hOEhDEpdUNVwqKn+3LOwgfkDW2lknB&#10;SB4268eHFaba9pzRNQ+ViCHsU1RQh9ClUvqyJoN+YjviyJ2sMxgidJXUDvsYblo5S5K5NNhwbKix&#10;o8+aynP+axS4ReDvbNy1vjwupLkU+0tyIKWen4aPJYhAQ7iLb+4vHee/vcL/M/EC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x6A8IAAADcAAAADwAAAAAAAAAAAAAA&#10;AAChAgAAZHJzL2Rvd25yZXYueG1sUEsFBgAAAAAEAAQA+QAAAJADAAAAAA==&#10;" strokeweight=".3pt">
                  <v:stroke dashstyle="dash"/>
                </v:line>
                <v:line id="Line 78" o:spid="_x0000_s1106" style="position:absolute;visibility:visible;mso-wrap-style:square" from="3594,9410" to="30594,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DfmL8AAADcAAAADwAAAGRycy9kb3ducmV2LnhtbERPy6rCMBDdC/5DGMGdpl7wotUoIlzQ&#10;jVwfoMuhGdtiM6lJ1Pr3RhDczeE8ZzpvTCXu5HxpWcGgn4AgzqwuOVdw2P/1RiB8QNZYWSYFT/Iw&#10;n7VbU0y1ffCW7ruQixjCPkUFRQh1KqXPCjLo+7YmjtzZOoMhQpdL7fARw00lf5LkVxosOTYUWNOy&#10;oOyyuxkFbhz4f/tcVz47jaW5HjbX5EhKdTvNYgIiUBO+4o97peP84RDez8QL5O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ZDfmL8AAADcAAAADwAAAAAAAAAAAAAAAACh&#10;AgAAZHJzL2Rvd25yZXYueG1sUEsFBgAAAAAEAAQA+QAAAI0DAAAAAA==&#10;" strokeweight=".3pt">
                  <v:stroke dashstyle="dash"/>
                </v:line>
                <v:line id="Line 79" o:spid="_x0000_s1107" style="position:absolute;visibility:visible;mso-wrap-style:square" from="3594,14808" to="30594,14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JB78IAAADcAAAADwAAAGRycy9kb3ducmV2LnhtbERPTWvCQBC9C/6HZQq96aaFSpO6CSIU&#10;2kupGtDjkJ0mwexs3N2a5N93BaG3ebzPWRej6cSVnG8tK3haJiCIK6tbrhWUh/fFKwgfkDV2lknB&#10;RB6KfD5bY6btwDu67kMtYgj7DBU0IfSZlL5qyKBf2p44cj/WGQwRulpqh0MMN518TpKVNNhybGiw&#10;p21D1Xn/axS4NPD3bvrsfHVKpbmUX5fkSEo9PoybNxCBxvAvvrs/dJz/soLbM/ECm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UJB78IAAADcAAAADwAAAAAAAAAAAAAA&#10;AAChAgAAZHJzL2Rvd25yZXYueG1sUEsFBgAAAAAEAAQA+QAAAJADAAAAAA==&#10;" strokeweight=".3pt">
                  <v:stroke dashstyle="dash"/>
                </v:line>
                <v:line id="Line 80" o:spid="_x0000_s1108" style="position:absolute;visibility:visible;mso-wrap-style:square" from="3594,17513" to="30594,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7kdMIAAADcAAAADwAAAGRycy9kb3ducmV2LnhtbERPTWvCQBC9F/oflin0VjcKrTW6SikI&#10;9SJNGtDjkB2TYHY27m5N8u+7BcHbPN7nrDaDacWVnG8sK5hOEhDEpdUNVwqKn+3LOwgfkDW2lknB&#10;SB4268eHFaba9pzRNQ+ViCHsU1RQh9ClUvqyJoN+YjviyJ2sMxgidJXUDvsYblo5S5I3abDh2FBj&#10;R581lef81yhwi8Df2bhrfXlcSHMp9pfkQEo9Pw0fSxCBhnAX39xfOs5/ncP/M/EC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7kdMIAAADcAAAADwAAAAAAAAAAAAAA&#10;AAChAgAAZHJzL2Rvd25yZXYueG1sUEsFBgAAAAAEAAQA+QAAAJADAAAAAA==&#10;" strokeweight=".3pt">
                  <v:stroke dashstyle="dash"/>
                </v:line>
                <v:line id="Line 81" o:spid="_x0000_s1109" style="position:absolute;visibility:visible;mso-wrap-style:square" from="3594,20212" to="30594,2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wBsQAAADcAAAADwAAAGRycy9kb3ducmV2LnhtbESPT2vCQBDF74V+h2UK3uqmhRaNrkEK&#10;BXsR/0F7HLJjEszOJrurxm/vHAreZnhv3vvNvBhcqy4UYuPZwNs4A0VcettwZeCw/36dgIoJ2WLr&#10;mQzcKEKxeH6aY279lbd02aVKSQjHHA3UKXW51rGsyWEc+45YtKMPDpOsodI24FXCXavfs+xTO2xY&#10;Gmrs6Kum8rQ7OwNhmnizvf20sfybatcf1n32S8aMXoblDFSiIT3M/9crK/gfQivPyAR6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AGxAAAANwAAAAPAAAAAAAAAAAA&#10;AAAAAKECAABkcnMvZG93bnJldi54bWxQSwUGAAAAAAQABAD5AAAAkgMAAAAA&#10;" strokeweight=".3pt">
                  <v:stroke dashstyle="dash"/>
                </v:line>
                <v:line id="Line 82" o:spid="_x0000_s1110" style="position:absolute;visibility:visible;mso-wrap-style:square" from="3594,22910" to="30594,22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3VncIAAADcAAAADwAAAGRycy9kb3ducmV2LnhtbERPS2vCQBC+C/0PyxS86caCpUldRQSh&#10;vUi1gfY4ZMckmJ1Ndrd5/Hu3UOhtPr7nbHajaURPzteWFayWCQjiwuqaSwX553HxAsIHZI2NZVIw&#10;kYfd9mG2wUzbgc/UX0IpYgj7DBVUIbSZlL6oyKBf2pY4clfrDIYIXSm1wyGGm0Y+JcmzNFhzbKiw&#10;pUNFxe3yYxS4NPDHeXpvfPGdStPlpy75IqXmj+P+FUSgMfyL/9xvOs5fp/D7TLxA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3VncIAAADcAAAADwAAAAAAAAAAAAAA&#10;AAChAgAAZHJzL2Rvd25yZXYueG1sUEsFBgAAAAAEAAQA+QAAAJADAAAAAA==&#10;" strokeweight=".3pt">
                  <v:stroke dashstyle="dash"/>
                </v:line>
                <v:line id="Line 83" o:spid="_x0000_s1111" style="position:absolute;visibility:visible;mso-wrap-style:square" from="3594,1308" to="3600,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u2vcQAAADcAAAADwAAAGRycy9kb3ducmV2LnhtbESPQWvDMAyF74P9B6PBbquzHUKb1S2l&#10;MNguo8kK3VHEahIay6nttcm/rw6F3STe03ufluvR9epCIXaeDbzOMlDEtbcdNwb2Px8vc1AxIVvs&#10;PZOBiSKsV48PSyysv3JJlyo1SkI4FmigTWkotI51Sw7jzA/Eoh19cJhkDY22Aa8S7nr9lmW5dtix&#10;NLQ40Lal+lT9OQNhkXhXTl99rH8X2p333+fsQMY8P42bd1CJxvRvvl9/WsHPBV+ekQn0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i7a9xAAAANwAAAAPAAAAAAAAAAAA&#10;AAAAAKECAABkcnMvZG93bnJldi54bWxQSwUGAAAAAAQABAD5AAAAkgMAAAAA&#10;" strokeweight=".3pt">
                  <v:stroke dashstyle="dash"/>
                </v:line>
                <v:line id="Line 84" o:spid="_x0000_s1112" style="position:absolute;visibility:visible;mso-wrap-style:square" from="6299,1308" to="6305,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cTJsIAAADcAAAADwAAAGRycy9kb3ducmV2LnhtbERPPWvDMBDdC/kP4gLZatkdQuNaNiEQ&#10;SJeSpIZ0PKyrbWqdbElNnH9fFQrd7vE+r6hmM4grOd9bVpAlKQjixuqeWwX1+/7xGYQPyBoHy6Tg&#10;Th6qcvFQYK7tjU90PYdWxBD2OSroQhhzKX3TkUGf2JE4cp/WGQwRulZqh7cYbgb5lKZrabDn2NDh&#10;SLuOmq/zt1HgNoGPp/vr4JuPjTRT/TalF1JqtZy3LyACzeFf/Oc+6Dh/ncHvM/EC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cTJsIAAADcAAAADwAAAAAAAAAAAAAA&#10;AAChAgAAZHJzL2Rvd25yZXYueG1sUEsFBgAAAAAEAAQA+QAAAJADAAAAAA==&#10;" strokeweight=".3pt">
                  <v:stroke dashstyle="dash"/>
                </v:line>
                <v:line id="Line 85" o:spid="_x0000_s1113" style="position:absolute;visibility:visible;mso-wrap-style:square" from="8997,1308" to="9004,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WNUcEAAADcAAAADwAAAGRycy9kb3ducmV2LnhtbERPS4vCMBC+C/sfwgh701QPRatRRFjY&#10;vSyrK+hxaMa22Exqku3j3xtB2Nt8fM9Zb3tTi5acrywrmE0TEMS51RUXCk6/H5MFCB+QNdaWScFA&#10;Hrabt9EaM207PlB7DIWIIewzVFCG0GRS+rwkg35qG+LIXa0zGCJ0hdQOuxhuajlPklQarDg2lNjQ&#10;vqT8dvwzCtwy8M9h+Kp9fllKcz9935MzKfU+7ncrEIH68C9+uT91nJ/O4flMvEB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FY1RwQAAANwAAAAPAAAAAAAAAAAAAAAA&#10;AKECAABkcnMvZG93bnJldi54bWxQSwUGAAAAAAQABAD5AAAAjwMAAAAA&#10;" strokeweight=".3pt">
                  <v:stroke dashstyle="dash"/>
                </v:line>
                <v:line id="Line 86" o:spid="_x0000_s1114" style="position:absolute;visibility:visible;mso-wrap-style:square" from="11696,1308" to="11703,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koysIAAADcAAAADwAAAGRycy9kb3ducmV2LnhtbERPTWvCQBC9C/6HZQq96aYtSJO6CSIU&#10;2kupGtDjkJ0mwexs3N2a5N93BaG3ebzPWRej6cSVnG8tK3haJiCIK6tbrhWUh/fFKwgfkDV2lknB&#10;RB6KfD5bY6btwDu67kMtYgj7DBU0IfSZlL5qyKBf2p44cj/WGQwRulpqh0MMN518TpKVNNhybGiw&#10;p21D1Xn/axS4NPD3bvrsfHVKpbmUX5fkSEo9PoybNxCBxvAvvrs/dJy/eoHbM/ECm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koysIAAADcAAAADwAAAAAAAAAAAAAA&#10;AAChAgAAZHJzL2Rvd25yZXYueG1sUEsFBgAAAAAEAAQA+QAAAJADAAAAAA==&#10;" strokeweight=".3pt">
                  <v:stroke dashstyle="dash"/>
                </v:line>
                <v:line id="Line 87" o:spid="_x0000_s1115" style="position:absolute;visibility:visible;mso-wrap-style:square" from="14395,1308" to="14401,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CwvsIAAADcAAAADwAAAGRycy9kb3ducmV2LnhtbERPTWvCQBC9C/6HZQq96aalSJO6CSIU&#10;2kupGtDjkJ0mwexs3N2a5N93BaG3ebzPWRej6cSVnG8tK3haJiCIK6tbrhWUh/fFKwgfkDV2lknB&#10;RB6KfD5bY6btwDu67kMtYgj7DBU0IfSZlL5qyKBf2p44cj/WGQwRulpqh0MMN518TpKVNNhybGiw&#10;p21D1Xn/axS4NPD3bvrsfHVKpbmUX5fkSEo9PoybNxCBxvAvvrs/dJy/eoHbM/ECm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CwvsIAAADcAAAADwAAAAAAAAAAAAAA&#10;AAChAgAAZHJzL2Rvd25yZXYueG1sUEsFBgAAAAAEAAQA+QAAAJADAAAAAA==&#10;" strokeweight=".3pt">
                  <v:stroke dashstyle="dash"/>
                </v:line>
                <v:line id="Line 88" o:spid="_x0000_s1116" style="position:absolute;visibility:visible;mso-wrap-style:square" from="17100,951" to="17100,23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GPFsUAAADcAAAADwAAAGRycy9kb3ducmV2LnhtbERPS2vCQBC+F/wPyxR6q5vaKhJdRYWW&#10;HqTUx8HjkB2TtLuzSXY10V/vCoXe5uN7znTeWSPO1PjSsYKXfgKCOHO65FzBfvf+PAbhA7JG45gU&#10;XMjDfNZ7mGKqXcsbOm9DLmII+xQVFCFUqZQ+K8ii77uKOHJH11gMETa51A22MdwaOUiSkbRYcmwo&#10;sKJVQdnv9mQVrE/Ltn77/jAHs7x+reVPPdy91ko9PXaLCYhAXfgX/7k/dZw/GsL9mXiB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GPFsUAAADcAAAADwAAAAAAAAAA&#10;AAAAAAChAgAAZHJzL2Rvd25yZXYueG1sUEsFBgAAAAAEAAQA+QAAAJMDAAAAAA==&#10;" strokeweight="1.5pt">
                  <v:stroke dashstyle="dash"/>
                </v:line>
                <v:line id="Line 89" o:spid="_x0000_s1117" style="position:absolute;visibility:visible;mso-wrap-style:square" from="19799,1308" to="19805,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6LUsIAAADcAAAADwAAAGRycy9kb3ducmV2LnhtbERPTWvCQBC9F/oflil4q5t6CCZ1DVIo&#10;tJeiqaDHYXeaBLOzye6q8d+7hUJv83ifs6om24sL+dA5VvAyz0AQa2c6bhTsv9+flyBCRDbYOyYF&#10;NwpQrR8fVlgad+UdXerYiBTCoUQFbYxDKWXQLVkMczcQJ+7HeYsxQd9I4/Gawm0vF1mWS4sdp4YW&#10;B3prSZ/qs1Xgi8jb3e2zD/pYSDvuv8bsQErNnqbNK4hIU/wX/7k/TJqf5/D7TLpAr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6LUsIAAADcAAAADwAAAAAAAAAAAAAA&#10;AAChAgAAZHJzL2Rvd25yZXYueG1sUEsFBgAAAAAEAAQA+QAAAJADAAAAAA==&#10;" strokeweight=".3pt">
                  <v:stroke dashstyle="dash"/>
                </v:line>
                <v:line id="Line 90" o:spid="_x0000_s1118" style="position:absolute;visibility:visible;mso-wrap-style:square" from="22498,1308" to="22504,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Iuyb8AAADcAAAADwAAAGRycy9kb3ducmV2LnhtbERPy6rCMBDdC/5DGMGdpt6FV6tRRLig&#10;G7k+QJdDM7bFZlKTqPXvjSC4m8N5znTemErcyfnSsoJBPwFBnFldcq7gsP/rjUD4gKyxskwKnuRh&#10;Pmu3pphq++At3XchFzGEfYoKihDqVEqfFWTQ921NHLmzdQZDhC6X2uEjhptK/iTJUBosOTYUWNOy&#10;oOyyuxkFbhz4f/tcVz47jaW5HjbX5EhKdTvNYgIiUBO+4o97peP84S+8n4kXyN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GIuyb8AAADcAAAADwAAAAAAAAAAAAAAAACh&#10;AgAAZHJzL2Rvd25yZXYueG1sUEsFBgAAAAAEAAQA+QAAAI0DAAAAAA==&#10;" strokeweight=".3pt">
                  <v:stroke dashstyle="dash"/>
                </v:line>
                <v:line id="Line 91" o:spid="_x0000_s1119" style="position:absolute;visibility:visible;mso-wrap-style:square" from="25196,1308" to="25203,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26u8QAAADcAAAADwAAAGRycy9kb3ducmV2LnhtbESPQWvDMAyF74P9B6PBbquzHUKb1S2l&#10;MNguo8kK3VHEahIay6nttcm/rw6F3STe03ufluvR9epCIXaeDbzOMlDEtbcdNwb2Px8vc1AxIVvs&#10;PZOBiSKsV48PSyysv3JJlyo1SkI4FmigTWkotI51Sw7jzA/Eoh19cJhkDY22Aa8S7nr9lmW5dtix&#10;NLQ40Lal+lT9OQNhkXhXTl99rH8X2p333+fsQMY8P42bd1CJxvRvvl9/WsHPhVaekQn0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bq7xAAAANwAAAAPAAAAAAAAAAAA&#10;AAAAAKECAABkcnMvZG93bnJldi54bWxQSwUGAAAAAAQABAD5AAAAkgMAAAAA&#10;" strokeweight=".3pt">
                  <v:stroke dashstyle="dash"/>
                </v:line>
                <v:line id="Line 92" o:spid="_x0000_s1120" style="position:absolute;visibility:visible;mso-wrap-style:square" from="27901,1308" to="27908,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EfIL8AAADcAAAADwAAAGRycy9kb3ducmV2LnhtbERPy6rCMBDdX/AfwgjurqkuxFajiCDo&#10;RnzBvcuhGdtiM6lJ1Pr3RhDczeE8ZzpvTS3u5HxlWcGgn4Agzq2uuFBwOq5+xyB8QNZYWyYFT/Iw&#10;n3V+pphp++A93Q+hEDGEfYYKyhCaTEqfl2TQ921DHLmzdQZDhK6Q2uEjhptaDpNkJA1WHBtKbGhZ&#10;Un453IwClwbe7Z+b2uf/qTTX0/aa/JFSvW67mIAI1Iav+ONe6zh/lML7mXiBnL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rEfIL8AAADcAAAADwAAAAAAAAAAAAAAAACh&#10;AgAAZHJzL2Rvd25yZXYueG1sUEsFBgAAAAAEAAQA+QAAAI0DAAAAAA==&#10;" strokeweight=".3pt">
                  <v:stroke dashstyle="dash"/>
                </v:line>
                <v:line id="Line 93" o:spid="_x0000_s1121" style="position:absolute;visibility:visible;mso-wrap-style:square" from="30600,1308" to="30607,2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IgYMQAAADcAAAADwAAAGRycy9kb3ducmV2LnhtbESPT2vCQBDF74V+h2UK3uqmPbQaXYMU&#10;CvYi/oP2OGTHJJidTXZXjd/eORS8zfDevPebeTG4Vl0oxMazgbdxBoq49LbhysBh//06ARUTssXW&#10;Mxm4UYRi8fw0x9z6K2/pskuVkhCOORqoU+pyrWNZk8M49h2xaEcfHCZZQ6VtwKuEu1a/Z9mHdtiw&#10;NNTY0VdN5Wl3dgbCNPFme/tpY/k31a4/rPvsl4wZvQzLGahEQ3qY/69XVvA/BV+ekQn0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iBgxAAAANwAAAAPAAAAAAAAAAAA&#10;AAAAAKECAABkcnMvZG93bnJldi54bWxQSwUGAAAAAAQABAD5AAAAkgMAAAAA&#10;" strokeweight=".3pt">
                  <v:stroke dashstyle="dash"/>
                </v:line>
                <w10:anchorlock/>
              </v:group>
            </w:pict>
          </mc:Fallback>
        </mc:AlternateContent>
      </w:r>
    </w:p>
    <w:p w:rsidR="00881768" w:rsidRPr="00881768" w:rsidRDefault="00881768" w:rsidP="00881768">
      <w:pPr>
        <w:spacing w:after="0" w:line="240" w:lineRule="auto"/>
        <w:ind w:left="360"/>
        <w:jc w:val="both"/>
        <w:rPr>
          <w:rFonts w:ascii="Times New Roman" w:eastAsia="Times New Roman" w:hAnsi="Times New Roman" w:cs="Times New Roman"/>
          <w:sz w:val="24"/>
          <w:szCs w:val="24"/>
        </w:rPr>
      </w:pPr>
    </w:p>
    <w:p w:rsidR="00881768" w:rsidRPr="00881768" w:rsidRDefault="00881768" w:rsidP="00881768">
      <w:pPr>
        <w:numPr>
          <w:ilvl w:val="0"/>
          <w:numId w:val="7"/>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 xml:space="preserve">Ekranda görülen kare dalga gerilim işaretinin </w:t>
      </w:r>
      <w:r w:rsidR="00E64862">
        <w:rPr>
          <w:rFonts w:ascii="Times New Roman" w:eastAsia="Times New Roman" w:hAnsi="Times New Roman" w:cs="Times New Roman"/>
          <w:sz w:val="24"/>
          <w:szCs w:val="24"/>
        </w:rPr>
        <w:t>maksimum</w:t>
      </w:r>
      <w:r w:rsidRPr="00881768">
        <w:rPr>
          <w:rFonts w:ascii="Times New Roman" w:eastAsia="Times New Roman" w:hAnsi="Times New Roman" w:cs="Times New Roman"/>
          <w:sz w:val="24"/>
          <w:szCs w:val="24"/>
        </w:rPr>
        <w:t xml:space="preserve"> değerini, efektif değerini ve ortalama değerini hesaplayınız.</w:t>
      </w: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ind w:left="199" w:firstLine="708"/>
        <w:jc w:val="both"/>
        <w:rPr>
          <w:rFonts w:ascii="Times New Roman" w:eastAsia="Times New Roman" w:hAnsi="Times New Roman" w:cs="Times New Roman"/>
          <w:sz w:val="28"/>
          <w:szCs w:val="24"/>
        </w:rPr>
      </w:pPr>
      <w:proofErr w:type="spellStart"/>
      <w:r w:rsidRPr="00881768">
        <w:rPr>
          <w:rFonts w:ascii="Times New Roman" w:eastAsia="Times New Roman" w:hAnsi="Times New Roman" w:cs="Times New Roman"/>
          <w:sz w:val="28"/>
          <w:szCs w:val="24"/>
        </w:rPr>
        <w:t>V</w:t>
      </w:r>
      <w:r w:rsidRPr="00881768">
        <w:rPr>
          <w:rFonts w:ascii="Times New Roman" w:eastAsia="Times New Roman" w:hAnsi="Times New Roman" w:cs="Times New Roman"/>
          <w:sz w:val="28"/>
          <w:szCs w:val="24"/>
          <w:vertAlign w:val="subscript"/>
        </w:rPr>
        <w:t>m</w:t>
      </w:r>
      <w:proofErr w:type="spellEnd"/>
      <w:r w:rsidRPr="00881768">
        <w:rPr>
          <w:rFonts w:ascii="Times New Roman" w:eastAsia="Times New Roman" w:hAnsi="Times New Roman" w:cs="Times New Roman"/>
          <w:sz w:val="28"/>
          <w:szCs w:val="24"/>
        </w:rPr>
        <w:t>=</w:t>
      </w: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ind w:left="199" w:firstLine="708"/>
        <w:jc w:val="both"/>
        <w:rPr>
          <w:rFonts w:ascii="Times New Roman" w:eastAsia="Times New Roman" w:hAnsi="Times New Roman" w:cs="Times New Roman"/>
          <w:sz w:val="28"/>
          <w:szCs w:val="24"/>
        </w:rPr>
      </w:pPr>
      <w:r w:rsidRPr="00881768">
        <w:rPr>
          <w:rFonts w:ascii="Times New Roman" w:eastAsia="Times New Roman" w:hAnsi="Times New Roman" w:cs="Times New Roman"/>
          <w:sz w:val="28"/>
          <w:szCs w:val="24"/>
        </w:rPr>
        <w:t>V</w:t>
      </w:r>
      <w:r w:rsidRPr="00881768">
        <w:rPr>
          <w:rFonts w:ascii="Times New Roman" w:eastAsia="Times New Roman" w:hAnsi="Times New Roman" w:cs="Times New Roman"/>
          <w:sz w:val="28"/>
          <w:szCs w:val="24"/>
          <w:vertAlign w:val="subscript"/>
        </w:rPr>
        <w:t>e</w:t>
      </w:r>
      <w:r w:rsidRPr="00881768">
        <w:rPr>
          <w:rFonts w:ascii="Times New Roman" w:eastAsia="Times New Roman" w:hAnsi="Times New Roman" w:cs="Times New Roman"/>
          <w:sz w:val="28"/>
          <w:szCs w:val="24"/>
        </w:rPr>
        <w:t>=</w:t>
      </w: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Pr="00881768" w:rsidRDefault="00881768" w:rsidP="00881768">
      <w:pPr>
        <w:spacing w:after="0" w:line="240" w:lineRule="auto"/>
        <w:ind w:left="199" w:firstLine="708"/>
        <w:jc w:val="both"/>
        <w:rPr>
          <w:rFonts w:ascii="Times New Roman" w:eastAsia="Times New Roman" w:hAnsi="Times New Roman" w:cs="Times New Roman"/>
          <w:sz w:val="28"/>
          <w:szCs w:val="24"/>
        </w:rPr>
      </w:pPr>
      <w:proofErr w:type="spellStart"/>
      <w:r w:rsidRPr="00881768">
        <w:rPr>
          <w:rFonts w:ascii="Times New Roman" w:eastAsia="Times New Roman" w:hAnsi="Times New Roman" w:cs="Times New Roman"/>
          <w:sz w:val="28"/>
          <w:szCs w:val="24"/>
        </w:rPr>
        <w:t>V</w:t>
      </w:r>
      <w:r w:rsidRPr="00881768">
        <w:rPr>
          <w:rFonts w:ascii="Times New Roman" w:eastAsia="Times New Roman" w:hAnsi="Times New Roman" w:cs="Times New Roman"/>
          <w:sz w:val="28"/>
          <w:szCs w:val="24"/>
          <w:vertAlign w:val="subscript"/>
        </w:rPr>
        <w:t>a</w:t>
      </w:r>
      <w:proofErr w:type="spellEnd"/>
      <w:r w:rsidRPr="00881768">
        <w:rPr>
          <w:rFonts w:ascii="Times New Roman" w:eastAsia="Times New Roman" w:hAnsi="Times New Roman" w:cs="Times New Roman"/>
          <w:sz w:val="28"/>
          <w:szCs w:val="24"/>
        </w:rPr>
        <w:t>=</w:t>
      </w: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81768" w:rsidP="00881768">
      <w:pPr>
        <w:numPr>
          <w:ilvl w:val="0"/>
          <w:numId w:val="7"/>
        </w:numPr>
        <w:spacing w:after="0" w:line="240" w:lineRule="auto"/>
        <w:jc w:val="both"/>
        <w:rPr>
          <w:rFonts w:ascii="Times New Roman" w:eastAsia="Times New Roman" w:hAnsi="Times New Roman" w:cs="Times New Roman"/>
          <w:sz w:val="24"/>
          <w:szCs w:val="24"/>
        </w:rPr>
      </w:pPr>
      <w:r w:rsidRPr="00881768">
        <w:rPr>
          <w:rFonts w:ascii="Times New Roman" w:eastAsia="Times New Roman" w:hAnsi="Times New Roman" w:cs="Times New Roman"/>
          <w:sz w:val="24"/>
          <w:szCs w:val="24"/>
        </w:rPr>
        <w:t>İşaretin periyodunu ve frekansını hesaplayınız.</w:t>
      </w: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81768" w:rsidP="00881768">
      <w:pPr>
        <w:spacing w:after="0" w:line="240" w:lineRule="auto"/>
        <w:jc w:val="both"/>
        <w:rPr>
          <w:rFonts w:ascii="Times New Roman" w:eastAsia="Times New Roman" w:hAnsi="Times New Roman" w:cs="Times New Roman"/>
          <w:sz w:val="24"/>
          <w:szCs w:val="24"/>
        </w:rPr>
      </w:pPr>
    </w:p>
    <w:p w:rsidR="00881768" w:rsidRPr="00881768" w:rsidRDefault="00881768" w:rsidP="00881768">
      <w:pPr>
        <w:spacing w:after="0" w:line="240" w:lineRule="auto"/>
        <w:ind w:left="199" w:firstLine="708"/>
        <w:jc w:val="both"/>
        <w:rPr>
          <w:rFonts w:ascii="Times New Roman" w:eastAsia="Times New Roman" w:hAnsi="Times New Roman" w:cs="Times New Roman"/>
          <w:sz w:val="28"/>
          <w:szCs w:val="24"/>
        </w:rPr>
      </w:pPr>
      <w:r w:rsidRPr="00881768">
        <w:rPr>
          <w:rFonts w:ascii="Times New Roman" w:eastAsia="Times New Roman" w:hAnsi="Times New Roman" w:cs="Times New Roman"/>
          <w:sz w:val="28"/>
          <w:szCs w:val="24"/>
        </w:rPr>
        <w:t>T=</w:t>
      </w:r>
    </w:p>
    <w:p w:rsidR="00881768" w:rsidRPr="00881768" w:rsidRDefault="00881768" w:rsidP="00881768">
      <w:pPr>
        <w:spacing w:after="0" w:line="240" w:lineRule="auto"/>
        <w:jc w:val="both"/>
        <w:rPr>
          <w:rFonts w:ascii="Times New Roman" w:eastAsia="Times New Roman" w:hAnsi="Times New Roman" w:cs="Times New Roman"/>
          <w:sz w:val="28"/>
          <w:szCs w:val="24"/>
        </w:rPr>
      </w:pPr>
      <w:r w:rsidRPr="00881768">
        <w:rPr>
          <w:rFonts w:ascii="Times New Roman" w:eastAsia="Times New Roman" w:hAnsi="Times New Roman" w:cs="Times New Roman"/>
          <w:sz w:val="28"/>
          <w:szCs w:val="24"/>
        </w:rPr>
        <w:tab/>
      </w:r>
    </w:p>
    <w:p w:rsidR="00881768" w:rsidRPr="00881768" w:rsidRDefault="00881768" w:rsidP="00881768">
      <w:pPr>
        <w:spacing w:after="0" w:line="240" w:lineRule="auto"/>
        <w:jc w:val="both"/>
        <w:rPr>
          <w:rFonts w:ascii="Times New Roman" w:eastAsia="Times New Roman" w:hAnsi="Times New Roman" w:cs="Times New Roman"/>
          <w:sz w:val="28"/>
          <w:szCs w:val="24"/>
        </w:rPr>
      </w:pPr>
    </w:p>
    <w:p w:rsidR="00881768" w:rsidRDefault="00881768" w:rsidP="00881768">
      <w:pPr>
        <w:spacing w:after="0" w:line="240" w:lineRule="auto"/>
        <w:ind w:left="199" w:firstLine="708"/>
        <w:jc w:val="both"/>
        <w:rPr>
          <w:rFonts w:ascii="Times New Roman" w:eastAsia="Times New Roman" w:hAnsi="Times New Roman" w:cs="Times New Roman"/>
          <w:sz w:val="28"/>
          <w:szCs w:val="24"/>
        </w:rPr>
      </w:pPr>
      <w:proofErr w:type="gramStart"/>
      <w:r w:rsidRPr="00881768">
        <w:rPr>
          <w:rFonts w:ascii="Times New Roman" w:eastAsia="Times New Roman" w:hAnsi="Times New Roman" w:cs="Times New Roman"/>
          <w:sz w:val="28"/>
          <w:szCs w:val="24"/>
        </w:rPr>
        <w:t>f</w:t>
      </w:r>
      <w:proofErr w:type="gramEnd"/>
      <w:r w:rsidRPr="00881768">
        <w:rPr>
          <w:rFonts w:ascii="Times New Roman" w:eastAsia="Times New Roman" w:hAnsi="Times New Roman" w:cs="Times New Roman"/>
          <w:sz w:val="28"/>
          <w:szCs w:val="24"/>
        </w:rPr>
        <w:t>=</w:t>
      </w:r>
    </w:p>
    <w:p w:rsidR="00CD6611" w:rsidRDefault="00CD6611" w:rsidP="00881768">
      <w:pPr>
        <w:spacing w:after="0" w:line="240" w:lineRule="auto"/>
        <w:ind w:left="199" w:firstLine="708"/>
        <w:jc w:val="both"/>
        <w:rPr>
          <w:rFonts w:ascii="Times New Roman" w:eastAsia="Times New Roman" w:hAnsi="Times New Roman" w:cs="Times New Roman"/>
          <w:sz w:val="28"/>
          <w:szCs w:val="24"/>
        </w:rPr>
      </w:pPr>
    </w:p>
    <w:p w:rsidR="00CD6611" w:rsidRDefault="00CD6611" w:rsidP="00881768">
      <w:pPr>
        <w:spacing w:after="0" w:line="240" w:lineRule="auto"/>
        <w:ind w:left="199" w:firstLine="708"/>
        <w:jc w:val="both"/>
        <w:rPr>
          <w:rFonts w:ascii="Times New Roman" w:eastAsia="Times New Roman" w:hAnsi="Times New Roman" w:cs="Times New Roman"/>
          <w:sz w:val="28"/>
          <w:szCs w:val="24"/>
        </w:rPr>
      </w:pPr>
    </w:p>
    <w:p w:rsidR="00CD6611" w:rsidRPr="00E45582" w:rsidRDefault="00CD6611" w:rsidP="00881768">
      <w:pPr>
        <w:spacing w:after="0" w:line="240" w:lineRule="auto"/>
        <w:ind w:left="199" w:firstLine="708"/>
        <w:jc w:val="both"/>
        <w:rPr>
          <w:rFonts w:ascii="Times New Roman" w:eastAsia="Times New Roman" w:hAnsi="Times New Roman" w:cs="Times New Roman"/>
          <w:sz w:val="28"/>
          <w:szCs w:val="24"/>
        </w:rPr>
      </w:pPr>
    </w:p>
    <w:p w:rsidR="00881768" w:rsidRDefault="00E45582" w:rsidP="00E45582">
      <w:pPr>
        <w:spacing w:after="0" w:line="240" w:lineRule="auto"/>
        <w:jc w:val="both"/>
        <w:rPr>
          <w:rFonts w:ascii="Times New Roman" w:eastAsia="Times New Roman" w:hAnsi="Times New Roman" w:cs="Times New Roman"/>
          <w:b/>
          <w:sz w:val="24"/>
          <w:szCs w:val="24"/>
        </w:rPr>
      </w:pPr>
      <w:r w:rsidRPr="00E45582">
        <w:rPr>
          <w:rFonts w:ascii="Times New Roman" w:eastAsia="Times New Roman" w:hAnsi="Times New Roman" w:cs="Times New Roman"/>
          <w:b/>
          <w:sz w:val="24"/>
          <w:szCs w:val="24"/>
        </w:rPr>
        <w:t>Veri Değerlendirme Tablosu</w:t>
      </w:r>
      <w:r w:rsidR="00154894">
        <w:rPr>
          <w:rFonts w:ascii="Times New Roman" w:eastAsia="Times New Roman" w:hAnsi="Times New Roman" w:cs="Times New Roman"/>
          <w:b/>
          <w:sz w:val="24"/>
          <w:szCs w:val="24"/>
        </w:rPr>
        <w:tab/>
      </w:r>
      <w:r w:rsidR="00154894">
        <w:rPr>
          <w:rFonts w:ascii="Times New Roman" w:eastAsia="Times New Roman" w:hAnsi="Times New Roman" w:cs="Times New Roman"/>
          <w:b/>
          <w:sz w:val="24"/>
          <w:szCs w:val="24"/>
        </w:rPr>
        <w:tab/>
      </w:r>
      <w:r w:rsidR="00154894">
        <w:rPr>
          <w:rFonts w:ascii="Times New Roman" w:eastAsia="Times New Roman" w:hAnsi="Times New Roman" w:cs="Times New Roman"/>
          <w:b/>
          <w:sz w:val="24"/>
          <w:szCs w:val="24"/>
        </w:rPr>
        <w:tab/>
      </w:r>
      <w:r w:rsidR="00154894">
        <w:rPr>
          <w:rFonts w:ascii="Times New Roman" w:eastAsia="Times New Roman" w:hAnsi="Times New Roman" w:cs="Times New Roman"/>
          <w:b/>
          <w:sz w:val="24"/>
          <w:szCs w:val="24"/>
        </w:rPr>
        <w:tab/>
      </w:r>
      <w:r w:rsidR="00154894">
        <w:rPr>
          <w:rFonts w:ascii="Times New Roman" w:eastAsia="Times New Roman" w:hAnsi="Times New Roman" w:cs="Times New Roman"/>
          <w:b/>
          <w:sz w:val="24"/>
          <w:szCs w:val="24"/>
        </w:rPr>
        <w:tab/>
      </w:r>
      <w:r w:rsidR="00154894">
        <w:rPr>
          <w:rFonts w:ascii="Times New Roman" w:eastAsia="Times New Roman" w:hAnsi="Times New Roman" w:cs="Times New Roman"/>
          <w:b/>
          <w:sz w:val="24"/>
          <w:szCs w:val="24"/>
        </w:rPr>
        <w:tab/>
      </w:r>
      <w:r w:rsidR="00154894">
        <w:rPr>
          <w:rFonts w:ascii="Times New Roman" w:eastAsia="Times New Roman" w:hAnsi="Times New Roman" w:cs="Times New Roman"/>
          <w:b/>
          <w:sz w:val="24"/>
          <w:szCs w:val="24"/>
        </w:rPr>
        <w:tab/>
        <w:t xml:space="preserve">GRUP </w:t>
      </w:r>
      <w:proofErr w:type="gramStart"/>
      <w:r w:rsidR="00154894">
        <w:rPr>
          <w:rFonts w:ascii="Times New Roman" w:eastAsia="Times New Roman" w:hAnsi="Times New Roman" w:cs="Times New Roman"/>
          <w:b/>
          <w:sz w:val="24"/>
          <w:szCs w:val="24"/>
        </w:rPr>
        <w:t>ADI :</w:t>
      </w:r>
      <w:proofErr w:type="gramEnd"/>
    </w:p>
    <w:p w:rsidR="00333556" w:rsidRDefault="00333556" w:rsidP="00E45582">
      <w:pPr>
        <w:spacing w:after="0" w:line="240" w:lineRule="auto"/>
        <w:jc w:val="both"/>
        <w:rPr>
          <w:rFonts w:ascii="Times New Roman" w:eastAsia="Times New Roman" w:hAnsi="Times New Roman" w:cs="Times New Roman"/>
          <w:b/>
          <w:sz w:val="24"/>
          <w:szCs w:val="24"/>
        </w:rPr>
      </w:pPr>
    </w:p>
    <w:tbl>
      <w:tblPr>
        <w:tblStyle w:val="TabloKlavuzu"/>
        <w:tblW w:w="0" w:type="auto"/>
        <w:jc w:val="center"/>
        <w:tblLook w:val="01E0" w:firstRow="1" w:lastRow="1" w:firstColumn="1" w:lastColumn="1" w:noHBand="0" w:noVBand="0"/>
      </w:tblPr>
      <w:tblGrid>
        <w:gridCol w:w="1878"/>
        <w:gridCol w:w="222"/>
        <w:gridCol w:w="1588"/>
        <w:gridCol w:w="1588"/>
        <w:gridCol w:w="1588"/>
        <w:gridCol w:w="1444"/>
        <w:gridCol w:w="1378"/>
      </w:tblGrid>
      <w:tr w:rsidR="00333556" w:rsidRPr="00881768" w:rsidTr="00333556">
        <w:trPr>
          <w:trHeight w:val="340"/>
          <w:jc w:val="center"/>
        </w:trPr>
        <w:tc>
          <w:tcPr>
            <w:tcW w:w="1878" w:type="dxa"/>
            <w:vMerge w:val="restart"/>
            <w:tcBorders>
              <w:top w:val="single" w:sz="4" w:space="0" w:color="auto"/>
              <w:left w:val="single" w:sz="4" w:space="0" w:color="auto"/>
              <w:right w:val="single" w:sz="4" w:space="0" w:color="auto"/>
            </w:tcBorders>
            <w:vAlign w:val="center"/>
          </w:tcPr>
          <w:p w:rsidR="00333556" w:rsidRPr="00881768" w:rsidRDefault="00333556" w:rsidP="001255DA">
            <w:pPr>
              <w:spacing w:line="240" w:lineRule="auto"/>
            </w:pPr>
            <w:r w:rsidRPr="00881768">
              <w:rPr>
                <w:b/>
              </w:rPr>
              <w:t>İşaret</w:t>
            </w:r>
          </w:p>
        </w:tc>
        <w:tc>
          <w:tcPr>
            <w:tcW w:w="222" w:type="dxa"/>
            <w:tcBorders>
              <w:top w:val="nil"/>
              <w:left w:val="single" w:sz="4" w:space="0" w:color="auto"/>
              <w:bottom w:val="nil"/>
              <w:right w:val="single" w:sz="4" w:space="0" w:color="auto"/>
            </w:tcBorders>
            <w:vAlign w:val="center"/>
          </w:tcPr>
          <w:p w:rsidR="00333556" w:rsidRPr="00881768" w:rsidRDefault="00333556" w:rsidP="001255DA">
            <w:pPr>
              <w:spacing w:line="240" w:lineRule="auto"/>
            </w:pPr>
          </w:p>
        </w:tc>
        <w:tc>
          <w:tcPr>
            <w:tcW w:w="7586" w:type="dxa"/>
            <w:gridSpan w:val="5"/>
            <w:tcBorders>
              <w:left w:val="single" w:sz="4" w:space="0" w:color="auto"/>
            </w:tcBorders>
            <w:vAlign w:val="center"/>
          </w:tcPr>
          <w:p w:rsidR="00333556" w:rsidRDefault="00333556" w:rsidP="00333556">
            <w:pPr>
              <w:spacing w:line="240" w:lineRule="auto"/>
              <w:jc w:val="center"/>
              <w:rPr>
                <w:b/>
              </w:rPr>
            </w:pPr>
            <w:r>
              <w:rPr>
                <w:b/>
              </w:rPr>
              <w:t>Teorik İşlem ve Hesaplamaların Sonuçları</w:t>
            </w:r>
          </w:p>
        </w:tc>
      </w:tr>
      <w:tr w:rsidR="00333556" w:rsidRPr="00881768" w:rsidTr="00333556">
        <w:trPr>
          <w:trHeight w:val="340"/>
          <w:jc w:val="center"/>
        </w:trPr>
        <w:tc>
          <w:tcPr>
            <w:tcW w:w="1878" w:type="dxa"/>
            <w:vMerge/>
            <w:tcBorders>
              <w:right w:val="single" w:sz="4" w:space="0" w:color="auto"/>
            </w:tcBorders>
            <w:vAlign w:val="center"/>
          </w:tcPr>
          <w:p w:rsidR="00333556" w:rsidRPr="00881768" w:rsidRDefault="00333556" w:rsidP="001255DA">
            <w:pPr>
              <w:spacing w:line="240" w:lineRule="auto"/>
              <w:rPr>
                <w:b/>
              </w:rPr>
            </w:pPr>
          </w:p>
        </w:tc>
        <w:tc>
          <w:tcPr>
            <w:tcW w:w="222" w:type="dxa"/>
            <w:tcBorders>
              <w:top w:val="nil"/>
              <w:left w:val="single" w:sz="4" w:space="0" w:color="auto"/>
              <w:bottom w:val="nil"/>
              <w:right w:val="single" w:sz="4" w:space="0" w:color="auto"/>
            </w:tcBorders>
            <w:vAlign w:val="center"/>
          </w:tcPr>
          <w:p w:rsidR="00333556" w:rsidRPr="00881768" w:rsidRDefault="00333556" w:rsidP="001255DA">
            <w:pPr>
              <w:spacing w:line="240" w:lineRule="auto"/>
              <w:rPr>
                <w:b/>
              </w:rPr>
            </w:pPr>
          </w:p>
        </w:tc>
        <w:tc>
          <w:tcPr>
            <w:tcW w:w="1588" w:type="dxa"/>
            <w:tcBorders>
              <w:left w:val="single" w:sz="4" w:space="0" w:color="auto"/>
            </w:tcBorders>
            <w:vAlign w:val="center"/>
          </w:tcPr>
          <w:p w:rsidR="00333556" w:rsidRPr="00881768" w:rsidRDefault="00333556" w:rsidP="001255DA">
            <w:pPr>
              <w:spacing w:line="240" w:lineRule="auto"/>
              <w:jc w:val="center"/>
              <w:rPr>
                <w:b/>
              </w:rPr>
            </w:pPr>
            <w:proofErr w:type="spellStart"/>
            <w:r>
              <w:rPr>
                <w:b/>
              </w:rPr>
              <w:t>Vm</w:t>
            </w:r>
            <w:proofErr w:type="spellEnd"/>
          </w:p>
        </w:tc>
        <w:tc>
          <w:tcPr>
            <w:tcW w:w="1588" w:type="dxa"/>
            <w:vAlign w:val="center"/>
          </w:tcPr>
          <w:p w:rsidR="00333556" w:rsidRPr="00881768" w:rsidRDefault="00333556" w:rsidP="001255DA">
            <w:pPr>
              <w:spacing w:line="240" w:lineRule="auto"/>
              <w:jc w:val="center"/>
              <w:rPr>
                <w:b/>
              </w:rPr>
            </w:pPr>
            <w:r>
              <w:rPr>
                <w:b/>
              </w:rPr>
              <w:t>Ve</w:t>
            </w:r>
          </w:p>
        </w:tc>
        <w:tc>
          <w:tcPr>
            <w:tcW w:w="1588" w:type="dxa"/>
            <w:vAlign w:val="center"/>
          </w:tcPr>
          <w:p w:rsidR="00333556" w:rsidRPr="00881768" w:rsidRDefault="00333556" w:rsidP="001255DA">
            <w:pPr>
              <w:spacing w:line="240" w:lineRule="auto"/>
              <w:jc w:val="center"/>
              <w:rPr>
                <w:b/>
              </w:rPr>
            </w:pPr>
            <w:proofErr w:type="spellStart"/>
            <w:r>
              <w:rPr>
                <w:b/>
              </w:rPr>
              <w:t>Va</w:t>
            </w:r>
            <w:proofErr w:type="spellEnd"/>
          </w:p>
        </w:tc>
        <w:tc>
          <w:tcPr>
            <w:tcW w:w="1444" w:type="dxa"/>
            <w:vAlign w:val="center"/>
          </w:tcPr>
          <w:p w:rsidR="00333556" w:rsidRDefault="00333556" w:rsidP="001255DA">
            <w:pPr>
              <w:spacing w:line="240" w:lineRule="auto"/>
              <w:jc w:val="center"/>
              <w:rPr>
                <w:b/>
              </w:rPr>
            </w:pPr>
            <w:r>
              <w:rPr>
                <w:b/>
              </w:rPr>
              <w:t>T</w:t>
            </w:r>
          </w:p>
        </w:tc>
        <w:tc>
          <w:tcPr>
            <w:tcW w:w="1378" w:type="dxa"/>
            <w:vAlign w:val="center"/>
          </w:tcPr>
          <w:p w:rsidR="00333556" w:rsidRDefault="00333556" w:rsidP="001255DA">
            <w:pPr>
              <w:spacing w:line="240" w:lineRule="auto"/>
              <w:jc w:val="center"/>
              <w:rPr>
                <w:b/>
              </w:rPr>
            </w:pPr>
            <w:proofErr w:type="gramStart"/>
            <w:r>
              <w:rPr>
                <w:b/>
              </w:rPr>
              <w:t>f</w:t>
            </w:r>
            <w:proofErr w:type="gramEnd"/>
          </w:p>
        </w:tc>
      </w:tr>
      <w:tr w:rsidR="00333556" w:rsidRPr="00881768" w:rsidTr="001255DA">
        <w:trPr>
          <w:trHeight w:hRule="exact" w:val="170"/>
          <w:jc w:val="center"/>
        </w:trPr>
        <w:tc>
          <w:tcPr>
            <w:tcW w:w="1878" w:type="dxa"/>
            <w:tcBorders>
              <w:left w:val="nil"/>
              <w:right w:val="nil"/>
            </w:tcBorders>
            <w:vAlign w:val="center"/>
          </w:tcPr>
          <w:p w:rsidR="00333556" w:rsidRPr="00881768" w:rsidRDefault="00333556" w:rsidP="001255DA">
            <w:pPr>
              <w:spacing w:line="240" w:lineRule="auto"/>
            </w:pPr>
          </w:p>
        </w:tc>
        <w:tc>
          <w:tcPr>
            <w:tcW w:w="222" w:type="dxa"/>
            <w:tcBorders>
              <w:top w:val="nil"/>
              <w:left w:val="nil"/>
              <w:bottom w:val="nil"/>
              <w:right w:val="nil"/>
            </w:tcBorders>
            <w:vAlign w:val="center"/>
          </w:tcPr>
          <w:p w:rsidR="00333556" w:rsidRPr="00881768" w:rsidRDefault="00333556" w:rsidP="001255DA">
            <w:pPr>
              <w:spacing w:line="240" w:lineRule="auto"/>
            </w:pPr>
          </w:p>
        </w:tc>
        <w:tc>
          <w:tcPr>
            <w:tcW w:w="1588" w:type="dxa"/>
            <w:tcBorders>
              <w:left w:val="nil"/>
              <w:right w:val="nil"/>
            </w:tcBorders>
            <w:vAlign w:val="center"/>
          </w:tcPr>
          <w:p w:rsidR="00333556" w:rsidRPr="00881768" w:rsidRDefault="00333556" w:rsidP="001255DA">
            <w:pPr>
              <w:spacing w:line="240" w:lineRule="auto"/>
              <w:jc w:val="center"/>
            </w:pPr>
          </w:p>
        </w:tc>
        <w:tc>
          <w:tcPr>
            <w:tcW w:w="1588" w:type="dxa"/>
            <w:tcBorders>
              <w:left w:val="nil"/>
              <w:right w:val="nil"/>
            </w:tcBorders>
          </w:tcPr>
          <w:p w:rsidR="00333556" w:rsidRPr="00881768" w:rsidRDefault="00333556" w:rsidP="001255DA">
            <w:pPr>
              <w:spacing w:line="240" w:lineRule="auto"/>
              <w:jc w:val="center"/>
            </w:pPr>
          </w:p>
        </w:tc>
        <w:tc>
          <w:tcPr>
            <w:tcW w:w="1588" w:type="dxa"/>
            <w:tcBorders>
              <w:left w:val="nil"/>
              <w:right w:val="nil"/>
            </w:tcBorders>
            <w:vAlign w:val="center"/>
          </w:tcPr>
          <w:p w:rsidR="00333556" w:rsidRPr="00881768" w:rsidRDefault="00333556" w:rsidP="001255DA">
            <w:pPr>
              <w:spacing w:line="240" w:lineRule="auto"/>
              <w:jc w:val="center"/>
            </w:pPr>
          </w:p>
        </w:tc>
        <w:tc>
          <w:tcPr>
            <w:tcW w:w="1444" w:type="dxa"/>
            <w:tcBorders>
              <w:left w:val="nil"/>
              <w:right w:val="nil"/>
            </w:tcBorders>
          </w:tcPr>
          <w:p w:rsidR="00333556" w:rsidRPr="00881768" w:rsidRDefault="00333556" w:rsidP="001255DA">
            <w:pPr>
              <w:spacing w:line="240" w:lineRule="auto"/>
              <w:jc w:val="center"/>
            </w:pPr>
          </w:p>
        </w:tc>
        <w:tc>
          <w:tcPr>
            <w:tcW w:w="1378" w:type="dxa"/>
            <w:tcBorders>
              <w:left w:val="nil"/>
              <w:right w:val="nil"/>
            </w:tcBorders>
          </w:tcPr>
          <w:p w:rsidR="00333556" w:rsidRPr="00881768" w:rsidRDefault="00333556" w:rsidP="001255DA">
            <w:pPr>
              <w:spacing w:line="240" w:lineRule="auto"/>
              <w:jc w:val="center"/>
            </w:pPr>
          </w:p>
        </w:tc>
      </w:tr>
      <w:tr w:rsidR="00333556" w:rsidRPr="00881768" w:rsidTr="00333556">
        <w:trPr>
          <w:trHeight w:val="340"/>
          <w:jc w:val="center"/>
        </w:trPr>
        <w:tc>
          <w:tcPr>
            <w:tcW w:w="1878" w:type="dxa"/>
            <w:tcBorders>
              <w:right w:val="single" w:sz="4" w:space="0" w:color="auto"/>
            </w:tcBorders>
            <w:vAlign w:val="center"/>
          </w:tcPr>
          <w:p w:rsidR="00333556" w:rsidRPr="00881768" w:rsidRDefault="00333556" w:rsidP="001255DA">
            <w:pPr>
              <w:spacing w:line="240" w:lineRule="auto"/>
            </w:pPr>
            <w:r w:rsidRPr="00881768">
              <w:t>DC Gerilim</w:t>
            </w:r>
          </w:p>
        </w:tc>
        <w:tc>
          <w:tcPr>
            <w:tcW w:w="222" w:type="dxa"/>
            <w:tcBorders>
              <w:top w:val="nil"/>
              <w:left w:val="single" w:sz="4" w:space="0" w:color="auto"/>
              <w:bottom w:val="nil"/>
              <w:right w:val="single" w:sz="4" w:space="0" w:color="auto"/>
            </w:tcBorders>
            <w:vAlign w:val="center"/>
          </w:tcPr>
          <w:p w:rsidR="00333556" w:rsidRPr="00881768" w:rsidRDefault="00333556" w:rsidP="001255DA">
            <w:pPr>
              <w:spacing w:line="240" w:lineRule="auto"/>
            </w:pPr>
          </w:p>
        </w:tc>
        <w:tc>
          <w:tcPr>
            <w:tcW w:w="1588" w:type="dxa"/>
            <w:tcBorders>
              <w:left w:val="single" w:sz="4" w:space="0" w:color="auto"/>
            </w:tcBorders>
            <w:vAlign w:val="center"/>
          </w:tcPr>
          <w:p w:rsidR="00333556" w:rsidRPr="00881768" w:rsidRDefault="00333556" w:rsidP="001255DA">
            <w:pPr>
              <w:spacing w:line="240" w:lineRule="auto"/>
              <w:jc w:val="center"/>
            </w:pPr>
          </w:p>
        </w:tc>
        <w:tc>
          <w:tcPr>
            <w:tcW w:w="1588" w:type="dxa"/>
          </w:tcPr>
          <w:p w:rsidR="00333556" w:rsidRPr="00881768" w:rsidRDefault="00333556" w:rsidP="001255DA">
            <w:pPr>
              <w:spacing w:line="240" w:lineRule="auto"/>
              <w:jc w:val="center"/>
            </w:pPr>
          </w:p>
        </w:tc>
        <w:tc>
          <w:tcPr>
            <w:tcW w:w="1588" w:type="dxa"/>
            <w:vAlign w:val="center"/>
          </w:tcPr>
          <w:p w:rsidR="00333556" w:rsidRPr="00881768" w:rsidRDefault="00333556" w:rsidP="001255DA">
            <w:pPr>
              <w:spacing w:line="240" w:lineRule="auto"/>
              <w:jc w:val="center"/>
            </w:pPr>
          </w:p>
        </w:tc>
        <w:tc>
          <w:tcPr>
            <w:tcW w:w="1444" w:type="dxa"/>
          </w:tcPr>
          <w:p w:rsidR="00333556" w:rsidRPr="00881768" w:rsidRDefault="00333556" w:rsidP="001255DA">
            <w:pPr>
              <w:spacing w:line="240" w:lineRule="auto"/>
              <w:jc w:val="center"/>
            </w:pPr>
          </w:p>
        </w:tc>
        <w:tc>
          <w:tcPr>
            <w:tcW w:w="1378" w:type="dxa"/>
          </w:tcPr>
          <w:p w:rsidR="00333556" w:rsidRPr="00881768" w:rsidRDefault="00333556" w:rsidP="001255DA">
            <w:pPr>
              <w:spacing w:line="240" w:lineRule="auto"/>
              <w:jc w:val="center"/>
            </w:pPr>
          </w:p>
        </w:tc>
      </w:tr>
      <w:tr w:rsidR="00333556" w:rsidRPr="00881768" w:rsidTr="00333556">
        <w:trPr>
          <w:trHeight w:val="340"/>
          <w:jc w:val="center"/>
        </w:trPr>
        <w:tc>
          <w:tcPr>
            <w:tcW w:w="1878" w:type="dxa"/>
            <w:tcBorders>
              <w:right w:val="single" w:sz="4" w:space="0" w:color="auto"/>
            </w:tcBorders>
            <w:vAlign w:val="center"/>
          </w:tcPr>
          <w:p w:rsidR="00333556" w:rsidRPr="00881768" w:rsidRDefault="00333556" w:rsidP="001255DA">
            <w:pPr>
              <w:spacing w:line="240" w:lineRule="auto"/>
            </w:pPr>
            <w:r w:rsidRPr="00881768">
              <w:t>Sinüzoidal Dalga</w:t>
            </w:r>
          </w:p>
        </w:tc>
        <w:tc>
          <w:tcPr>
            <w:tcW w:w="222" w:type="dxa"/>
            <w:tcBorders>
              <w:top w:val="nil"/>
              <w:left w:val="single" w:sz="4" w:space="0" w:color="auto"/>
              <w:bottom w:val="nil"/>
              <w:right w:val="single" w:sz="4" w:space="0" w:color="auto"/>
            </w:tcBorders>
            <w:vAlign w:val="center"/>
          </w:tcPr>
          <w:p w:rsidR="00333556" w:rsidRPr="00881768" w:rsidRDefault="00333556" w:rsidP="001255DA">
            <w:pPr>
              <w:spacing w:line="240" w:lineRule="auto"/>
            </w:pPr>
          </w:p>
        </w:tc>
        <w:tc>
          <w:tcPr>
            <w:tcW w:w="1588" w:type="dxa"/>
            <w:tcBorders>
              <w:left w:val="single" w:sz="4" w:space="0" w:color="auto"/>
            </w:tcBorders>
            <w:vAlign w:val="center"/>
          </w:tcPr>
          <w:p w:rsidR="00333556" w:rsidRPr="00881768" w:rsidRDefault="00333556" w:rsidP="001255DA">
            <w:pPr>
              <w:spacing w:line="240" w:lineRule="auto"/>
              <w:jc w:val="center"/>
            </w:pPr>
          </w:p>
        </w:tc>
        <w:tc>
          <w:tcPr>
            <w:tcW w:w="1588" w:type="dxa"/>
          </w:tcPr>
          <w:p w:rsidR="00333556" w:rsidRPr="00881768" w:rsidRDefault="00333556" w:rsidP="001255DA">
            <w:pPr>
              <w:spacing w:line="240" w:lineRule="auto"/>
              <w:jc w:val="center"/>
            </w:pPr>
          </w:p>
        </w:tc>
        <w:tc>
          <w:tcPr>
            <w:tcW w:w="1588" w:type="dxa"/>
            <w:vAlign w:val="center"/>
          </w:tcPr>
          <w:p w:rsidR="00333556" w:rsidRPr="00881768" w:rsidRDefault="00333556" w:rsidP="001255DA">
            <w:pPr>
              <w:spacing w:line="240" w:lineRule="auto"/>
              <w:jc w:val="center"/>
            </w:pPr>
          </w:p>
        </w:tc>
        <w:tc>
          <w:tcPr>
            <w:tcW w:w="1444" w:type="dxa"/>
          </w:tcPr>
          <w:p w:rsidR="00333556" w:rsidRPr="00881768" w:rsidRDefault="00333556" w:rsidP="001255DA">
            <w:pPr>
              <w:spacing w:line="240" w:lineRule="auto"/>
              <w:jc w:val="center"/>
            </w:pPr>
          </w:p>
        </w:tc>
        <w:tc>
          <w:tcPr>
            <w:tcW w:w="1378" w:type="dxa"/>
          </w:tcPr>
          <w:p w:rsidR="00333556" w:rsidRPr="00881768" w:rsidRDefault="00333556" w:rsidP="001255DA">
            <w:pPr>
              <w:spacing w:line="240" w:lineRule="auto"/>
              <w:jc w:val="center"/>
            </w:pPr>
          </w:p>
        </w:tc>
      </w:tr>
      <w:tr w:rsidR="00333556" w:rsidRPr="00881768" w:rsidTr="00333556">
        <w:trPr>
          <w:trHeight w:val="340"/>
          <w:jc w:val="center"/>
        </w:trPr>
        <w:tc>
          <w:tcPr>
            <w:tcW w:w="1878" w:type="dxa"/>
            <w:tcBorders>
              <w:right w:val="single" w:sz="4" w:space="0" w:color="auto"/>
            </w:tcBorders>
            <w:vAlign w:val="center"/>
          </w:tcPr>
          <w:p w:rsidR="00333556" w:rsidRPr="00881768" w:rsidRDefault="00333556" w:rsidP="001255DA">
            <w:pPr>
              <w:spacing w:line="240" w:lineRule="auto"/>
            </w:pPr>
            <w:r w:rsidRPr="00881768">
              <w:t>Üçgen Dalga</w:t>
            </w:r>
          </w:p>
        </w:tc>
        <w:tc>
          <w:tcPr>
            <w:tcW w:w="222" w:type="dxa"/>
            <w:tcBorders>
              <w:top w:val="nil"/>
              <w:left w:val="single" w:sz="4" w:space="0" w:color="auto"/>
              <w:bottom w:val="nil"/>
              <w:right w:val="single" w:sz="4" w:space="0" w:color="auto"/>
            </w:tcBorders>
            <w:vAlign w:val="center"/>
          </w:tcPr>
          <w:p w:rsidR="00333556" w:rsidRPr="00881768" w:rsidRDefault="00333556" w:rsidP="001255DA">
            <w:pPr>
              <w:spacing w:line="240" w:lineRule="auto"/>
            </w:pPr>
          </w:p>
        </w:tc>
        <w:tc>
          <w:tcPr>
            <w:tcW w:w="1588" w:type="dxa"/>
            <w:tcBorders>
              <w:left w:val="single" w:sz="4" w:space="0" w:color="auto"/>
            </w:tcBorders>
            <w:vAlign w:val="center"/>
          </w:tcPr>
          <w:p w:rsidR="00333556" w:rsidRPr="00881768" w:rsidRDefault="00333556" w:rsidP="001255DA">
            <w:pPr>
              <w:spacing w:line="240" w:lineRule="auto"/>
              <w:jc w:val="center"/>
            </w:pPr>
          </w:p>
        </w:tc>
        <w:tc>
          <w:tcPr>
            <w:tcW w:w="1588" w:type="dxa"/>
          </w:tcPr>
          <w:p w:rsidR="00333556" w:rsidRPr="00881768" w:rsidRDefault="00333556" w:rsidP="001255DA">
            <w:pPr>
              <w:spacing w:line="240" w:lineRule="auto"/>
              <w:jc w:val="center"/>
            </w:pPr>
          </w:p>
        </w:tc>
        <w:tc>
          <w:tcPr>
            <w:tcW w:w="1588" w:type="dxa"/>
            <w:vAlign w:val="center"/>
          </w:tcPr>
          <w:p w:rsidR="00333556" w:rsidRPr="00881768" w:rsidRDefault="00333556" w:rsidP="001255DA">
            <w:pPr>
              <w:spacing w:line="240" w:lineRule="auto"/>
              <w:jc w:val="center"/>
            </w:pPr>
          </w:p>
        </w:tc>
        <w:tc>
          <w:tcPr>
            <w:tcW w:w="1444" w:type="dxa"/>
          </w:tcPr>
          <w:p w:rsidR="00333556" w:rsidRPr="00881768" w:rsidRDefault="00333556" w:rsidP="001255DA">
            <w:pPr>
              <w:spacing w:line="240" w:lineRule="auto"/>
              <w:jc w:val="center"/>
            </w:pPr>
          </w:p>
        </w:tc>
        <w:tc>
          <w:tcPr>
            <w:tcW w:w="1378" w:type="dxa"/>
          </w:tcPr>
          <w:p w:rsidR="00333556" w:rsidRPr="00881768" w:rsidRDefault="00333556" w:rsidP="001255DA">
            <w:pPr>
              <w:spacing w:line="240" w:lineRule="auto"/>
              <w:jc w:val="center"/>
            </w:pPr>
          </w:p>
        </w:tc>
      </w:tr>
      <w:tr w:rsidR="00333556" w:rsidRPr="00881768" w:rsidTr="00333556">
        <w:trPr>
          <w:trHeight w:val="340"/>
          <w:jc w:val="center"/>
        </w:trPr>
        <w:tc>
          <w:tcPr>
            <w:tcW w:w="1878" w:type="dxa"/>
            <w:tcBorders>
              <w:right w:val="single" w:sz="4" w:space="0" w:color="auto"/>
            </w:tcBorders>
            <w:vAlign w:val="center"/>
          </w:tcPr>
          <w:p w:rsidR="00333556" w:rsidRPr="00881768" w:rsidRDefault="00333556" w:rsidP="001255DA">
            <w:pPr>
              <w:spacing w:line="240" w:lineRule="auto"/>
            </w:pPr>
            <w:r w:rsidRPr="00881768">
              <w:t>Kare Dalga</w:t>
            </w:r>
          </w:p>
        </w:tc>
        <w:tc>
          <w:tcPr>
            <w:tcW w:w="222" w:type="dxa"/>
            <w:tcBorders>
              <w:top w:val="nil"/>
              <w:left w:val="single" w:sz="4" w:space="0" w:color="auto"/>
              <w:bottom w:val="nil"/>
              <w:right w:val="single" w:sz="4" w:space="0" w:color="auto"/>
            </w:tcBorders>
            <w:vAlign w:val="center"/>
          </w:tcPr>
          <w:p w:rsidR="00333556" w:rsidRPr="00881768" w:rsidRDefault="00333556" w:rsidP="001255DA">
            <w:pPr>
              <w:spacing w:line="240" w:lineRule="auto"/>
            </w:pPr>
          </w:p>
        </w:tc>
        <w:tc>
          <w:tcPr>
            <w:tcW w:w="1588" w:type="dxa"/>
            <w:tcBorders>
              <w:left w:val="single" w:sz="4" w:space="0" w:color="auto"/>
            </w:tcBorders>
            <w:vAlign w:val="center"/>
          </w:tcPr>
          <w:p w:rsidR="00333556" w:rsidRPr="00881768" w:rsidRDefault="00333556" w:rsidP="001255DA">
            <w:pPr>
              <w:spacing w:line="240" w:lineRule="auto"/>
              <w:jc w:val="center"/>
            </w:pPr>
          </w:p>
        </w:tc>
        <w:tc>
          <w:tcPr>
            <w:tcW w:w="1588" w:type="dxa"/>
          </w:tcPr>
          <w:p w:rsidR="00333556" w:rsidRPr="00881768" w:rsidRDefault="00333556" w:rsidP="001255DA">
            <w:pPr>
              <w:spacing w:line="240" w:lineRule="auto"/>
              <w:jc w:val="center"/>
            </w:pPr>
          </w:p>
        </w:tc>
        <w:tc>
          <w:tcPr>
            <w:tcW w:w="1588" w:type="dxa"/>
            <w:vAlign w:val="center"/>
          </w:tcPr>
          <w:p w:rsidR="00333556" w:rsidRPr="00881768" w:rsidRDefault="00333556" w:rsidP="001255DA">
            <w:pPr>
              <w:spacing w:line="240" w:lineRule="auto"/>
              <w:jc w:val="center"/>
            </w:pPr>
          </w:p>
        </w:tc>
        <w:tc>
          <w:tcPr>
            <w:tcW w:w="1444" w:type="dxa"/>
          </w:tcPr>
          <w:p w:rsidR="00333556" w:rsidRPr="00881768" w:rsidRDefault="00333556" w:rsidP="001255DA">
            <w:pPr>
              <w:spacing w:line="240" w:lineRule="auto"/>
              <w:jc w:val="center"/>
            </w:pPr>
          </w:p>
        </w:tc>
        <w:tc>
          <w:tcPr>
            <w:tcW w:w="1378" w:type="dxa"/>
          </w:tcPr>
          <w:p w:rsidR="00333556" w:rsidRPr="00881768" w:rsidRDefault="00333556" w:rsidP="001255DA">
            <w:pPr>
              <w:spacing w:line="240" w:lineRule="auto"/>
              <w:jc w:val="center"/>
            </w:pPr>
          </w:p>
        </w:tc>
      </w:tr>
    </w:tbl>
    <w:p w:rsidR="00333556" w:rsidRDefault="00333556" w:rsidP="00E45582">
      <w:pPr>
        <w:spacing w:after="0" w:line="240" w:lineRule="auto"/>
        <w:jc w:val="both"/>
        <w:rPr>
          <w:rFonts w:ascii="Times New Roman" w:eastAsia="Times New Roman" w:hAnsi="Times New Roman" w:cs="Times New Roman"/>
          <w:b/>
          <w:sz w:val="24"/>
          <w:szCs w:val="24"/>
        </w:rPr>
      </w:pPr>
    </w:p>
    <w:tbl>
      <w:tblPr>
        <w:tblStyle w:val="TabloKlavuzu"/>
        <w:tblW w:w="0" w:type="auto"/>
        <w:jc w:val="center"/>
        <w:tblLook w:val="01E0" w:firstRow="1" w:lastRow="1" w:firstColumn="1" w:lastColumn="1" w:noHBand="0" w:noVBand="0"/>
      </w:tblPr>
      <w:tblGrid>
        <w:gridCol w:w="1878"/>
        <w:gridCol w:w="222"/>
        <w:gridCol w:w="1588"/>
        <w:gridCol w:w="1588"/>
        <w:gridCol w:w="1588"/>
        <w:gridCol w:w="1444"/>
        <w:gridCol w:w="1378"/>
      </w:tblGrid>
      <w:tr w:rsidR="00333556" w:rsidRPr="00881768" w:rsidTr="00333556">
        <w:trPr>
          <w:trHeight w:val="340"/>
          <w:jc w:val="center"/>
        </w:trPr>
        <w:tc>
          <w:tcPr>
            <w:tcW w:w="1878" w:type="dxa"/>
            <w:vMerge w:val="restart"/>
            <w:tcBorders>
              <w:top w:val="single" w:sz="4" w:space="0" w:color="auto"/>
              <w:left w:val="single" w:sz="4" w:space="0" w:color="auto"/>
              <w:right w:val="single" w:sz="4" w:space="0" w:color="auto"/>
            </w:tcBorders>
            <w:vAlign w:val="center"/>
          </w:tcPr>
          <w:p w:rsidR="00333556" w:rsidRPr="00881768" w:rsidRDefault="00333556" w:rsidP="001255DA">
            <w:pPr>
              <w:spacing w:line="240" w:lineRule="auto"/>
            </w:pPr>
            <w:r w:rsidRPr="00881768">
              <w:rPr>
                <w:b/>
              </w:rPr>
              <w:t>İşaret</w:t>
            </w:r>
          </w:p>
        </w:tc>
        <w:tc>
          <w:tcPr>
            <w:tcW w:w="222" w:type="dxa"/>
            <w:tcBorders>
              <w:top w:val="nil"/>
              <w:left w:val="single" w:sz="4" w:space="0" w:color="auto"/>
              <w:bottom w:val="nil"/>
              <w:right w:val="single" w:sz="4" w:space="0" w:color="auto"/>
            </w:tcBorders>
            <w:vAlign w:val="center"/>
          </w:tcPr>
          <w:p w:rsidR="00333556" w:rsidRPr="00881768" w:rsidRDefault="00333556" w:rsidP="001255DA">
            <w:pPr>
              <w:spacing w:line="240" w:lineRule="auto"/>
            </w:pPr>
          </w:p>
        </w:tc>
        <w:tc>
          <w:tcPr>
            <w:tcW w:w="7586" w:type="dxa"/>
            <w:gridSpan w:val="5"/>
            <w:tcBorders>
              <w:left w:val="single" w:sz="4" w:space="0" w:color="auto"/>
            </w:tcBorders>
            <w:vAlign w:val="center"/>
          </w:tcPr>
          <w:p w:rsidR="00333556" w:rsidRDefault="00333556" w:rsidP="00333556">
            <w:pPr>
              <w:spacing w:line="240" w:lineRule="auto"/>
              <w:jc w:val="center"/>
              <w:rPr>
                <w:b/>
              </w:rPr>
            </w:pPr>
            <w:r>
              <w:rPr>
                <w:b/>
              </w:rPr>
              <w:t>Simülasyon Programlarından Elde Edilen Sonuçları</w:t>
            </w:r>
          </w:p>
        </w:tc>
      </w:tr>
      <w:tr w:rsidR="00333556" w:rsidRPr="00881768" w:rsidTr="00333556">
        <w:trPr>
          <w:trHeight w:val="340"/>
          <w:jc w:val="center"/>
        </w:trPr>
        <w:tc>
          <w:tcPr>
            <w:tcW w:w="1878" w:type="dxa"/>
            <w:vMerge/>
            <w:tcBorders>
              <w:right w:val="single" w:sz="4" w:space="0" w:color="auto"/>
            </w:tcBorders>
            <w:vAlign w:val="center"/>
          </w:tcPr>
          <w:p w:rsidR="00333556" w:rsidRPr="00881768" w:rsidRDefault="00333556" w:rsidP="001255DA">
            <w:pPr>
              <w:spacing w:line="240" w:lineRule="auto"/>
              <w:rPr>
                <w:b/>
              </w:rPr>
            </w:pPr>
          </w:p>
        </w:tc>
        <w:tc>
          <w:tcPr>
            <w:tcW w:w="222" w:type="dxa"/>
            <w:tcBorders>
              <w:top w:val="nil"/>
              <w:left w:val="single" w:sz="4" w:space="0" w:color="auto"/>
              <w:bottom w:val="nil"/>
              <w:right w:val="single" w:sz="4" w:space="0" w:color="auto"/>
            </w:tcBorders>
            <w:vAlign w:val="center"/>
          </w:tcPr>
          <w:p w:rsidR="00333556" w:rsidRPr="00881768" w:rsidRDefault="00333556" w:rsidP="001255DA">
            <w:pPr>
              <w:spacing w:line="240" w:lineRule="auto"/>
              <w:rPr>
                <w:b/>
              </w:rPr>
            </w:pPr>
          </w:p>
        </w:tc>
        <w:tc>
          <w:tcPr>
            <w:tcW w:w="1588" w:type="dxa"/>
            <w:tcBorders>
              <w:left w:val="single" w:sz="4" w:space="0" w:color="auto"/>
            </w:tcBorders>
            <w:vAlign w:val="center"/>
          </w:tcPr>
          <w:p w:rsidR="00333556" w:rsidRPr="00881768" w:rsidRDefault="00333556" w:rsidP="001255DA">
            <w:pPr>
              <w:spacing w:line="240" w:lineRule="auto"/>
              <w:jc w:val="center"/>
              <w:rPr>
                <w:b/>
              </w:rPr>
            </w:pPr>
            <w:proofErr w:type="spellStart"/>
            <w:r>
              <w:rPr>
                <w:b/>
              </w:rPr>
              <w:t>Vm</w:t>
            </w:r>
            <w:proofErr w:type="spellEnd"/>
          </w:p>
        </w:tc>
        <w:tc>
          <w:tcPr>
            <w:tcW w:w="1588" w:type="dxa"/>
            <w:vAlign w:val="center"/>
          </w:tcPr>
          <w:p w:rsidR="00333556" w:rsidRPr="00881768" w:rsidRDefault="00333556" w:rsidP="001255DA">
            <w:pPr>
              <w:spacing w:line="240" w:lineRule="auto"/>
              <w:jc w:val="center"/>
              <w:rPr>
                <w:b/>
              </w:rPr>
            </w:pPr>
            <w:r>
              <w:rPr>
                <w:b/>
              </w:rPr>
              <w:t>Ve</w:t>
            </w:r>
          </w:p>
        </w:tc>
        <w:tc>
          <w:tcPr>
            <w:tcW w:w="1588" w:type="dxa"/>
            <w:vAlign w:val="center"/>
          </w:tcPr>
          <w:p w:rsidR="00333556" w:rsidRPr="00881768" w:rsidRDefault="00333556" w:rsidP="001255DA">
            <w:pPr>
              <w:spacing w:line="240" w:lineRule="auto"/>
              <w:jc w:val="center"/>
              <w:rPr>
                <w:b/>
              </w:rPr>
            </w:pPr>
            <w:proofErr w:type="spellStart"/>
            <w:r>
              <w:rPr>
                <w:b/>
              </w:rPr>
              <w:t>Va</w:t>
            </w:r>
            <w:proofErr w:type="spellEnd"/>
          </w:p>
        </w:tc>
        <w:tc>
          <w:tcPr>
            <w:tcW w:w="1444" w:type="dxa"/>
            <w:vAlign w:val="center"/>
          </w:tcPr>
          <w:p w:rsidR="00333556" w:rsidRDefault="00333556" w:rsidP="001255DA">
            <w:pPr>
              <w:spacing w:line="240" w:lineRule="auto"/>
              <w:jc w:val="center"/>
              <w:rPr>
                <w:b/>
              </w:rPr>
            </w:pPr>
            <w:r>
              <w:rPr>
                <w:b/>
              </w:rPr>
              <w:t>T</w:t>
            </w:r>
          </w:p>
        </w:tc>
        <w:tc>
          <w:tcPr>
            <w:tcW w:w="1378" w:type="dxa"/>
            <w:vAlign w:val="center"/>
          </w:tcPr>
          <w:p w:rsidR="00333556" w:rsidRDefault="00333556" w:rsidP="001255DA">
            <w:pPr>
              <w:spacing w:line="240" w:lineRule="auto"/>
              <w:jc w:val="center"/>
              <w:rPr>
                <w:b/>
              </w:rPr>
            </w:pPr>
            <w:proofErr w:type="gramStart"/>
            <w:r>
              <w:rPr>
                <w:b/>
              </w:rPr>
              <w:t>f</w:t>
            </w:r>
            <w:proofErr w:type="gramEnd"/>
          </w:p>
        </w:tc>
      </w:tr>
      <w:tr w:rsidR="00333556" w:rsidRPr="00881768" w:rsidTr="001255DA">
        <w:trPr>
          <w:trHeight w:hRule="exact" w:val="170"/>
          <w:jc w:val="center"/>
        </w:trPr>
        <w:tc>
          <w:tcPr>
            <w:tcW w:w="1878" w:type="dxa"/>
            <w:tcBorders>
              <w:left w:val="nil"/>
              <w:right w:val="nil"/>
            </w:tcBorders>
            <w:vAlign w:val="center"/>
          </w:tcPr>
          <w:p w:rsidR="00333556" w:rsidRPr="00881768" w:rsidRDefault="00333556" w:rsidP="001255DA">
            <w:pPr>
              <w:spacing w:line="240" w:lineRule="auto"/>
            </w:pPr>
          </w:p>
        </w:tc>
        <w:tc>
          <w:tcPr>
            <w:tcW w:w="222" w:type="dxa"/>
            <w:tcBorders>
              <w:top w:val="nil"/>
              <w:left w:val="nil"/>
              <w:bottom w:val="nil"/>
              <w:right w:val="nil"/>
            </w:tcBorders>
            <w:vAlign w:val="center"/>
          </w:tcPr>
          <w:p w:rsidR="00333556" w:rsidRPr="00881768" w:rsidRDefault="00333556" w:rsidP="001255DA">
            <w:pPr>
              <w:spacing w:line="240" w:lineRule="auto"/>
            </w:pPr>
          </w:p>
        </w:tc>
        <w:tc>
          <w:tcPr>
            <w:tcW w:w="1588" w:type="dxa"/>
            <w:tcBorders>
              <w:left w:val="nil"/>
              <w:right w:val="nil"/>
            </w:tcBorders>
            <w:vAlign w:val="center"/>
          </w:tcPr>
          <w:p w:rsidR="00333556" w:rsidRPr="00881768" w:rsidRDefault="00333556" w:rsidP="001255DA">
            <w:pPr>
              <w:spacing w:line="240" w:lineRule="auto"/>
              <w:jc w:val="center"/>
            </w:pPr>
          </w:p>
        </w:tc>
        <w:tc>
          <w:tcPr>
            <w:tcW w:w="1588" w:type="dxa"/>
            <w:tcBorders>
              <w:left w:val="nil"/>
              <w:right w:val="nil"/>
            </w:tcBorders>
          </w:tcPr>
          <w:p w:rsidR="00333556" w:rsidRPr="00881768" w:rsidRDefault="00333556" w:rsidP="001255DA">
            <w:pPr>
              <w:spacing w:line="240" w:lineRule="auto"/>
              <w:jc w:val="center"/>
            </w:pPr>
          </w:p>
        </w:tc>
        <w:tc>
          <w:tcPr>
            <w:tcW w:w="1588" w:type="dxa"/>
            <w:tcBorders>
              <w:left w:val="nil"/>
              <w:right w:val="nil"/>
            </w:tcBorders>
            <w:vAlign w:val="center"/>
          </w:tcPr>
          <w:p w:rsidR="00333556" w:rsidRPr="00881768" w:rsidRDefault="00333556" w:rsidP="001255DA">
            <w:pPr>
              <w:spacing w:line="240" w:lineRule="auto"/>
              <w:jc w:val="center"/>
            </w:pPr>
          </w:p>
        </w:tc>
        <w:tc>
          <w:tcPr>
            <w:tcW w:w="1444" w:type="dxa"/>
            <w:tcBorders>
              <w:left w:val="nil"/>
              <w:right w:val="nil"/>
            </w:tcBorders>
          </w:tcPr>
          <w:p w:rsidR="00333556" w:rsidRPr="00881768" w:rsidRDefault="00333556" w:rsidP="001255DA">
            <w:pPr>
              <w:spacing w:line="240" w:lineRule="auto"/>
              <w:jc w:val="center"/>
            </w:pPr>
          </w:p>
        </w:tc>
        <w:tc>
          <w:tcPr>
            <w:tcW w:w="1378" w:type="dxa"/>
            <w:tcBorders>
              <w:left w:val="nil"/>
              <w:right w:val="nil"/>
            </w:tcBorders>
          </w:tcPr>
          <w:p w:rsidR="00333556" w:rsidRPr="00881768" w:rsidRDefault="00333556" w:rsidP="001255DA">
            <w:pPr>
              <w:spacing w:line="240" w:lineRule="auto"/>
              <w:jc w:val="center"/>
            </w:pPr>
          </w:p>
        </w:tc>
      </w:tr>
      <w:tr w:rsidR="00333556" w:rsidRPr="00881768" w:rsidTr="00333556">
        <w:trPr>
          <w:trHeight w:val="340"/>
          <w:jc w:val="center"/>
        </w:trPr>
        <w:tc>
          <w:tcPr>
            <w:tcW w:w="1878" w:type="dxa"/>
            <w:tcBorders>
              <w:right w:val="single" w:sz="4" w:space="0" w:color="auto"/>
            </w:tcBorders>
            <w:vAlign w:val="center"/>
          </w:tcPr>
          <w:p w:rsidR="00333556" w:rsidRPr="00881768" w:rsidRDefault="00333556" w:rsidP="001255DA">
            <w:pPr>
              <w:spacing w:line="240" w:lineRule="auto"/>
            </w:pPr>
            <w:r w:rsidRPr="00881768">
              <w:t>DC Gerilim</w:t>
            </w:r>
          </w:p>
        </w:tc>
        <w:tc>
          <w:tcPr>
            <w:tcW w:w="222" w:type="dxa"/>
            <w:tcBorders>
              <w:top w:val="nil"/>
              <w:left w:val="single" w:sz="4" w:space="0" w:color="auto"/>
              <w:bottom w:val="nil"/>
              <w:right w:val="single" w:sz="4" w:space="0" w:color="auto"/>
            </w:tcBorders>
            <w:vAlign w:val="center"/>
          </w:tcPr>
          <w:p w:rsidR="00333556" w:rsidRPr="00881768" w:rsidRDefault="00333556" w:rsidP="001255DA">
            <w:pPr>
              <w:spacing w:line="240" w:lineRule="auto"/>
            </w:pPr>
          </w:p>
        </w:tc>
        <w:tc>
          <w:tcPr>
            <w:tcW w:w="1588" w:type="dxa"/>
            <w:tcBorders>
              <w:left w:val="single" w:sz="4" w:space="0" w:color="auto"/>
            </w:tcBorders>
            <w:vAlign w:val="center"/>
          </w:tcPr>
          <w:p w:rsidR="00333556" w:rsidRPr="00881768" w:rsidRDefault="00333556" w:rsidP="001255DA">
            <w:pPr>
              <w:spacing w:line="240" w:lineRule="auto"/>
              <w:jc w:val="center"/>
            </w:pPr>
          </w:p>
        </w:tc>
        <w:tc>
          <w:tcPr>
            <w:tcW w:w="1588" w:type="dxa"/>
          </w:tcPr>
          <w:p w:rsidR="00333556" w:rsidRPr="00881768" w:rsidRDefault="00333556" w:rsidP="001255DA">
            <w:pPr>
              <w:spacing w:line="240" w:lineRule="auto"/>
              <w:jc w:val="center"/>
            </w:pPr>
          </w:p>
        </w:tc>
        <w:tc>
          <w:tcPr>
            <w:tcW w:w="1588" w:type="dxa"/>
            <w:vAlign w:val="center"/>
          </w:tcPr>
          <w:p w:rsidR="00333556" w:rsidRPr="00881768" w:rsidRDefault="00333556" w:rsidP="001255DA">
            <w:pPr>
              <w:spacing w:line="240" w:lineRule="auto"/>
              <w:jc w:val="center"/>
            </w:pPr>
          </w:p>
        </w:tc>
        <w:tc>
          <w:tcPr>
            <w:tcW w:w="1444" w:type="dxa"/>
          </w:tcPr>
          <w:p w:rsidR="00333556" w:rsidRPr="00881768" w:rsidRDefault="00333556" w:rsidP="001255DA">
            <w:pPr>
              <w:spacing w:line="240" w:lineRule="auto"/>
              <w:jc w:val="center"/>
            </w:pPr>
          </w:p>
        </w:tc>
        <w:tc>
          <w:tcPr>
            <w:tcW w:w="1378" w:type="dxa"/>
          </w:tcPr>
          <w:p w:rsidR="00333556" w:rsidRPr="00881768" w:rsidRDefault="00333556" w:rsidP="001255DA">
            <w:pPr>
              <w:spacing w:line="240" w:lineRule="auto"/>
              <w:jc w:val="center"/>
            </w:pPr>
          </w:p>
        </w:tc>
      </w:tr>
      <w:tr w:rsidR="00333556" w:rsidRPr="00881768" w:rsidTr="00333556">
        <w:trPr>
          <w:trHeight w:val="340"/>
          <w:jc w:val="center"/>
        </w:trPr>
        <w:tc>
          <w:tcPr>
            <w:tcW w:w="1878" w:type="dxa"/>
            <w:tcBorders>
              <w:right w:val="single" w:sz="4" w:space="0" w:color="auto"/>
            </w:tcBorders>
            <w:vAlign w:val="center"/>
          </w:tcPr>
          <w:p w:rsidR="00333556" w:rsidRPr="00881768" w:rsidRDefault="00333556" w:rsidP="001255DA">
            <w:pPr>
              <w:spacing w:line="240" w:lineRule="auto"/>
            </w:pPr>
            <w:r w:rsidRPr="00881768">
              <w:t>Sinüzoidal Dalga</w:t>
            </w:r>
          </w:p>
        </w:tc>
        <w:tc>
          <w:tcPr>
            <w:tcW w:w="222" w:type="dxa"/>
            <w:tcBorders>
              <w:top w:val="nil"/>
              <w:left w:val="single" w:sz="4" w:space="0" w:color="auto"/>
              <w:bottom w:val="nil"/>
              <w:right w:val="single" w:sz="4" w:space="0" w:color="auto"/>
            </w:tcBorders>
            <w:vAlign w:val="center"/>
          </w:tcPr>
          <w:p w:rsidR="00333556" w:rsidRPr="00881768" w:rsidRDefault="00333556" w:rsidP="001255DA">
            <w:pPr>
              <w:spacing w:line="240" w:lineRule="auto"/>
            </w:pPr>
          </w:p>
        </w:tc>
        <w:tc>
          <w:tcPr>
            <w:tcW w:w="1588" w:type="dxa"/>
            <w:tcBorders>
              <w:left w:val="single" w:sz="4" w:space="0" w:color="auto"/>
            </w:tcBorders>
            <w:vAlign w:val="center"/>
          </w:tcPr>
          <w:p w:rsidR="00333556" w:rsidRPr="00881768" w:rsidRDefault="00333556" w:rsidP="001255DA">
            <w:pPr>
              <w:spacing w:line="240" w:lineRule="auto"/>
              <w:jc w:val="center"/>
            </w:pPr>
          </w:p>
        </w:tc>
        <w:tc>
          <w:tcPr>
            <w:tcW w:w="1588" w:type="dxa"/>
          </w:tcPr>
          <w:p w:rsidR="00333556" w:rsidRPr="00881768" w:rsidRDefault="00333556" w:rsidP="001255DA">
            <w:pPr>
              <w:spacing w:line="240" w:lineRule="auto"/>
              <w:jc w:val="center"/>
            </w:pPr>
          </w:p>
        </w:tc>
        <w:tc>
          <w:tcPr>
            <w:tcW w:w="1588" w:type="dxa"/>
            <w:vAlign w:val="center"/>
          </w:tcPr>
          <w:p w:rsidR="00333556" w:rsidRPr="00881768" w:rsidRDefault="00333556" w:rsidP="001255DA">
            <w:pPr>
              <w:spacing w:line="240" w:lineRule="auto"/>
              <w:jc w:val="center"/>
            </w:pPr>
          </w:p>
        </w:tc>
        <w:tc>
          <w:tcPr>
            <w:tcW w:w="1444" w:type="dxa"/>
          </w:tcPr>
          <w:p w:rsidR="00333556" w:rsidRPr="00881768" w:rsidRDefault="00333556" w:rsidP="001255DA">
            <w:pPr>
              <w:spacing w:line="240" w:lineRule="auto"/>
              <w:jc w:val="center"/>
            </w:pPr>
          </w:p>
        </w:tc>
        <w:tc>
          <w:tcPr>
            <w:tcW w:w="1378" w:type="dxa"/>
          </w:tcPr>
          <w:p w:rsidR="00333556" w:rsidRPr="00881768" w:rsidRDefault="00333556" w:rsidP="001255DA">
            <w:pPr>
              <w:spacing w:line="240" w:lineRule="auto"/>
              <w:jc w:val="center"/>
            </w:pPr>
          </w:p>
        </w:tc>
      </w:tr>
      <w:tr w:rsidR="00333556" w:rsidRPr="00881768" w:rsidTr="00333556">
        <w:trPr>
          <w:trHeight w:val="340"/>
          <w:jc w:val="center"/>
        </w:trPr>
        <w:tc>
          <w:tcPr>
            <w:tcW w:w="1878" w:type="dxa"/>
            <w:tcBorders>
              <w:right w:val="single" w:sz="4" w:space="0" w:color="auto"/>
            </w:tcBorders>
            <w:vAlign w:val="center"/>
          </w:tcPr>
          <w:p w:rsidR="00333556" w:rsidRPr="00881768" w:rsidRDefault="00333556" w:rsidP="001255DA">
            <w:pPr>
              <w:spacing w:line="240" w:lineRule="auto"/>
            </w:pPr>
            <w:r w:rsidRPr="00881768">
              <w:t>Üçgen Dalga</w:t>
            </w:r>
          </w:p>
        </w:tc>
        <w:tc>
          <w:tcPr>
            <w:tcW w:w="222" w:type="dxa"/>
            <w:tcBorders>
              <w:top w:val="nil"/>
              <w:left w:val="single" w:sz="4" w:space="0" w:color="auto"/>
              <w:bottom w:val="nil"/>
              <w:right w:val="single" w:sz="4" w:space="0" w:color="auto"/>
            </w:tcBorders>
            <w:vAlign w:val="center"/>
          </w:tcPr>
          <w:p w:rsidR="00333556" w:rsidRPr="00881768" w:rsidRDefault="00333556" w:rsidP="001255DA">
            <w:pPr>
              <w:spacing w:line="240" w:lineRule="auto"/>
            </w:pPr>
          </w:p>
        </w:tc>
        <w:tc>
          <w:tcPr>
            <w:tcW w:w="1588" w:type="dxa"/>
            <w:tcBorders>
              <w:left w:val="single" w:sz="4" w:space="0" w:color="auto"/>
            </w:tcBorders>
            <w:vAlign w:val="center"/>
          </w:tcPr>
          <w:p w:rsidR="00333556" w:rsidRPr="00881768" w:rsidRDefault="00333556" w:rsidP="001255DA">
            <w:pPr>
              <w:spacing w:line="240" w:lineRule="auto"/>
              <w:jc w:val="center"/>
            </w:pPr>
          </w:p>
        </w:tc>
        <w:tc>
          <w:tcPr>
            <w:tcW w:w="1588" w:type="dxa"/>
          </w:tcPr>
          <w:p w:rsidR="00333556" w:rsidRPr="00881768" w:rsidRDefault="00333556" w:rsidP="001255DA">
            <w:pPr>
              <w:spacing w:line="240" w:lineRule="auto"/>
              <w:jc w:val="center"/>
            </w:pPr>
          </w:p>
        </w:tc>
        <w:tc>
          <w:tcPr>
            <w:tcW w:w="1588" w:type="dxa"/>
            <w:vAlign w:val="center"/>
          </w:tcPr>
          <w:p w:rsidR="00333556" w:rsidRPr="00881768" w:rsidRDefault="00333556" w:rsidP="001255DA">
            <w:pPr>
              <w:spacing w:line="240" w:lineRule="auto"/>
              <w:jc w:val="center"/>
            </w:pPr>
          </w:p>
        </w:tc>
        <w:tc>
          <w:tcPr>
            <w:tcW w:w="1444" w:type="dxa"/>
          </w:tcPr>
          <w:p w:rsidR="00333556" w:rsidRPr="00881768" w:rsidRDefault="00333556" w:rsidP="001255DA">
            <w:pPr>
              <w:spacing w:line="240" w:lineRule="auto"/>
              <w:jc w:val="center"/>
            </w:pPr>
          </w:p>
        </w:tc>
        <w:tc>
          <w:tcPr>
            <w:tcW w:w="1378" w:type="dxa"/>
          </w:tcPr>
          <w:p w:rsidR="00333556" w:rsidRPr="00881768" w:rsidRDefault="00333556" w:rsidP="001255DA">
            <w:pPr>
              <w:spacing w:line="240" w:lineRule="auto"/>
              <w:jc w:val="center"/>
            </w:pPr>
          </w:p>
        </w:tc>
      </w:tr>
      <w:tr w:rsidR="00333556" w:rsidRPr="00881768" w:rsidTr="00333556">
        <w:trPr>
          <w:trHeight w:val="340"/>
          <w:jc w:val="center"/>
        </w:trPr>
        <w:tc>
          <w:tcPr>
            <w:tcW w:w="1878" w:type="dxa"/>
            <w:tcBorders>
              <w:right w:val="single" w:sz="4" w:space="0" w:color="auto"/>
            </w:tcBorders>
            <w:vAlign w:val="center"/>
          </w:tcPr>
          <w:p w:rsidR="00333556" w:rsidRPr="00881768" w:rsidRDefault="00333556" w:rsidP="001255DA">
            <w:pPr>
              <w:spacing w:line="240" w:lineRule="auto"/>
            </w:pPr>
            <w:r w:rsidRPr="00881768">
              <w:t>Kare Dalga</w:t>
            </w:r>
          </w:p>
        </w:tc>
        <w:tc>
          <w:tcPr>
            <w:tcW w:w="222" w:type="dxa"/>
            <w:tcBorders>
              <w:top w:val="nil"/>
              <w:left w:val="single" w:sz="4" w:space="0" w:color="auto"/>
              <w:bottom w:val="nil"/>
              <w:right w:val="single" w:sz="4" w:space="0" w:color="auto"/>
            </w:tcBorders>
            <w:vAlign w:val="center"/>
          </w:tcPr>
          <w:p w:rsidR="00333556" w:rsidRPr="00881768" w:rsidRDefault="00333556" w:rsidP="001255DA">
            <w:pPr>
              <w:spacing w:line="240" w:lineRule="auto"/>
            </w:pPr>
          </w:p>
        </w:tc>
        <w:tc>
          <w:tcPr>
            <w:tcW w:w="1588" w:type="dxa"/>
            <w:tcBorders>
              <w:left w:val="single" w:sz="4" w:space="0" w:color="auto"/>
            </w:tcBorders>
            <w:vAlign w:val="center"/>
          </w:tcPr>
          <w:p w:rsidR="00333556" w:rsidRPr="00881768" w:rsidRDefault="00333556" w:rsidP="001255DA">
            <w:pPr>
              <w:spacing w:line="240" w:lineRule="auto"/>
              <w:jc w:val="center"/>
            </w:pPr>
          </w:p>
        </w:tc>
        <w:tc>
          <w:tcPr>
            <w:tcW w:w="1588" w:type="dxa"/>
          </w:tcPr>
          <w:p w:rsidR="00333556" w:rsidRPr="00881768" w:rsidRDefault="00333556" w:rsidP="001255DA">
            <w:pPr>
              <w:spacing w:line="240" w:lineRule="auto"/>
              <w:jc w:val="center"/>
            </w:pPr>
          </w:p>
        </w:tc>
        <w:tc>
          <w:tcPr>
            <w:tcW w:w="1588" w:type="dxa"/>
            <w:vAlign w:val="center"/>
          </w:tcPr>
          <w:p w:rsidR="00333556" w:rsidRPr="00881768" w:rsidRDefault="00333556" w:rsidP="001255DA">
            <w:pPr>
              <w:spacing w:line="240" w:lineRule="auto"/>
              <w:jc w:val="center"/>
            </w:pPr>
          </w:p>
        </w:tc>
        <w:tc>
          <w:tcPr>
            <w:tcW w:w="1444" w:type="dxa"/>
          </w:tcPr>
          <w:p w:rsidR="00333556" w:rsidRPr="00881768" w:rsidRDefault="00333556" w:rsidP="001255DA">
            <w:pPr>
              <w:spacing w:line="240" w:lineRule="auto"/>
              <w:jc w:val="center"/>
            </w:pPr>
          </w:p>
        </w:tc>
        <w:tc>
          <w:tcPr>
            <w:tcW w:w="1378" w:type="dxa"/>
          </w:tcPr>
          <w:p w:rsidR="00333556" w:rsidRPr="00881768" w:rsidRDefault="00333556" w:rsidP="001255DA">
            <w:pPr>
              <w:spacing w:line="240" w:lineRule="auto"/>
              <w:jc w:val="center"/>
            </w:pPr>
          </w:p>
        </w:tc>
      </w:tr>
    </w:tbl>
    <w:p w:rsidR="00E45582" w:rsidRDefault="00E45582" w:rsidP="00E45582">
      <w:pPr>
        <w:spacing w:after="0" w:line="240" w:lineRule="auto"/>
        <w:jc w:val="both"/>
        <w:rPr>
          <w:rFonts w:ascii="Times New Roman" w:eastAsia="Times New Roman" w:hAnsi="Times New Roman" w:cs="Times New Roman"/>
          <w:sz w:val="24"/>
          <w:szCs w:val="24"/>
        </w:rPr>
      </w:pPr>
    </w:p>
    <w:tbl>
      <w:tblPr>
        <w:tblStyle w:val="TabloKlavuzu"/>
        <w:tblW w:w="0" w:type="auto"/>
        <w:jc w:val="center"/>
        <w:tblLook w:val="01E0" w:firstRow="1" w:lastRow="1" w:firstColumn="1" w:lastColumn="1" w:noHBand="0" w:noVBand="0"/>
      </w:tblPr>
      <w:tblGrid>
        <w:gridCol w:w="1878"/>
        <w:gridCol w:w="222"/>
        <w:gridCol w:w="1588"/>
        <w:gridCol w:w="1588"/>
        <w:gridCol w:w="1588"/>
        <w:gridCol w:w="1444"/>
        <w:gridCol w:w="1378"/>
      </w:tblGrid>
      <w:tr w:rsidR="00E45582" w:rsidRPr="00881768" w:rsidTr="00333556">
        <w:trPr>
          <w:trHeight w:val="340"/>
          <w:jc w:val="center"/>
        </w:trPr>
        <w:tc>
          <w:tcPr>
            <w:tcW w:w="1878" w:type="dxa"/>
            <w:vMerge w:val="restart"/>
            <w:tcBorders>
              <w:top w:val="single" w:sz="4" w:space="0" w:color="auto"/>
              <w:left w:val="single" w:sz="4" w:space="0" w:color="auto"/>
              <w:right w:val="single" w:sz="4" w:space="0" w:color="auto"/>
            </w:tcBorders>
            <w:vAlign w:val="center"/>
          </w:tcPr>
          <w:p w:rsidR="00E45582" w:rsidRPr="00881768" w:rsidRDefault="00E45582" w:rsidP="001255DA">
            <w:pPr>
              <w:spacing w:line="240" w:lineRule="auto"/>
            </w:pPr>
            <w:r w:rsidRPr="00881768">
              <w:rPr>
                <w:b/>
              </w:rPr>
              <w:t>İşaret</w:t>
            </w:r>
          </w:p>
        </w:tc>
        <w:tc>
          <w:tcPr>
            <w:tcW w:w="222" w:type="dxa"/>
            <w:tcBorders>
              <w:top w:val="nil"/>
              <w:left w:val="single" w:sz="4" w:space="0" w:color="auto"/>
              <w:bottom w:val="nil"/>
              <w:right w:val="single" w:sz="4" w:space="0" w:color="auto"/>
            </w:tcBorders>
            <w:vAlign w:val="center"/>
          </w:tcPr>
          <w:p w:rsidR="00E45582" w:rsidRPr="00881768" w:rsidRDefault="00E45582" w:rsidP="001255DA">
            <w:pPr>
              <w:spacing w:line="240" w:lineRule="auto"/>
            </w:pPr>
          </w:p>
        </w:tc>
        <w:tc>
          <w:tcPr>
            <w:tcW w:w="7586" w:type="dxa"/>
            <w:gridSpan w:val="5"/>
            <w:tcBorders>
              <w:left w:val="single" w:sz="4" w:space="0" w:color="auto"/>
            </w:tcBorders>
            <w:vAlign w:val="center"/>
          </w:tcPr>
          <w:p w:rsidR="00E45582" w:rsidRDefault="00E45582" w:rsidP="001255DA">
            <w:pPr>
              <w:spacing w:line="240" w:lineRule="auto"/>
              <w:jc w:val="center"/>
              <w:rPr>
                <w:b/>
              </w:rPr>
            </w:pPr>
            <w:r>
              <w:rPr>
                <w:b/>
              </w:rPr>
              <w:t>Osiloskop Ölçüm Sonuçları</w:t>
            </w:r>
          </w:p>
        </w:tc>
      </w:tr>
      <w:tr w:rsidR="00E45582" w:rsidRPr="00881768" w:rsidTr="00333556">
        <w:trPr>
          <w:trHeight w:val="340"/>
          <w:jc w:val="center"/>
        </w:trPr>
        <w:tc>
          <w:tcPr>
            <w:tcW w:w="1878" w:type="dxa"/>
            <w:vMerge/>
            <w:tcBorders>
              <w:right w:val="single" w:sz="4" w:space="0" w:color="auto"/>
            </w:tcBorders>
            <w:vAlign w:val="center"/>
          </w:tcPr>
          <w:p w:rsidR="00E45582" w:rsidRPr="00881768" w:rsidRDefault="00E45582" w:rsidP="001255DA">
            <w:pPr>
              <w:spacing w:line="240" w:lineRule="auto"/>
              <w:rPr>
                <w:b/>
              </w:rPr>
            </w:pPr>
          </w:p>
        </w:tc>
        <w:tc>
          <w:tcPr>
            <w:tcW w:w="222" w:type="dxa"/>
            <w:tcBorders>
              <w:top w:val="nil"/>
              <w:left w:val="single" w:sz="4" w:space="0" w:color="auto"/>
              <w:bottom w:val="nil"/>
              <w:right w:val="single" w:sz="4" w:space="0" w:color="auto"/>
            </w:tcBorders>
            <w:vAlign w:val="center"/>
          </w:tcPr>
          <w:p w:rsidR="00E45582" w:rsidRPr="00881768" w:rsidRDefault="00E45582" w:rsidP="001255DA">
            <w:pPr>
              <w:spacing w:line="240" w:lineRule="auto"/>
              <w:rPr>
                <w:b/>
              </w:rPr>
            </w:pPr>
          </w:p>
        </w:tc>
        <w:tc>
          <w:tcPr>
            <w:tcW w:w="1588" w:type="dxa"/>
            <w:tcBorders>
              <w:left w:val="single" w:sz="4" w:space="0" w:color="auto"/>
            </w:tcBorders>
            <w:vAlign w:val="center"/>
          </w:tcPr>
          <w:p w:rsidR="00E45582" w:rsidRPr="00881768" w:rsidRDefault="00E45582" w:rsidP="001255DA">
            <w:pPr>
              <w:spacing w:line="240" w:lineRule="auto"/>
              <w:jc w:val="center"/>
              <w:rPr>
                <w:b/>
              </w:rPr>
            </w:pPr>
            <w:proofErr w:type="spellStart"/>
            <w:r>
              <w:rPr>
                <w:b/>
              </w:rPr>
              <w:t>Vm</w:t>
            </w:r>
            <w:proofErr w:type="spellEnd"/>
          </w:p>
        </w:tc>
        <w:tc>
          <w:tcPr>
            <w:tcW w:w="1588" w:type="dxa"/>
            <w:vAlign w:val="center"/>
          </w:tcPr>
          <w:p w:rsidR="00E45582" w:rsidRPr="00881768" w:rsidRDefault="00E45582" w:rsidP="00E45582">
            <w:pPr>
              <w:spacing w:line="240" w:lineRule="auto"/>
              <w:jc w:val="center"/>
              <w:rPr>
                <w:b/>
              </w:rPr>
            </w:pPr>
            <w:r>
              <w:rPr>
                <w:b/>
              </w:rPr>
              <w:t>Ve</w:t>
            </w:r>
          </w:p>
        </w:tc>
        <w:tc>
          <w:tcPr>
            <w:tcW w:w="1588" w:type="dxa"/>
            <w:vAlign w:val="center"/>
          </w:tcPr>
          <w:p w:rsidR="00E45582" w:rsidRPr="00881768" w:rsidRDefault="00E45582" w:rsidP="001255DA">
            <w:pPr>
              <w:spacing w:line="240" w:lineRule="auto"/>
              <w:jc w:val="center"/>
              <w:rPr>
                <w:b/>
              </w:rPr>
            </w:pPr>
            <w:proofErr w:type="spellStart"/>
            <w:r>
              <w:rPr>
                <w:b/>
              </w:rPr>
              <w:t>Va</w:t>
            </w:r>
            <w:proofErr w:type="spellEnd"/>
          </w:p>
        </w:tc>
        <w:tc>
          <w:tcPr>
            <w:tcW w:w="1444" w:type="dxa"/>
            <w:vAlign w:val="center"/>
          </w:tcPr>
          <w:p w:rsidR="00E45582" w:rsidRDefault="00333556" w:rsidP="00333556">
            <w:pPr>
              <w:spacing w:line="240" w:lineRule="auto"/>
              <w:jc w:val="center"/>
              <w:rPr>
                <w:b/>
              </w:rPr>
            </w:pPr>
            <w:r>
              <w:rPr>
                <w:b/>
              </w:rPr>
              <w:t>T</w:t>
            </w:r>
          </w:p>
        </w:tc>
        <w:tc>
          <w:tcPr>
            <w:tcW w:w="1378" w:type="dxa"/>
            <w:vAlign w:val="center"/>
          </w:tcPr>
          <w:p w:rsidR="00E45582" w:rsidRDefault="00333556" w:rsidP="00333556">
            <w:pPr>
              <w:spacing w:line="240" w:lineRule="auto"/>
              <w:jc w:val="center"/>
              <w:rPr>
                <w:b/>
              </w:rPr>
            </w:pPr>
            <w:proofErr w:type="gramStart"/>
            <w:r>
              <w:rPr>
                <w:b/>
              </w:rPr>
              <w:t>f</w:t>
            </w:r>
            <w:proofErr w:type="gramEnd"/>
          </w:p>
        </w:tc>
      </w:tr>
      <w:tr w:rsidR="00E45582" w:rsidRPr="00881768" w:rsidTr="00333556">
        <w:trPr>
          <w:trHeight w:hRule="exact" w:val="170"/>
          <w:jc w:val="center"/>
        </w:trPr>
        <w:tc>
          <w:tcPr>
            <w:tcW w:w="1878" w:type="dxa"/>
            <w:tcBorders>
              <w:left w:val="nil"/>
              <w:right w:val="nil"/>
            </w:tcBorders>
            <w:vAlign w:val="center"/>
          </w:tcPr>
          <w:p w:rsidR="00E45582" w:rsidRPr="00881768" w:rsidRDefault="00E45582" w:rsidP="001255DA">
            <w:pPr>
              <w:spacing w:line="240" w:lineRule="auto"/>
            </w:pPr>
          </w:p>
        </w:tc>
        <w:tc>
          <w:tcPr>
            <w:tcW w:w="222" w:type="dxa"/>
            <w:tcBorders>
              <w:top w:val="nil"/>
              <w:left w:val="nil"/>
              <w:bottom w:val="nil"/>
              <w:right w:val="nil"/>
            </w:tcBorders>
            <w:vAlign w:val="center"/>
          </w:tcPr>
          <w:p w:rsidR="00E45582" w:rsidRPr="00881768" w:rsidRDefault="00E45582" w:rsidP="001255DA">
            <w:pPr>
              <w:spacing w:line="240" w:lineRule="auto"/>
            </w:pPr>
          </w:p>
        </w:tc>
        <w:tc>
          <w:tcPr>
            <w:tcW w:w="1588" w:type="dxa"/>
            <w:tcBorders>
              <w:left w:val="nil"/>
              <w:right w:val="nil"/>
            </w:tcBorders>
            <w:vAlign w:val="center"/>
          </w:tcPr>
          <w:p w:rsidR="00E45582" w:rsidRPr="00881768" w:rsidRDefault="00E45582" w:rsidP="001255DA">
            <w:pPr>
              <w:spacing w:line="240" w:lineRule="auto"/>
              <w:jc w:val="center"/>
            </w:pPr>
          </w:p>
        </w:tc>
        <w:tc>
          <w:tcPr>
            <w:tcW w:w="1588" w:type="dxa"/>
            <w:tcBorders>
              <w:left w:val="nil"/>
              <w:right w:val="nil"/>
            </w:tcBorders>
          </w:tcPr>
          <w:p w:rsidR="00E45582" w:rsidRPr="00881768" w:rsidRDefault="00E45582" w:rsidP="001255DA">
            <w:pPr>
              <w:spacing w:line="240" w:lineRule="auto"/>
              <w:jc w:val="center"/>
            </w:pPr>
          </w:p>
        </w:tc>
        <w:tc>
          <w:tcPr>
            <w:tcW w:w="1588" w:type="dxa"/>
            <w:tcBorders>
              <w:left w:val="nil"/>
              <w:right w:val="nil"/>
            </w:tcBorders>
            <w:vAlign w:val="center"/>
          </w:tcPr>
          <w:p w:rsidR="00E45582" w:rsidRPr="00881768" w:rsidRDefault="00E45582" w:rsidP="001255DA">
            <w:pPr>
              <w:spacing w:line="240" w:lineRule="auto"/>
              <w:jc w:val="center"/>
            </w:pPr>
          </w:p>
        </w:tc>
        <w:tc>
          <w:tcPr>
            <w:tcW w:w="1444" w:type="dxa"/>
            <w:tcBorders>
              <w:left w:val="nil"/>
              <w:right w:val="nil"/>
            </w:tcBorders>
          </w:tcPr>
          <w:p w:rsidR="00E45582" w:rsidRPr="00881768" w:rsidRDefault="00E45582" w:rsidP="001255DA">
            <w:pPr>
              <w:spacing w:line="240" w:lineRule="auto"/>
              <w:jc w:val="center"/>
            </w:pPr>
          </w:p>
        </w:tc>
        <w:tc>
          <w:tcPr>
            <w:tcW w:w="1378" w:type="dxa"/>
            <w:tcBorders>
              <w:left w:val="nil"/>
              <w:right w:val="nil"/>
            </w:tcBorders>
          </w:tcPr>
          <w:p w:rsidR="00E45582" w:rsidRPr="00881768" w:rsidRDefault="00E45582" w:rsidP="001255DA">
            <w:pPr>
              <w:spacing w:line="240" w:lineRule="auto"/>
              <w:jc w:val="center"/>
            </w:pPr>
          </w:p>
        </w:tc>
      </w:tr>
      <w:tr w:rsidR="00E45582" w:rsidRPr="00881768" w:rsidTr="00333556">
        <w:trPr>
          <w:trHeight w:val="340"/>
          <w:jc w:val="center"/>
        </w:trPr>
        <w:tc>
          <w:tcPr>
            <w:tcW w:w="1878" w:type="dxa"/>
            <w:tcBorders>
              <w:right w:val="single" w:sz="4" w:space="0" w:color="auto"/>
            </w:tcBorders>
            <w:vAlign w:val="center"/>
          </w:tcPr>
          <w:p w:rsidR="00E45582" w:rsidRPr="00881768" w:rsidRDefault="00E45582" w:rsidP="001255DA">
            <w:pPr>
              <w:spacing w:line="240" w:lineRule="auto"/>
            </w:pPr>
            <w:r w:rsidRPr="00881768">
              <w:t>DC Gerilim</w:t>
            </w:r>
          </w:p>
        </w:tc>
        <w:tc>
          <w:tcPr>
            <w:tcW w:w="222" w:type="dxa"/>
            <w:tcBorders>
              <w:top w:val="nil"/>
              <w:left w:val="single" w:sz="4" w:space="0" w:color="auto"/>
              <w:bottom w:val="nil"/>
              <w:right w:val="single" w:sz="4" w:space="0" w:color="auto"/>
            </w:tcBorders>
            <w:vAlign w:val="center"/>
          </w:tcPr>
          <w:p w:rsidR="00E45582" w:rsidRPr="00881768" w:rsidRDefault="00E45582" w:rsidP="001255DA">
            <w:pPr>
              <w:spacing w:line="240" w:lineRule="auto"/>
            </w:pPr>
          </w:p>
        </w:tc>
        <w:tc>
          <w:tcPr>
            <w:tcW w:w="1588" w:type="dxa"/>
            <w:tcBorders>
              <w:left w:val="single" w:sz="4" w:space="0" w:color="auto"/>
            </w:tcBorders>
            <w:vAlign w:val="center"/>
          </w:tcPr>
          <w:p w:rsidR="00E45582" w:rsidRPr="00881768" w:rsidRDefault="00E45582" w:rsidP="001255DA">
            <w:pPr>
              <w:spacing w:line="240" w:lineRule="auto"/>
              <w:jc w:val="center"/>
            </w:pPr>
          </w:p>
        </w:tc>
        <w:tc>
          <w:tcPr>
            <w:tcW w:w="1588" w:type="dxa"/>
          </w:tcPr>
          <w:p w:rsidR="00E45582" w:rsidRPr="00881768" w:rsidRDefault="00E45582" w:rsidP="001255DA">
            <w:pPr>
              <w:spacing w:line="240" w:lineRule="auto"/>
              <w:jc w:val="center"/>
            </w:pPr>
          </w:p>
        </w:tc>
        <w:tc>
          <w:tcPr>
            <w:tcW w:w="1588" w:type="dxa"/>
            <w:vAlign w:val="center"/>
          </w:tcPr>
          <w:p w:rsidR="00E45582" w:rsidRPr="00881768" w:rsidRDefault="00E45582" w:rsidP="001255DA">
            <w:pPr>
              <w:spacing w:line="240" w:lineRule="auto"/>
              <w:jc w:val="center"/>
            </w:pPr>
          </w:p>
        </w:tc>
        <w:tc>
          <w:tcPr>
            <w:tcW w:w="1444" w:type="dxa"/>
          </w:tcPr>
          <w:p w:rsidR="00E45582" w:rsidRPr="00881768" w:rsidRDefault="00E45582" w:rsidP="001255DA">
            <w:pPr>
              <w:spacing w:line="240" w:lineRule="auto"/>
              <w:jc w:val="center"/>
            </w:pPr>
          </w:p>
        </w:tc>
        <w:tc>
          <w:tcPr>
            <w:tcW w:w="1378" w:type="dxa"/>
          </w:tcPr>
          <w:p w:rsidR="00E45582" w:rsidRPr="00881768" w:rsidRDefault="00E45582" w:rsidP="001255DA">
            <w:pPr>
              <w:spacing w:line="240" w:lineRule="auto"/>
              <w:jc w:val="center"/>
            </w:pPr>
          </w:p>
        </w:tc>
      </w:tr>
      <w:tr w:rsidR="00E45582" w:rsidRPr="00881768" w:rsidTr="00333556">
        <w:trPr>
          <w:trHeight w:val="340"/>
          <w:jc w:val="center"/>
        </w:trPr>
        <w:tc>
          <w:tcPr>
            <w:tcW w:w="1878" w:type="dxa"/>
            <w:tcBorders>
              <w:right w:val="single" w:sz="4" w:space="0" w:color="auto"/>
            </w:tcBorders>
            <w:vAlign w:val="center"/>
          </w:tcPr>
          <w:p w:rsidR="00E45582" w:rsidRPr="00881768" w:rsidRDefault="00E45582" w:rsidP="001255DA">
            <w:pPr>
              <w:spacing w:line="240" w:lineRule="auto"/>
            </w:pPr>
            <w:r w:rsidRPr="00881768">
              <w:t>Sinüzoidal Dalga</w:t>
            </w:r>
          </w:p>
        </w:tc>
        <w:tc>
          <w:tcPr>
            <w:tcW w:w="222" w:type="dxa"/>
            <w:tcBorders>
              <w:top w:val="nil"/>
              <w:left w:val="single" w:sz="4" w:space="0" w:color="auto"/>
              <w:bottom w:val="nil"/>
              <w:right w:val="single" w:sz="4" w:space="0" w:color="auto"/>
            </w:tcBorders>
            <w:vAlign w:val="center"/>
          </w:tcPr>
          <w:p w:rsidR="00E45582" w:rsidRPr="00881768" w:rsidRDefault="00E45582" w:rsidP="001255DA">
            <w:pPr>
              <w:spacing w:line="240" w:lineRule="auto"/>
            </w:pPr>
          </w:p>
        </w:tc>
        <w:tc>
          <w:tcPr>
            <w:tcW w:w="1588" w:type="dxa"/>
            <w:tcBorders>
              <w:left w:val="single" w:sz="4" w:space="0" w:color="auto"/>
            </w:tcBorders>
            <w:vAlign w:val="center"/>
          </w:tcPr>
          <w:p w:rsidR="00E45582" w:rsidRPr="00881768" w:rsidRDefault="00E45582" w:rsidP="001255DA">
            <w:pPr>
              <w:spacing w:line="240" w:lineRule="auto"/>
              <w:jc w:val="center"/>
            </w:pPr>
          </w:p>
        </w:tc>
        <w:tc>
          <w:tcPr>
            <w:tcW w:w="1588" w:type="dxa"/>
          </w:tcPr>
          <w:p w:rsidR="00E45582" w:rsidRPr="00881768" w:rsidRDefault="00E45582" w:rsidP="001255DA">
            <w:pPr>
              <w:spacing w:line="240" w:lineRule="auto"/>
              <w:jc w:val="center"/>
            </w:pPr>
          </w:p>
        </w:tc>
        <w:tc>
          <w:tcPr>
            <w:tcW w:w="1588" w:type="dxa"/>
            <w:vAlign w:val="center"/>
          </w:tcPr>
          <w:p w:rsidR="00E45582" w:rsidRPr="00881768" w:rsidRDefault="00E45582" w:rsidP="001255DA">
            <w:pPr>
              <w:spacing w:line="240" w:lineRule="auto"/>
              <w:jc w:val="center"/>
            </w:pPr>
          </w:p>
        </w:tc>
        <w:tc>
          <w:tcPr>
            <w:tcW w:w="1444" w:type="dxa"/>
          </w:tcPr>
          <w:p w:rsidR="00E45582" w:rsidRPr="00881768" w:rsidRDefault="00E45582" w:rsidP="001255DA">
            <w:pPr>
              <w:spacing w:line="240" w:lineRule="auto"/>
              <w:jc w:val="center"/>
            </w:pPr>
          </w:p>
        </w:tc>
        <w:tc>
          <w:tcPr>
            <w:tcW w:w="1378" w:type="dxa"/>
          </w:tcPr>
          <w:p w:rsidR="00E45582" w:rsidRPr="00881768" w:rsidRDefault="00E45582" w:rsidP="001255DA">
            <w:pPr>
              <w:spacing w:line="240" w:lineRule="auto"/>
              <w:jc w:val="center"/>
            </w:pPr>
          </w:p>
        </w:tc>
      </w:tr>
      <w:tr w:rsidR="00E45582" w:rsidRPr="00881768" w:rsidTr="00333556">
        <w:trPr>
          <w:trHeight w:val="340"/>
          <w:jc w:val="center"/>
        </w:trPr>
        <w:tc>
          <w:tcPr>
            <w:tcW w:w="1878" w:type="dxa"/>
            <w:tcBorders>
              <w:right w:val="single" w:sz="4" w:space="0" w:color="auto"/>
            </w:tcBorders>
            <w:vAlign w:val="center"/>
          </w:tcPr>
          <w:p w:rsidR="00E45582" w:rsidRPr="00881768" w:rsidRDefault="00E45582" w:rsidP="001255DA">
            <w:pPr>
              <w:spacing w:line="240" w:lineRule="auto"/>
            </w:pPr>
            <w:r w:rsidRPr="00881768">
              <w:t>Üçgen Dalga</w:t>
            </w:r>
          </w:p>
        </w:tc>
        <w:tc>
          <w:tcPr>
            <w:tcW w:w="222" w:type="dxa"/>
            <w:tcBorders>
              <w:top w:val="nil"/>
              <w:left w:val="single" w:sz="4" w:space="0" w:color="auto"/>
              <w:bottom w:val="nil"/>
              <w:right w:val="single" w:sz="4" w:space="0" w:color="auto"/>
            </w:tcBorders>
            <w:vAlign w:val="center"/>
          </w:tcPr>
          <w:p w:rsidR="00E45582" w:rsidRPr="00881768" w:rsidRDefault="00E45582" w:rsidP="001255DA">
            <w:pPr>
              <w:spacing w:line="240" w:lineRule="auto"/>
            </w:pPr>
          </w:p>
        </w:tc>
        <w:tc>
          <w:tcPr>
            <w:tcW w:w="1588" w:type="dxa"/>
            <w:tcBorders>
              <w:left w:val="single" w:sz="4" w:space="0" w:color="auto"/>
            </w:tcBorders>
            <w:vAlign w:val="center"/>
          </w:tcPr>
          <w:p w:rsidR="00E45582" w:rsidRPr="00881768" w:rsidRDefault="00E45582" w:rsidP="001255DA">
            <w:pPr>
              <w:spacing w:line="240" w:lineRule="auto"/>
              <w:jc w:val="center"/>
            </w:pPr>
          </w:p>
        </w:tc>
        <w:tc>
          <w:tcPr>
            <w:tcW w:w="1588" w:type="dxa"/>
          </w:tcPr>
          <w:p w:rsidR="00E45582" w:rsidRPr="00881768" w:rsidRDefault="00E45582" w:rsidP="001255DA">
            <w:pPr>
              <w:spacing w:line="240" w:lineRule="auto"/>
              <w:jc w:val="center"/>
            </w:pPr>
          </w:p>
        </w:tc>
        <w:tc>
          <w:tcPr>
            <w:tcW w:w="1588" w:type="dxa"/>
            <w:vAlign w:val="center"/>
          </w:tcPr>
          <w:p w:rsidR="00E45582" w:rsidRPr="00881768" w:rsidRDefault="00E45582" w:rsidP="001255DA">
            <w:pPr>
              <w:spacing w:line="240" w:lineRule="auto"/>
              <w:jc w:val="center"/>
            </w:pPr>
          </w:p>
        </w:tc>
        <w:tc>
          <w:tcPr>
            <w:tcW w:w="1444" w:type="dxa"/>
          </w:tcPr>
          <w:p w:rsidR="00E45582" w:rsidRPr="00881768" w:rsidRDefault="00E45582" w:rsidP="001255DA">
            <w:pPr>
              <w:spacing w:line="240" w:lineRule="auto"/>
              <w:jc w:val="center"/>
            </w:pPr>
          </w:p>
        </w:tc>
        <w:tc>
          <w:tcPr>
            <w:tcW w:w="1378" w:type="dxa"/>
          </w:tcPr>
          <w:p w:rsidR="00E45582" w:rsidRPr="00881768" w:rsidRDefault="00E45582" w:rsidP="001255DA">
            <w:pPr>
              <w:spacing w:line="240" w:lineRule="auto"/>
              <w:jc w:val="center"/>
            </w:pPr>
          </w:p>
        </w:tc>
      </w:tr>
      <w:tr w:rsidR="00E45582" w:rsidRPr="00881768" w:rsidTr="00333556">
        <w:trPr>
          <w:trHeight w:val="340"/>
          <w:jc w:val="center"/>
        </w:trPr>
        <w:tc>
          <w:tcPr>
            <w:tcW w:w="1878" w:type="dxa"/>
            <w:tcBorders>
              <w:right w:val="single" w:sz="4" w:space="0" w:color="auto"/>
            </w:tcBorders>
            <w:vAlign w:val="center"/>
          </w:tcPr>
          <w:p w:rsidR="00E45582" w:rsidRPr="00881768" w:rsidRDefault="00E45582" w:rsidP="001255DA">
            <w:pPr>
              <w:spacing w:line="240" w:lineRule="auto"/>
            </w:pPr>
            <w:r w:rsidRPr="00881768">
              <w:t>Kare Dalga</w:t>
            </w:r>
          </w:p>
        </w:tc>
        <w:tc>
          <w:tcPr>
            <w:tcW w:w="222" w:type="dxa"/>
            <w:tcBorders>
              <w:top w:val="nil"/>
              <w:left w:val="single" w:sz="4" w:space="0" w:color="auto"/>
              <w:bottom w:val="nil"/>
              <w:right w:val="single" w:sz="4" w:space="0" w:color="auto"/>
            </w:tcBorders>
            <w:vAlign w:val="center"/>
          </w:tcPr>
          <w:p w:rsidR="00E45582" w:rsidRPr="00881768" w:rsidRDefault="00E45582" w:rsidP="001255DA">
            <w:pPr>
              <w:spacing w:line="240" w:lineRule="auto"/>
            </w:pPr>
          </w:p>
        </w:tc>
        <w:tc>
          <w:tcPr>
            <w:tcW w:w="1588" w:type="dxa"/>
            <w:tcBorders>
              <w:left w:val="single" w:sz="4" w:space="0" w:color="auto"/>
            </w:tcBorders>
            <w:vAlign w:val="center"/>
          </w:tcPr>
          <w:p w:rsidR="00E45582" w:rsidRPr="00881768" w:rsidRDefault="00E45582" w:rsidP="001255DA">
            <w:pPr>
              <w:spacing w:line="240" w:lineRule="auto"/>
              <w:jc w:val="center"/>
            </w:pPr>
          </w:p>
        </w:tc>
        <w:tc>
          <w:tcPr>
            <w:tcW w:w="1588" w:type="dxa"/>
          </w:tcPr>
          <w:p w:rsidR="00E45582" w:rsidRPr="00881768" w:rsidRDefault="00E45582" w:rsidP="001255DA">
            <w:pPr>
              <w:spacing w:line="240" w:lineRule="auto"/>
              <w:jc w:val="center"/>
            </w:pPr>
          </w:p>
        </w:tc>
        <w:tc>
          <w:tcPr>
            <w:tcW w:w="1588" w:type="dxa"/>
            <w:vAlign w:val="center"/>
          </w:tcPr>
          <w:p w:rsidR="00E45582" w:rsidRPr="00881768" w:rsidRDefault="00E45582" w:rsidP="001255DA">
            <w:pPr>
              <w:spacing w:line="240" w:lineRule="auto"/>
              <w:jc w:val="center"/>
            </w:pPr>
          </w:p>
        </w:tc>
        <w:tc>
          <w:tcPr>
            <w:tcW w:w="1444" w:type="dxa"/>
          </w:tcPr>
          <w:p w:rsidR="00E45582" w:rsidRPr="00881768" w:rsidRDefault="00E45582" w:rsidP="001255DA">
            <w:pPr>
              <w:spacing w:line="240" w:lineRule="auto"/>
              <w:jc w:val="center"/>
            </w:pPr>
          </w:p>
        </w:tc>
        <w:tc>
          <w:tcPr>
            <w:tcW w:w="1378" w:type="dxa"/>
          </w:tcPr>
          <w:p w:rsidR="00E45582" w:rsidRPr="00881768" w:rsidRDefault="00E45582" w:rsidP="001255DA">
            <w:pPr>
              <w:spacing w:line="240" w:lineRule="auto"/>
              <w:jc w:val="center"/>
            </w:pPr>
          </w:p>
        </w:tc>
      </w:tr>
    </w:tbl>
    <w:p w:rsidR="00881768" w:rsidRPr="00881768" w:rsidRDefault="00881768" w:rsidP="00881768">
      <w:pPr>
        <w:spacing w:after="0" w:line="240" w:lineRule="auto"/>
        <w:jc w:val="both"/>
        <w:rPr>
          <w:rFonts w:ascii="Times New Roman" w:eastAsia="Times New Roman" w:hAnsi="Times New Roman" w:cs="Times New Roman"/>
          <w:sz w:val="24"/>
          <w:szCs w:val="24"/>
        </w:rPr>
      </w:pPr>
    </w:p>
    <w:tbl>
      <w:tblPr>
        <w:tblStyle w:val="TabloKlavuzu"/>
        <w:tblW w:w="0" w:type="auto"/>
        <w:jc w:val="center"/>
        <w:tblLook w:val="01E0" w:firstRow="1" w:lastRow="1" w:firstColumn="1" w:lastColumn="1" w:noHBand="0" w:noVBand="0"/>
      </w:tblPr>
      <w:tblGrid>
        <w:gridCol w:w="2303"/>
        <w:gridCol w:w="222"/>
        <w:gridCol w:w="2303"/>
        <w:gridCol w:w="2303"/>
      </w:tblGrid>
      <w:tr w:rsidR="00881768" w:rsidRPr="00881768" w:rsidTr="00333556">
        <w:trPr>
          <w:trHeight w:val="340"/>
          <w:jc w:val="center"/>
        </w:trPr>
        <w:tc>
          <w:tcPr>
            <w:tcW w:w="2303" w:type="dxa"/>
            <w:vMerge w:val="restart"/>
            <w:tcBorders>
              <w:top w:val="single" w:sz="4" w:space="0" w:color="auto"/>
              <w:left w:val="single" w:sz="4" w:space="0" w:color="auto"/>
              <w:right w:val="single" w:sz="4" w:space="0" w:color="auto"/>
            </w:tcBorders>
            <w:vAlign w:val="center"/>
          </w:tcPr>
          <w:p w:rsidR="00881768" w:rsidRPr="00881768" w:rsidRDefault="00881768" w:rsidP="00881768">
            <w:pPr>
              <w:spacing w:line="240" w:lineRule="auto"/>
            </w:pPr>
            <w:r w:rsidRPr="00881768">
              <w:rPr>
                <w:b/>
              </w:rPr>
              <w:t>İşaret</w:t>
            </w:r>
          </w:p>
        </w:tc>
        <w:tc>
          <w:tcPr>
            <w:tcW w:w="222" w:type="dxa"/>
            <w:tcBorders>
              <w:top w:val="nil"/>
              <w:left w:val="single" w:sz="4" w:space="0" w:color="auto"/>
              <w:bottom w:val="nil"/>
              <w:right w:val="single" w:sz="4" w:space="0" w:color="auto"/>
            </w:tcBorders>
            <w:vAlign w:val="center"/>
          </w:tcPr>
          <w:p w:rsidR="00881768" w:rsidRPr="00881768" w:rsidRDefault="00881768" w:rsidP="00881768">
            <w:pPr>
              <w:spacing w:line="240" w:lineRule="auto"/>
            </w:pPr>
          </w:p>
        </w:tc>
        <w:tc>
          <w:tcPr>
            <w:tcW w:w="4606" w:type="dxa"/>
            <w:gridSpan w:val="2"/>
            <w:tcBorders>
              <w:left w:val="single" w:sz="4" w:space="0" w:color="auto"/>
            </w:tcBorders>
            <w:vAlign w:val="center"/>
          </w:tcPr>
          <w:p w:rsidR="00881768" w:rsidRPr="00881768" w:rsidRDefault="00881768" w:rsidP="00881768">
            <w:pPr>
              <w:spacing w:line="240" w:lineRule="auto"/>
              <w:jc w:val="center"/>
              <w:rPr>
                <w:b/>
              </w:rPr>
            </w:pPr>
            <w:r w:rsidRPr="00881768">
              <w:rPr>
                <w:b/>
              </w:rPr>
              <w:t>Multimetre Kademe Konumu</w:t>
            </w:r>
          </w:p>
        </w:tc>
      </w:tr>
      <w:tr w:rsidR="00881768" w:rsidRPr="00881768" w:rsidTr="00333556">
        <w:trPr>
          <w:trHeight w:val="340"/>
          <w:jc w:val="center"/>
        </w:trPr>
        <w:tc>
          <w:tcPr>
            <w:tcW w:w="2303" w:type="dxa"/>
            <w:vMerge/>
            <w:tcBorders>
              <w:right w:val="single" w:sz="4" w:space="0" w:color="auto"/>
            </w:tcBorders>
            <w:vAlign w:val="center"/>
          </w:tcPr>
          <w:p w:rsidR="00881768" w:rsidRPr="00881768" w:rsidRDefault="00881768" w:rsidP="00881768">
            <w:pPr>
              <w:spacing w:line="240" w:lineRule="auto"/>
              <w:rPr>
                <w:b/>
              </w:rPr>
            </w:pPr>
          </w:p>
        </w:tc>
        <w:tc>
          <w:tcPr>
            <w:tcW w:w="222" w:type="dxa"/>
            <w:tcBorders>
              <w:top w:val="nil"/>
              <w:left w:val="single" w:sz="4" w:space="0" w:color="auto"/>
              <w:bottom w:val="nil"/>
              <w:right w:val="single" w:sz="4" w:space="0" w:color="auto"/>
            </w:tcBorders>
            <w:vAlign w:val="center"/>
          </w:tcPr>
          <w:p w:rsidR="00881768" w:rsidRPr="00881768" w:rsidRDefault="00881768" w:rsidP="00881768">
            <w:pPr>
              <w:spacing w:line="240" w:lineRule="auto"/>
              <w:rPr>
                <w:b/>
              </w:rPr>
            </w:pPr>
          </w:p>
        </w:tc>
        <w:tc>
          <w:tcPr>
            <w:tcW w:w="2303" w:type="dxa"/>
            <w:tcBorders>
              <w:left w:val="single" w:sz="4" w:space="0" w:color="auto"/>
            </w:tcBorders>
            <w:vAlign w:val="center"/>
          </w:tcPr>
          <w:p w:rsidR="00881768" w:rsidRPr="00881768" w:rsidRDefault="00881768" w:rsidP="00881768">
            <w:pPr>
              <w:spacing w:line="240" w:lineRule="auto"/>
              <w:jc w:val="center"/>
              <w:rPr>
                <w:b/>
              </w:rPr>
            </w:pPr>
            <w:r w:rsidRPr="00881768">
              <w:rPr>
                <w:b/>
              </w:rPr>
              <w:t>DC</w:t>
            </w:r>
          </w:p>
        </w:tc>
        <w:tc>
          <w:tcPr>
            <w:tcW w:w="2303" w:type="dxa"/>
            <w:vAlign w:val="center"/>
          </w:tcPr>
          <w:p w:rsidR="00881768" w:rsidRPr="00881768" w:rsidRDefault="00881768" w:rsidP="00881768">
            <w:pPr>
              <w:spacing w:line="240" w:lineRule="auto"/>
              <w:jc w:val="center"/>
              <w:rPr>
                <w:b/>
              </w:rPr>
            </w:pPr>
            <w:r w:rsidRPr="00881768">
              <w:rPr>
                <w:b/>
              </w:rPr>
              <w:t>AC</w:t>
            </w:r>
          </w:p>
        </w:tc>
      </w:tr>
      <w:tr w:rsidR="00881768" w:rsidRPr="00881768" w:rsidTr="00333556">
        <w:trPr>
          <w:trHeight w:hRule="exact" w:val="170"/>
          <w:jc w:val="center"/>
        </w:trPr>
        <w:tc>
          <w:tcPr>
            <w:tcW w:w="2303" w:type="dxa"/>
            <w:tcBorders>
              <w:left w:val="nil"/>
              <w:right w:val="nil"/>
            </w:tcBorders>
            <w:vAlign w:val="center"/>
          </w:tcPr>
          <w:p w:rsidR="00881768" w:rsidRPr="00881768" w:rsidRDefault="00881768" w:rsidP="00881768">
            <w:pPr>
              <w:spacing w:line="240" w:lineRule="auto"/>
            </w:pPr>
          </w:p>
        </w:tc>
        <w:tc>
          <w:tcPr>
            <w:tcW w:w="222" w:type="dxa"/>
            <w:tcBorders>
              <w:top w:val="nil"/>
              <w:left w:val="nil"/>
              <w:bottom w:val="nil"/>
              <w:right w:val="nil"/>
            </w:tcBorders>
            <w:vAlign w:val="center"/>
          </w:tcPr>
          <w:p w:rsidR="00881768" w:rsidRPr="00881768" w:rsidRDefault="00881768" w:rsidP="00881768">
            <w:pPr>
              <w:spacing w:line="240" w:lineRule="auto"/>
            </w:pPr>
          </w:p>
        </w:tc>
        <w:tc>
          <w:tcPr>
            <w:tcW w:w="2303" w:type="dxa"/>
            <w:tcBorders>
              <w:left w:val="nil"/>
              <w:right w:val="nil"/>
            </w:tcBorders>
            <w:vAlign w:val="center"/>
          </w:tcPr>
          <w:p w:rsidR="00881768" w:rsidRPr="00881768" w:rsidRDefault="00881768" w:rsidP="00881768">
            <w:pPr>
              <w:spacing w:line="240" w:lineRule="auto"/>
              <w:jc w:val="center"/>
            </w:pPr>
          </w:p>
        </w:tc>
        <w:tc>
          <w:tcPr>
            <w:tcW w:w="2303" w:type="dxa"/>
            <w:tcBorders>
              <w:left w:val="nil"/>
              <w:right w:val="nil"/>
            </w:tcBorders>
            <w:vAlign w:val="center"/>
          </w:tcPr>
          <w:p w:rsidR="00881768" w:rsidRPr="00881768" w:rsidRDefault="00881768" w:rsidP="00881768">
            <w:pPr>
              <w:spacing w:line="240" w:lineRule="auto"/>
              <w:jc w:val="center"/>
            </w:pPr>
          </w:p>
        </w:tc>
      </w:tr>
      <w:tr w:rsidR="00881768" w:rsidRPr="00881768" w:rsidTr="00333556">
        <w:trPr>
          <w:trHeight w:val="340"/>
          <w:jc w:val="center"/>
        </w:trPr>
        <w:tc>
          <w:tcPr>
            <w:tcW w:w="2303" w:type="dxa"/>
            <w:tcBorders>
              <w:right w:val="single" w:sz="4" w:space="0" w:color="auto"/>
            </w:tcBorders>
            <w:vAlign w:val="center"/>
          </w:tcPr>
          <w:p w:rsidR="00881768" w:rsidRPr="00881768" w:rsidRDefault="00881768" w:rsidP="00881768">
            <w:pPr>
              <w:spacing w:line="240" w:lineRule="auto"/>
            </w:pPr>
            <w:r w:rsidRPr="00881768">
              <w:t>DC Gerilim</w:t>
            </w:r>
          </w:p>
        </w:tc>
        <w:tc>
          <w:tcPr>
            <w:tcW w:w="222" w:type="dxa"/>
            <w:tcBorders>
              <w:top w:val="nil"/>
              <w:left w:val="single" w:sz="4" w:space="0" w:color="auto"/>
              <w:bottom w:val="nil"/>
              <w:right w:val="single" w:sz="4" w:space="0" w:color="auto"/>
            </w:tcBorders>
            <w:vAlign w:val="center"/>
          </w:tcPr>
          <w:p w:rsidR="00881768" w:rsidRPr="00881768" w:rsidRDefault="00881768" w:rsidP="00881768">
            <w:pPr>
              <w:spacing w:line="240" w:lineRule="auto"/>
            </w:pPr>
          </w:p>
        </w:tc>
        <w:tc>
          <w:tcPr>
            <w:tcW w:w="2303" w:type="dxa"/>
            <w:tcBorders>
              <w:left w:val="single" w:sz="4" w:space="0" w:color="auto"/>
            </w:tcBorders>
            <w:vAlign w:val="center"/>
          </w:tcPr>
          <w:p w:rsidR="00881768" w:rsidRPr="00881768" w:rsidRDefault="00881768" w:rsidP="00881768">
            <w:pPr>
              <w:spacing w:line="240" w:lineRule="auto"/>
              <w:jc w:val="center"/>
            </w:pPr>
          </w:p>
        </w:tc>
        <w:tc>
          <w:tcPr>
            <w:tcW w:w="2303" w:type="dxa"/>
            <w:vAlign w:val="center"/>
          </w:tcPr>
          <w:p w:rsidR="00881768" w:rsidRPr="00881768" w:rsidRDefault="00881768" w:rsidP="00881768">
            <w:pPr>
              <w:spacing w:line="240" w:lineRule="auto"/>
              <w:jc w:val="center"/>
            </w:pPr>
          </w:p>
        </w:tc>
      </w:tr>
      <w:tr w:rsidR="00881768" w:rsidRPr="00881768" w:rsidTr="00333556">
        <w:trPr>
          <w:trHeight w:val="340"/>
          <w:jc w:val="center"/>
        </w:trPr>
        <w:tc>
          <w:tcPr>
            <w:tcW w:w="2303" w:type="dxa"/>
            <w:tcBorders>
              <w:right w:val="single" w:sz="4" w:space="0" w:color="auto"/>
            </w:tcBorders>
            <w:vAlign w:val="center"/>
          </w:tcPr>
          <w:p w:rsidR="00881768" w:rsidRPr="00881768" w:rsidRDefault="00881768" w:rsidP="00881768">
            <w:pPr>
              <w:spacing w:line="240" w:lineRule="auto"/>
            </w:pPr>
            <w:r w:rsidRPr="00881768">
              <w:t>Sinüzoidal Dalga</w:t>
            </w:r>
          </w:p>
        </w:tc>
        <w:tc>
          <w:tcPr>
            <w:tcW w:w="222" w:type="dxa"/>
            <w:tcBorders>
              <w:top w:val="nil"/>
              <w:left w:val="single" w:sz="4" w:space="0" w:color="auto"/>
              <w:bottom w:val="nil"/>
              <w:right w:val="single" w:sz="4" w:space="0" w:color="auto"/>
            </w:tcBorders>
            <w:vAlign w:val="center"/>
          </w:tcPr>
          <w:p w:rsidR="00881768" w:rsidRPr="00881768" w:rsidRDefault="00881768" w:rsidP="00881768">
            <w:pPr>
              <w:spacing w:line="240" w:lineRule="auto"/>
            </w:pPr>
          </w:p>
        </w:tc>
        <w:tc>
          <w:tcPr>
            <w:tcW w:w="2303" w:type="dxa"/>
            <w:tcBorders>
              <w:left w:val="single" w:sz="4" w:space="0" w:color="auto"/>
            </w:tcBorders>
            <w:vAlign w:val="center"/>
          </w:tcPr>
          <w:p w:rsidR="00881768" w:rsidRPr="00881768" w:rsidRDefault="00881768" w:rsidP="00881768">
            <w:pPr>
              <w:spacing w:line="240" w:lineRule="auto"/>
              <w:jc w:val="center"/>
            </w:pPr>
          </w:p>
        </w:tc>
        <w:tc>
          <w:tcPr>
            <w:tcW w:w="2303" w:type="dxa"/>
            <w:vAlign w:val="center"/>
          </w:tcPr>
          <w:p w:rsidR="00881768" w:rsidRPr="00881768" w:rsidRDefault="00881768" w:rsidP="00881768">
            <w:pPr>
              <w:spacing w:line="240" w:lineRule="auto"/>
              <w:jc w:val="center"/>
            </w:pPr>
          </w:p>
        </w:tc>
      </w:tr>
      <w:tr w:rsidR="00881768" w:rsidRPr="00881768" w:rsidTr="00333556">
        <w:trPr>
          <w:trHeight w:val="340"/>
          <w:jc w:val="center"/>
        </w:trPr>
        <w:tc>
          <w:tcPr>
            <w:tcW w:w="2303" w:type="dxa"/>
            <w:tcBorders>
              <w:right w:val="single" w:sz="4" w:space="0" w:color="auto"/>
            </w:tcBorders>
            <w:vAlign w:val="center"/>
          </w:tcPr>
          <w:p w:rsidR="00881768" w:rsidRPr="00881768" w:rsidRDefault="00881768" w:rsidP="00881768">
            <w:pPr>
              <w:spacing w:line="240" w:lineRule="auto"/>
            </w:pPr>
            <w:r w:rsidRPr="00881768">
              <w:t>Üçgen Dalga</w:t>
            </w:r>
          </w:p>
        </w:tc>
        <w:tc>
          <w:tcPr>
            <w:tcW w:w="222" w:type="dxa"/>
            <w:tcBorders>
              <w:top w:val="nil"/>
              <w:left w:val="single" w:sz="4" w:space="0" w:color="auto"/>
              <w:bottom w:val="nil"/>
              <w:right w:val="single" w:sz="4" w:space="0" w:color="auto"/>
            </w:tcBorders>
            <w:vAlign w:val="center"/>
          </w:tcPr>
          <w:p w:rsidR="00881768" w:rsidRPr="00881768" w:rsidRDefault="00881768" w:rsidP="00881768">
            <w:pPr>
              <w:spacing w:line="240" w:lineRule="auto"/>
            </w:pPr>
          </w:p>
        </w:tc>
        <w:tc>
          <w:tcPr>
            <w:tcW w:w="2303" w:type="dxa"/>
            <w:tcBorders>
              <w:left w:val="single" w:sz="4" w:space="0" w:color="auto"/>
            </w:tcBorders>
            <w:vAlign w:val="center"/>
          </w:tcPr>
          <w:p w:rsidR="00881768" w:rsidRPr="00881768" w:rsidRDefault="00881768" w:rsidP="00881768">
            <w:pPr>
              <w:spacing w:line="240" w:lineRule="auto"/>
              <w:jc w:val="center"/>
            </w:pPr>
          </w:p>
        </w:tc>
        <w:tc>
          <w:tcPr>
            <w:tcW w:w="2303" w:type="dxa"/>
            <w:vAlign w:val="center"/>
          </w:tcPr>
          <w:p w:rsidR="00881768" w:rsidRPr="00881768" w:rsidRDefault="00881768" w:rsidP="00881768">
            <w:pPr>
              <w:spacing w:line="240" w:lineRule="auto"/>
              <w:jc w:val="center"/>
            </w:pPr>
          </w:p>
        </w:tc>
      </w:tr>
      <w:tr w:rsidR="00881768" w:rsidRPr="00881768" w:rsidTr="00333556">
        <w:trPr>
          <w:trHeight w:val="340"/>
          <w:jc w:val="center"/>
        </w:trPr>
        <w:tc>
          <w:tcPr>
            <w:tcW w:w="2303" w:type="dxa"/>
            <w:tcBorders>
              <w:right w:val="single" w:sz="4" w:space="0" w:color="auto"/>
            </w:tcBorders>
            <w:vAlign w:val="center"/>
          </w:tcPr>
          <w:p w:rsidR="00881768" w:rsidRPr="00881768" w:rsidRDefault="00881768" w:rsidP="00881768">
            <w:pPr>
              <w:spacing w:line="240" w:lineRule="auto"/>
            </w:pPr>
            <w:r w:rsidRPr="00881768">
              <w:t>Kare Dalga</w:t>
            </w:r>
          </w:p>
        </w:tc>
        <w:tc>
          <w:tcPr>
            <w:tcW w:w="222" w:type="dxa"/>
            <w:tcBorders>
              <w:top w:val="nil"/>
              <w:left w:val="single" w:sz="4" w:space="0" w:color="auto"/>
              <w:bottom w:val="nil"/>
              <w:right w:val="single" w:sz="4" w:space="0" w:color="auto"/>
            </w:tcBorders>
            <w:vAlign w:val="center"/>
          </w:tcPr>
          <w:p w:rsidR="00881768" w:rsidRPr="00881768" w:rsidRDefault="00881768" w:rsidP="00881768">
            <w:pPr>
              <w:spacing w:line="240" w:lineRule="auto"/>
            </w:pPr>
          </w:p>
        </w:tc>
        <w:tc>
          <w:tcPr>
            <w:tcW w:w="2303" w:type="dxa"/>
            <w:tcBorders>
              <w:left w:val="single" w:sz="4" w:space="0" w:color="auto"/>
            </w:tcBorders>
            <w:vAlign w:val="center"/>
          </w:tcPr>
          <w:p w:rsidR="00881768" w:rsidRPr="00881768" w:rsidRDefault="00881768" w:rsidP="00881768">
            <w:pPr>
              <w:spacing w:line="240" w:lineRule="auto"/>
              <w:jc w:val="center"/>
            </w:pPr>
          </w:p>
        </w:tc>
        <w:tc>
          <w:tcPr>
            <w:tcW w:w="2303" w:type="dxa"/>
            <w:vAlign w:val="center"/>
          </w:tcPr>
          <w:p w:rsidR="00881768" w:rsidRPr="00881768" w:rsidRDefault="00881768" w:rsidP="00881768">
            <w:pPr>
              <w:spacing w:line="240" w:lineRule="auto"/>
              <w:jc w:val="center"/>
            </w:pPr>
          </w:p>
        </w:tc>
      </w:tr>
    </w:tbl>
    <w:p w:rsidR="00333556" w:rsidRDefault="00333556" w:rsidP="00853766">
      <w:pPr>
        <w:rPr>
          <w:rFonts w:ascii="Times New Roman" w:hAnsi="Times New Roman" w:cs="Times New Roman"/>
        </w:rPr>
      </w:pPr>
    </w:p>
    <w:p w:rsidR="001C7AAA" w:rsidRPr="001C7AAA" w:rsidRDefault="00333556" w:rsidP="001C7AAA">
      <w:pPr>
        <w:rPr>
          <w:rFonts w:ascii="Times New Roman" w:hAnsi="Times New Roman" w:cs="Times New Roman"/>
        </w:rPr>
      </w:pPr>
      <w:r w:rsidRPr="00333556">
        <w:rPr>
          <w:rFonts w:ascii="Times New Roman" w:hAnsi="Times New Roman" w:cs="Times New Roman"/>
        </w:rPr>
        <w:t>Multimetre ile elde ettiğiniz değerleri osiloskop ile elde ettiğiniz değerlerle karşılaştırarak sonuçları yorumlayınız.</w:t>
      </w:r>
    </w:p>
    <w:p w:rsidR="001C7AAA" w:rsidRDefault="001C7AAA" w:rsidP="001C7AAA">
      <w:pPr>
        <w:rPr>
          <w:rFonts w:ascii="Times New Roman" w:hAnsi="Times New Roman" w:cs="Times New Roman"/>
        </w:rPr>
      </w:pPr>
    </w:p>
    <w:p w:rsidR="001255DA" w:rsidRDefault="001C7AAA" w:rsidP="0036753E">
      <w:pPr>
        <w:rPr>
          <w:rFonts w:ascii="Times New Roman" w:hAnsi="Times New Roman" w:cs="Times New Roman"/>
        </w:rPr>
      </w:pPr>
      <w:r>
        <w:rPr>
          <w:rFonts w:ascii="Times New Roman" w:hAnsi="Times New Roman" w:cs="Times New Roman"/>
        </w:rPr>
        <w:t>Bu sayfanın bir kopyası deney sorumlularına teslim edilecektir</w:t>
      </w:r>
      <w:r w:rsidR="00154894">
        <w:rPr>
          <w:rFonts w:ascii="Times New Roman" w:hAnsi="Times New Roman" w:cs="Times New Roman"/>
        </w:rPr>
        <w:t>. Grubunuzun kodunu yazmayı unutmayınız</w:t>
      </w:r>
    </w:p>
    <w:p w:rsidR="001255DA" w:rsidRPr="001255DA" w:rsidRDefault="001255DA" w:rsidP="001255DA">
      <w:pPr>
        <w:keepNext/>
        <w:spacing w:after="0" w:line="360" w:lineRule="auto"/>
        <w:jc w:val="both"/>
        <w:outlineLvl w:val="0"/>
        <w:rPr>
          <w:rFonts w:ascii="Times New Roman" w:eastAsia="Times New Roman" w:hAnsi="Times New Roman" w:cs="Times New Roman"/>
          <w:b/>
          <w:sz w:val="24"/>
          <w:szCs w:val="20"/>
        </w:rPr>
      </w:pPr>
      <w:r w:rsidRPr="001255DA">
        <w:rPr>
          <w:rFonts w:ascii="Times New Roman" w:eastAsia="Times New Roman" w:hAnsi="Times New Roman" w:cs="Times New Roman"/>
          <w:b/>
          <w:sz w:val="24"/>
          <w:szCs w:val="20"/>
        </w:rPr>
        <w:lastRenderedPageBreak/>
        <w:t>DENEY 2</w:t>
      </w:r>
      <w:r w:rsidR="005D6E01">
        <w:rPr>
          <w:rFonts w:ascii="Times New Roman" w:eastAsia="Times New Roman" w:hAnsi="Times New Roman" w:cs="Times New Roman"/>
          <w:b/>
          <w:sz w:val="24"/>
          <w:szCs w:val="20"/>
        </w:rPr>
        <w:t>:</w:t>
      </w:r>
      <w:r w:rsidR="005D6E01">
        <w:rPr>
          <w:rFonts w:ascii="Times New Roman" w:eastAsia="Times New Roman" w:hAnsi="Times New Roman" w:cs="Times New Roman"/>
          <w:b/>
          <w:sz w:val="24"/>
          <w:szCs w:val="20"/>
        </w:rPr>
        <w:tab/>
        <w:t>İŞLEMSEL KUVVETLENDİRİCİLER</w:t>
      </w:r>
      <w:r w:rsidRPr="001255DA">
        <w:rPr>
          <w:rFonts w:ascii="Times New Roman" w:eastAsia="Times New Roman" w:hAnsi="Times New Roman" w:cs="Times New Roman"/>
          <w:b/>
          <w:sz w:val="24"/>
          <w:szCs w:val="20"/>
        </w:rPr>
        <w:t xml:space="preserve"> ve UYGULAMA DEVRELERİ</w:t>
      </w:r>
    </w:p>
    <w:p w:rsidR="001255DA" w:rsidRDefault="001255DA" w:rsidP="001255DA">
      <w:pPr>
        <w:spacing w:after="0" w:line="360" w:lineRule="auto"/>
        <w:jc w:val="both"/>
        <w:rPr>
          <w:rFonts w:ascii="Times New Roman" w:eastAsia="Times New Roman" w:hAnsi="Times New Roman" w:cs="Times New Roman"/>
          <w:sz w:val="24"/>
          <w:szCs w:val="20"/>
        </w:rPr>
      </w:pPr>
      <w:r w:rsidRPr="001255DA">
        <w:rPr>
          <w:rFonts w:ascii="Times New Roman" w:eastAsia="Times New Roman" w:hAnsi="Times New Roman" w:cs="Times New Roman"/>
          <w:b/>
          <w:sz w:val="24"/>
          <w:szCs w:val="20"/>
        </w:rPr>
        <w:t>AMAÇ:</w:t>
      </w:r>
      <w:r w:rsidRPr="001255DA">
        <w:rPr>
          <w:rFonts w:ascii="Times New Roman" w:eastAsia="Times New Roman" w:hAnsi="Times New Roman" w:cs="Times New Roman"/>
          <w:sz w:val="24"/>
          <w:szCs w:val="20"/>
        </w:rPr>
        <w:t xml:space="preserve"> Bir işlemsel yükselteç olan çeşitli OP-AMP devrelerinin incelenmesi</w:t>
      </w:r>
    </w:p>
    <w:p w:rsidR="00F727AC" w:rsidRPr="00F727AC" w:rsidRDefault="00F727AC" w:rsidP="00F727A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ÖN ÇALIŞMA</w:t>
      </w:r>
    </w:p>
    <w:p w:rsidR="00F727AC" w:rsidRPr="00F727AC" w:rsidRDefault="00F727AC" w:rsidP="00F727A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Deneyde yapılması istenen her adımın teorik ve benzetim(</w:t>
      </w:r>
      <w:proofErr w:type="gramStart"/>
      <w:r>
        <w:rPr>
          <w:rFonts w:ascii="Times New Roman" w:eastAsia="Times New Roman" w:hAnsi="Times New Roman" w:cs="Times New Roman"/>
          <w:sz w:val="24"/>
          <w:szCs w:val="24"/>
        </w:rPr>
        <w:t>simülasyon</w:t>
      </w:r>
      <w:proofErr w:type="gramEnd"/>
      <w:r>
        <w:rPr>
          <w:rFonts w:ascii="Times New Roman" w:eastAsia="Times New Roman" w:hAnsi="Times New Roman" w:cs="Times New Roman"/>
          <w:sz w:val="24"/>
          <w:szCs w:val="24"/>
        </w:rPr>
        <w:t>) çalışmasını ayrı ayrı açıklayarak yapınız.</w:t>
      </w:r>
    </w:p>
    <w:p w:rsidR="001255DA" w:rsidRPr="001255DA" w:rsidRDefault="008E5E05" w:rsidP="001255DA">
      <w:pPr>
        <w:keepNext/>
        <w:spacing w:after="0" w:line="360" w:lineRule="auto"/>
        <w:jc w:val="both"/>
        <w:outlineLvl w:val="1"/>
        <w:rPr>
          <w:rFonts w:ascii="Times New Roman" w:eastAsia="Times New Roman" w:hAnsi="Times New Roman" w:cs="Times New Roman"/>
          <w:b/>
          <w:sz w:val="24"/>
          <w:szCs w:val="20"/>
        </w:rPr>
      </w:pPr>
      <w:r>
        <w:rPr>
          <w:rFonts w:ascii="Times New Roman" w:eastAsia="Times New Roman" w:hAnsi="Times New Roman" w:cs="Times New Roman"/>
          <w:b/>
          <w:noProof/>
          <w:sz w:val="24"/>
          <w:szCs w:val="20"/>
        </w:rPr>
        <mc:AlternateContent>
          <mc:Choice Requires="wps">
            <w:drawing>
              <wp:anchor distT="0" distB="0" distL="114300" distR="114300" simplePos="0" relativeHeight="251697152" behindDoc="0" locked="0" layoutInCell="1" allowOverlap="1">
                <wp:simplePos x="0" y="0"/>
                <wp:positionH relativeFrom="column">
                  <wp:posOffset>3171825</wp:posOffset>
                </wp:positionH>
                <wp:positionV relativeFrom="paragraph">
                  <wp:posOffset>7620</wp:posOffset>
                </wp:positionV>
                <wp:extent cx="3067050" cy="1838325"/>
                <wp:effectExtent l="0" t="0" r="0" b="9525"/>
                <wp:wrapNone/>
                <wp:docPr id="9" name="Metin Kutusu 9"/>
                <wp:cNvGraphicFramePr/>
                <a:graphic xmlns:a="http://schemas.openxmlformats.org/drawingml/2006/main">
                  <a:graphicData uri="http://schemas.microsoft.com/office/word/2010/wordprocessingShape">
                    <wps:wsp>
                      <wps:cNvSpPr txBox="1"/>
                      <wps:spPr>
                        <a:xfrm>
                          <a:off x="0" y="0"/>
                          <a:ext cx="3067050" cy="1838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05D1" w:rsidRPr="008E5E05" w:rsidRDefault="001B05D1" w:rsidP="008E5E05">
                            <w:pPr>
                              <w:spacing w:after="0" w:line="240" w:lineRule="auto"/>
                              <w:jc w:val="center"/>
                              <w:rPr>
                                <w:rFonts w:ascii="Times New Roman" w:eastAsia="Times New Roman" w:hAnsi="Times New Roman" w:cs="Times New Roman"/>
                                <w:i/>
                                <w:iCs/>
                                <w:sz w:val="24"/>
                                <w:szCs w:val="20"/>
                              </w:rPr>
                            </w:pPr>
                            <w:r w:rsidRPr="008E5E05">
                              <w:rPr>
                                <w:rFonts w:ascii="Times New Roman" w:eastAsia="Times New Roman" w:hAnsi="Times New Roman" w:cs="Times New Roman"/>
                                <w:sz w:val="24"/>
                                <w:szCs w:val="20"/>
                              </w:rPr>
                              <w:object w:dxaOrig="4861" w:dyaOrig="2385">
                                <v:shape id="_x0000_i1061" type="#_x0000_t75" style="width:228pt;height:111.75pt" o:ole="">
                                  <v:imagedata r:id="rId14" o:title=""/>
                                </v:shape>
                                <o:OLEObject Type="Embed" ProgID="PBrush" ShapeID="_x0000_i1061" DrawAspect="Content" ObjectID="_1472545321" r:id="rId15"/>
                              </w:object>
                            </w:r>
                            <w:r w:rsidRPr="008E5E05">
                              <w:rPr>
                                <w:rFonts w:ascii="Times New Roman" w:eastAsia="Times New Roman" w:hAnsi="Times New Roman" w:cs="Times New Roman"/>
                                <w:i/>
                                <w:iCs/>
                                <w:sz w:val="24"/>
                                <w:szCs w:val="20"/>
                              </w:rPr>
                              <w:t>UA741 Ayak Bağlantıları</w:t>
                            </w:r>
                          </w:p>
                          <w:p w:rsidR="001B05D1" w:rsidRDefault="001B05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9" o:spid="_x0000_s1122" type="#_x0000_t202" style="position:absolute;left:0;text-align:left;margin-left:249.75pt;margin-top:.6pt;width:241.5pt;height:14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" fillcolor="white [3201]" stroked="f" strokeweight=".5pt">
                <v:textbox>
                  <w:txbxContent>
                    <w:p w:rsidR="001B05D1" w:rsidRPr="008E5E05" w:rsidRDefault="001B05D1" w:rsidP="008E5E05">
                      <w:pPr>
                        <w:spacing w:after="0" w:line="240" w:lineRule="auto"/>
                        <w:jc w:val="center"/>
                        <w:rPr>
                          <w:rFonts w:ascii="Times New Roman" w:eastAsia="Times New Roman" w:hAnsi="Times New Roman" w:cs="Times New Roman"/>
                          <w:i/>
                          <w:iCs/>
                          <w:sz w:val="24"/>
                          <w:szCs w:val="20"/>
                        </w:rPr>
                      </w:pPr>
                      <w:r w:rsidRPr="008E5E05">
                        <w:rPr>
                          <w:rFonts w:ascii="Times New Roman" w:eastAsia="Times New Roman" w:hAnsi="Times New Roman" w:cs="Times New Roman"/>
                          <w:sz w:val="24"/>
                          <w:szCs w:val="20"/>
                        </w:rPr>
                        <w:object w:dxaOrig="4861" w:dyaOrig="2385">
                          <v:shape id="_x0000_i1061" type="#_x0000_t75" style="width:228pt;height:111.75pt" o:ole="">
                            <v:imagedata r:id="rId16" o:title=""/>
                          </v:shape>
                          <o:OLEObject Type="Embed" ProgID="PBrush" ShapeID="_x0000_i1061" DrawAspect="Content" ObjectID="_1456055728" r:id="rId17"/>
                        </w:object>
                      </w:r>
                      <w:r w:rsidRPr="008E5E05">
                        <w:rPr>
                          <w:rFonts w:ascii="Times New Roman" w:eastAsia="Times New Roman" w:hAnsi="Times New Roman" w:cs="Times New Roman"/>
                          <w:i/>
                          <w:iCs/>
                          <w:sz w:val="24"/>
                          <w:szCs w:val="20"/>
                        </w:rPr>
                        <w:t>UA741 Ayak Bağlantıları</w:t>
                      </w:r>
                    </w:p>
                    <w:p w:rsidR="001B05D1" w:rsidRDefault="001B05D1"/>
                  </w:txbxContent>
                </v:textbox>
              </v:shape>
            </w:pict>
          </mc:Fallback>
        </mc:AlternateContent>
      </w:r>
      <w:r w:rsidR="001255DA" w:rsidRPr="001255DA">
        <w:rPr>
          <w:rFonts w:ascii="Times New Roman" w:eastAsia="Times New Roman" w:hAnsi="Times New Roman" w:cs="Times New Roman"/>
          <w:b/>
          <w:sz w:val="24"/>
          <w:szCs w:val="20"/>
        </w:rPr>
        <w:t>ARAÇLAR &amp; ELEMANLAR</w:t>
      </w:r>
    </w:p>
    <w:p w:rsidR="001255DA" w:rsidRPr="001255DA" w:rsidRDefault="001255DA" w:rsidP="001255DA">
      <w:pPr>
        <w:numPr>
          <w:ilvl w:val="0"/>
          <w:numId w:val="10"/>
        </w:numPr>
        <w:spacing w:after="0" w:line="360" w:lineRule="auto"/>
        <w:jc w:val="both"/>
        <w:rPr>
          <w:rFonts w:ascii="Times New Roman" w:eastAsia="Times New Roman" w:hAnsi="Times New Roman" w:cs="Times New Roman"/>
          <w:sz w:val="24"/>
          <w:szCs w:val="20"/>
        </w:rPr>
      </w:pPr>
      <w:r w:rsidRPr="001255DA">
        <w:rPr>
          <w:rFonts w:ascii="Times New Roman" w:eastAsia="Times New Roman" w:hAnsi="Times New Roman" w:cs="Times New Roman"/>
          <w:sz w:val="24"/>
          <w:szCs w:val="20"/>
        </w:rPr>
        <w:t>Dirençler:  1k</w:t>
      </w:r>
      <w:r w:rsidRPr="001255DA">
        <w:rPr>
          <w:rFonts w:ascii="Times New Roman" w:eastAsia="Times New Roman" w:hAnsi="Times New Roman" w:cs="Times New Roman"/>
          <w:sz w:val="24"/>
          <w:szCs w:val="20"/>
        </w:rPr>
        <w:sym w:font="Symbol" w:char="F057"/>
      </w:r>
      <w:r w:rsidRPr="001255DA">
        <w:rPr>
          <w:rFonts w:ascii="Times New Roman" w:eastAsia="Times New Roman" w:hAnsi="Times New Roman" w:cs="Times New Roman"/>
          <w:sz w:val="24"/>
          <w:szCs w:val="20"/>
        </w:rPr>
        <w:t>, 10k</w:t>
      </w:r>
      <w:r w:rsidRPr="001255DA">
        <w:rPr>
          <w:rFonts w:ascii="Times New Roman" w:eastAsia="Times New Roman" w:hAnsi="Times New Roman" w:cs="Times New Roman"/>
          <w:sz w:val="24"/>
          <w:szCs w:val="20"/>
        </w:rPr>
        <w:sym w:font="Symbol" w:char="F057"/>
      </w:r>
      <w:r w:rsidRPr="001255DA">
        <w:rPr>
          <w:rFonts w:ascii="Times New Roman" w:eastAsia="Times New Roman" w:hAnsi="Times New Roman" w:cs="Times New Roman"/>
          <w:sz w:val="24"/>
          <w:szCs w:val="20"/>
        </w:rPr>
        <w:t>, 100k</w:t>
      </w:r>
      <w:r w:rsidRPr="001255DA">
        <w:rPr>
          <w:rFonts w:ascii="Times New Roman" w:eastAsia="Times New Roman" w:hAnsi="Times New Roman" w:cs="Times New Roman"/>
          <w:sz w:val="24"/>
          <w:szCs w:val="20"/>
        </w:rPr>
        <w:sym w:font="Symbol" w:char="F057"/>
      </w:r>
    </w:p>
    <w:p w:rsidR="001255DA" w:rsidRPr="001255DA" w:rsidRDefault="001255DA" w:rsidP="001255DA">
      <w:pPr>
        <w:numPr>
          <w:ilvl w:val="0"/>
          <w:numId w:val="10"/>
        </w:numPr>
        <w:spacing w:after="0" w:line="360" w:lineRule="auto"/>
        <w:jc w:val="both"/>
        <w:rPr>
          <w:rFonts w:ascii="Times New Roman" w:eastAsia="Times New Roman" w:hAnsi="Times New Roman" w:cs="Times New Roman"/>
          <w:sz w:val="24"/>
          <w:szCs w:val="20"/>
        </w:rPr>
      </w:pPr>
      <w:r w:rsidRPr="001255DA">
        <w:rPr>
          <w:rFonts w:ascii="Times New Roman" w:eastAsia="Times New Roman" w:hAnsi="Times New Roman" w:cs="Times New Roman"/>
          <w:sz w:val="24"/>
          <w:szCs w:val="20"/>
        </w:rPr>
        <w:t>1 adet osiloskop</w:t>
      </w:r>
    </w:p>
    <w:p w:rsidR="001255DA" w:rsidRPr="001255DA" w:rsidRDefault="001255DA" w:rsidP="001255DA">
      <w:pPr>
        <w:numPr>
          <w:ilvl w:val="0"/>
          <w:numId w:val="10"/>
        </w:numPr>
        <w:spacing w:after="0" w:line="360" w:lineRule="auto"/>
        <w:jc w:val="both"/>
        <w:rPr>
          <w:rFonts w:ascii="Times New Roman" w:eastAsia="Times New Roman" w:hAnsi="Times New Roman" w:cs="Times New Roman"/>
          <w:sz w:val="24"/>
          <w:szCs w:val="20"/>
        </w:rPr>
      </w:pPr>
      <w:r w:rsidRPr="001255DA">
        <w:rPr>
          <w:rFonts w:ascii="Times New Roman" w:eastAsia="Times New Roman" w:hAnsi="Times New Roman" w:cs="Times New Roman"/>
          <w:sz w:val="24"/>
          <w:szCs w:val="20"/>
        </w:rPr>
        <w:t xml:space="preserve">1 adet </w:t>
      </w:r>
      <w:r w:rsidRPr="001255DA">
        <w:rPr>
          <w:rFonts w:ascii="Times New Roman" w:eastAsia="Times New Roman" w:hAnsi="Times New Roman" w:cs="Times New Roman"/>
          <w:sz w:val="24"/>
          <w:szCs w:val="20"/>
        </w:rPr>
        <w:sym w:font="Symbol" w:char="F0B1"/>
      </w:r>
      <w:r w:rsidRPr="001255DA">
        <w:rPr>
          <w:rFonts w:ascii="Times New Roman" w:eastAsia="Times New Roman" w:hAnsi="Times New Roman" w:cs="Times New Roman"/>
          <w:sz w:val="24"/>
          <w:szCs w:val="20"/>
        </w:rPr>
        <w:t xml:space="preserve"> 1</w:t>
      </w:r>
      <w:r w:rsidR="00646069">
        <w:rPr>
          <w:rFonts w:ascii="Times New Roman" w:eastAsia="Times New Roman" w:hAnsi="Times New Roman" w:cs="Times New Roman"/>
          <w:sz w:val="24"/>
          <w:szCs w:val="20"/>
        </w:rPr>
        <w:t>2</w:t>
      </w:r>
      <w:r w:rsidRPr="001255DA">
        <w:rPr>
          <w:rFonts w:ascii="Times New Roman" w:eastAsia="Times New Roman" w:hAnsi="Times New Roman" w:cs="Times New Roman"/>
          <w:sz w:val="24"/>
          <w:szCs w:val="20"/>
        </w:rPr>
        <w:t>V</w:t>
      </w:r>
      <w:r w:rsidR="00646069">
        <w:rPr>
          <w:rFonts w:ascii="Times New Roman" w:eastAsia="Times New Roman" w:hAnsi="Times New Roman" w:cs="Times New Roman"/>
          <w:sz w:val="24"/>
          <w:szCs w:val="20"/>
        </w:rPr>
        <w:t>’</w:t>
      </w:r>
      <w:r w:rsidRPr="001255DA">
        <w:rPr>
          <w:rFonts w:ascii="Times New Roman" w:eastAsia="Times New Roman" w:hAnsi="Times New Roman" w:cs="Times New Roman"/>
          <w:sz w:val="24"/>
          <w:szCs w:val="20"/>
        </w:rPr>
        <w:t xml:space="preserve"> </w:t>
      </w:r>
      <w:proofErr w:type="spellStart"/>
      <w:r w:rsidRPr="001255DA">
        <w:rPr>
          <w:rFonts w:ascii="Times New Roman" w:eastAsia="Times New Roman" w:hAnsi="Times New Roman" w:cs="Times New Roman"/>
          <w:sz w:val="24"/>
          <w:szCs w:val="20"/>
        </w:rPr>
        <w:t>luk</w:t>
      </w:r>
      <w:proofErr w:type="spellEnd"/>
      <w:r w:rsidRPr="001255DA">
        <w:rPr>
          <w:rFonts w:ascii="Times New Roman" w:eastAsia="Times New Roman" w:hAnsi="Times New Roman" w:cs="Times New Roman"/>
          <w:sz w:val="24"/>
          <w:szCs w:val="20"/>
        </w:rPr>
        <w:t xml:space="preserve"> simetrik güç kaynağı</w:t>
      </w:r>
    </w:p>
    <w:p w:rsidR="001255DA" w:rsidRPr="001255DA" w:rsidRDefault="001255DA" w:rsidP="001255DA">
      <w:pPr>
        <w:numPr>
          <w:ilvl w:val="0"/>
          <w:numId w:val="10"/>
        </w:numPr>
        <w:spacing w:after="0" w:line="360" w:lineRule="auto"/>
        <w:jc w:val="both"/>
        <w:rPr>
          <w:rFonts w:ascii="Times New Roman" w:eastAsia="Times New Roman" w:hAnsi="Times New Roman" w:cs="Times New Roman"/>
          <w:sz w:val="24"/>
          <w:szCs w:val="20"/>
        </w:rPr>
      </w:pPr>
      <w:r w:rsidRPr="001255DA">
        <w:rPr>
          <w:rFonts w:ascii="Times New Roman" w:eastAsia="Times New Roman" w:hAnsi="Times New Roman" w:cs="Times New Roman"/>
          <w:sz w:val="24"/>
          <w:szCs w:val="20"/>
        </w:rPr>
        <w:t xml:space="preserve">1 adet </w:t>
      </w:r>
      <w:r w:rsidR="005D6E01">
        <w:rPr>
          <w:rFonts w:ascii="Times New Roman" w:eastAsia="Times New Roman" w:hAnsi="Times New Roman" w:cs="Times New Roman"/>
          <w:sz w:val="24"/>
          <w:szCs w:val="20"/>
        </w:rPr>
        <w:t>AC</w:t>
      </w:r>
      <w:r w:rsidRPr="001255DA">
        <w:rPr>
          <w:rFonts w:ascii="Times New Roman" w:eastAsia="Times New Roman" w:hAnsi="Times New Roman" w:cs="Times New Roman"/>
          <w:sz w:val="24"/>
          <w:szCs w:val="20"/>
        </w:rPr>
        <w:t xml:space="preserve"> güç kaynağı</w:t>
      </w:r>
    </w:p>
    <w:p w:rsidR="00926C78" w:rsidRPr="00F727AC" w:rsidRDefault="001255DA" w:rsidP="00F727AC">
      <w:pPr>
        <w:numPr>
          <w:ilvl w:val="0"/>
          <w:numId w:val="10"/>
        </w:numPr>
        <w:spacing w:after="0" w:line="360" w:lineRule="auto"/>
        <w:jc w:val="both"/>
        <w:rPr>
          <w:rFonts w:ascii="Times New Roman" w:eastAsia="Times New Roman" w:hAnsi="Times New Roman" w:cs="Times New Roman"/>
          <w:sz w:val="24"/>
          <w:szCs w:val="20"/>
        </w:rPr>
      </w:pPr>
      <w:r w:rsidRPr="001255DA">
        <w:rPr>
          <w:rFonts w:ascii="Times New Roman" w:eastAsia="Times New Roman" w:hAnsi="Times New Roman" w:cs="Times New Roman"/>
          <w:sz w:val="24"/>
          <w:szCs w:val="20"/>
        </w:rPr>
        <w:t>1 adet 741 tipi OP-AMP</w:t>
      </w:r>
    </w:p>
    <w:p w:rsidR="00926C78" w:rsidRDefault="00AC254A" w:rsidP="00F727AC">
      <w:pPr>
        <w:spacing w:after="0" w:line="360" w:lineRule="auto"/>
        <w:jc w:val="both"/>
        <w:rPr>
          <w:rFonts w:ascii="Times New Roman" w:eastAsia="Times New Roman" w:hAnsi="Times New Roman" w:cs="Times New Roman"/>
          <w:b/>
          <w:sz w:val="24"/>
          <w:szCs w:val="20"/>
        </w:rPr>
      </w:pPr>
      <w:r w:rsidRPr="00926C78">
        <w:rPr>
          <w:rFonts w:ascii="Times New Roman" w:eastAsia="Times New Roman" w:hAnsi="Times New Roman" w:cs="Times New Roman"/>
          <w:b/>
          <w:sz w:val="24"/>
          <w:szCs w:val="20"/>
        </w:rPr>
        <w:t>TEORİK BİLGİ</w:t>
      </w:r>
    </w:p>
    <w:p w:rsidR="00926C78" w:rsidRPr="00926C78" w:rsidRDefault="00AC254A" w:rsidP="00926C78">
      <w:pPr>
        <w:spacing w:after="0" w:line="360" w:lineRule="auto"/>
        <w:jc w:val="both"/>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 xml:space="preserve">Basit bir OP-AMP iki girişli çok yüksek kazançlı bir gerilim yükseltecidir. Bir giriş evirmeyen olarak adlandırılır ve (+) işareti ile gösterilir. Diğer giriş eviren olarak adlandırılır ve (-) işareti ile gösterilir. OP-AMP bu iki giriş arasındaki gerilim farkını yükseltir ve bu farkın OP-AMP </w:t>
      </w:r>
      <w:proofErr w:type="spellStart"/>
      <w:r w:rsidRPr="00926C78">
        <w:rPr>
          <w:rFonts w:ascii="Times New Roman" w:eastAsia="Times New Roman" w:hAnsi="Times New Roman" w:cs="Times New Roman"/>
          <w:sz w:val="24"/>
          <w:szCs w:val="20"/>
        </w:rPr>
        <w:t>ın</w:t>
      </w:r>
      <w:proofErr w:type="spellEnd"/>
      <w:r w:rsidRPr="00926C78">
        <w:rPr>
          <w:rFonts w:ascii="Times New Roman" w:eastAsia="Times New Roman" w:hAnsi="Times New Roman" w:cs="Times New Roman"/>
          <w:sz w:val="24"/>
          <w:szCs w:val="20"/>
        </w:rPr>
        <w:t xml:space="preserve"> açık çevre kazancıyla çarpımına eşit bir çıkış üretir. </w:t>
      </w:r>
    </w:p>
    <w:p w:rsidR="00926C78" w:rsidRDefault="00AC254A" w:rsidP="00926C78">
      <w:pPr>
        <w:spacing w:after="0" w:line="360" w:lineRule="auto"/>
        <w:jc w:val="both"/>
        <w:rPr>
          <w:sz w:val="24"/>
        </w:rPr>
      </w:pPr>
      <w:r>
        <w:rPr>
          <w:position w:val="-10"/>
          <w:sz w:val="24"/>
        </w:rPr>
        <w:object w:dxaOrig="1680" w:dyaOrig="320">
          <v:shape id="_x0000_i1025" type="#_x0000_t75" style="width:84pt;height:15.75pt" o:ole="" fillcolor="window">
            <v:imagedata r:id="rId18" o:title=""/>
          </v:shape>
          <o:OLEObject Type="Embed" ProgID="Equation.2" ShapeID="_x0000_i1025" DrawAspect="Content" ObjectID="_1472545287" r:id="rId19"/>
        </w:object>
      </w:r>
    </w:p>
    <w:p w:rsidR="00926C78" w:rsidRPr="00926C78" w:rsidRDefault="00AC254A" w:rsidP="00926C78">
      <w:pPr>
        <w:spacing w:after="0" w:line="360" w:lineRule="auto"/>
        <w:jc w:val="both"/>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V</w:t>
      </w:r>
      <w:r w:rsidRPr="00926C78">
        <w:rPr>
          <w:rFonts w:ascii="Times New Roman" w:eastAsia="Times New Roman" w:hAnsi="Times New Roman" w:cs="Times New Roman"/>
          <w:sz w:val="24"/>
          <w:szCs w:val="20"/>
          <w:vertAlign w:val="subscript"/>
        </w:rPr>
        <w:t xml:space="preserve">0 </w:t>
      </w:r>
      <w:r w:rsidRPr="00926C78">
        <w:rPr>
          <w:rFonts w:ascii="Times New Roman" w:eastAsia="Times New Roman" w:hAnsi="Times New Roman" w:cs="Times New Roman"/>
          <w:sz w:val="24"/>
          <w:szCs w:val="20"/>
        </w:rPr>
        <w:t>= Çıkış gerilimi</w:t>
      </w:r>
    </w:p>
    <w:p w:rsidR="00926C78" w:rsidRPr="00926C78" w:rsidRDefault="00AC254A" w:rsidP="00926C78">
      <w:pPr>
        <w:spacing w:after="0" w:line="360" w:lineRule="auto"/>
        <w:jc w:val="both"/>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A</w:t>
      </w:r>
      <w:r w:rsidRPr="00926C78">
        <w:rPr>
          <w:rFonts w:ascii="Times New Roman" w:eastAsia="Times New Roman" w:hAnsi="Times New Roman" w:cs="Times New Roman"/>
          <w:sz w:val="24"/>
          <w:szCs w:val="20"/>
          <w:vertAlign w:val="subscript"/>
        </w:rPr>
        <w:t>0</w:t>
      </w:r>
      <w:r w:rsidRPr="00926C78">
        <w:rPr>
          <w:rFonts w:ascii="Times New Roman" w:eastAsia="Times New Roman" w:hAnsi="Times New Roman" w:cs="Times New Roman"/>
          <w:sz w:val="24"/>
          <w:szCs w:val="20"/>
        </w:rPr>
        <w:t xml:space="preserve">= OP-AMP </w:t>
      </w:r>
      <w:proofErr w:type="spellStart"/>
      <w:r w:rsidRPr="00926C78">
        <w:rPr>
          <w:rFonts w:ascii="Times New Roman" w:eastAsia="Times New Roman" w:hAnsi="Times New Roman" w:cs="Times New Roman"/>
          <w:sz w:val="24"/>
          <w:szCs w:val="20"/>
        </w:rPr>
        <w:t>ın</w:t>
      </w:r>
      <w:proofErr w:type="spellEnd"/>
      <w:r w:rsidRPr="00926C78">
        <w:rPr>
          <w:rFonts w:ascii="Times New Roman" w:eastAsia="Times New Roman" w:hAnsi="Times New Roman" w:cs="Times New Roman"/>
          <w:sz w:val="24"/>
          <w:szCs w:val="20"/>
        </w:rPr>
        <w:t xml:space="preserve"> açık çevrim kazancı </w:t>
      </w:r>
    </w:p>
    <w:p w:rsidR="00926C78" w:rsidRPr="00926C78" w:rsidRDefault="00AC254A" w:rsidP="00926C78">
      <w:pPr>
        <w:spacing w:after="0" w:line="360" w:lineRule="auto"/>
        <w:jc w:val="both"/>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V</w:t>
      </w:r>
      <w:r w:rsidRPr="00926C78">
        <w:rPr>
          <w:rFonts w:ascii="Times New Roman" w:eastAsia="Times New Roman" w:hAnsi="Times New Roman" w:cs="Times New Roman"/>
          <w:sz w:val="24"/>
          <w:szCs w:val="20"/>
          <w:vertAlign w:val="subscript"/>
        </w:rPr>
        <w:t>1</w:t>
      </w:r>
      <w:r w:rsidRPr="00926C78">
        <w:rPr>
          <w:rFonts w:ascii="Times New Roman" w:eastAsia="Times New Roman" w:hAnsi="Times New Roman" w:cs="Times New Roman"/>
          <w:sz w:val="24"/>
          <w:szCs w:val="20"/>
        </w:rPr>
        <w:t>=Evirmeyen girişteki gerilim</w:t>
      </w:r>
    </w:p>
    <w:p w:rsidR="00926C78" w:rsidRPr="00926C78" w:rsidRDefault="00AC254A" w:rsidP="00926C78">
      <w:pPr>
        <w:spacing w:after="0" w:line="360" w:lineRule="auto"/>
        <w:jc w:val="both"/>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V</w:t>
      </w:r>
      <w:r w:rsidRPr="00926C78">
        <w:rPr>
          <w:rFonts w:ascii="Times New Roman" w:eastAsia="Times New Roman" w:hAnsi="Times New Roman" w:cs="Times New Roman"/>
          <w:sz w:val="24"/>
          <w:szCs w:val="20"/>
          <w:vertAlign w:val="subscript"/>
        </w:rPr>
        <w:t>2</w:t>
      </w:r>
      <w:r w:rsidRPr="00926C78">
        <w:rPr>
          <w:rFonts w:ascii="Times New Roman" w:eastAsia="Times New Roman" w:hAnsi="Times New Roman" w:cs="Times New Roman"/>
          <w:sz w:val="24"/>
          <w:szCs w:val="20"/>
        </w:rPr>
        <w:t>= Eviren girişteki gerilim</w:t>
      </w:r>
    </w:p>
    <w:p w:rsidR="00926C78" w:rsidRPr="00926C78" w:rsidRDefault="00AC254A" w:rsidP="00926C78">
      <w:pPr>
        <w:spacing w:after="0" w:line="360" w:lineRule="auto"/>
        <w:jc w:val="both"/>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Eğer girişler aynı potansiyelde ise, çıkış sıfırdır. İdeal bir OP-AMP aşağıdaki karakteristiklere sahiptir:</w:t>
      </w:r>
    </w:p>
    <w:p w:rsidR="00926C78" w:rsidRPr="00926C78" w:rsidRDefault="00AC254A" w:rsidP="00926C78">
      <w:pPr>
        <w:spacing w:after="0" w:line="360" w:lineRule="auto"/>
        <w:jc w:val="both"/>
        <w:rPr>
          <w:rFonts w:ascii="Times New Roman" w:eastAsia="Times New Roman" w:hAnsi="Times New Roman" w:cs="Times New Roman"/>
          <w:sz w:val="24"/>
          <w:szCs w:val="20"/>
        </w:rPr>
      </w:pPr>
      <w:r w:rsidRPr="00926C78">
        <w:rPr>
          <w:rFonts w:ascii="Times New Roman" w:eastAsia="Times New Roman" w:hAnsi="Times New Roman" w:cs="Times New Roman"/>
          <w:bCs/>
          <w:sz w:val="24"/>
          <w:szCs w:val="20"/>
        </w:rPr>
        <w:t>Sonsuz gerilim kazancı [A</w:t>
      </w:r>
      <w:r w:rsidRPr="00926C78">
        <w:rPr>
          <w:rFonts w:ascii="Times New Roman" w:eastAsia="Times New Roman" w:hAnsi="Times New Roman" w:cs="Times New Roman"/>
          <w:bCs/>
          <w:sz w:val="24"/>
          <w:szCs w:val="20"/>
          <w:vertAlign w:val="subscript"/>
        </w:rPr>
        <w:t>0</w:t>
      </w:r>
      <w:r w:rsidRPr="00926C78">
        <w:rPr>
          <w:rFonts w:ascii="Times New Roman" w:eastAsia="Times New Roman" w:hAnsi="Times New Roman" w:cs="Times New Roman"/>
          <w:bCs/>
          <w:sz w:val="24"/>
          <w:szCs w:val="20"/>
        </w:rPr>
        <w:t xml:space="preserve">=sonsuz]: </w:t>
      </w:r>
      <w:r w:rsidRPr="00926C78">
        <w:rPr>
          <w:rFonts w:ascii="Times New Roman" w:eastAsia="Times New Roman" w:hAnsi="Times New Roman" w:cs="Times New Roman"/>
          <w:sz w:val="24"/>
          <w:szCs w:val="20"/>
        </w:rPr>
        <w:t>Eviren ve evirmeyen girişler arasındaki potansiyel farkı çok az bile olsa maksimum çıkış gerilimi oluşur.</w:t>
      </w:r>
    </w:p>
    <w:p w:rsidR="00926C78" w:rsidRPr="00926C78" w:rsidRDefault="00AC254A" w:rsidP="00926C78">
      <w:pPr>
        <w:spacing w:after="0" w:line="360" w:lineRule="auto"/>
        <w:jc w:val="both"/>
        <w:rPr>
          <w:rFonts w:ascii="Times New Roman" w:eastAsia="Times New Roman" w:hAnsi="Times New Roman" w:cs="Times New Roman"/>
          <w:sz w:val="24"/>
          <w:szCs w:val="20"/>
        </w:rPr>
      </w:pPr>
      <w:r w:rsidRPr="00926C78">
        <w:rPr>
          <w:rFonts w:ascii="Times New Roman" w:eastAsia="Times New Roman" w:hAnsi="Times New Roman" w:cs="Times New Roman"/>
          <w:bCs/>
          <w:sz w:val="24"/>
          <w:szCs w:val="20"/>
        </w:rPr>
        <w:t>Sonsuz giriş direnci [</w:t>
      </w:r>
      <w:proofErr w:type="spellStart"/>
      <w:r w:rsidRPr="00926C78">
        <w:rPr>
          <w:rFonts w:ascii="Times New Roman" w:eastAsia="Times New Roman" w:hAnsi="Times New Roman" w:cs="Times New Roman"/>
          <w:bCs/>
          <w:sz w:val="24"/>
          <w:szCs w:val="20"/>
        </w:rPr>
        <w:t>R</w:t>
      </w:r>
      <w:r w:rsidRPr="00926C78">
        <w:rPr>
          <w:rFonts w:ascii="Times New Roman" w:eastAsia="Times New Roman" w:hAnsi="Times New Roman" w:cs="Times New Roman"/>
          <w:bCs/>
          <w:sz w:val="24"/>
          <w:szCs w:val="20"/>
          <w:vertAlign w:val="subscript"/>
        </w:rPr>
        <w:t>i</w:t>
      </w:r>
      <w:proofErr w:type="spellEnd"/>
      <w:r w:rsidRPr="00926C78">
        <w:rPr>
          <w:rFonts w:ascii="Times New Roman" w:eastAsia="Times New Roman" w:hAnsi="Times New Roman" w:cs="Times New Roman"/>
          <w:bCs/>
          <w:sz w:val="24"/>
          <w:szCs w:val="20"/>
          <w:vertAlign w:val="subscript"/>
        </w:rPr>
        <w:t xml:space="preserve"> </w:t>
      </w:r>
      <w:r w:rsidRPr="00926C78">
        <w:rPr>
          <w:rFonts w:ascii="Times New Roman" w:eastAsia="Times New Roman" w:hAnsi="Times New Roman" w:cs="Times New Roman"/>
          <w:bCs/>
          <w:sz w:val="24"/>
          <w:szCs w:val="20"/>
        </w:rPr>
        <w:t xml:space="preserve">= sonsuz] : </w:t>
      </w:r>
      <w:r w:rsidRPr="00926C78">
        <w:rPr>
          <w:rFonts w:ascii="Times New Roman" w:eastAsia="Times New Roman" w:hAnsi="Times New Roman" w:cs="Times New Roman"/>
          <w:sz w:val="24"/>
          <w:szCs w:val="20"/>
        </w:rPr>
        <w:t>Eviren ve evirmeyen girişler arasındaki potansiyel farkı giriş ucuna veya giriş ucundan akım akışına neden olmaz.</w:t>
      </w:r>
    </w:p>
    <w:p w:rsidR="00926C78" w:rsidRPr="00926C78" w:rsidRDefault="00AC254A" w:rsidP="00926C78">
      <w:pPr>
        <w:spacing w:after="0" w:line="360" w:lineRule="auto"/>
        <w:jc w:val="both"/>
        <w:rPr>
          <w:rFonts w:ascii="Times New Roman" w:eastAsia="Times New Roman" w:hAnsi="Times New Roman" w:cs="Times New Roman"/>
          <w:sz w:val="24"/>
          <w:szCs w:val="20"/>
        </w:rPr>
      </w:pPr>
      <w:r w:rsidRPr="00926C78">
        <w:rPr>
          <w:rFonts w:ascii="Times New Roman" w:eastAsia="Times New Roman" w:hAnsi="Times New Roman" w:cs="Times New Roman"/>
          <w:bCs/>
          <w:sz w:val="24"/>
          <w:szCs w:val="20"/>
        </w:rPr>
        <w:t>Sıfır çıkış direnci [R</w:t>
      </w:r>
      <w:r w:rsidRPr="00926C78">
        <w:rPr>
          <w:rFonts w:ascii="Times New Roman" w:eastAsia="Times New Roman" w:hAnsi="Times New Roman" w:cs="Times New Roman"/>
          <w:bCs/>
          <w:sz w:val="24"/>
          <w:szCs w:val="20"/>
          <w:vertAlign w:val="subscript"/>
        </w:rPr>
        <w:t>0</w:t>
      </w:r>
      <w:r w:rsidRPr="00926C78">
        <w:rPr>
          <w:rFonts w:ascii="Times New Roman" w:eastAsia="Times New Roman" w:hAnsi="Times New Roman" w:cs="Times New Roman"/>
          <w:bCs/>
          <w:sz w:val="24"/>
          <w:szCs w:val="20"/>
        </w:rPr>
        <w:t xml:space="preserve"> = sıfır] : </w:t>
      </w:r>
      <w:r w:rsidRPr="00926C78">
        <w:rPr>
          <w:rFonts w:ascii="Times New Roman" w:eastAsia="Times New Roman" w:hAnsi="Times New Roman" w:cs="Times New Roman"/>
          <w:sz w:val="24"/>
          <w:szCs w:val="20"/>
        </w:rPr>
        <w:t>OP-AMP çıkışının eşdeğer devresi, seri direnci olmayan mükemmel bir gerilim kaynağıdır.</w:t>
      </w:r>
    </w:p>
    <w:p w:rsidR="00926C78" w:rsidRPr="00926C78" w:rsidRDefault="00AC254A" w:rsidP="00926C78">
      <w:pPr>
        <w:spacing w:after="0" w:line="360" w:lineRule="auto"/>
        <w:jc w:val="both"/>
        <w:rPr>
          <w:rFonts w:ascii="Times New Roman" w:eastAsia="Times New Roman" w:hAnsi="Times New Roman" w:cs="Times New Roman"/>
          <w:sz w:val="24"/>
          <w:szCs w:val="20"/>
        </w:rPr>
      </w:pPr>
      <w:r w:rsidRPr="00926C78">
        <w:rPr>
          <w:rFonts w:ascii="Times New Roman" w:eastAsia="Times New Roman" w:hAnsi="Times New Roman" w:cs="Times New Roman"/>
          <w:bCs/>
          <w:sz w:val="24"/>
          <w:szCs w:val="20"/>
        </w:rPr>
        <w:t xml:space="preserve">Sonsuz </w:t>
      </w:r>
      <w:proofErr w:type="spellStart"/>
      <w:r w:rsidRPr="00926C78">
        <w:rPr>
          <w:rFonts w:ascii="Times New Roman" w:eastAsia="Times New Roman" w:hAnsi="Times New Roman" w:cs="Times New Roman"/>
          <w:bCs/>
          <w:sz w:val="24"/>
          <w:szCs w:val="20"/>
        </w:rPr>
        <w:t>band</w:t>
      </w:r>
      <w:proofErr w:type="spellEnd"/>
      <w:r w:rsidRPr="00926C78">
        <w:rPr>
          <w:rFonts w:ascii="Times New Roman" w:eastAsia="Times New Roman" w:hAnsi="Times New Roman" w:cs="Times New Roman"/>
          <w:bCs/>
          <w:sz w:val="24"/>
          <w:szCs w:val="20"/>
        </w:rPr>
        <w:t xml:space="preserve"> </w:t>
      </w:r>
      <w:proofErr w:type="gramStart"/>
      <w:r w:rsidRPr="00926C78">
        <w:rPr>
          <w:rFonts w:ascii="Times New Roman" w:eastAsia="Times New Roman" w:hAnsi="Times New Roman" w:cs="Times New Roman"/>
          <w:bCs/>
          <w:sz w:val="24"/>
          <w:szCs w:val="20"/>
        </w:rPr>
        <w:t xml:space="preserve">genişliği : </w:t>
      </w:r>
      <w:r w:rsidRPr="00926C78">
        <w:rPr>
          <w:rFonts w:ascii="Times New Roman" w:eastAsia="Times New Roman" w:hAnsi="Times New Roman" w:cs="Times New Roman"/>
          <w:sz w:val="24"/>
          <w:szCs w:val="20"/>
        </w:rPr>
        <w:t>OP</w:t>
      </w:r>
      <w:proofErr w:type="gramEnd"/>
      <w:r w:rsidRPr="00926C78">
        <w:rPr>
          <w:rFonts w:ascii="Times New Roman" w:eastAsia="Times New Roman" w:hAnsi="Times New Roman" w:cs="Times New Roman"/>
          <w:sz w:val="24"/>
          <w:szCs w:val="20"/>
        </w:rPr>
        <w:t>-AMP tüm frekansları eşit olarak yükseltir.</w:t>
      </w:r>
    </w:p>
    <w:p w:rsidR="00926C78" w:rsidRPr="00926C78" w:rsidRDefault="00AC254A" w:rsidP="00926C78">
      <w:pPr>
        <w:spacing w:after="0" w:line="360" w:lineRule="auto"/>
        <w:jc w:val="both"/>
        <w:rPr>
          <w:rFonts w:ascii="Times New Roman" w:eastAsia="Times New Roman" w:hAnsi="Times New Roman" w:cs="Times New Roman"/>
          <w:sz w:val="24"/>
          <w:szCs w:val="20"/>
        </w:rPr>
      </w:pPr>
      <w:r w:rsidRPr="00926C78">
        <w:rPr>
          <w:rFonts w:ascii="Times New Roman" w:eastAsia="Times New Roman" w:hAnsi="Times New Roman" w:cs="Times New Roman"/>
          <w:bCs/>
          <w:sz w:val="24"/>
          <w:szCs w:val="20"/>
        </w:rPr>
        <w:t xml:space="preserve">Sıfır </w:t>
      </w:r>
      <w:proofErr w:type="spellStart"/>
      <w:proofErr w:type="gramStart"/>
      <w:r w:rsidRPr="00926C78">
        <w:rPr>
          <w:rFonts w:ascii="Times New Roman" w:eastAsia="Times New Roman" w:hAnsi="Times New Roman" w:cs="Times New Roman"/>
          <w:bCs/>
          <w:sz w:val="24"/>
          <w:szCs w:val="20"/>
        </w:rPr>
        <w:t>offset</w:t>
      </w:r>
      <w:proofErr w:type="spellEnd"/>
      <w:r w:rsidRPr="00926C78">
        <w:rPr>
          <w:rFonts w:ascii="Times New Roman" w:eastAsia="Times New Roman" w:hAnsi="Times New Roman" w:cs="Times New Roman"/>
          <w:bCs/>
          <w:sz w:val="24"/>
          <w:szCs w:val="20"/>
        </w:rPr>
        <w:t xml:space="preserve"> : </w:t>
      </w:r>
      <w:r w:rsidRPr="00926C78">
        <w:rPr>
          <w:rFonts w:ascii="Times New Roman" w:eastAsia="Times New Roman" w:hAnsi="Times New Roman" w:cs="Times New Roman"/>
          <w:sz w:val="24"/>
          <w:szCs w:val="20"/>
        </w:rPr>
        <w:t>Girişler</w:t>
      </w:r>
      <w:proofErr w:type="gramEnd"/>
      <w:r w:rsidRPr="00926C78">
        <w:rPr>
          <w:rFonts w:ascii="Times New Roman" w:eastAsia="Times New Roman" w:hAnsi="Times New Roman" w:cs="Times New Roman"/>
          <w:sz w:val="24"/>
          <w:szCs w:val="20"/>
        </w:rPr>
        <w:t xml:space="preserve"> arasındaki potansiyel fark sıfır olursa çıkış sıfır olur.</w:t>
      </w:r>
    </w:p>
    <w:p w:rsidR="00AC254A" w:rsidRPr="00926C78" w:rsidRDefault="00AC254A" w:rsidP="00F727AC">
      <w:pPr>
        <w:spacing w:after="0" w:line="360" w:lineRule="auto"/>
        <w:jc w:val="both"/>
        <w:rPr>
          <w:rFonts w:ascii="Times New Roman" w:eastAsia="Times New Roman" w:hAnsi="Times New Roman" w:cs="Times New Roman"/>
          <w:bCs/>
          <w:i/>
          <w:iCs/>
          <w:sz w:val="24"/>
          <w:szCs w:val="20"/>
        </w:rPr>
      </w:pPr>
      <w:r w:rsidRPr="00926C78">
        <w:rPr>
          <w:rFonts w:ascii="Times New Roman" w:eastAsia="Times New Roman" w:hAnsi="Times New Roman" w:cs="Times New Roman"/>
          <w:b/>
          <w:bCs/>
          <w:sz w:val="24"/>
          <w:szCs w:val="20"/>
        </w:rPr>
        <w:t>NOT:</w:t>
      </w:r>
      <w:r w:rsidR="00F727AC">
        <w:rPr>
          <w:rFonts w:ascii="Times New Roman" w:eastAsia="Times New Roman" w:hAnsi="Times New Roman" w:cs="Times New Roman"/>
          <w:b/>
          <w:bCs/>
          <w:sz w:val="24"/>
          <w:szCs w:val="20"/>
        </w:rPr>
        <w:t xml:space="preserve"> </w:t>
      </w:r>
      <w:r w:rsidRPr="00926C78">
        <w:rPr>
          <w:rFonts w:ascii="Times New Roman" w:eastAsia="Times New Roman" w:hAnsi="Times New Roman" w:cs="Times New Roman"/>
          <w:bCs/>
          <w:i/>
          <w:iCs/>
          <w:sz w:val="24"/>
          <w:szCs w:val="20"/>
        </w:rPr>
        <w:t xml:space="preserve">Hiçbir gerçek OP-AMP bu beş karakteristiği sağlamaz ama çok yaklaşır. </w:t>
      </w:r>
    </w:p>
    <w:p w:rsidR="00AC254A" w:rsidRPr="00AC254A" w:rsidRDefault="00AC254A" w:rsidP="00AC254A">
      <w:pPr>
        <w:keepNext/>
        <w:spacing w:after="0" w:line="360" w:lineRule="auto"/>
        <w:jc w:val="both"/>
        <w:outlineLvl w:val="2"/>
        <w:rPr>
          <w:rFonts w:ascii="Times New Roman" w:eastAsia="Times New Roman" w:hAnsi="Times New Roman" w:cs="Times New Roman"/>
          <w:b/>
          <w:sz w:val="24"/>
          <w:szCs w:val="20"/>
        </w:rPr>
      </w:pPr>
      <w:r w:rsidRPr="00AC254A">
        <w:rPr>
          <w:rFonts w:ascii="Times New Roman" w:eastAsia="Times New Roman" w:hAnsi="Times New Roman" w:cs="Times New Roman"/>
          <w:b/>
          <w:sz w:val="24"/>
          <w:szCs w:val="20"/>
        </w:rPr>
        <w:lastRenderedPageBreak/>
        <w:t>741 OP-AMP’IN AYAK BAĞLANTILARI</w:t>
      </w:r>
    </w:p>
    <w:p w:rsidR="00AC254A" w:rsidRPr="00926C78" w:rsidRDefault="00AC254A" w:rsidP="00926C78">
      <w:pPr>
        <w:keepNext/>
        <w:spacing w:after="0" w:line="360" w:lineRule="auto"/>
        <w:jc w:val="center"/>
        <w:outlineLvl w:val="2"/>
        <w:rPr>
          <w:rFonts w:ascii="Times New Roman" w:eastAsia="Times New Roman" w:hAnsi="Times New Roman" w:cs="Times New Roman"/>
          <w:sz w:val="24"/>
          <w:szCs w:val="20"/>
        </w:rPr>
      </w:pPr>
      <w:r w:rsidRPr="00926C78">
        <w:rPr>
          <w:sz w:val="24"/>
        </w:rPr>
        <w:object w:dxaOrig="4861" w:dyaOrig="2385">
          <v:shape id="_x0000_i1026" type="#_x0000_t75" style="width:243.05pt;height:119.25pt" o:ole="">
            <v:imagedata r:id="rId14" o:title=""/>
          </v:shape>
          <o:OLEObject Type="Embed" ProgID="PBrush" ShapeID="_x0000_i1026" DrawAspect="Content" ObjectID="_1472545288" r:id="rId20"/>
        </w:object>
      </w:r>
    </w:p>
    <w:p w:rsidR="00AC254A" w:rsidRPr="00926C78" w:rsidRDefault="00AC254A" w:rsidP="00926C78">
      <w:pPr>
        <w:keepNext/>
        <w:spacing w:after="0" w:line="360" w:lineRule="auto"/>
        <w:jc w:val="center"/>
        <w:outlineLvl w:val="2"/>
        <w:rPr>
          <w:rFonts w:ascii="Times New Roman" w:eastAsia="Times New Roman" w:hAnsi="Times New Roman" w:cs="Times New Roman"/>
          <w:i/>
          <w:iCs/>
          <w:sz w:val="24"/>
          <w:szCs w:val="20"/>
        </w:rPr>
      </w:pPr>
      <w:r w:rsidRPr="00926C78">
        <w:rPr>
          <w:rFonts w:ascii="Times New Roman" w:eastAsia="Times New Roman" w:hAnsi="Times New Roman" w:cs="Times New Roman"/>
          <w:i/>
          <w:iCs/>
          <w:sz w:val="24"/>
          <w:szCs w:val="20"/>
        </w:rPr>
        <w:t xml:space="preserve">Şekil </w:t>
      </w:r>
      <w:proofErr w:type="gramStart"/>
      <w:r w:rsidRPr="00926C78">
        <w:rPr>
          <w:rFonts w:ascii="Times New Roman" w:eastAsia="Times New Roman" w:hAnsi="Times New Roman" w:cs="Times New Roman"/>
          <w:i/>
          <w:iCs/>
          <w:sz w:val="24"/>
          <w:szCs w:val="20"/>
        </w:rPr>
        <w:t>2.1</w:t>
      </w:r>
      <w:proofErr w:type="gramEnd"/>
      <w:r w:rsidRPr="00926C78">
        <w:rPr>
          <w:rFonts w:ascii="Times New Roman" w:eastAsia="Times New Roman" w:hAnsi="Times New Roman" w:cs="Times New Roman"/>
          <w:i/>
          <w:iCs/>
          <w:sz w:val="24"/>
          <w:szCs w:val="20"/>
        </w:rPr>
        <w:t xml:space="preserve"> UA741 Ayak Bağlantıları</w:t>
      </w:r>
    </w:p>
    <w:p w:rsidR="00AC254A" w:rsidRPr="00AC254A" w:rsidRDefault="00AC254A" w:rsidP="00AC254A">
      <w:pPr>
        <w:keepNext/>
        <w:spacing w:after="0" w:line="360" w:lineRule="auto"/>
        <w:jc w:val="both"/>
        <w:outlineLvl w:val="2"/>
        <w:rPr>
          <w:rFonts w:ascii="Times New Roman" w:eastAsia="Times New Roman" w:hAnsi="Times New Roman" w:cs="Times New Roman"/>
          <w:b/>
          <w:sz w:val="24"/>
          <w:szCs w:val="20"/>
        </w:rPr>
      </w:pPr>
      <w:r w:rsidRPr="00AC254A">
        <w:rPr>
          <w:rFonts w:ascii="Times New Roman" w:eastAsia="Times New Roman" w:hAnsi="Times New Roman" w:cs="Times New Roman"/>
          <w:b/>
          <w:sz w:val="24"/>
          <w:szCs w:val="20"/>
        </w:rPr>
        <w:t>EVİREN VE EVİRMEYEN OP-AMP DEVRELERİ</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Şekil 2.2a</w:t>
      </w:r>
      <w:proofErr w:type="gramStart"/>
      <w:r w:rsidRPr="00926C78">
        <w:rPr>
          <w:rFonts w:ascii="Times New Roman" w:eastAsia="Times New Roman" w:hAnsi="Times New Roman" w:cs="Times New Roman"/>
          <w:sz w:val="24"/>
          <w:szCs w:val="20"/>
        </w:rPr>
        <w:t>)</w:t>
      </w:r>
      <w:proofErr w:type="gramEnd"/>
      <w:r w:rsidRPr="00926C78">
        <w:rPr>
          <w:rFonts w:ascii="Times New Roman" w:eastAsia="Times New Roman" w:hAnsi="Times New Roman" w:cs="Times New Roman"/>
          <w:sz w:val="24"/>
          <w:szCs w:val="20"/>
        </w:rPr>
        <w:t xml:space="preserve"> </w:t>
      </w:r>
      <w:proofErr w:type="spellStart"/>
      <w:r w:rsidRPr="00926C78">
        <w:rPr>
          <w:rFonts w:ascii="Times New Roman" w:eastAsia="Times New Roman" w:hAnsi="Times New Roman" w:cs="Times New Roman"/>
          <w:sz w:val="24"/>
          <w:szCs w:val="20"/>
        </w:rPr>
        <w:t>daki</w:t>
      </w:r>
      <w:proofErr w:type="spellEnd"/>
      <w:r w:rsidRPr="00926C78">
        <w:rPr>
          <w:rFonts w:ascii="Times New Roman" w:eastAsia="Times New Roman" w:hAnsi="Times New Roman" w:cs="Times New Roman"/>
          <w:sz w:val="24"/>
          <w:szCs w:val="20"/>
        </w:rPr>
        <w:t xml:space="preserve"> devreden</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V</w:t>
      </w:r>
      <w:r w:rsidRPr="00926C78">
        <w:rPr>
          <w:rFonts w:ascii="Times New Roman" w:eastAsia="Times New Roman" w:hAnsi="Times New Roman" w:cs="Times New Roman"/>
          <w:sz w:val="24"/>
          <w:szCs w:val="20"/>
          <w:vertAlign w:val="subscript"/>
        </w:rPr>
        <w:t xml:space="preserve">i </w:t>
      </w:r>
      <w:r w:rsidRPr="00926C78">
        <w:rPr>
          <w:rFonts w:ascii="Times New Roman" w:eastAsia="Times New Roman" w:hAnsi="Times New Roman" w:cs="Times New Roman"/>
          <w:sz w:val="24"/>
          <w:szCs w:val="20"/>
        </w:rPr>
        <w:t xml:space="preserve">= </w:t>
      </w:r>
      <w:proofErr w:type="spellStart"/>
      <w:r w:rsidRPr="00926C78">
        <w:rPr>
          <w:rFonts w:ascii="Times New Roman" w:eastAsia="Times New Roman" w:hAnsi="Times New Roman" w:cs="Times New Roman"/>
          <w:sz w:val="24"/>
          <w:szCs w:val="20"/>
        </w:rPr>
        <w:t>R</w:t>
      </w:r>
      <w:r w:rsidRPr="00926C78">
        <w:rPr>
          <w:rFonts w:ascii="Times New Roman" w:eastAsia="Times New Roman" w:hAnsi="Times New Roman" w:cs="Times New Roman"/>
          <w:sz w:val="24"/>
          <w:szCs w:val="20"/>
          <w:vertAlign w:val="subscript"/>
        </w:rPr>
        <w:t>i</w:t>
      </w:r>
      <w:r w:rsidRPr="00926C78">
        <w:rPr>
          <w:rFonts w:ascii="Times New Roman" w:eastAsia="Times New Roman" w:hAnsi="Times New Roman" w:cs="Times New Roman"/>
          <w:sz w:val="24"/>
          <w:szCs w:val="20"/>
        </w:rPr>
        <w:t>I</w:t>
      </w:r>
      <w:proofErr w:type="spellEnd"/>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V</w:t>
      </w:r>
      <w:r w:rsidRPr="00926C78">
        <w:rPr>
          <w:rFonts w:ascii="Times New Roman" w:eastAsia="Times New Roman" w:hAnsi="Times New Roman" w:cs="Times New Roman"/>
          <w:sz w:val="24"/>
          <w:szCs w:val="20"/>
          <w:vertAlign w:val="subscript"/>
        </w:rPr>
        <w:t xml:space="preserve">0 </w:t>
      </w:r>
      <w:r w:rsidRPr="00926C78">
        <w:rPr>
          <w:rFonts w:ascii="Times New Roman" w:eastAsia="Times New Roman" w:hAnsi="Times New Roman" w:cs="Times New Roman"/>
          <w:sz w:val="24"/>
          <w:szCs w:val="20"/>
        </w:rPr>
        <w:t>= -</w:t>
      </w:r>
      <w:proofErr w:type="spellStart"/>
      <w:r w:rsidRPr="00926C78">
        <w:rPr>
          <w:rFonts w:ascii="Times New Roman" w:eastAsia="Times New Roman" w:hAnsi="Times New Roman" w:cs="Times New Roman"/>
          <w:sz w:val="24"/>
          <w:szCs w:val="20"/>
        </w:rPr>
        <w:t>R</w:t>
      </w:r>
      <w:r w:rsidRPr="00926C78">
        <w:rPr>
          <w:rFonts w:ascii="Times New Roman" w:eastAsia="Times New Roman" w:hAnsi="Times New Roman" w:cs="Times New Roman"/>
          <w:sz w:val="24"/>
          <w:szCs w:val="20"/>
          <w:vertAlign w:val="subscript"/>
        </w:rPr>
        <w:t>f</w:t>
      </w:r>
      <w:r w:rsidRPr="00926C78">
        <w:rPr>
          <w:rFonts w:ascii="Times New Roman" w:eastAsia="Times New Roman" w:hAnsi="Times New Roman" w:cs="Times New Roman"/>
          <w:sz w:val="24"/>
          <w:szCs w:val="20"/>
        </w:rPr>
        <w:t>I</w:t>
      </w:r>
      <w:proofErr w:type="spellEnd"/>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A</w:t>
      </w:r>
      <w:r w:rsidRPr="00926C78">
        <w:rPr>
          <w:rFonts w:ascii="Times New Roman" w:eastAsia="Times New Roman" w:hAnsi="Times New Roman" w:cs="Times New Roman"/>
          <w:sz w:val="24"/>
          <w:szCs w:val="20"/>
          <w:vertAlign w:val="subscript"/>
        </w:rPr>
        <w:t>v</w:t>
      </w:r>
      <w:r w:rsidRPr="00926C78">
        <w:rPr>
          <w:rFonts w:ascii="Times New Roman" w:eastAsia="Times New Roman" w:hAnsi="Times New Roman" w:cs="Times New Roman"/>
          <w:sz w:val="24"/>
          <w:szCs w:val="20"/>
        </w:rPr>
        <w:t>=V</w:t>
      </w:r>
      <w:r w:rsidRPr="00926C78">
        <w:rPr>
          <w:rFonts w:ascii="Times New Roman" w:eastAsia="Times New Roman" w:hAnsi="Times New Roman" w:cs="Times New Roman"/>
          <w:sz w:val="24"/>
          <w:szCs w:val="20"/>
          <w:vertAlign w:val="subscript"/>
        </w:rPr>
        <w:t>0</w:t>
      </w:r>
      <w:r w:rsidRPr="00926C78">
        <w:rPr>
          <w:rFonts w:ascii="Times New Roman" w:eastAsia="Times New Roman" w:hAnsi="Times New Roman" w:cs="Times New Roman"/>
          <w:sz w:val="24"/>
          <w:szCs w:val="20"/>
        </w:rPr>
        <w:t>/V</w:t>
      </w:r>
      <w:r w:rsidRPr="00926C78">
        <w:rPr>
          <w:rFonts w:ascii="Times New Roman" w:eastAsia="Times New Roman" w:hAnsi="Times New Roman" w:cs="Times New Roman"/>
          <w:sz w:val="24"/>
          <w:szCs w:val="20"/>
          <w:vertAlign w:val="subscript"/>
        </w:rPr>
        <w:t>i</w:t>
      </w:r>
      <w:r w:rsidRPr="00926C78">
        <w:rPr>
          <w:rFonts w:ascii="Times New Roman" w:eastAsia="Times New Roman" w:hAnsi="Times New Roman" w:cs="Times New Roman"/>
          <w:sz w:val="24"/>
          <w:szCs w:val="20"/>
        </w:rPr>
        <w:t xml:space="preserve"> =-</w:t>
      </w:r>
      <w:proofErr w:type="spellStart"/>
      <w:r w:rsidRPr="00926C78">
        <w:rPr>
          <w:rFonts w:ascii="Times New Roman" w:eastAsia="Times New Roman" w:hAnsi="Times New Roman" w:cs="Times New Roman"/>
          <w:sz w:val="24"/>
          <w:szCs w:val="20"/>
        </w:rPr>
        <w:t>R</w:t>
      </w:r>
      <w:r w:rsidRPr="00926C78">
        <w:rPr>
          <w:rFonts w:ascii="Times New Roman" w:eastAsia="Times New Roman" w:hAnsi="Times New Roman" w:cs="Times New Roman"/>
          <w:sz w:val="24"/>
          <w:szCs w:val="20"/>
          <w:vertAlign w:val="subscript"/>
        </w:rPr>
        <w:t>f</w:t>
      </w:r>
      <w:proofErr w:type="spellEnd"/>
      <w:r w:rsidRPr="00926C78">
        <w:rPr>
          <w:rFonts w:ascii="Times New Roman" w:eastAsia="Times New Roman" w:hAnsi="Times New Roman" w:cs="Times New Roman"/>
          <w:sz w:val="24"/>
          <w:szCs w:val="20"/>
        </w:rPr>
        <w:t xml:space="preserve"> / </w:t>
      </w:r>
      <w:proofErr w:type="spellStart"/>
      <w:r w:rsidRPr="00926C78">
        <w:rPr>
          <w:rFonts w:ascii="Times New Roman" w:eastAsia="Times New Roman" w:hAnsi="Times New Roman" w:cs="Times New Roman"/>
          <w:sz w:val="24"/>
          <w:szCs w:val="20"/>
        </w:rPr>
        <w:t>R</w:t>
      </w:r>
      <w:r w:rsidRPr="00926C78">
        <w:rPr>
          <w:rFonts w:ascii="Times New Roman" w:eastAsia="Times New Roman" w:hAnsi="Times New Roman" w:cs="Times New Roman"/>
          <w:sz w:val="24"/>
          <w:szCs w:val="20"/>
          <w:vertAlign w:val="subscript"/>
        </w:rPr>
        <w:t>i</w:t>
      </w:r>
      <w:proofErr w:type="spellEnd"/>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proofErr w:type="gramStart"/>
      <w:r w:rsidRPr="00926C78">
        <w:rPr>
          <w:rFonts w:ascii="Times New Roman" w:eastAsia="Times New Roman" w:hAnsi="Times New Roman" w:cs="Times New Roman"/>
          <w:sz w:val="24"/>
          <w:szCs w:val="20"/>
        </w:rPr>
        <w:t>elde</w:t>
      </w:r>
      <w:proofErr w:type="gramEnd"/>
      <w:r w:rsidRPr="00926C78">
        <w:rPr>
          <w:rFonts w:ascii="Times New Roman" w:eastAsia="Times New Roman" w:hAnsi="Times New Roman" w:cs="Times New Roman"/>
          <w:sz w:val="24"/>
          <w:szCs w:val="20"/>
        </w:rPr>
        <w:t xml:space="preserve"> edilir. </w:t>
      </w:r>
    </w:p>
    <w:p w:rsidR="00AC254A" w:rsidRPr="00926C78" w:rsidRDefault="00AC254A" w:rsidP="00926C78">
      <w:pPr>
        <w:keepNext/>
        <w:spacing w:after="0" w:line="360" w:lineRule="auto"/>
        <w:jc w:val="center"/>
        <w:outlineLvl w:val="2"/>
        <w:rPr>
          <w:rFonts w:ascii="Times New Roman" w:eastAsia="Times New Roman" w:hAnsi="Times New Roman" w:cs="Times New Roman"/>
          <w:sz w:val="24"/>
          <w:szCs w:val="20"/>
        </w:rPr>
      </w:pPr>
      <w:r w:rsidRPr="00926C78">
        <w:rPr>
          <w:sz w:val="24"/>
        </w:rPr>
        <w:object w:dxaOrig="7559" w:dyaOrig="2565">
          <v:shape id="_x0000_i1027" type="#_x0000_t75" style="width:377.95pt;height:128.25pt" o:ole="">
            <v:imagedata r:id="rId21" o:title=""/>
          </v:shape>
          <o:OLEObject Type="Embed" ProgID="PBrush" ShapeID="_x0000_i1027" DrawAspect="Content" ObjectID="_1472545289" r:id="rId22"/>
        </w:object>
      </w:r>
    </w:p>
    <w:p w:rsidR="00AC254A" w:rsidRPr="00926C78" w:rsidRDefault="00AC254A" w:rsidP="00926C78">
      <w:pPr>
        <w:keepNext/>
        <w:spacing w:after="0" w:line="360" w:lineRule="auto"/>
        <w:jc w:val="center"/>
        <w:outlineLvl w:val="2"/>
        <w:rPr>
          <w:rFonts w:ascii="Times New Roman" w:eastAsia="Times New Roman" w:hAnsi="Times New Roman" w:cs="Times New Roman"/>
          <w:i/>
          <w:iCs/>
          <w:sz w:val="24"/>
          <w:szCs w:val="20"/>
        </w:rPr>
      </w:pPr>
      <w:r w:rsidRPr="00926C78">
        <w:rPr>
          <w:rFonts w:ascii="Times New Roman" w:eastAsia="Times New Roman" w:hAnsi="Times New Roman" w:cs="Times New Roman"/>
          <w:i/>
          <w:iCs/>
          <w:sz w:val="24"/>
          <w:szCs w:val="20"/>
        </w:rPr>
        <w:t>Şekil 2.2a</w:t>
      </w:r>
      <w:proofErr w:type="gramStart"/>
      <w:r w:rsidRPr="00926C78">
        <w:rPr>
          <w:rFonts w:ascii="Times New Roman" w:eastAsia="Times New Roman" w:hAnsi="Times New Roman" w:cs="Times New Roman"/>
          <w:i/>
          <w:iCs/>
          <w:sz w:val="24"/>
          <w:szCs w:val="20"/>
        </w:rPr>
        <w:t>)</w:t>
      </w:r>
      <w:proofErr w:type="gramEnd"/>
      <w:r w:rsidRPr="00926C78">
        <w:rPr>
          <w:rFonts w:ascii="Times New Roman" w:eastAsia="Times New Roman" w:hAnsi="Times New Roman" w:cs="Times New Roman"/>
          <w:i/>
          <w:iCs/>
          <w:sz w:val="24"/>
          <w:szCs w:val="20"/>
        </w:rPr>
        <w:t xml:space="preserve"> Eviren Op-</w:t>
      </w:r>
      <w:proofErr w:type="spellStart"/>
      <w:r w:rsidRPr="00926C78">
        <w:rPr>
          <w:rFonts w:ascii="Times New Roman" w:eastAsia="Times New Roman" w:hAnsi="Times New Roman" w:cs="Times New Roman"/>
          <w:i/>
          <w:iCs/>
          <w:sz w:val="24"/>
          <w:szCs w:val="20"/>
        </w:rPr>
        <w:t>amp</w:t>
      </w:r>
      <w:proofErr w:type="spellEnd"/>
      <w:r w:rsidRPr="00926C78">
        <w:rPr>
          <w:rFonts w:ascii="Times New Roman" w:eastAsia="Times New Roman" w:hAnsi="Times New Roman" w:cs="Times New Roman"/>
          <w:i/>
          <w:iCs/>
          <w:sz w:val="24"/>
          <w:szCs w:val="20"/>
        </w:rPr>
        <w:t xml:space="preserve"> Devresi             b) Evirmeyen Op-</w:t>
      </w:r>
      <w:proofErr w:type="spellStart"/>
      <w:r w:rsidRPr="00926C78">
        <w:rPr>
          <w:rFonts w:ascii="Times New Roman" w:eastAsia="Times New Roman" w:hAnsi="Times New Roman" w:cs="Times New Roman"/>
          <w:i/>
          <w:iCs/>
          <w:sz w:val="24"/>
          <w:szCs w:val="20"/>
        </w:rPr>
        <w:t>amp</w:t>
      </w:r>
      <w:proofErr w:type="spellEnd"/>
      <w:r w:rsidRPr="00926C78">
        <w:rPr>
          <w:rFonts w:ascii="Times New Roman" w:eastAsia="Times New Roman" w:hAnsi="Times New Roman" w:cs="Times New Roman"/>
          <w:i/>
          <w:iCs/>
          <w:sz w:val="24"/>
          <w:szCs w:val="20"/>
        </w:rPr>
        <w:t xml:space="preserve"> Devresi</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Şekil 2.2b</w:t>
      </w:r>
      <w:proofErr w:type="gramStart"/>
      <w:r w:rsidRPr="00926C78">
        <w:rPr>
          <w:rFonts w:ascii="Times New Roman" w:eastAsia="Times New Roman" w:hAnsi="Times New Roman" w:cs="Times New Roman"/>
          <w:sz w:val="24"/>
          <w:szCs w:val="20"/>
        </w:rPr>
        <w:t>)</w:t>
      </w:r>
      <w:proofErr w:type="gramEnd"/>
      <w:r w:rsidRPr="00926C78">
        <w:rPr>
          <w:rFonts w:ascii="Times New Roman" w:eastAsia="Times New Roman" w:hAnsi="Times New Roman" w:cs="Times New Roman"/>
          <w:sz w:val="24"/>
          <w:szCs w:val="20"/>
        </w:rPr>
        <w:t xml:space="preserve"> deki devreden</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V</w:t>
      </w:r>
      <w:r w:rsidRPr="00926C78">
        <w:rPr>
          <w:rFonts w:ascii="Times New Roman" w:eastAsia="Times New Roman" w:hAnsi="Times New Roman" w:cs="Times New Roman"/>
          <w:sz w:val="24"/>
          <w:szCs w:val="20"/>
          <w:vertAlign w:val="subscript"/>
        </w:rPr>
        <w:t xml:space="preserve">i </w:t>
      </w:r>
      <w:r w:rsidRPr="00926C78">
        <w:rPr>
          <w:rFonts w:ascii="Times New Roman" w:eastAsia="Times New Roman" w:hAnsi="Times New Roman" w:cs="Times New Roman"/>
          <w:sz w:val="24"/>
          <w:szCs w:val="20"/>
        </w:rPr>
        <w:t xml:space="preserve">= </w:t>
      </w:r>
      <w:proofErr w:type="spellStart"/>
      <w:r w:rsidRPr="00926C78">
        <w:rPr>
          <w:rFonts w:ascii="Times New Roman" w:eastAsia="Times New Roman" w:hAnsi="Times New Roman" w:cs="Times New Roman"/>
          <w:sz w:val="24"/>
          <w:szCs w:val="20"/>
        </w:rPr>
        <w:t>R</w:t>
      </w:r>
      <w:r w:rsidRPr="00926C78">
        <w:rPr>
          <w:rFonts w:ascii="Times New Roman" w:eastAsia="Times New Roman" w:hAnsi="Times New Roman" w:cs="Times New Roman"/>
          <w:sz w:val="24"/>
          <w:szCs w:val="20"/>
          <w:vertAlign w:val="subscript"/>
        </w:rPr>
        <w:t>i</w:t>
      </w:r>
      <w:r w:rsidRPr="00926C78">
        <w:rPr>
          <w:rFonts w:ascii="Times New Roman" w:eastAsia="Times New Roman" w:hAnsi="Times New Roman" w:cs="Times New Roman"/>
          <w:sz w:val="24"/>
          <w:szCs w:val="20"/>
        </w:rPr>
        <w:t>I</w:t>
      </w:r>
      <w:proofErr w:type="spellEnd"/>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V</w:t>
      </w:r>
      <w:r w:rsidRPr="00926C78">
        <w:rPr>
          <w:rFonts w:ascii="Times New Roman" w:eastAsia="Times New Roman" w:hAnsi="Times New Roman" w:cs="Times New Roman"/>
          <w:sz w:val="24"/>
          <w:szCs w:val="20"/>
          <w:vertAlign w:val="subscript"/>
        </w:rPr>
        <w:t xml:space="preserve">0 </w:t>
      </w:r>
      <w:r w:rsidRPr="00926C78">
        <w:rPr>
          <w:rFonts w:ascii="Times New Roman" w:eastAsia="Times New Roman" w:hAnsi="Times New Roman" w:cs="Times New Roman"/>
          <w:sz w:val="24"/>
          <w:szCs w:val="20"/>
        </w:rPr>
        <w:t>= (</w:t>
      </w:r>
      <w:proofErr w:type="spellStart"/>
      <w:r w:rsidRPr="00926C78">
        <w:rPr>
          <w:rFonts w:ascii="Times New Roman" w:eastAsia="Times New Roman" w:hAnsi="Times New Roman" w:cs="Times New Roman"/>
          <w:sz w:val="24"/>
          <w:szCs w:val="20"/>
        </w:rPr>
        <w:t>R</w:t>
      </w:r>
      <w:r w:rsidRPr="00926C78">
        <w:rPr>
          <w:rFonts w:ascii="Times New Roman" w:eastAsia="Times New Roman" w:hAnsi="Times New Roman" w:cs="Times New Roman"/>
          <w:sz w:val="24"/>
          <w:szCs w:val="20"/>
          <w:vertAlign w:val="subscript"/>
        </w:rPr>
        <w:t>i</w:t>
      </w:r>
      <w:r w:rsidRPr="00926C78">
        <w:rPr>
          <w:rFonts w:ascii="Times New Roman" w:eastAsia="Times New Roman" w:hAnsi="Times New Roman" w:cs="Times New Roman"/>
          <w:sz w:val="24"/>
          <w:szCs w:val="20"/>
        </w:rPr>
        <w:t>+R</w:t>
      </w:r>
      <w:r w:rsidRPr="00926C78">
        <w:rPr>
          <w:rFonts w:ascii="Times New Roman" w:eastAsia="Times New Roman" w:hAnsi="Times New Roman" w:cs="Times New Roman"/>
          <w:sz w:val="24"/>
          <w:szCs w:val="20"/>
          <w:vertAlign w:val="subscript"/>
        </w:rPr>
        <w:t>f</w:t>
      </w:r>
      <w:proofErr w:type="spellEnd"/>
      <w:r w:rsidRPr="00926C78">
        <w:rPr>
          <w:rFonts w:ascii="Times New Roman" w:eastAsia="Times New Roman" w:hAnsi="Times New Roman" w:cs="Times New Roman"/>
          <w:sz w:val="24"/>
          <w:szCs w:val="20"/>
        </w:rPr>
        <w:t>)I</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A</w:t>
      </w:r>
      <w:r w:rsidRPr="00926C78">
        <w:rPr>
          <w:rFonts w:ascii="Times New Roman" w:eastAsia="Times New Roman" w:hAnsi="Times New Roman" w:cs="Times New Roman"/>
          <w:sz w:val="24"/>
          <w:szCs w:val="20"/>
          <w:vertAlign w:val="subscript"/>
        </w:rPr>
        <w:t>v</w:t>
      </w:r>
      <w:r w:rsidRPr="00926C78">
        <w:rPr>
          <w:rFonts w:ascii="Times New Roman" w:eastAsia="Times New Roman" w:hAnsi="Times New Roman" w:cs="Times New Roman"/>
          <w:sz w:val="24"/>
          <w:szCs w:val="20"/>
        </w:rPr>
        <w:t>= V</w:t>
      </w:r>
      <w:r w:rsidRPr="00926C78">
        <w:rPr>
          <w:rFonts w:ascii="Times New Roman" w:eastAsia="Times New Roman" w:hAnsi="Times New Roman" w:cs="Times New Roman"/>
          <w:sz w:val="24"/>
          <w:szCs w:val="20"/>
          <w:vertAlign w:val="subscript"/>
        </w:rPr>
        <w:t>0</w:t>
      </w:r>
      <w:r w:rsidRPr="00926C78">
        <w:rPr>
          <w:rFonts w:ascii="Times New Roman" w:eastAsia="Times New Roman" w:hAnsi="Times New Roman" w:cs="Times New Roman"/>
          <w:sz w:val="24"/>
          <w:szCs w:val="20"/>
        </w:rPr>
        <w:t>/V</w:t>
      </w:r>
      <w:r w:rsidRPr="00926C78">
        <w:rPr>
          <w:rFonts w:ascii="Times New Roman" w:eastAsia="Times New Roman" w:hAnsi="Times New Roman" w:cs="Times New Roman"/>
          <w:sz w:val="24"/>
          <w:szCs w:val="20"/>
          <w:vertAlign w:val="subscript"/>
        </w:rPr>
        <w:t>i</w:t>
      </w:r>
      <w:r w:rsidRPr="00926C78">
        <w:rPr>
          <w:rFonts w:ascii="Times New Roman" w:eastAsia="Times New Roman" w:hAnsi="Times New Roman" w:cs="Times New Roman"/>
          <w:sz w:val="24"/>
          <w:szCs w:val="20"/>
        </w:rPr>
        <w:t xml:space="preserve"> = (1+R</w:t>
      </w:r>
      <w:r w:rsidRPr="00926C78">
        <w:rPr>
          <w:rFonts w:ascii="Times New Roman" w:eastAsia="Times New Roman" w:hAnsi="Times New Roman" w:cs="Times New Roman"/>
          <w:sz w:val="24"/>
          <w:szCs w:val="20"/>
          <w:vertAlign w:val="subscript"/>
        </w:rPr>
        <w:t>f</w:t>
      </w:r>
      <w:r w:rsidRPr="00926C78">
        <w:rPr>
          <w:rFonts w:ascii="Times New Roman" w:eastAsia="Times New Roman" w:hAnsi="Times New Roman" w:cs="Times New Roman"/>
          <w:sz w:val="24"/>
          <w:szCs w:val="20"/>
        </w:rPr>
        <w:t xml:space="preserve"> / </w:t>
      </w:r>
      <w:proofErr w:type="spellStart"/>
      <w:r w:rsidRPr="00926C78">
        <w:rPr>
          <w:rFonts w:ascii="Times New Roman" w:eastAsia="Times New Roman" w:hAnsi="Times New Roman" w:cs="Times New Roman"/>
          <w:sz w:val="24"/>
          <w:szCs w:val="20"/>
        </w:rPr>
        <w:t>R</w:t>
      </w:r>
      <w:r w:rsidRPr="00926C78">
        <w:rPr>
          <w:rFonts w:ascii="Times New Roman" w:eastAsia="Times New Roman" w:hAnsi="Times New Roman" w:cs="Times New Roman"/>
          <w:sz w:val="24"/>
          <w:szCs w:val="20"/>
          <w:vertAlign w:val="subscript"/>
        </w:rPr>
        <w:t>i</w:t>
      </w:r>
      <w:proofErr w:type="spellEnd"/>
      <w:r w:rsidRPr="00926C78">
        <w:rPr>
          <w:rFonts w:ascii="Times New Roman" w:eastAsia="Times New Roman" w:hAnsi="Times New Roman" w:cs="Times New Roman"/>
          <w:sz w:val="24"/>
          <w:szCs w:val="20"/>
        </w:rPr>
        <w:t>)</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proofErr w:type="gramStart"/>
      <w:r w:rsidRPr="00926C78">
        <w:rPr>
          <w:rFonts w:ascii="Times New Roman" w:eastAsia="Times New Roman" w:hAnsi="Times New Roman" w:cs="Times New Roman"/>
          <w:sz w:val="24"/>
          <w:szCs w:val="20"/>
        </w:rPr>
        <w:t>elde</w:t>
      </w:r>
      <w:proofErr w:type="gramEnd"/>
      <w:r w:rsidRPr="00926C78">
        <w:rPr>
          <w:rFonts w:ascii="Times New Roman" w:eastAsia="Times New Roman" w:hAnsi="Times New Roman" w:cs="Times New Roman"/>
          <w:sz w:val="24"/>
          <w:szCs w:val="20"/>
        </w:rPr>
        <w:t xml:space="preserve"> edilir.</w:t>
      </w:r>
    </w:p>
    <w:p w:rsidR="00AC254A" w:rsidRPr="00AC254A" w:rsidRDefault="00AC254A" w:rsidP="00AC254A">
      <w:pPr>
        <w:keepNext/>
        <w:spacing w:after="0" w:line="360" w:lineRule="auto"/>
        <w:jc w:val="both"/>
        <w:outlineLvl w:val="2"/>
        <w:rPr>
          <w:rFonts w:ascii="Times New Roman" w:eastAsia="Times New Roman" w:hAnsi="Times New Roman" w:cs="Times New Roman"/>
          <w:b/>
          <w:sz w:val="24"/>
          <w:szCs w:val="20"/>
        </w:rPr>
      </w:pPr>
      <w:r w:rsidRPr="00AC254A">
        <w:rPr>
          <w:rFonts w:ascii="Times New Roman" w:eastAsia="Times New Roman" w:hAnsi="Times New Roman" w:cs="Times New Roman"/>
          <w:b/>
          <w:sz w:val="24"/>
          <w:szCs w:val="20"/>
        </w:rPr>
        <w:t>TOPLAMA DEVRESİ</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Şekil 2.3b</w:t>
      </w:r>
      <w:proofErr w:type="gramStart"/>
      <w:r w:rsidRPr="00926C78">
        <w:rPr>
          <w:rFonts w:ascii="Times New Roman" w:eastAsia="Times New Roman" w:hAnsi="Times New Roman" w:cs="Times New Roman"/>
          <w:sz w:val="24"/>
          <w:szCs w:val="20"/>
        </w:rPr>
        <w:t>)</w:t>
      </w:r>
      <w:proofErr w:type="gramEnd"/>
      <w:r w:rsidRPr="00926C78">
        <w:rPr>
          <w:rFonts w:ascii="Times New Roman" w:eastAsia="Times New Roman" w:hAnsi="Times New Roman" w:cs="Times New Roman"/>
          <w:sz w:val="24"/>
          <w:szCs w:val="20"/>
        </w:rPr>
        <w:t xml:space="preserve"> de eviren OP-AMP toplama devresi gösterilmiştir. Toplama devresi için düğüm noktası denklemi,</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position w:val="-10"/>
          <w:sz w:val="24"/>
        </w:rPr>
        <w:object w:dxaOrig="4500" w:dyaOrig="320">
          <v:shape id="_x0000_i1028" type="#_x0000_t75" style="width:225pt;height:15.75pt" o:ole="" fillcolor="window">
            <v:imagedata r:id="rId23" o:title=""/>
          </v:shape>
          <o:OLEObject Type="Embed" ProgID="Equation.2" ShapeID="_x0000_i1028" DrawAspect="Content" ObjectID="_1472545290" r:id="rId24"/>
        </w:objec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proofErr w:type="gramStart"/>
      <w:r w:rsidRPr="00926C78">
        <w:rPr>
          <w:rFonts w:ascii="Times New Roman" w:eastAsia="Times New Roman" w:hAnsi="Times New Roman" w:cs="Times New Roman"/>
          <w:sz w:val="24"/>
          <w:szCs w:val="20"/>
        </w:rPr>
        <w:t>şeklinde</w:t>
      </w:r>
      <w:proofErr w:type="gramEnd"/>
      <w:r w:rsidRPr="00926C78">
        <w:rPr>
          <w:rFonts w:ascii="Times New Roman" w:eastAsia="Times New Roman" w:hAnsi="Times New Roman" w:cs="Times New Roman"/>
          <w:sz w:val="24"/>
          <w:szCs w:val="20"/>
        </w:rPr>
        <w:t xml:space="preserve"> olur. </w:t>
      </w:r>
      <w:proofErr w:type="spellStart"/>
      <w:r w:rsidRPr="00926C78">
        <w:rPr>
          <w:rFonts w:ascii="Times New Roman" w:eastAsia="Times New Roman" w:hAnsi="Times New Roman" w:cs="Times New Roman"/>
          <w:sz w:val="24"/>
          <w:szCs w:val="20"/>
        </w:rPr>
        <w:t>R</w:t>
      </w:r>
      <w:r w:rsidRPr="00926C78">
        <w:rPr>
          <w:rFonts w:ascii="Times New Roman" w:eastAsia="Times New Roman" w:hAnsi="Times New Roman" w:cs="Times New Roman"/>
          <w:sz w:val="24"/>
          <w:szCs w:val="20"/>
          <w:vertAlign w:val="subscript"/>
        </w:rPr>
        <w:t>f</w:t>
      </w:r>
      <w:proofErr w:type="spellEnd"/>
      <w:r w:rsidRPr="00926C78">
        <w:rPr>
          <w:rFonts w:ascii="Times New Roman" w:eastAsia="Times New Roman" w:hAnsi="Times New Roman" w:cs="Times New Roman"/>
          <w:sz w:val="24"/>
          <w:szCs w:val="20"/>
        </w:rPr>
        <w:t xml:space="preserve"> = R</w:t>
      </w:r>
      <w:r w:rsidRPr="00926C78">
        <w:rPr>
          <w:rFonts w:ascii="Times New Roman" w:eastAsia="Times New Roman" w:hAnsi="Times New Roman" w:cs="Times New Roman"/>
          <w:sz w:val="24"/>
          <w:szCs w:val="20"/>
          <w:vertAlign w:val="subscript"/>
        </w:rPr>
        <w:t>1</w:t>
      </w:r>
      <w:r w:rsidRPr="00926C78">
        <w:rPr>
          <w:rFonts w:ascii="Times New Roman" w:eastAsia="Times New Roman" w:hAnsi="Times New Roman" w:cs="Times New Roman"/>
          <w:sz w:val="24"/>
          <w:szCs w:val="20"/>
        </w:rPr>
        <w:t xml:space="preserve"> =R</w:t>
      </w:r>
      <w:r w:rsidRPr="00926C78">
        <w:rPr>
          <w:rFonts w:ascii="Times New Roman" w:eastAsia="Times New Roman" w:hAnsi="Times New Roman" w:cs="Times New Roman"/>
          <w:sz w:val="24"/>
          <w:szCs w:val="20"/>
          <w:vertAlign w:val="subscript"/>
        </w:rPr>
        <w:t>2</w:t>
      </w:r>
      <w:r w:rsidRPr="00926C78">
        <w:rPr>
          <w:rFonts w:ascii="Times New Roman" w:eastAsia="Times New Roman" w:hAnsi="Times New Roman" w:cs="Times New Roman"/>
          <w:sz w:val="24"/>
          <w:szCs w:val="20"/>
        </w:rPr>
        <w:t xml:space="preserve"> =R</w:t>
      </w:r>
      <w:r w:rsidRPr="00926C78">
        <w:rPr>
          <w:rFonts w:ascii="Times New Roman" w:eastAsia="Times New Roman" w:hAnsi="Times New Roman" w:cs="Times New Roman"/>
          <w:sz w:val="24"/>
          <w:szCs w:val="20"/>
          <w:vertAlign w:val="subscript"/>
        </w:rPr>
        <w:t>3</w:t>
      </w:r>
      <w:r w:rsidRPr="00926C78">
        <w:rPr>
          <w:rFonts w:ascii="Times New Roman" w:eastAsia="Times New Roman" w:hAnsi="Times New Roman" w:cs="Times New Roman"/>
          <w:sz w:val="24"/>
          <w:szCs w:val="20"/>
        </w:rPr>
        <w:t xml:space="preserve"> olması halinde,</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position w:val="-10"/>
          <w:sz w:val="24"/>
        </w:rPr>
        <w:object w:dxaOrig="2100" w:dyaOrig="320">
          <v:shape id="_x0000_i1029" type="#_x0000_t75" style="width:105pt;height:15.75pt" o:ole="" fillcolor="window">
            <v:imagedata r:id="rId25" o:title=""/>
          </v:shape>
          <o:OLEObject Type="Embed" ProgID="Equation.2" ShapeID="_x0000_i1029" DrawAspect="Content" ObjectID="_1472545291" r:id="rId26"/>
        </w:objec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proofErr w:type="gramStart"/>
      <w:r w:rsidRPr="00926C78">
        <w:rPr>
          <w:rFonts w:ascii="Times New Roman" w:eastAsia="Times New Roman" w:hAnsi="Times New Roman" w:cs="Times New Roman"/>
          <w:sz w:val="24"/>
          <w:szCs w:val="20"/>
        </w:rPr>
        <w:t>olur</w:t>
      </w:r>
      <w:proofErr w:type="gramEnd"/>
      <w:r w:rsidRPr="00926C78">
        <w:rPr>
          <w:rFonts w:ascii="Times New Roman" w:eastAsia="Times New Roman" w:hAnsi="Times New Roman" w:cs="Times New Roman"/>
          <w:sz w:val="24"/>
          <w:szCs w:val="20"/>
        </w:rPr>
        <w:t>.</w:t>
      </w:r>
    </w:p>
    <w:p w:rsidR="00AC254A" w:rsidRPr="00926C78" w:rsidRDefault="00926C78" w:rsidP="00926C78">
      <w:pPr>
        <w:keepNext/>
        <w:spacing w:after="0" w:line="360" w:lineRule="auto"/>
        <w:jc w:val="center"/>
        <w:outlineLvl w:val="2"/>
        <w:rPr>
          <w:rFonts w:ascii="Times New Roman" w:eastAsia="Times New Roman" w:hAnsi="Times New Roman" w:cs="Times New Roman"/>
          <w:sz w:val="24"/>
          <w:szCs w:val="20"/>
        </w:rPr>
      </w:pPr>
      <w:r w:rsidRPr="00926C78">
        <w:rPr>
          <w:sz w:val="24"/>
        </w:rPr>
        <w:object w:dxaOrig="7351" w:dyaOrig="2445">
          <v:shape id="_x0000_i1030" type="#_x0000_t75" style="width:331.55pt;height:110.25pt" o:ole="">
            <v:imagedata r:id="rId27" o:title=""/>
          </v:shape>
          <o:OLEObject Type="Embed" ProgID="PBrush" ShapeID="_x0000_i1030" DrawAspect="Content" ObjectID="_1472545292" r:id="rId28"/>
        </w:object>
      </w:r>
    </w:p>
    <w:p w:rsidR="00AC254A" w:rsidRPr="00926C78" w:rsidRDefault="00AC254A" w:rsidP="00926C78">
      <w:pPr>
        <w:keepNext/>
        <w:spacing w:after="0" w:line="360" w:lineRule="auto"/>
        <w:jc w:val="center"/>
        <w:outlineLvl w:val="2"/>
        <w:rPr>
          <w:rFonts w:ascii="Times New Roman" w:eastAsia="Times New Roman" w:hAnsi="Times New Roman" w:cs="Times New Roman"/>
          <w:i/>
          <w:iCs/>
          <w:sz w:val="24"/>
          <w:szCs w:val="20"/>
        </w:rPr>
      </w:pPr>
      <w:r w:rsidRPr="00926C78">
        <w:rPr>
          <w:rFonts w:ascii="Times New Roman" w:eastAsia="Times New Roman" w:hAnsi="Times New Roman" w:cs="Times New Roman"/>
          <w:i/>
          <w:iCs/>
          <w:sz w:val="24"/>
          <w:szCs w:val="20"/>
        </w:rPr>
        <w:t>Şekil 2.3 a) Eviren Op-</w:t>
      </w:r>
      <w:proofErr w:type="spellStart"/>
      <w:r w:rsidRPr="00926C78">
        <w:rPr>
          <w:rFonts w:ascii="Times New Roman" w:eastAsia="Times New Roman" w:hAnsi="Times New Roman" w:cs="Times New Roman"/>
          <w:i/>
          <w:iCs/>
          <w:sz w:val="24"/>
          <w:szCs w:val="20"/>
        </w:rPr>
        <w:t>amp</w:t>
      </w:r>
      <w:proofErr w:type="spellEnd"/>
      <w:r w:rsidRPr="00926C78">
        <w:rPr>
          <w:rFonts w:ascii="Times New Roman" w:eastAsia="Times New Roman" w:hAnsi="Times New Roman" w:cs="Times New Roman"/>
          <w:i/>
          <w:iCs/>
          <w:sz w:val="24"/>
          <w:szCs w:val="20"/>
        </w:rPr>
        <w:t xml:space="preserve"> </w:t>
      </w:r>
      <w:proofErr w:type="gramStart"/>
      <w:r w:rsidRPr="00926C78">
        <w:rPr>
          <w:rFonts w:ascii="Times New Roman" w:eastAsia="Times New Roman" w:hAnsi="Times New Roman" w:cs="Times New Roman"/>
          <w:i/>
          <w:iCs/>
          <w:sz w:val="24"/>
          <w:szCs w:val="20"/>
        </w:rPr>
        <w:t>Devresi           b</w:t>
      </w:r>
      <w:proofErr w:type="gramEnd"/>
      <w:r w:rsidRPr="00926C78">
        <w:rPr>
          <w:rFonts w:ascii="Times New Roman" w:eastAsia="Times New Roman" w:hAnsi="Times New Roman" w:cs="Times New Roman"/>
          <w:i/>
          <w:iCs/>
          <w:sz w:val="24"/>
          <w:szCs w:val="20"/>
        </w:rPr>
        <w:t>) Eviren Op-</w:t>
      </w:r>
      <w:proofErr w:type="spellStart"/>
      <w:r w:rsidRPr="00926C78">
        <w:rPr>
          <w:rFonts w:ascii="Times New Roman" w:eastAsia="Times New Roman" w:hAnsi="Times New Roman" w:cs="Times New Roman"/>
          <w:i/>
          <w:iCs/>
          <w:sz w:val="24"/>
          <w:szCs w:val="20"/>
        </w:rPr>
        <w:t>amplı</w:t>
      </w:r>
      <w:proofErr w:type="spellEnd"/>
      <w:r w:rsidRPr="00926C78">
        <w:rPr>
          <w:rFonts w:ascii="Times New Roman" w:eastAsia="Times New Roman" w:hAnsi="Times New Roman" w:cs="Times New Roman"/>
          <w:i/>
          <w:iCs/>
          <w:sz w:val="24"/>
          <w:szCs w:val="20"/>
        </w:rPr>
        <w:t xml:space="preserve"> Toplama Devresi</w:t>
      </w:r>
    </w:p>
    <w:p w:rsidR="00AC254A" w:rsidRPr="00AC254A" w:rsidRDefault="00AC254A" w:rsidP="00AC254A">
      <w:pPr>
        <w:keepNext/>
        <w:spacing w:after="0" w:line="360" w:lineRule="auto"/>
        <w:jc w:val="both"/>
        <w:outlineLvl w:val="2"/>
        <w:rPr>
          <w:rFonts w:ascii="Times New Roman" w:eastAsia="Times New Roman" w:hAnsi="Times New Roman" w:cs="Times New Roman"/>
          <w:b/>
          <w:sz w:val="24"/>
          <w:szCs w:val="20"/>
        </w:rPr>
      </w:pPr>
      <w:r w:rsidRPr="00AC254A">
        <w:rPr>
          <w:rFonts w:ascii="Times New Roman" w:eastAsia="Times New Roman" w:hAnsi="Times New Roman" w:cs="Times New Roman"/>
          <w:b/>
          <w:sz w:val="24"/>
          <w:szCs w:val="20"/>
        </w:rPr>
        <w:t>GERİLİM TAKİPÇİSİ</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 xml:space="preserve">OP-AMP </w:t>
      </w:r>
      <w:proofErr w:type="spellStart"/>
      <w:r w:rsidRPr="00926C78">
        <w:rPr>
          <w:rFonts w:ascii="Times New Roman" w:eastAsia="Times New Roman" w:hAnsi="Times New Roman" w:cs="Times New Roman"/>
          <w:sz w:val="24"/>
          <w:szCs w:val="20"/>
        </w:rPr>
        <w:t>ın</w:t>
      </w:r>
      <w:proofErr w:type="spellEnd"/>
      <w:r w:rsidRPr="00926C78">
        <w:rPr>
          <w:rFonts w:ascii="Times New Roman" w:eastAsia="Times New Roman" w:hAnsi="Times New Roman" w:cs="Times New Roman"/>
          <w:sz w:val="24"/>
          <w:szCs w:val="20"/>
        </w:rPr>
        <w:t xml:space="preserve"> diğer bir uygulaması Şekil 2.4a</w:t>
      </w:r>
      <w:proofErr w:type="gramStart"/>
      <w:r w:rsidRPr="00926C78">
        <w:rPr>
          <w:rFonts w:ascii="Times New Roman" w:eastAsia="Times New Roman" w:hAnsi="Times New Roman" w:cs="Times New Roman"/>
          <w:sz w:val="24"/>
          <w:szCs w:val="20"/>
        </w:rPr>
        <w:t>)</w:t>
      </w:r>
      <w:proofErr w:type="gramEnd"/>
      <w:r w:rsidRPr="00926C78">
        <w:rPr>
          <w:rFonts w:ascii="Times New Roman" w:eastAsia="Times New Roman" w:hAnsi="Times New Roman" w:cs="Times New Roman"/>
          <w:sz w:val="24"/>
          <w:szCs w:val="20"/>
        </w:rPr>
        <w:t xml:space="preserve"> da gösterilmiş olan gerilim takipçisi (</w:t>
      </w:r>
      <w:proofErr w:type="spellStart"/>
      <w:r w:rsidRPr="00926C78">
        <w:rPr>
          <w:rFonts w:ascii="Times New Roman" w:eastAsia="Times New Roman" w:hAnsi="Times New Roman" w:cs="Times New Roman"/>
          <w:sz w:val="24"/>
          <w:szCs w:val="20"/>
        </w:rPr>
        <w:t>voltage</w:t>
      </w:r>
      <w:proofErr w:type="spellEnd"/>
      <w:r w:rsidRPr="00926C78">
        <w:rPr>
          <w:rFonts w:ascii="Times New Roman" w:eastAsia="Times New Roman" w:hAnsi="Times New Roman" w:cs="Times New Roman"/>
          <w:sz w:val="24"/>
          <w:szCs w:val="20"/>
        </w:rPr>
        <w:t xml:space="preserve"> </w:t>
      </w:r>
      <w:proofErr w:type="spellStart"/>
      <w:r w:rsidRPr="00926C78">
        <w:rPr>
          <w:rFonts w:ascii="Times New Roman" w:eastAsia="Times New Roman" w:hAnsi="Times New Roman" w:cs="Times New Roman"/>
          <w:sz w:val="24"/>
          <w:szCs w:val="20"/>
        </w:rPr>
        <w:t>follower</w:t>
      </w:r>
      <w:proofErr w:type="spellEnd"/>
      <w:r w:rsidRPr="00926C78">
        <w:rPr>
          <w:rFonts w:ascii="Times New Roman" w:eastAsia="Times New Roman" w:hAnsi="Times New Roman" w:cs="Times New Roman"/>
          <w:sz w:val="24"/>
          <w:szCs w:val="20"/>
        </w:rPr>
        <w:t xml:space="preserve">) veya </w:t>
      </w:r>
      <w:proofErr w:type="spellStart"/>
      <w:r w:rsidRPr="00926C78">
        <w:rPr>
          <w:rFonts w:ascii="Times New Roman" w:eastAsia="Times New Roman" w:hAnsi="Times New Roman" w:cs="Times New Roman"/>
          <w:sz w:val="24"/>
          <w:szCs w:val="20"/>
        </w:rPr>
        <w:t>buffer</w:t>
      </w:r>
      <w:proofErr w:type="spellEnd"/>
      <w:r w:rsidRPr="00926C78">
        <w:rPr>
          <w:rFonts w:ascii="Times New Roman" w:eastAsia="Times New Roman" w:hAnsi="Times New Roman" w:cs="Times New Roman"/>
          <w:sz w:val="24"/>
          <w:szCs w:val="20"/>
        </w:rPr>
        <w:t xml:space="preserve"> devresidir. Buradaki çıkış gerilimi, giriş gerilimine eşittir. Bu devrenin giriş direnci, 100M</w:t>
      </w:r>
      <w:r w:rsidRPr="00926C78">
        <w:rPr>
          <w:rFonts w:ascii="Times New Roman" w:eastAsia="Times New Roman" w:hAnsi="Times New Roman" w:cs="Times New Roman"/>
          <w:sz w:val="24"/>
          <w:szCs w:val="20"/>
        </w:rPr>
        <w:sym w:font="Symbol" w:char="F057"/>
      </w:r>
      <w:r w:rsidRPr="00926C78">
        <w:rPr>
          <w:rFonts w:ascii="Times New Roman" w:eastAsia="Times New Roman" w:hAnsi="Times New Roman" w:cs="Times New Roman"/>
          <w:sz w:val="24"/>
          <w:szCs w:val="20"/>
        </w:rPr>
        <w:t xml:space="preserve"> </w:t>
      </w:r>
      <w:proofErr w:type="gramStart"/>
      <w:r w:rsidRPr="00926C78">
        <w:rPr>
          <w:rFonts w:ascii="Times New Roman" w:eastAsia="Times New Roman" w:hAnsi="Times New Roman" w:cs="Times New Roman"/>
          <w:sz w:val="24"/>
          <w:szCs w:val="20"/>
        </w:rPr>
        <w:t>dan</w:t>
      </w:r>
      <w:proofErr w:type="gramEnd"/>
      <w:r w:rsidRPr="00926C78">
        <w:rPr>
          <w:rFonts w:ascii="Times New Roman" w:eastAsia="Times New Roman" w:hAnsi="Times New Roman" w:cs="Times New Roman"/>
          <w:sz w:val="24"/>
          <w:szCs w:val="20"/>
        </w:rPr>
        <w:t xml:space="preserve"> büyük ve çıkış direnci 1</w:t>
      </w:r>
      <w:r w:rsidRPr="00926C78">
        <w:rPr>
          <w:rFonts w:ascii="Times New Roman" w:eastAsia="Times New Roman" w:hAnsi="Times New Roman" w:cs="Times New Roman"/>
          <w:sz w:val="24"/>
          <w:szCs w:val="20"/>
        </w:rPr>
        <w:sym w:font="Symbol" w:char="F057"/>
      </w:r>
      <w:r w:rsidRPr="00926C78">
        <w:rPr>
          <w:rFonts w:ascii="Times New Roman" w:eastAsia="Times New Roman" w:hAnsi="Times New Roman" w:cs="Times New Roman"/>
          <w:sz w:val="24"/>
          <w:szCs w:val="20"/>
        </w:rPr>
        <w:t xml:space="preserve"> dan küçüktür. Böyle bir devre ile giriş kaynağı çıkıştaki yükten izole edilmiş olur.</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Şekil 2.4b</w:t>
      </w:r>
      <w:proofErr w:type="gramStart"/>
      <w:r w:rsidRPr="00926C78">
        <w:rPr>
          <w:rFonts w:ascii="Times New Roman" w:eastAsia="Times New Roman" w:hAnsi="Times New Roman" w:cs="Times New Roman"/>
          <w:sz w:val="24"/>
          <w:szCs w:val="20"/>
        </w:rPr>
        <w:t>)</w:t>
      </w:r>
      <w:proofErr w:type="gramEnd"/>
      <w:r w:rsidRPr="00926C78">
        <w:rPr>
          <w:rFonts w:ascii="Times New Roman" w:eastAsia="Times New Roman" w:hAnsi="Times New Roman" w:cs="Times New Roman"/>
          <w:sz w:val="24"/>
          <w:szCs w:val="20"/>
        </w:rPr>
        <w:t xml:space="preserve"> de ise bir fark yükselteci devresi gösterilmiştir. R</w:t>
      </w:r>
      <w:r w:rsidRPr="00926C78">
        <w:rPr>
          <w:rFonts w:ascii="Times New Roman" w:eastAsia="Times New Roman" w:hAnsi="Times New Roman" w:cs="Times New Roman"/>
          <w:sz w:val="24"/>
          <w:szCs w:val="20"/>
          <w:vertAlign w:val="subscript"/>
        </w:rPr>
        <w:t>1</w:t>
      </w:r>
      <w:r w:rsidRPr="00926C78">
        <w:rPr>
          <w:rFonts w:ascii="Times New Roman" w:eastAsia="Times New Roman" w:hAnsi="Times New Roman" w:cs="Times New Roman"/>
          <w:sz w:val="24"/>
          <w:szCs w:val="20"/>
        </w:rPr>
        <w:t>=R</w:t>
      </w:r>
      <w:r w:rsidRPr="00926C78">
        <w:rPr>
          <w:rFonts w:ascii="Times New Roman" w:eastAsia="Times New Roman" w:hAnsi="Times New Roman" w:cs="Times New Roman"/>
          <w:sz w:val="24"/>
          <w:szCs w:val="20"/>
          <w:vertAlign w:val="subscript"/>
        </w:rPr>
        <w:t>2</w:t>
      </w:r>
      <w:r w:rsidRPr="00926C78">
        <w:rPr>
          <w:rFonts w:ascii="Times New Roman" w:eastAsia="Times New Roman" w:hAnsi="Times New Roman" w:cs="Times New Roman"/>
          <w:sz w:val="24"/>
          <w:szCs w:val="20"/>
        </w:rPr>
        <w:t>=R</w:t>
      </w:r>
      <w:r w:rsidRPr="00926C78">
        <w:rPr>
          <w:rFonts w:ascii="Times New Roman" w:eastAsia="Times New Roman" w:hAnsi="Times New Roman" w:cs="Times New Roman"/>
          <w:sz w:val="24"/>
          <w:szCs w:val="20"/>
          <w:vertAlign w:val="subscript"/>
        </w:rPr>
        <w:t>3</w:t>
      </w:r>
      <w:r w:rsidRPr="00926C78">
        <w:rPr>
          <w:rFonts w:ascii="Times New Roman" w:eastAsia="Times New Roman" w:hAnsi="Times New Roman" w:cs="Times New Roman"/>
          <w:sz w:val="24"/>
          <w:szCs w:val="20"/>
        </w:rPr>
        <w:t>=</w:t>
      </w:r>
      <w:proofErr w:type="spellStart"/>
      <w:r w:rsidRPr="00926C78">
        <w:rPr>
          <w:rFonts w:ascii="Times New Roman" w:eastAsia="Times New Roman" w:hAnsi="Times New Roman" w:cs="Times New Roman"/>
          <w:sz w:val="24"/>
          <w:szCs w:val="20"/>
        </w:rPr>
        <w:t>R</w:t>
      </w:r>
      <w:r w:rsidRPr="00926C78">
        <w:rPr>
          <w:rFonts w:ascii="Times New Roman" w:eastAsia="Times New Roman" w:hAnsi="Times New Roman" w:cs="Times New Roman"/>
          <w:sz w:val="24"/>
          <w:szCs w:val="20"/>
          <w:vertAlign w:val="subscript"/>
        </w:rPr>
        <w:t>f</w:t>
      </w:r>
      <w:proofErr w:type="spellEnd"/>
      <w:r w:rsidRPr="00926C78">
        <w:rPr>
          <w:rFonts w:ascii="Times New Roman" w:eastAsia="Times New Roman" w:hAnsi="Times New Roman" w:cs="Times New Roman"/>
          <w:sz w:val="24"/>
          <w:szCs w:val="20"/>
        </w:rPr>
        <w:t xml:space="preserve"> olması halinde,</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V</w:t>
      </w:r>
      <w:r w:rsidRPr="00926C78">
        <w:rPr>
          <w:rFonts w:ascii="Times New Roman" w:eastAsia="Times New Roman" w:hAnsi="Times New Roman" w:cs="Times New Roman"/>
          <w:sz w:val="24"/>
          <w:szCs w:val="20"/>
          <w:vertAlign w:val="subscript"/>
        </w:rPr>
        <w:t>0</w:t>
      </w:r>
      <w:r w:rsidRPr="00926C78">
        <w:rPr>
          <w:rFonts w:ascii="Times New Roman" w:eastAsia="Times New Roman" w:hAnsi="Times New Roman" w:cs="Times New Roman"/>
          <w:sz w:val="24"/>
          <w:szCs w:val="20"/>
        </w:rPr>
        <w:t>=V</w:t>
      </w:r>
      <w:r w:rsidRPr="00926C78">
        <w:rPr>
          <w:rFonts w:ascii="Times New Roman" w:eastAsia="Times New Roman" w:hAnsi="Times New Roman" w:cs="Times New Roman"/>
          <w:sz w:val="24"/>
          <w:szCs w:val="20"/>
          <w:vertAlign w:val="subscript"/>
        </w:rPr>
        <w:t>2</w:t>
      </w:r>
      <w:r w:rsidRPr="00926C78">
        <w:rPr>
          <w:rFonts w:ascii="Times New Roman" w:eastAsia="Times New Roman" w:hAnsi="Times New Roman" w:cs="Times New Roman"/>
          <w:sz w:val="24"/>
          <w:szCs w:val="20"/>
        </w:rPr>
        <w:t>-V</w:t>
      </w:r>
      <w:r w:rsidRPr="00926C78">
        <w:rPr>
          <w:rFonts w:ascii="Times New Roman" w:eastAsia="Times New Roman" w:hAnsi="Times New Roman" w:cs="Times New Roman"/>
          <w:sz w:val="24"/>
          <w:szCs w:val="20"/>
          <w:vertAlign w:val="subscript"/>
        </w:rPr>
        <w:t>1</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Bağıntısı elde edilir. Dirençlerin eşit olmaması halinde ise,</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position w:val="-28"/>
          <w:sz w:val="24"/>
        </w:rPr>
        <w:object w:dxaOrig="3820" w:dyaOrig="680">
          <v:shape id="_x0000_i1031" type="#_x0000_t75" style="width:191.2pt;height:33.75pt" o:ole="" fillcolor="window">
            <v:imagedata r:id="rId29" o:title=""/>
          </v:shape>
          <o:OLEObject Type="Embed" ProgID="Equation.2" ShapeID="_x0000_i1031" DrawAspect="Content" ObjectID="_1472545293" r:id="rId30"/>
        </w:objec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proofErr w:type="gramStart"/>
      <w:r w:rsidRPr="00926C78">
        <w:rPr>
          <w:rFonts w:ascii="Times New Roman" w:eastAsia="Times New Roman" w:hAnsi="Times New Roman" w:cs="Times New Roman"/>
          <w:sz w:val="24"/>
          <w:szCs w:val="20"/>
        </w:rPr>
        <w:t>bağıntısı</w:t>
      </w:r>
      <w:proofErr w:type="gramEnd"/>
      <w:r w:rsidRPr="00926C78">
        <w:rPr>
          <w:rFonts w:ascii="Times New Roman" w:eastAsia="Times New Roman" w:hAnsi="Times New Roman" w:cs="Times New Roman"/>
          <w:sz w:val="24"/>
          <w:szCs w:val="20"/>
        </w:rPr>
        <w:t xml:space="preserve"> geçerlidir.</w:t>
      </w:r>
    </w:p>
    <w:p w:rsidR="00AC254A" w:rsidRPr="00926C78" w:rsidRDefault="00926C78" w:rsidP="00926C78">
      <w:pPr>
        <w:keepNext/>
        <w:spacing w:after="0" w:line="360" w:lineRule="auto"/>
        <w:jc w:val="center"/>
        <w:outlineLvl w:val="2"/>
        <w:rPr>
          <w:rFonts w:ascii="Times New Roman" w:eastAsia="Times New Roman" w:hAnsi="Times New Roman" w:cs="Times New Roman"/>
          <w:sz w:val="24"/>
          <w:szCs w:val="20"/>
        </w:rPr>
      </w:pPr>
      <w:r w:rsidRPr="00926C78">
        <w:rPr>
          <w:sz w:val="24"/>
        </w:rPr>
        <w:object w:dxaOrig="7049" w:dyaOrig="2610">
          <v:shape id="_x0000_i1032" type="#_x0000_t75" style="width:317.9pt;height:117.7pt" o:ole="">
            <v:imagedata r:id="rId31" o:title=""/>
          </v:shape>
          <o:OLEObject Type="Embed" ProgID="PBrush" ShapeID="_x0000_i1032" DrawAspect="Content" ObjectID="_1472545294" r:id="rId32"/>
        </w:object>
      </w:r>
    </w:p>
    <w:p w:rsidR="00AC254A" w:rsidRPr="00926C78" w:rsidRDefault="00AC254A" w:rsidP="00926C78">
      <w:pPr>
        <w:keepNext/>
        <w:spacing w:after="0" w:line="360" w:lineRule="auto"/>
        <w:jc w:val="center"/>
        <w:outlineLvl w:val="2"/>
        <w:rPr>
          <w:rFonts w:ascii="Times New Roman" w:eastAsia="Times New Roman" w:hAnsi="Times New Roman" w:cs="Times New Roman"/>
          <w:i/>
          <w:iCs/>
          <w:sz w:val="24"/>
          <w:szCs w:val="20"/>
        </w:rPr>
      </w:pPr>
      <w:r w:rsidRPr="00926C78">
        <w:rPr>
          <w:rFonts w:ascii="Times New Roman" w:eastAsia="Times New Roman" w:hAnsi="Times New Roman" w:cs="Times New Roman"/>
          <w:i/>
          <w:iCs/>
          <w:sz w:val="24"/>
          <w:szCs w:val="20"/>
        </w:rPr>
        <w:t xml:space="preserve">Şekil </w:t>
      </w:r>
      <w:proofErr w:type="gramStart"/>
      <w:r w:rsidRPr="00926C78">
        <w:rPr>
          <w:rFonts w:ascii="Times New Roman" w:eastAsia="Times New Roman" w:hAnsi="Times New Roman" w:cs="Times New Roman"/>
          <w:i/>
          <w:iCs/>
          <w:sz w:val="24"/>
          <w:szCs w:val="20"/>
        </w:rPr>
        <w:t>2.4</w:t>
      </w:r>
      <w:proofErr w:type="gramEnd"/>
      <w:r w:rsidRPr="00926C78">
        <w:rPr>
          <w:rFonts w:ascii="Times New Roman" w:eastAsia="Times New Roman" w:hAnsi="Times New Roman" w:cs="Times New Roman"/>
          <w:i/>
          <w:iCs/>
          <w:sz w:val="24"/>
          <w:szCs w:val="20"/>
        </w:rPr>
        <w:t xml:space="preserve"> a) Gerilim Takipçisi                        b) Fark Yükseltici</w:t>
      </w:r>
    </w:p>
    <w:p w:rsidR="00AC254A" w:rsidRPr="00AC254A" w:rsidRDefault="00AC254A" w:rsidP="00AC254A">
      <w:pPr>
        <w:keepNext/>
        <w:spacing w:after="0" w:line="360" w:lineRule="auto"/>
        <w:jc w:val="both"/>
        <w:outlineLvl w:val="2"/>
        <w:rPr>
          <w:rFonts w:ascii="Times New Roman" w:eastAsia="Times New Roman" w:hAnsi="Times New Roman" w:cs="Times New Roman"/>
          <w:b/>
          <w:sz w:val="24"/>
          <w:szCs w:val="20"/>
        </w:rPr>
      </w:pPr>
    </w:p>
    <w:p w:rsidR="00AC254A" w:rsidRPr="00AC254A" w:rsidRDefault="00AC254A" w:rsidP="00AC254A">
      <w:pPr>
        <w:keepNext/>
        <w:spacing w:after="0" w:line="360" w:lineRule="auto"/>
        <w:jc w:val="both"/>
        <w:outlineLvl w:val="2"/>
        <w:rPr>
          <w:rFonts w:ascii="Times New Roman" w:eastAsia="Times New Roman" w:hAnsi="Times New Roman" w:cs="Times New Roman"/>
          <w:b/>
          <w:sz w:val="24"/>
          <w:szCs w:val="20"/>
        </w:rPr>
      </w:pPr>
      <w:r w:rsidRPr="00AC254A">
        <w:rPr>
          <w:rFonts w:ascii="Times New Roman" w:eastAsia="Times New Roman" w:hAnsi="Times New Roman" w:cs="Times New Roman"/>
          <w:b/>
          <w:sz w:val="24"/>
          <w:szCs w:val="20"/>
        </w:rPr>
        <w:t>İNTEGRAL VE TÜREV ALICI DEVRELER</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rFonts w:ascii="Times New Roman" w:eastAsia="Times New Roman" w:hAnsi="Times New Roman" w:cs="Times New Roman"/>
          <w:sz w:val="24"/>
          <w:szCs w:val="20"/>
        </w:rPr>
        <w:t>Şekil 2.5a</w:t>
      </w:r>
      <w:proofErr w:type="gramStart"/>
      <w:r w:rsidRPr="00926C78">
        <w:rPr>
          <w:rFonts w:ascii="Times New Roman" w:eastAsia="Times New Roman" w:hAnsi="Times New Roman" w:cs="Times New Roman"/>
          <w:sz w:val="24"/>
          <w:szCs w:val="20"/>
        </w:rPr>
        <w:t>)</w:t>
      </w:r>
      <w:proofErr w:type="gramEnd"/>
      <w:r w:rsidRPr="00926C78">
        <w:rPr>
          <w:rFonts w:ascii="Times New Roman" w:eastAsia="Times New Roman" w:hAnsi="Times New Roman" w:cs="Times New Roman"/>
          <w:sz w:val="24"/>
          <w:szCs w:val="20"/>
        </w:rPr>
        <w:t xml:space="preserve"> da bir integral ve b) de ise bir türev alıcı devre gösterilmiştir. </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proofErr w:type="spellStart"/>
      <w:r w:rsidRPr="00926C78">
        <w:rPr>
          <w:rFonts w:ascii="Times New Roman" w:eastAsia="Times New Roman" w:hAnsi="Times New Roman" w:cs="Times New Roman"/>
          <w:sz w:val="24"/>
          <w:szCs w:val="20"/>
        </w:rPr>
        <w:t>İntegratörde</w:t>
      </w:r>
      <w:proofErr w:type="spellEnd"/>
      <w:r w:rsidRPr="00926C78">
        <w:rPr>
          <w:rFonts w:ascii="Times New Roman" w:eastAsia="Times New Roman" w:hAnsi="Times New Roman" w:cs="Times New Roman"/>
          <w:sz w:val="24"/>
          <w:szCs w:val="20"/>
        </w:rPr>
        <w:t xml:space="preserve"> çıkış gerilimi,</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position w:val="-10"/>
          <w:sz w:val="24"/>
        </w:rPr>
        <w:object w:dxaOrig="1500" w:dyaOrig="320">
          <v:shape id="_x0000_i1033" type="#_x0000_t75" style="width:75pt;height:15.75pt" o:ole="" fillcolor="window">
            <v:imagedata r:id="rId33" o:title=""/>
          </v:shape>
          <o:OLEObject Type="Embed" ProgID="Equation.2" ShapeID="_x0000_i1033" DrawAspect="Content" ObjectID="_1472545295" r:id="rId34"/>
        </w:object>
      </w:r>
      <w:r w:rsidRPr="00926C78">
        <w:rPr>
          <w:rFonts w:ascii="Times New Roman" w:eastAsia="Times New Roman" w:hAnsi="Times New Roman" w:cs="Times New Roman"/>
          <w:sz w:val="24"/>
          <w:szCs w:val="20"/>
        </w:rPr>
        <w:t>∫V</w:t>
      </w:r>
      <w:r w:rsidRPr="00926C78">
        <w:rPr>
          <w:rFonts w:ascii="Times New Roman" w:eastAsia="Times New Roman" w:hAnsi="Times New Roman" w:cs="Times New Roman"/>
          <w:sz w:val="24"/>
          <w:szCs w:val="20"/>
          <w:vertAlign w:val="subscript"/>
        </w:rPr>
        <w:t>i</w:t>
      </w:r>
      <w:r w:rsidRPr="00926C78">
        <w:rPr>
          <w:rFonts w:ascii="Times New Roman" w:eastAsia="Times New Roman" w:hAnsi="Times New Roman" w:cs="Times New Roman"/>
          <w:sz w:val="24"/>
          <w:szCs w:val="20"/>
        </w:rPr>
        <w:t xml:space="preserve"> </w:t>
      </w:r>
      <w:proofErr w:type="spellStart"/>
      <w:r w:rsidRPr="00926C78">
        <w:rPr>
          <w:rFonts w:ascii="Times New Roman" w:eastAsia="Times New Roman" w:hAnsi="Times New Roman" w:cs="Times New Roman"/>
          <w:sz w:val="24"/>
          <w:szCs w:val="20"/>
        </w:rPr>
        <w:t>dt</w:t>
      </w:r>
      <w:proofErr w:type="spellEnd"/>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proofErr w:type="gramStart"/>
      <w:r w:rsidRPr="00926C78">
        <w:rPr>
          <w:rFonts w:ascii="Times New Roman" w:eastAsia="Times New Roman" w:hAnsi="Times New Roman" w:cs="Times New Roman"/>
          <w:sz w:val="24"/>
          <w:szCs w:val="20"/>
        </w:rPr>
        <w:lastRenderedPageBreak/>
        <w:t>olup</w:t>
      </w:r>
      <w:proofErr w:type="gramEnd"/>
      <w:r w:rsidRPr="00926C78">
        <w:rPr>
          <w:rFonts w:ascii="Times New Roman" w:eastAsia="Times New Roman" w:hAnsi="Times New Roman" w:cs="Times New Roman"/>
          <w:sz w:val="24"/>
          <w:szCs w:val="20"/>
        </w:rPr>
        <w:t xml:space="preserve">, giriş geriliminin integrali ile orantılıdır. Türev alıcıda çıkış gerilimi, giriş geriliminin türevi ile orantılı olup, </w: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r w:rsidRPr="00926C78">
        <w:rPr>
          <w:position w:val="-10"/>
          <w:sz w:val="24"/>
        </w:rPr>
        <w:object w:dxaOrig="1920" w:dyaOrig="320">
          <v:shape id="_x0000_i1034" type="#_x0000_t75" style="width:96pt;height:15.75pt" o:ole="" fillcolor="window">
            <v:imagedata r:id="rId35" o:title=""/>
          </v:shape>
          <o:OLEObject Type="Embed" ProgID="Equation.2" ShapeID="_x0000_i1034" DrawAspect="Content" ObjectID="_1472545296" r:id="rId36"/>
        </w:object>
      </w:r>
    </w:p>
    <w:p w:rsidR="00AC254A" w:rsidRPr="00926C78" w:rsidRDefault="00AC254A" w:rsidP="00AC254A">
      <w:pPr>
        <w:keepNext/>
        <w:spacing w:after="0" w:line="360" w:lineRule="auto"/>
        <w:jc w:val="both"/>
        <w:outlineLvl w:val="2"/>
        <w:rPr>
          <w:rFonts w:ascii="Times New Roman" w:eastAsia="Times New Roman" w:hAnsi="Times New Roman" w:cs="Times New Roman"/>
          <w:sz w:val="24"/>
          <w:szCs w:val="20"/>
        </w:rPr>
      </w:pPr>
      <w:proofErr w:type="gramStart"/>
      <w:r w:rsidRPr="00926C78">
        <w:rPr>
          <w:rFonts w:ascii="Times New Roman" w:eastAsia="Times New Roman" w:hAnsi="Times New Roman" w:cs="Times New Roman"/>
          <w:sz w:val="24"/>
          <w:szCs w:val="20"/>
        </w:rPr>
        <w:t>şeklinde</w:t>
      </w:r>
      <w:proofErr w:type="gramEnd"/>
      <w:r w:rsidRPr="00926C78">
        <w:rPr>
          <w:rFonts w:ascii="Times New Roman" w:eastAsia="Times New Roman" w:hAnsi="Times New Roman" w:cs="Times New Roman"/>
          <w:sz w:val="24"/>
          <w:szCs w:val="20"/>
        </w:rPr>
        <w:t xml:space="preserve"> ifade edilir.</w:t>
      </w:r>
    </w:p>
    <w:p w:rsidR="00AC254A" w:rsidRPr="00926C78" w:rsidRDefault="00926C78" w:rsidP="00926C78">
      <w:pPr>
        <w:keepNext/>
        <w:spacing w:after="0" w:line="360" w:lineRule="auto"/>
        <w:jc w:val="center"/>
        <w:outlineLvl w:val="2"/>
        <w:rPr>
          <w:rFonts w:ascii="Times New Roman" w:eastAsia="Times New Roman" w:hAnsi="Times New Roman" w:cs="Times New Roman"/>
          <w:sz w:val="24"/>
          <w:szCs w:val="20"/>
        </w:rPr>
      </w:pPr>
      <w:r w:rsidRPr="00926C78">
        <w:rPr>
          <w:sz w:val="24"/>
        </w:rPr>
        <w:object w:dxaOrig="7439" w:dyaOrig="2475">
          <v:shape id="_x0000_i1035" type="#_x0000_t75" style="width:337.35pt;height:112.5pt" o:ole="">
            <v:imagedata r:id="rId37" o:title=""/>
          </v:shape>
          <o:OLEObject Type="Embed" ProgID="PBrush" ShapeID="_x0000_i1035" DrawAspect="Content" ObjectID="_1472545297" r:id="rId38"/>
        </w:object>
      </w:r>
    </w:p>
    <w:p w:rsidR="00AC254A" w:rsidRPr="00926C78" w:rsidRDefault="00AC254A" w:rsidP="00926C78">
      <w:pPr>
        <w:keepNext/>
        <w:spacing w:after="0" w:line="360" w:lineRule="auto"/>
        <w:jc w:val="center"/>
        <w:outlineLvl w:val="2"/>
        <w:rPr>
          <w:rFonts w:ascii="Times New Roman" w:eastAsia="Times New Roman" w:hAnsi="Times New Roman" w:cs="Times New Roman"/>
          <w:bCs/>
          <w:i/>
          <w:iCs/>
          <w:sz w:val="24"/>
          <w:szCs w:val="20"/>
        </w:rPr>
      </w:pPr>
      <w:r w:rsidRPr="00926C78">
        <w:rPr>
          <w:rFonts w:ascii="Times New Roman" w:eastAsia="Times New Roman" w:hAnsi="Times New Roman" w:cs="Times New Roman"/>
          <w:bCs/>
          <w:i/>
          <w:iCs/>
          <w:sz w:val="24"/>
          <w:szCs w:val="20"/>
        </w:rPr>
        <w:t xml:space="preserve">Şekil </w:t>
      </w:r>
      <w:proofErr w:type="gramStart"/>
      <w:r w:rsidRPr="00926C78">
        <w:rPr>
          <w:rFonts w:ascii="Times New Roman" w:eastAsia="Times New Roman" w:hAnsi="Times New Roman" w:cs="Times New Roman"/>
          <w:bCs/>
          <w:i/>
          <w:iCs/>
          <w:sz w:val="24"/>
          <w:szCs w:val="20"/>
        </w:rPr>
        <w:t>2.5</w:t>
      </w:r>
      <w:proofErr w:type="gramEnd"/>
      <w:r w:rsidRPr="00926C78">
        <w:rPr>
          <w:rFonts w:ascii="Times New Roman" w:eastAsia="Times New Roman" w:hAnsi="Times New Roman" w:cs="Times New Roman"/>
          <w:bCs/>
          <w:i/>
          <w:iCs/>
          <w:sz w:val="24"/>
          <w:szCs w:val="20"/>
        </w:rPr>
        <w:t xml:space="preserve"> a) İntegral alıcı Devre                   b) Türev alıcı devre</w:t>
      </w:r>
    </w:p>
    <w:p w:rsidR="001255DA" w:rsidRPr="001255DA" w:rsidRDefault="001255DA" w:rsidP="001255DA">
      <w:pPr>
        <w:keepNext/>
        <w:spacing w:after="0" w:line="360" w:lineRule="auto"/>
        <w:jc w:val="both"/>
        <w:outlineLvl w:val="2"/>
        <w:rPr>
          <w:rFonts w:ascii="Times New Roman" w:eastAsia="Times New Roman" w:hAnsi="Times New Roman" w:cs="Times New Roman"/>
          <w:b/>
          <w:sz w:val="24"/>
          <w:szCs w:val="20"/>
        </w:rPr>
      </w:pPr>
      <w:r w:rsidRPr="001255DA">
        <w:rPr>
          <w:rFonts w:ascii="Times New Roman" w:eastAsia="Times New Roman" w:hAnsi="Times New Roman" w:cs="Times New Roman"/>
          <w:b/>
          <w:sz w:val="24"/>
          <w:szCs w:val="20"/>
        </w:rPr>
        <w:t>DENEYİN YAPILIŞI</w:t>
      </w:r>
    </w:p>
    <w:p w:rsidR="001255DA" w:rsidRPr="001255DA" w:rsidRDefault="001255DA" w:rsidP="001255DA">
      <w:pPr>
        <w:spacing w:after="0" w:line="240" w:lineRule="auto"/>
        <w:rPr>
          <w:rFonts w:ascii="Times New Roman" w:eastAsia="Times New Roman" w:hAnsi="Times New Roman" w:cs="Times New Roman"/>
          <w:sz w:val="24"/>
          <w:szCs w:val="20"/>
        </w:rPr>
      </w:pPr>
    </w:p>
    <w:p w:rsidR="001255DA" w:rsidRPr="001255DA" w:rsidRDefault="001255DA" w:rsidP="001255DA">
      <w:pPr>
        <w:spacing w:after="0" w:line="360" w:lineRule="auto"/>
        <w:jc w:val="both"/>
        <w:rPr>
          <w:rFonts w:ascii="Times New Roman" w:eastAsia="Times New Roman" w:hAnsi="Times New Roman" w:cs="Times New Roman"/>
          <w:sz w:val="24"/>
          <w:szCs w:val="20"/>
        </w:rPr>
      </w:pPr>
      <w:r w:rsidRPr="001255DA">
        <w:rPr>
          <w:rFonts w:ascii="Times New Roman" w:eastAsia="Times New Roman" w:hAnsi="Times New Roman" w:cs="Times New Roman"/>
          <w:b/>
          <w:bCs/>
          <w:sz w:val="24"/>
          <w:szCs w:val="20"/>
        </w:rPr>
        <w:t xml:space="preserve">1. </w:t>
      </w:r>
      <w:r w:rsidRPr="001255DA">
        <w:rPr>
          <w:rFonts w:ascii="Times New Roman" w:eastAsia="Times New Roman" w:hAnsi="Times New Roman" w:cs="Times New Roman"/>
          <w:sz w:val="24"/>
          <w:szCs w:val="20"/>
        </w:rPr>
        <w:t>Şekil 2.</w:t>
      </w:r>
      <w:r w:rsidR="00C96E2C">
        <w:rPr>
          <w:rFonts w:ascii="Times New Roman" w:eastAsia="Times New Roman" w:hAnsi="Times New Roman" w:cs="Times New Roman"/>
          <w:sz w:val="24"/>
          <w:szCs w:val="20"/>
        </w:rPr>
        <w:t>1 dek</w:t>
      </w:r>
      <w:r w:rsidRPr="001255DA">
        <w:rPr>
          <w:rFonts w:ascii="Times New Roman" w:eastAsia="Times New Roman" w:hAnsi="Times New Roman" w:cs="Times New Roman"/>
          <w:sz w:val="24"/>
          <w:szCs w:val="20"/>
        </w:rPr>
        <w:t xml:space="preserve">i eviren OP-AMP devresinde </w:t>
      </w:r>
      <w:proofErr w:type="spellStart"/>
      <w:r w:rsidRPr="001255DA">
        <w:rPr>
          <w:rFonts w:ascii="Times New Roman" w:eastAsia="Times New Roman" w:hAnsi="Times New Roman" w:cs="Times New Roman"/>
          <w:sz w:val="24"/>
          <w:szCs w:val="20"/>
        </w:rPr>
        <w:t>R</w:t>
      </w:r>
      <w:r w:rsidRPr="001255DA">
        <w:rPr>
          <w:rFonts w:ascii="Times New Roman" w:eastAsia="Times New Roman" w:hAnsi="Times New Roman" w:cs="Times New Roman"/>
          <w:sz w:val="24"/>
          <w:szCs w:val="20"/>
          <w:vertAlign w:val="subscript"/>
        </w:rPr>
        <w:t>i</w:t>
      </w:r>
      <w:proofErr w:type="spellEnd"/>
      <w:r w:rsidRPr="001255DA">
        <w:rPr>
          <w:rFonts w:ascii="Times New Roman" w:eastAsia="Times New Roman" w:hAnsi="Times New Roman" w:cs="Times New Roman"/>
          <w:sz w:val="24"/>
          <w:szCs w:val="20"/>
        </w:rPr>
        <w:t xml:space="preserve">=1k ve </w:t>
      </w:r>
      <w:proofErr w:type="spellStart"/>
      <w:r w:rsidRPr="001255DA">
        <w:rPr>
          <w:rFonts w:ascii="Times New Roman" w:eastAsia="Times New Roman" w:hAnsi="Times New Roman" w:cs="Times New Roman"/>
          <w:sz w:val="24"/>
          <w:szCs w:val="20"/>
        </w:rPr>
        <w:t>R</w:t>
      </w:r>
      <w:r w:rsidRPr="001255DA">
        <w:rPr>
          <w:rFonts w:ascii="Times New Roman" w:eastAsia="Times New Roman" w:hAnsi="Times New Roman" w:cs="Times New Roman"/>
          <w:sz w:val="24"/>
          <w:szCs w:val="20"/>
          <w:vertAlign w:val="subscript"/>
        </w:rPr>
        <w:t>f</w:t>
      </w:r>
      <w:proofErr w:type="spellEnd"/>
      <w:r w:rsidRPr="001255DA">
        <w:rPr>
          <w:rFonts w:ascii="Times New Roman" w:eastAsia="Times New Roman" w:hAnsi="Times New Roman" w:cs="Times New Roman"/>
          <w:sz w:val="24"/>
          <w:szCs w:val="20"/>
        </w:rPr>
        <w:t xml:space="preserve"> = 10k olmak </w:t>
      </w:r>
      <w:proofErr w:type="spellStart"/>
      <w:proofErr w:type="gramStart"/>
      <w:r w:rsidRPr="001255DA">
        <w:rPr>
          <w:rFonts w:ascii="Times New Roman" w:eastAsia="Times New Roman" w:hAnsi="Times New Roman" w:cs="Times New Roman"/>
          <w:sz w:val="24"/>
          <w:szCs w:val="20"/>
        </w:rPr>
        <w:t>üzere,devrenin</w:t>
      </w:r>
      <w:proofErr w:type="spellEnd"/>
      <w:proofErr w:type="gramEnd"/>
      <w:r w:rsidRPr="001255DA">
        <w:rPr>
          <w:rFonts w:ascii="Times New Roman" w:eastAsia="Times New Roman" w:hAnsi="Times New Roman" w:cs="Times New Roman"/>
          <w:sz w:val="24"/>
          <w:szCs w:val="20"/>
        </w:rPr>
        <w:t xml:space="preserve"> girişine </w:t>
      </w:r>
      <w:r w:rsidR="00C96E2C">
        <w:rPr>
          <w:rFonts w:ascii="Times New Roman" w:eastAsia="Times New Roman" w:hAnsi="Times New Roman" w:cs="Times New Roman"/>
          <w:sz w:val="24"/>
          <w:szCs w:val="20"/>
        </w:rPr>
        <w:t>1</w:t>
      </w:r>
      <w:r w:rsidRPr="001255DA">
        <w:rPr>
          <w:rFonts w:ascii="Times New Roman" w:eastAsia="Times New Roman" w:hAnsi="Times New Roman" w:cs="Times New Roman"/>
          <w:sz w:val="24"/>
          <w:szCs w:val="20"/>
        </w:rPr>
        <w:t xml:space="preserve">V (tepeden tepeye) genlikli ve </w:t>
      </w:r>
      <w:r w:rsidR="00C96E2C" w:rsidRPr="00C96E2C">
        <w:rPr>
          <w:rFonts w:ascii="Times New Roman" w:eastAsia="Times New Roman" w:hAnsi="Times New Roman" w:cs="Times New Roman"/>
          <w:b/>
          <w:sz w:val="24"/>
          <w:szCs w:val="20"/>
        </w:rPr>
        <w:t xml:space="preserve">GRUPDEĞER </w:t>
      </w:r>
      <w:r w:rsidRPr="00C96E2C">
        <w:rPr>
          <w:rFonts w:ascii="Times New Roman" w:eastAsia="Times New Roman" w:hAnsi="Times New Roman" w:cs="Times New Roman"/>
          <w:b/>
          <w:sz w:val="24"/>
          <w:szCs w:val="20"/>
        </w:rPr>
        <w:t>kHz</w:t>
      </w:r>
      <w:r w:rsidRPr="001255DA">
        <w:rPr>
          <w:rFonts w:ascii="Times New Roman" w:eastAsia="Times New Roman" w:hAnsi="Times New Roman" w:cs="Times New Roman"/>
          <w:sz w:val="24"/>
          <w:szCs w:val="20"/>
        </w:rPr>
        <w:t xml:space="preserve"> frekanslı, </w:t>
      </w:r>
      <w:proofErr w:type="spellStart"/>
      <w:r w:rsidRPr="001255DA">
        <w:rPr>
          <w:rFonts w:ascii="Times New Roman" w:eastAsia="Times New Roman" w:hAnsi="Times New Roman" w:cs="Times New Roman"/>
          <w:sz w:val="24"/>
          <w:szCs w:val="20"/>
        </w:rPr>
        <w:t>sinüsoidal</w:t>
      </w:r>
      <w:proofErr w:type="spellEnd"/>
      <w:r w:rsidRPr="001255DA">
        <w:rPr>
          <w:rFonts w:ascii="Times New Roman" w:eastAsia="Times New Roman" w:hAnsi="Times New Roman" w:cs="Times New Roman"/>
          <w:sz w:val="24"/>
          <w:szCs w:val="20"/>
        </w:rPr>
        <w:t xml:space="preserve"> işaret uygulayarak, çıkış işaretini </w:t>
      </w:r>
      <w:proofErr w:type="spellStart"/>
      <w:r w:rsidRPr="001255DA">
        <w:rPr>
          <w:rFonts w:ascii="Times New Roman" w:eastAsia="Times New Roman" w:hAnsi="Times New Roman" w:cs="Times New Roman"/>
          <w:sz w:val="24"/>
          <w:szCs w:val="20"/>
        </w:rPr>
        <w:t>osiloskopta</w:t>
      </w:r>
      <w:proofErr w:type="spellEnd"/>
      <w:r w:rsidRPr="001255DA">
        <w:rPr>
          <w:rFonts w:ascii="Times New Roman" w:eastAsia="Times New Roman" w:hAnsi="Times New Roman" w:cs="Times New Roman"/>
          <w:sz w:val="24"/>
          <w:szCs w:val="20"/>
        </w:rPr>
        <w:t xml:space="preserve"> ölçüp </w:t>
      </w:r>
      <w:r w:rsidR="00C96E2C" w:rsidRPr="001255DA">
        <w:rPr>
          <w:rFonts w:ascii="Times New Roman" w:eastAsia="Times New Roman" w:hAnsi="Times New Roman" w:cs="Times New Roman"/>
          <w:sz w:val="24"/>
          <w:szCs w:val="20"/>
        </w:rPr>
        <w:t>Tablo 2.1’e ölçekleyerek kaydediniz.</w:t>
      </w:r>
      <w:r w:rsidRPr="001255DA">
        <w:rPr>
          <w:rFonts w:ascii="Times New Roman" w:eastAsia="Times New Roman" w:hAnsi="Times New Roman" w:cs="Times New Roman"/>
          <w:sz w:val="24"/>
          <w:szCs w:val="20"/>
        </w:rPr>
        <w:t xml:space="preserve"> Bu OP-</w:t>
      </w:r>
      <w:proofErr w:type="spellStart"/>
      <w:r w:rsidRPr="001255DA">
        <w:rPr>
          <w:rFonts w:ascii="Times New Roman" w:eastAsia="Times New Roman" w:hAnsi="Times New Roman" w:cs="Times New Roman"/>
          <w:sz w:val="24"/>
          <w:szCs w:val="20"/>
        </w:rPr>
        <w:t>AMP’ın</w:t>
      </w:r>
      <w:proofErr w:type="spellEnd"/>
      <w:r w:rsidRPr="001255DA">
        <w:rPr>
          <w:rFonts w:ascii="Times New Roman" w:eastAsia="Times New Roman" w:hAnsi="Times New Roman" w:cs="Times New Roman"/>
          <w:sz w:val="24"/>
          <w:szCs w:val="20"/>
        </w:rPr>
        <w:t xml:space="preserve"> giriş ve çıkış işaretleri ara</w:t>
      </w:r>
      <w:r w:rsidR="00C96E2C">
        <w:rPr>
          <w:rFonts w:ascii="Times New Roman" w:eastAsia="Times New Roman" w:hAnsi="Times New Roman" w:cs="Times New Roman"/>
          <w:sz w:val="24"/>
          <w:szCs w:val="20"/>
        </w:rPr>
        <w:t>sındaki faz farkını belirtiniz.</w:t>
      </w:r>
    </w:p>
    <w:p w:rsidR="00646069" w:rsidRDefault="00C96E2C" w:rsidP="00C96E2C">
      <w:pPr>
        <w:pStyle w:val="AralkYok"/>
        <w:jc w:val="center"/>
      </w:pPr>
      <w:r>
        <w:object w:dxaOrig="7559" w:dyaOrig="2565">
          <v:shape id="_x0000_i1036" type="#_x0000_t75" style="width:196.55pt;height:109.55pt" o:ole="">
            <v:imagedata r:id="rId21" o:title="" cropbottom="9581f" cropright="31468f"/>
          </v:shape>
          <o:OLEObject Type="Embed" ProgID="PBrush" ShapeID="_x0000_i1036" DrawAspect="Content" ObjectID="_1472545298" r:id="rId39"/>
        </w:object>
      </w:r>
    </w:p>
    <w:p w:rsidR="00646069" w:rsidRPr="00646069" w:rsidRDefault="00C96E2C" w:rsidP="00C96E2C">
      <w:pPr>
        <w:pStyle w:val="AralkYok"/>
        <w:jc w:val="center"/>
        <w:rPr>
          <w:rFonts w:ascii="Times New Roman" w:hAnsi="Times New Roman" w:cs="Times New Roman"/>
          <w:i/>
          <w:iCs/>
        </w:rPr>
      </w:pPr>
      <w:r>
        <w:rPr>
          <w:rFonts w:ascii="Times New Roman" w:hAnsi="Times New Roman" w:cs="Times New Roman"/>
          <w:i/>
          <w:iCs/>
        </w:rPr>
        <w:t xml:space="preserve">Şekil </w:t>
      </w:r>
      <w:proofErr w:type="gramStart"/>
      <w:r>
        <w:rPr>
          <w:rFonts w:ascii="Times New Roman" w:hAnsi="Times New Roman" w:cs="Times New Roman"/>
          <w:i/>
          <w:iCs/>
        </w:rPr>
        <w:t>2.1</w:t>
      </w:r>
      <w:proofErr w:type="gramEnd"/>
      <w:r>
        <w:rPr>
          <w:rFonts w:ascii="Times New Roman" w:hAnsi="Times New Roman" w:cs="Times New Roman"/>
          <w:i/>
          <w:iCs/>
        </w:rPr>
        <w:t xml:space="preserve"> </w:t>
      </w:r>
      <w:r w:rsidR="00646069" w:rsidRPr="00646069">
        <w:rPr>
          <w:rFonts w:ascii="Times New Roman" w:hAnsi="Times New Roman" w:cs="Times New Roman"/>
          <w:i/>
          <w:iCs/>
        </w:rPr>
        <w:t>Eviren Op-</w:t>
      </w:r>
      <w:proofErr w:type="spellStart"/>
      <w:r w:rsidR="00646069" w:rsidRPr="00646069">
        <w:rPr>
          <w:rFonts w:ascii="Times New Roman" w:hAnsi="Times New Roman" w:cs="Times New Roman"/>
          <w:i/>
          <w:iCs/>
        </w:rPr>
        <w:t>amp</w:t>
      </w:r>
      <w:proofErr w:type="spellEnd"/>
      <w:r w:rsidR="00646069" w:rsidRPr="00646069">
        <w:rPr>
          <w:rFonts w:ascii="Times New Roman" w:hAnsi="Times New Roman" w:cs="Times New Roman"/>
          <w:i/>
          <w:iCs/>
        </w:rPr>
        <w:t xml:space="preserve"> Devresi </w:t>
      </w:r>
    </w:p>
    <w:p w:rsidR="001255DA" w:rsidRDefault="001255DA" w:rsidP="001255DA">
      <w:pPr>
        <w:spacing w:after="0" w:line="360" w:lineRule="auto"/>
        <w:jc w:val="both"/>
        <w:rPr>
          <w:rFonts w:ascii="Times New Roman" w:eastAsia="Times New Roman" w:hAnsi="Times New Roman" w:cs="Times New Roman"/>
          <w:b/>
          <w:bCs/>
          <w:sz w:val="24"/>
          <w:szCs w:val="20"/>
        </w:rPr>
      </w:pPr>
    </w:p>
    <w:p w:rsidR="001255DA" w:rsidRPr="001255DA" w:rsidRDefault="001255DA" w:rsidP="001255DA">
      <w:pPr>
        <w:spacing w:after="0" w:line="360" w:lineRule="auto"/>
        <w:jc w:val="both"/>
        <w:rPr>
          <w:rFonts w:ascii="Times New Roman" w:eastAsia="Times New Roman" w:hAnsi="Times New Roman" w:cs="Times New Roman"/>
          <w:sz w:val="24"/>
          <w:szCs w:val="20"/>
        </w:rPr>
      </w:pPr>
      <w:r w:rsidRPr="001255DA">
        <w:rPr>
          <w:rFonts w:ascii="Times New Roman" w:eastAsia="Times New Roman" w:hAnsi="Times New Roman" w:cs="Times New Roman"/>
          <w:b/>
          <w:bCs/>
          <w:sz w:val="24"/>
          <w:szCs w:val="20"/>
        </w:rPr>
        <w:t xml:space="preserve">2. </w:t>
      </w:r>
      <w:r w:rsidRPr="001255DA">
        <w:rPr>
          <w:rFonts w:ascii="Times New Roman" w:eastAsia="Times New Roman" w:hAnsi="Times New Roman" w:cs="Times New Roman"/>
          <w:sz w:val="24"/>
          <w:szCs w:val="20"/>
        </w:rPr>
        <w:t xml:space="preserve">Şekil </w:t>
      </w:r>
      <w:proofErr w:type="gramStart"/>
      <w:r w:rsidRPr="001255DA">
        <w:rPr>
          <w:rFonts w:ascii="Times New Roman" w:eastAsia="Times New Roman" w:hAnsi="Times New Roman" w:cs="Times New Roman"/>
          <w:sz w:val="24"/>
          <w:szCs w:val="20"/>
        </w:rPr>
        <w:t>2.</w:t>
      </w:r>
      <w:r w:rsidR="00C96E2C">
        <w:rPr>
          <w:rFonts w:ascii="Times New Roman" w:eastAsia="Times New Roman" w:hAnsi="Times New Roman" w:cs="Times New Roman"/>
          <w:sz w:val="24"/>
          <w:szCs w:val="20"/>
        </w:rPr>
        <w:t>2</w:t>
      </w:r>
      <w:proofErr w:type="gramEnd"/>
      <w:r w:rsidRPr="001255DA">
        <w:rPr>
          <w:rFonts w:ascii="Times New Roman" w:eastAsia="Times New Roman" w:hAnsi="Times New Roman" w:cs="Times New Roman"/>
          <w:sz w:val="24"/>
          <w:szCs w:val="20"/>
        </w:rPr>
        <w:t xml:space="preserve"> deki evirmeyen OP-AMP devresini kurun. </w:t>
      </w:r>
      <w:proofErr w:type="spellStart"/>
      <w:r w:rsidRPr="001255DA">
        <w:rPr>
          <w:rFonts w:ascii="Times New Roman" w:eastAsia="Times New Roman" w:hAnsi="Times New Roman" w:cs="Times New Roman"/>
          <w:sz w:val="24"/>
          <w:szCs w:val="20"/>
        </w:rPr>
        <w:t>R</w:t>
      </w:r>
      <w:r w:rsidRPr="001255DA">
        <w:rPr>
          <w:rFonts w:ascii="Times New Roman" w:eastAsia="Times New Roman" w:hAnsi="Times New Roman" w:cs="Times New Roman"/>
          <w:sz w:val="24"/>
          <w:szCs w:val="20"/>
          <w:vertAlign w:val="subscript"/>
        </w:rPr>
        <w:t>i</w:t>
      </w:r>
      <w:proofErr w:type="spellEnd"/>
      <w:r w:rsidRPr="001255DA">
        <w:rPr>
          <w:rFonts w:ascii="Times New Roman" w:eastAsia="Times New Roman" w:hAnsi="Times New Roman" w:cs="Times New Roman"/>
          <w:sz w:val="24"/>
          <w:szCs w:val="20"/>
        </w:rPr>
        <w:t>= 1k</w:t>
      </w:r>
      <w:r w:rsidRPr="001255DA">
        <w:rPr>
          <w:rFonts w:ascii="Times New Roman" w:eastAsia="Times New Roman" w:hAnsi="Times New Roman" w:cs="Times New Roman"/>
          <w:sz w:val="24"/>
          <w:szCs w:val="20"/>
        </w:rPr>
        <w:sym w:font="Symbol" w:char="F057"/>
      </w:r>
      <w:r w:rsidRPr="001255DA">
        <w:rPr>
          <w:rFonts w:ascii="Times New Roman" w:eastAsia="Times New Roman" w:hAnsi="Times New Roman" w:cs="Times New Roman"/>
          <w:sz w:val="24"/>
          <w:szCs w:val="20"/>
        </w:rPr>
        <w:t xml:space="preserve"> ve </w:t>
      </w:r>
      <w:proofErr w:type="spellStart"/>
      <w:r w:rsidRPr="001255DA">
        <w:rPr>
          <w:rFonts w:ascii="Times New Roman" w:eastAsia="Times New Roman" w:hAnsi="Times New Roman" w:cs="Times New Roman"/>
          <w:sz w:val="24"/>
          <w:szCs w:val="20"/>
        </w:rPr>
        <w:t>R</w:t>
      </w:r>
      <w:r w:rsidRPr="001255DA">
        <w:rPr>
          <w:rFonts w:ascii="Times New Roman" w:eastAsia="Times New Roman" w:hAnsi="Times New Roman" w:cs="Times New Roman"/>
          <w:sz w:val="24"/>
          <w:szCs w:val="20"/>
          <w:vertAlign w:val="subscript"/>
        </w:rPr>
        <w:t>f</w:t>
      </w:r>
      <w:proofErr w:type="spellEnd"/>
      <w:r w:rsidRPr="001255DA">
        <w:rPr>
          <w:rFonts w:ascii="Times New Roman" w:eastAsia="Times New Roman" w:hAnsi="Times New Roman" w:cs="Times New Roman"/>
          <w:sz w:val="24"/>
          <w:szCs w:val="20"/>
        </w:rPr>
        <w:t xml:space="preserve"> =10k</w:t>
      </w:r>
      <w:r w:rsidRPr="001255DA">
        <w:rPr>
          <w:rFonts w:ascii="Times New Roman" w:eastAsia="Times New Roman" w:hAnsi="Times New Roman" w:cs="Times New Roman"/>
          <w:sz w:val="24"/>
          <w:szCs w:val="20"/>
        </w:rPr>
        <w:sym w:font="Symbol" w:char="F057"/>
      </w:r>
      <w:r w:rsidRPr="001255DA">
        <w:rPr>
          <w:rFonts w:ascii="Times New Roman" w:eastAsia="Times New Roman" w:hAnsi="Times New Roman" w:cs="Times New Roman"/>
          <w:sz w:val="24"/>
          <w:szCs w:val="20"/>
        </w:rPr>
        <w:t xml:space="preserve">  değerlerini kullanınız. Girişe 1V (tepeden tepeye) ve </w:t>
      </w:r>
      <w:r w:rsidR="00C96E2C" w:rsidRPr="00C96E2C">
        <w:rPr>
          <w:rFonts w:ascii="Times New Roman" w:eastAsia="Times New Roman" w:hAnsi="Times New Roman" w:cs="Times New Roman"/>
          <w:b/>
          <w:sz w:val="24"/>
          <w:szCs w:val="20"/>
        </w:rPr>
        <w:t>GRUPDEĞER kHz</w:t>
      </w:r>
      <w:r w:rsidR="00C96E2C" w:rsidRPr="001255DA">
        <w:rPr>
          <w:rFonts w:ascii="Times New Roman" w:eastAsia="Times New Roman" w:hAnsi="Times New Roman" w:cs="Times New Roman"/>
          <w:sz w:val="24"/>
          <w:szCs w:val="20"/>
        </w:rPr>
        <w:t xml:space="preserve"> </w:t>
      </w:r>
      <w:proofErr w:type="spellStart"/>
      <w:r w:rsidRPr="001255DA">
        <w:rPr>
          <w:rFonts w:ascii="Times New Roman" w:eastAsia="Times New Roman" w:hAnsi="Times New Roman" w:cs="Times New Roman"/>
          <w:sz w:val="24"/>
          <w:szCs w:val="20"/>
        </w:rPr>
        <w:t>lik</w:t>
      </w:r>
      <w:proofErr w:type="spellEnd"/>
      <w:r w:rsidRPr="001255DA">
        <w:rPr>
          <w:rFonts w:ascii="Times New Roman" w:eastAsia="Times New Roman" w:hAnsi="Times New Roman" w:cs="Times New Roman"/>
          <w:sz w:val="24"/>
          <w:szCs w:val="20"/>
        </w:rPr>
        <w:t xml:space="preserve"> bir sinüs işareti uygulayarak, çıkış işaretinin genlik ve fazını </w:t>
      </w:r>
      <w:r w:rsidR="00C96E2C">
        <w:rPr>
          <w:rFonts w:ascii="Times New Roman" w:eastAsia="Times New Roman" w:hAnsi="Times New Roman" w:cs="Times New Roman"/>
          <w:sz w:val="24"/>
          <w:szCs w:val="20"/>
        </w:rPr>
        <w:t xml:space="preserve">belirtiniz. (Değerleri Tablo </w:t>
      </w:r>
      <w:proofErr w:type="gramStart"/>
      <w:r w:rsidR="00C96E2C">
        <w:rPr>
          <w:rFonts w:ascii="Times New Roman" w:eastAsia="Times New Roman" w:hAnsi="Times New Roman" w:cs="Times New Roman"/>
          <w:sz w:val="24"/>
          <w:szCs w:val="20"/>
        </w:rPr>
        <w:t>2.2’y</w:t>
      </w:r>
      <w:r w:rsidRPr="001255DA">
        <w:rPr>
          <w:rFonts w:ascii="Times New Roman" w:eastAsia="Times New Roman" w:hAnsi="Times New Roman" w:cs="Times New Roman"/>
          <w:sz w:val="24"/>
          <w:szCs w:val="20"/>
        </w:rPr>
        <w:t>e</w:t>
      </w:r>
      <w:proofErr w:type="gramEnd"/>
      <w:r w:rsidRPr="001255DA">
        <w:rPr>
          <w:rFonts w:ascii="Times New Roman" w:eastAsia="Times New Roman" w:hAnsi="Times New Roman" w:cs="Times New Roman"/>
          <w:sz w:val="24"/>
          <w:szCs w:val="20"/>
        </w:rPr>
        <w:t xml:space="preserve"> ölçekleyerek kaydediniz.)</w:t>
      </w:r>
    </w:p>
    <w:p w:rsidR="001255DA" w:rsidRDefault="001255DA" w:rsidP="001255DA">
      <w:pPr>
        <w:spacing w:after="0" w:line="360" w:lineRule="auto"/>
        <w:jc w:val="both"/>
        <w:rPr>
          <w:rFonts w:ascii="Times New Roman" w:eastAsia="Times New Roman" w:hAnsi="Times New Roman" w:cs="Times New Roman"/>
          <w:b/>
          <w:bCs/>
          <w:sz w:val="24"/>
          <w:szCs w:val="20"/>
        </w:rPr>
      </w:pPr>
    </w:p>
    <w:p w:rsidR="00C96E2C" w:rsidRDefault="00926C78" w:rsidP="00926C78">
      <w:pPr>
        <w:pStyle w:val="AralkYok"/>
        <w:jc w:val="center"/>
        <w:rPr>
          <w:rFonts w:ascii="Times New Roman" w:hAnsi="Times New Roman" w:cs="Times New Roman"/>
          <w:i/>
          <w:iCs/>
        </w:rPr>
      </w:pPr>
      <w:r>
        <w:object w:dxaOrig="7559" w:dyaOrig="2565">
          <v:shape id="_x0000_i1037" type="#_x0000_t75" style="width:153.85pt;height:100.55pt" o:ole="">
            <v:imagedata r:id="rId21" o:title="" cropbottom="9965f" cropleft="36799f"/>
          </v:shape>
          <o:OLEObject Type="Embed" ProgID="PBrush" ShapeID="_x0000_i1037" DrawAspect="Content" ObjectID="_1472545299" r:id="rId40"/>
        </w:object>
      </w:r>
      <w:r w:rsidR="00C96E2C" w:rsidRPr="00C96E2C">
        <w:rPr>
          <w:rFonts w:ascii="Times New Roman" w:hAnsi="Times New Roman" w:cs="Times New Roman"/>
          <w:i/>
          <w:iCs/>
        </w:rPr>
        <w:t xml:space="preserve"> </w:t>
      </w:r>
      <w:r w:rsidR="00C96E2C">
        <w:rPr>
          <w:rFonts w:ascii="Times New Roman" w:hAnsi="Times New Roman" w:cs="Times New Roman"/>
          <w:i/>
          <w:iCs/>
        </w:rPr>
        <w:br/>
        <w:t xml:space="preserve">Şekil </w:t>
      </w:r>
      <w:proofErr w:type="gramStart"/>
      <w:r w:rsidR="00C96E2C">
        <w:rPr>
          <w:rFonts w:ascii="Times New Roman" w:hAnsi="Times New Roman" w:cs="Times New Roman"/>
          <w:i/>
          <w:iCs/>
        </w:rPr>
        <w:t>2.1</w:t>
      </w:r>
      <w:proofErr w:type="gramEnd"/>
      <w:r w:rsidR="00C96E2C">
        <w:rPr>
          <w:rFonts w:ascii="Times New Roman" w:hAnsi="Times New Roman" w:cs="Times New Roman"/>
          <w:i/>
          <w:iCs/>
        </w:rPr>
        <w:t xml:space="preserve"> </w:t>
      </w:r>
      <w:r w:rsidR="00C96E2C" w:rsidRPr="00646069">
        <w:rPr>
          <w:rFonts w:ascii="Times New Roman" w:hAnsi="Times New Roman" w:cs="Times New Roman"/>
          <w:i/>
          <w:iCs/>
        </w:rPr>
        <w:t>Evir</w:t>
      </w:r>
      <w:r w:rsidR="00C96E2C">
        <w:rPr>
          <w:rFonts w:ascii="Times New Roman" w:hAnsi="Times New Roman" w:cs="Times New Roman"/>
          <w:i/>
          <w:iCs/>
        </w:rPr>
        <w:t>mey</w:t>
      </w:r>
      <w:r w:rsidR="00C96E2C" w:rsidRPr="00646069">
        <w:rPr>
          <w:rFonts w:ascii="Times New Roman" w:hAnsi="Times New Roman" w:cs="Times New Roman"/>
          <w:i/>
          <w:iCs/>
        </w:rPr>
        <w:t>en Op-</w:t>
      </w:r>
      <w:proofErr w:type="spellStart"/>
      <w:r w:rsidR="00C96E2C" w:rsidRPr="00646069">
        <w:rPr>
          <w:rFonts w:ascii="Times New Roman" w:hAnsi="Times New Roman" w:cs="Times New Roman"/>
          <w:i/>
          <w:iCs/>
        </w:rPr>
        <w:t>amp</w:t>
      </w:r>
      <w:proofErr w:type="spellEnd"/>
      <w:r w:rsidR="00C96E2C" w:rsidRPr="00646069">
        <w:rPr>
          <w:rFonts w:ascii="Times New Roman" w:hAnsi="Times New Roman" w:cs="Times New Roman"/>
          <w:i/>
          <w:iCs/>
        </w:rPr>
        <w:t xml:space="preserve"> Devresi </w:t>
      </w:r>
    </w:p>
    <w:p w:rsidR="00926C78" w:rsidRPr="00926C78" w:rsidRDefault="00926C78" w:rsidP="00926C78">
      <w:pPr>
        <w:pStyle w:val="AralkYok"/>
        <w:jc w:val="center"/>
        <w:rPr>
          <w:rFonts w:ascii="Times New Roman" w:hAnsi="Times New Roman" w:cs="Times New Roman"/>
          <w:i/>
          <w:iCs/>
        </w:rPr>
      </w:pPr>
    </w:p>
    <w:p w:rsidR="001255DA" w:rsidRPr="001255DA" w:rsidRDefault="001255DA" w:rsidP="001255DA">
      <w:pPr>
        <w:spacing w:after="0" w:line="360" w:lineRule="auto"/>
        <w:jc w:val="both"/>
        <w:rPr>
          <w:rFonts w:ascii="Times New Roman" w:eastAsia="Times New Roman" w:hAnsi="Times New Roman" w:cs="Times New Roman"/>
          <w:sz w:val="24"/>
          <w:szCs w:val="20"/>
        </w:rPr>
      </w:pPr>
      <w:r w:rsidRPr="001255DA">
        <w:rPr>
          <w:rFonts w:ascii="Times New Roman" w:eastAsia="Times New Roman" w:hAnsi="Times New Roman" w:cs="Times New Roman"/>
          <w:b/>
          <w:bCs/>
          <w:sz w:val="24"/>
          <w:szCs w:val="20"/>
        </w:rPr>
        <w:t xml:space="preserve">3. </w:t>
      </w:r>
      <w:r w:rsidRPr="001255DA">
        <w:rPr>
          <w:rFonts w:ascii="Times New Roman" w:eastAsia="Times New Roman" w:hAnsi="Times New Roman" w:cs="Times New Roman"/>
          <w:sz w:val="24"/>
          <w:szCs w:val="20"/>
        </w:rPr>
        <w:t xml:space="preserve">Şekil </w:t>
      </w:r>
      <w:proofErr w:type="gramStart"/>
      <w:r w:rsidRPr="001255DA">
        <w:rPr>
          <w:rFonts w:ascii="Times New Roman" w:eastAsia="Times New Roman" w:hAnsi="Times New Roman" w:cs="Times New Roman"/>
          <w:sz w:val="24"/>
          <w:szCs w:val="20"/>
        </w:rPr>
        <w:t>2.</w:t>
      </w:r>
      <w:r w:rsidR="00C96E2C">
        <w:rPr>
          <w:rFonts w:ascii="Times New Roman" w:eastAsia="Times New Roman" w:hAnsi="Times New Roman" w:cs="Times New Roman"/>
          <w:sz w:val="24"/>
          <w:szCs w:val="20"/>
        </w:rPr>
        <w:t>3’de</w:t>
      </w:r>
      <w:r w:rsidRPr="001255DA">
        <w:rPr>
          <w:rFonts w:ascii="Times New Roman" w:eastAsia="Times New Roman" w:hAnsi="Times New Roman" w:cs="Times New Roman"/>
          <w:sz w:val="24"/>
          <w:szCs w:val="20"/>
        </w:rPr>
        <w:t>ki</w:t>
      </w:r>
      <w:proofErr w:type="gramEnd"/>
      <w:r w:rsidRPr="001255DA">
        <w:rPr>
          <w:rFonts w:ascii="Times New Roman" w:eastAsia="Times New Roman" w:hAnsi="Times New Roman" w:cs="Times New Roman"/>
          <w:sz w:val="24"/>
          <w:szCs w:val="20"/>
        </w:rPr>
        <w:t xml:space="preserve"> toplama devresini kurunuz</w:t>
      </w:r>
      <w:r w:rsidR="00C96E2C">
        <w:rPr>
          <w:rFonts w:ascii="Times New Roman" w:eastAsia="Times New Roman" w:hAnsi="Times New Roman" w:cs="Times New Roman"/>
          <w:sz w:val="24"/>
          <w:szCs w:val="20"/>
        </w:rPr>
        <w:t>.</w:t>
      </w:r>
      <w:r w:rsidR="00C96E2C" w:rsidRPr="00C96E2C">
        <w:rPr>
          <w:rFonts w:ascii="Times New Roman" w:eastAsia="Times New Roman" w:hAnsi="Times New Roman" w:cs="Times New Roman"/>
          <w:sz w:val="24"/>
          <w:szCs w:val="20"/>
        </w:rPr>
        <w:t xml:space="preserve"> </w:t>
      </w:r>
      <w:r w:rsidR="00C96E2C" w:rsidRPr="001255DA">
        <w:rPr>
          <w:rFonts w:ascii="Times New Roman" w:eastAsia="Times New Roman" w:hAnsi="Times New Roman" w:cs="Times New Roman"/>
          <w:sz w:val="24"/>
          <w:szCs w:val="20"/>
        </w:rPr>
        <w:t xml:space="preserve">Girişe 1V (tepeden tepeye) ve </w:t>
      </w:r>
      <w:r w:rsidR="00C96E2C" w:rsidRPr="00C96E2C">
        <w:rPr>
          <w:rFonts w:ascii="Times New Roman" w:eastAsia="Times New Roman" w:hAnsi="Times New Roman" w:cs="Times New Roman"/>
          <w:b/>
          <w:sz w:val="24"/>
          <w:szCs w:val="20"/>
        </w:rPr>
        <w:t>GRUPDEĞER kHz</w:t>
      </w:r>
      <w:r w:rsidR="00C96E2C" w:rsidRPr="001255DA">
        <w:rPr>
          <w:rFonts w:ascii="Times New Roman" w:eastAsia="Times New Roman" w:hAnsi="Times New Roman" w:cs="Times New Roman"/>
          <w:sz w:val="24"/>
          <w:szCs w:val="20"/>
        </w:rPr>
        <w:t xml:space="preserve"> </w:t>
      </w:r>
      <w:proofErr w:type="spellStart"/>
      <w:r w:rsidR="00C96E2C" w:rsidRPr="001255DA">
        <w:rPr>
          <w:rFonts w:ascii="Times New Roman" w:eastAsia="Times New Roman" w:hAnsi="Times New Roman" w:cs="Times New Roman"/>
          <w:sz w:val="24"/>
          <w:szCs w:val="20"/>
        </w:rPr>
        <w:t>li</w:t>
      </w:r>
      <w:r w:rsidR="00C96E2C">
        <w:rPr>
          <w:rFonts w:ascii="Times New Roman" w:eastAsia="Times New Roman" w:hAnsi="Times New Roman" w:cs="Times New Roman"/>
          <w:sz w:val="24"/>
          <w:szCs w:val="20"/>
        </w:rPr>
        <w:t>k</w:t>
      </w:r>
      <w:proofErr w:type="spellEnd"/>
      <w:r w:rsidR="00C96E2C">
        <w:rPr>
          <w:rFonts w:ascii="Times New Roman" w:eastAsia="Times New Roman" w:hAnsi="Times New Roman" w:cs="Times New Roman"/>
          <w:sz w:val="24"/>
          <w:szCs w:val="20"/>
        </w:rPr>
        <w:t xml:space="preserve"> bir sinüs işareti uygulayarak </w:t>
      </w:r>
      <w:proofErr w:type="spellStart"/>
      <w:r w:rsidRPr="001255DA">
        <w:rPr>
          <w:rFonts w:ascii="Times New Roman" w:eastAsia="Times New Roman" w:hAnsi="Times New Roman" w:cs="Times New Roman"/>
          <w:sz w:val="24"/>
          <w:szCs w:val="20"/>
        </w:rPr>
        <w:t>Vo</w:t>
      </w:r>
      <w:proofErr w:type="spellEnd"/>
      <w:r w:rsidRPr="001255DA">
        <w:rPr>
          <w:rFonts w:ascii="Times New Roman" w:eastAsia="Times New Roman" w:hAnsi="Times New Roman" w:cs="Times New Roman"/>
          <w:sz w:val="24"/>
          <w:szCs w:val="20"/>
        </w:rPr>
        <w:t xml:space="preserve"> çıkış gerilimini Tablo </w:t>
      </w:r>
      <w:proofErr w:type="gramStart"/>
      <w:r w:rsidRPr="001255DA">
        <w:rPr>
          <w:rFonts w:ascii="Times New Roman" w:eastAsia="Times New Roman" w:hAnsi="Times New Roman" w:cs="Times New Roman"/>
          <w:sz w:val="24"/>
          <w:szCs w:val="20"/>
        </w:rPr>
        <w:t>2.3’e</w:t>
      </w:r>
      <w:proofErr w:type="gramEnd"/>
      <w:r w:rsidRPr="001255DA">
        <w:rPr>
          <w:rFonts w:ascii="Times New Roman" w:eastAsia="Times New Roman" w:hAnsi="Times New Roman" w:cs="Times New Roman"/>
          <w:sz w:val="24"/>
          <w:szCs w:val="20"/>
        </w:rPr>
        <w:t xml:space="preserve"> kaydediniz.</w:t>
      </w:r>
      <w:r w:rsidR="00C96E2C">
        <w:rPr>
          <w:rFonts w:ascii="Times New Roman" w:eastAsia="Times New Roman" w:hAnsi="Times New Roman" w:cs="Times New Roman"/>
          <w:sz w:val="24"/>
          <w:szCs w:val="20"/>
        </w:rPr>
        <w:t xml:space="preserve"> </w:t>
      </w:r>
      <w:r w:rsidRPr="001255DA">
        <w:rPr>
          <w:rFonts w:ascii="Times New Roman" w:eastAsia="Times New Roman" w:hAnsi="Times New Roman" w:cs="Times New Roman"/>
          <w:sz w:val="24"/>
          <w:szCs w:val="20"/>
        </w:rPr>
        <w:t xml:space="preserve">Çıkış gerilimini </w:t>
      </w:r>
      <w:proofErr w:type="spellStart"/>
      <w:r w:rsidRPr="001255DA">
        <w:rPr>
          <w:rFonts w:ascii="Times New Roman" w:eastAsia="Times New Roman" w:hAnsi="Times New Roman" w:cs="Times New Roman"/>
          <w:sz w:val="24"/>
          <w:szCs w:val="20"/>
        </w:rPr>
        <w:t>osiloskopta</w:t>
      </w:r>
      <w:proofErr w:type="spellEnd"/>
      <w:r w:rsidRPr="001255DA">
        <w:rPr>
          <w:rFonts w:ascii="Times New Roman" w:eastAsia="Times New Roman" w:hAnsi="Times New Roman" w:cs="Times New Roman"/>
          <w:sz w:val="24"/>
          <w:szCs w:val="20"/>
        </w:rPr>
        <w:t xml:space="preserve"> gözleyerek, ortalama ve tepe değerlerini tespit ediniz.                                </w:t>
      </w:r>
    </w:p>
    <w:p w:rsidR="001255DA" w:rsidRPr="001255DA" w:rsidRDefault="00926C78" w:rsidP="00C96E2C">
      <w:pPr>
        <w:spacing w:after="0" w:line="360" w:lineRule="auto"/>
        <w:jc w:val="center"/>
        <w:rPr>
          <w:rFonts w:ascii="Times New Roman" w:eastAsia="Times New Roman" w:hAnsi="Times New Roman" w:cs="Times New Roman"/>
          <w:sz w:val="20"/>
          <w:szCs w:val="20"/>
        </w:rPr>
      </w:pPr>
      <w:r w:rsidRPr="001255DA">
        <w:rPr>
          <w:rFonts w:ascii="Times New Roman" w:eastAsia="Times New Roman" w:hAnsi="Times New Roman" w:cs="Times New Roman"/>
          <w:sz w:val="20"/>
          <w:szCs w:val="20"/>
        </w:rPr>
        <w:object w:dxaOrig="4411" w:dyaOrig="2130">
          <v:shape id="_x0000_i1038" type="#_x0000_t75" style="width:228.7pt;height:110.25pt" o:ole="">
            <v:imagedata r:id="rId41" o:title=""/>
          </v:shape>
          <o:OLEObject Type="Embed" ProgID="PBrush" ShapeID="_x0000_i1038" DrawAspect="Content" ObjectID="_1472545300" r:id="rId42"/>
        </w:object>
      </w:r>
    </w:p>
    <w:p w:rsidR="00C96E2C" w:rsidRPr="00C96E2C" w:rsidRDefault="001255DA" w:rsidP="00C96E2C">
      <w:pPr>
        <w:spacing w:after="0" w:line="360" w:lineRule="auto"/>
        <w:jc w:val="center"/>
        <w:rPr>
          <w:rFonts w:ascii="Times New Roman" w:eastAsia="Times New Roman" w:hAnsi="Times New Roman" w:cs="Times New Roman"/>
          <w:i/>
          <w:iCs/>
          <w:sz w:val="16"/>
          <w:szCs w:val="20"/>
        </w:rPr>
      </w:pPr>
      <w:r w:rsidRPr="001255DA">
        <w:rPr>
          <w:rFonts w:ascii="Times New Roman" w:eastAsia="Times New Roman" w:hAnsi="Times New Roman" w:cs="Times New Roman"/>
          <w:i/>
          <w:iCs/>
          <w:sz w:val="24"/>
          <w:szCs w:val="20"/>
        </w:rPr>
        <w:t xml:space="preserve">Şekil </w:t>
      </w:r>
      <w:proofErr w:type="gramStart"/>
      <w:r w:rsidRPr="001255DA">
        <w:rPr>
          <w:rFonts w:ascii="Times New Roman" w:eastAsia="Times New Roman" w:hAnsi="Times New Roman" w:cs="Times New Roman"/>
          <w:i/>
          <w:iCs/>
          <w:sz w:val="24"/>
          <w:szCs w:val="20"/>
        </w:rPr>
        <w:t>2.</w:t>
      </w:r>
      <w:r w:rsidR="00C96E2C">
        <w:rPr>
          <w:rFonts w:ascii="Times New Roman" w:eastAsia="Times New Roman" w:hAnsi="Times New Roman" w:cs="Times New Roman"/>
          <w:i/>
          <w:iCs/>
          <w:sz w:val="24"/>
          <w:szCs w:val="20"/>
        </w:rPr>
        <w:t>3</w:t>
      </w:r>
      <w:proofErr w:type="gramEnd"/>
      <w:r w:rsidRPr="001255DA">
        <w:rPr>
          <w:rFonts w:ascii="Times New Roman" w:eastAsia="Times New Roman" w:hAnsi="Times New Roman" w:cs="Times New Roman"/>
          <w:i/>
          <w:iCs/>
          <w:sz w:val="24"/>
          <w:szCs w:val="20"/>
        </w:rPr>
        <w:t xml:space="preserve"> Toplama devresi</w:t>
      </w:r>
    </w:p>
    <w:p w:rsidR="001255DA" w:rsidRPr="001255DA" w:rsidRDefault="001255DA" w:rsidP="001255DA">
      <w:pPr>
        <w:spacing w:after="0" w:line="360" w:lineRule="auto"/>
        <w:jc w:val="both"/>
        <w:rPr>
          <w:rFonts w:ascii="Times New Roman" w:eastAsia="Times New Roman" w:hAnsi="Times New Roman" w:cs="Times New Roman"/>
          <w:sz w:val="24"/>
          <w:szCs w:val="20"/>
        </w:rPr>
      </w:pPr>
      <w:r w:rsidRPr="001255DA">
        <w:rPr>
          <w:rFonts w:ascii="Times New Roman" w:eastAsia="Times New Roman" w:hAnsi="Times New Roman" w:cs="Times New Roman"/>
          <w:b/>
          <w:bCs/>
          <w:sz w:val="24"/>
          <w:szCs w:val="20"/>
        </w:rPr>
        <w:t xml:space="preserve">4. </w:t>
      </w:r>
      <w:r w:rsidRPr="001255DA">
        <w:rPr>
          <w:rFonts w:ascii="Times New Roman" w:eastAsia="Times New Roman" w:hAnsi="Times New Roman" w:cs="Times New Roman"/>
          <w:sz w:val="24"/>
          <w:szCs w:val="20"/>
        </w:rPr>
        <w:t xml:space="preserve">C= 1µF ve farklı direnç değerleri ile </w:t>
      </w:r>
      <w:r w:rsidR="002D76E4" w:rsidRPr="002D76E4">
        <w:rPr>
          <w:rFonts w:ascii="Times New Roman" w:eastAsia="Times New Roman" w:hAnsi="Times New Roman" w:cs="Times New Roman"/>
          <w:sz w:val="24"/>
          <w:szCs w:val="20"/>
        </w:rPr>
        <w:t xml:space="preserve">Şekil </w:t>
      </w:r>
      <w:proofErr w:type="gramStart"/>
      <w:r w:rsidR="002D76E4" w:rsidRPr="002D76E4">
        <w:rPr>
          <w:rFonts w:ascii="Times New Roman" w:eastAsia="Times New Roman" w:hAnsi="Times New Roman" w:cs="Times New Roman"/>
          <w:sz w:val="24"/>
          <w:szCs w:val="20"/>
        </w:rPr>
        <w:t>2.4</w:t>
      </w:r>
      <w:r w:rsidR="002D76E4">
        <w:rPr>
          <w:rFonts w:ascii="Times New Roman" w:eastAsia="Times New Roman" w:hAnsi="Times New Roman" w:cs="Times New Roman"/>
          <w:sz w:val="24"/>
          <w:szCs w:val="20"/>
        </w:rPr>
        <w:t>’deki</w:t>
      </w:r>
      <w:proofErr w:type="gramEnd"/>
      <w:r w:rsidR="002D76E4" w:rsidRPr="002D76E4">
        <w:rPr>
          <w:rFonts w:ascii="Times New Roman" w:eastAsia="Times New Roman" w:hAnsi="Times New Roman" w:cs="Times New Roman"/>
          <w:sz w:val="24"/>
          <w:szCs w:val="20"/>
        </w:rPr>
        <w:t xml:space="preserve"> İntegral alıcı devre</w:t>
      </w:r>
      <w:r w:rsidR="002D76E4">
        <w:rPr>
          <w:rFonts w:ascii="Times New Roman" w:eastAsia="Times New Roman" w:hAnsi="Times New Roman" w:cs="Times New Roman"/>
          <w:sz w:val="24"/>
          <w:szCs w:val="20"/>
        </w:rPr>
        <w:t>yi</w:t>
      </w:r>
      <w:r w:rsidRPr="001255DA">
        <w:rPr>
          <w:rFonts w:ascii="Times New Roman" w:eastAsia="Times New Roman" w:hAnsi="Times New Roman" w:cs="Times New Roman"/>
          <w:sz w:val="24"/>
          <w:szCs w:val="20"/>
        </w:rPr>
        <w:t xml:space="preserve"> kurunuz. Girişine 1V (tepeden tepeye) genlikli, </w:t>
      </w:r>
      <w:r w:rsidR="00C96E2C" w:rsidRPr="00C96E2C">
        <w:rPr>
          <w:rFonts w:ascii="Times New Roman" w:eastAsia="Times New Roman" w:hAnsi="Times New Roman" w:cs="Times New Roman"/>
          <w:b/>
          <w:sz w:val="24"/>
          <w:szCs w:val="20"/>
        </w:rPr>
        <w:t>GRUPDEĞER kHz</w:t>
      </w:r>
      <w:r w:rsidR="00C96E2C" w:rsidRPr="001255DA">
        <w:rPr>
          <w:rFonts w:ascii="Times New Roman" w:eastAsia="Times New Roman" w:hAnsi="Times New Roman" w:cs="Times New Roman"/>
          <w:sz w:val="24"/>
          <w:szCs w:val="20"/>
        </w:rPr>
        <w:t xml:space="preserve"> </w:t>
      </w:r>
      <w:r w:rsidRPr="001255DA">
        <w:rPr>
          <w:rFonts w:ascii="Times New Roman" w:eastAsia="Times New Roman" w:hAnsi="Times New Roman" w:cs="Times New Roman"/>
          <w:sz w:val="24"/>
          <w:szCs w:val="20"/>
        </w:rPr>
        <w:t xml:space="preserve">frekanslı bir kare dalga uygulayınız. R direncini daha fazla </w:t>
      </w:r>
      <w:r w:rsidR="002D76E4" w:rsidRPr="001255DA">
        <w:rPr>
          <w:rFonts w:ascii="Times New Roman" w:eastAsia="Times New Roman" w:hAnsi="Times New Roman" w:cs="Times New Roman"/>
          <w:sz w:val="24"/>
          <w:szCs w:val="20"/>
        </w:rPr>
        <w:t>arttırınca değişen</w:t>
      </w:r>
      <w:r w:rsidRPr="001255DA">
        <w:rPr>
          <w:rFonts w:ascii="Times New Roman" w:eastAsia="Times New Roman" w:hAnsi="Times New Roman" w:cs="Times New Roman"/>
          <w:sz w:val="24"/>
          <w:szCs w:val="20"/>
        </w:rPr>
        <w:t xml:space="preserve"> ne olur? Giriş ve çıkış işaretlerinin faz bağıntılar</w:t>
      </w:r>
      <w:r w:rsidR="002D76E4">
        <w:rPr>
          <w:rFonts w:ascii="Times New Roman" w:eastAsia="Times New Roman" w:hAnsi="Times New Roman" w:cs="Times New Roman"/>
          <w:sz w:val="24"/>
          <w:szCs w:val="20"/>
        </w:rPr>
        <w:t xml:space="preserve">ını göz önüne alarak, Tablo </w:t>
      </w:r>
      <w:proofErr w:type="gramStart"/>
      <w:r w:rsidR="002D76E4">
        <w:rPr>
          <w:rFonts w:ascii="Times New Roman" w:eastAsia="Times New Roman" w:hAnsi="Times New Roman" w:cs="Times New Roman"/>
          <w:sz w:val="24"/>
          <w:szCs w:val="20"/>
        </w:rPr>
        <w:t>2.4</w:t>
      </w:r>
      <w:r w:rsidRPr="001255DA">
        <w:rPr>
          <w:rFonts w:ascii="Times New Roman" w:eastAsia="Times New Roman" w:hAnsi="Times New Roman" w:cs="Times New Roman"/>
          <w:sz w:val="24"/>
          <w:szCs w:val="20"/>
        </w:rPr>
        <w:t>‘e</w:t>
      </w:r>
      <w:proofErr w:type="gramEnd"/>
      <w:r w:rsidRPr="001255DA">
        <w:rPr>
          <w:rFonts w:ascii="Times New Roman" w:eastAsia="Times New Roman" w:hAnsi="Times New Roman" w:cs="Times New Roman"/>
          <w:sz w:val="24"/>
          <w:szCs w:val="20"/>
        </w:rPr>
        <w:t xml:space="preserve"> çiziniz.</w:t>
      </w:r>
    </w:p>
    <w:p w:rsidR="00C96E2C" w:rsidRPr="00C96E2C" w:rsidRDefault="00795D33" w:rsidP="002D76E4">
      <w:pPr>
        <w:spacing w:after="0"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pict>
          <v:shape id="_x0000_i1039" type="#_x0000_t75" style="width:189.7pt;height:125.25pt">
            <v:imagedata r:id="rId37" o:title="" cropright="32372f"/>
          </v:shape>
        </w:pict>
      </w:r>
    </w:p>
    <w:p w:rsidR="001255DA" w:rsidRPr="00926C78" w:rsidRDefault="00C96E2C" w:rsidP="00926C78">
      <w:pPr>
        <w:keepNext/>
        <w:spacing w:after="0" w:line="360" w:lineRule="auto"/>
        <w:jc w:val="center"/>
        <w:outlineLvl w:val="2"/>
        <w:rPr>
          <w:rFonts w:ascii="Times New Roman" w:eastAsia="Times New Roman" w:hAnsi="Times New Roman" w:cs="Times New Roman"/>
          <w:bCs/>
          <w:i/>
          <w:iCs/>
          <w:sz w:val="24"/>
          <w:szCs w:val="20"/>
        </w:rPr>
      </w:pPr>
      <w:r w:rsidRPr="00C96E2C">
        <w:rPr>
          <w:rFonts w:ascii="Times New Roman" w:eastAsia="Times New Roman" w:hAnsi="Times New Roman" w:cs="Times New Roman"/>
          <w:bCs/>
          <w:i/>
          <w:iCs/>
          <w:sz w:val="24"/>
          <w:szCs w:val="20"/>
        </w:rPr>
        <w:t xml:space="preserve">Şekil </w:t>
      </w:r>
      <w:proofErr w:type="gramStart"/>
      <w:r w:rsidRPr="00C96E2C">
        <w:rPr>
          <w:rFonts w:ascii="Times New Roman" w:eastAsia="Times New Roman" w:hAnsi="Times New Roman" w:cs="Times New Roman"/>
          <w:bCs/>
          <w:i/>
          <w:iCs/>
          <w:sz w:val="24"/>
          <w:szCs w:val="20"/>
        </w:rPr>
        <w:t>2.</w:t>
      </w:r>
      <w:r w:rsidR="002D76E4">
        <w:rPr>
          <w:rFonts w:ascii="Times New Roman" w:eastAsia="Times New Roman" w:hAnsi="Times New Roman" w:cs="Times New Roman"/>
          <w:bCs/>
          <w:i/>
          <w:iCs/>
          <w:sz w:val="24"/>
          <w:szCs w:val="20"/>
        </w:rPr>
        <w:t>4</w:t>
      </w:r>
      <w:proofErr w:type="gramEnd"/>
      <w:r w:rsidR="002D76E4">
        <w:rPr>
          <w:rFonts w:ascii="Times New Roman" w:eastAsia="Times New Roman" w:hAnsi="Times New Roman" w:cs="Times New Roman"/>
          <w:bCs/>
          <w:i/>
          <w:iCs/>
          <w:sz w:val="24"/>
          <w:szCs w:val="20"/>
        </w:rPr>
        <w:t xml:space="preserve"> İntegral alıcı devre</w:t>
      </w:r>
    </w:p>
    <w:p w:rsidR="001255DA" w:rsidRPr="001255DA" w:rsidRDefault="001255DA" w:rsidP="001255DA">
      <w:pPr>
        <w:spacing w:after="0" w:line="360" w:lineRule="auto"/>
        <w:jc w:val="both"/>
        <w:rPr>
          <w:rFonts w:ascii="Times New Roman" w:eastAsia="Times New Roman" w:hAnsi="Times New Roman" w:cs="Times New Roman"/>
          <w:sz w:val="24"/>
          <w:szCs w:val="20"/>
        </w:rPr>
      </w:pPr>
      <w:r w:rsidRPr="001255DA">
        <w:rPr>
          <w:rFonts w:ascii="Times New Roman" w:eastAsia="Times New Roman" w:hAnsi="Times New Roman" w:cs="Times New Roman"/>
          <w:b/>
          <w:bCs/>
          <w:sz w:val="24"/>
          <w:szCs w:val="20"/>
        </w:rPr>
        <w:t>5.</w:t>
      </w:r>
      <w:r w:rsidRPr="001255DA">
        <w:rPr>
          <w:rFonts w:ascii="Times New Roman" w:eastAsia="Times New Roman" w:hAnsi="Times New Roman" w:cs="Times New Roman"/>
          <w:sz w:val="24"/>
          <w:szCs w:val="20"/>
        </w:rPr>
        <w:t xml:space="preserve"> 4.adımdaki değerlere göre, bir diferansiyel alıcı devre kurunuz. Girişine 1V (tepeden tepeye) genlikli, </w:t>
      </w:r>
      <w:r w:rsidR="002D76E4" w:rsidRPr="00C96E2C">
        <w:rPr>
          <w:rFonts w:ascii="Times New Roman" w:eastAsia="Times New Roman" w:hAnsi="Times New Roman" w:cs="Times New Roman"/>
          <w:b/>
          <w:sz w:val="24"/>
          <w:szCs w:val="20"/>
        </w:rPr>
        <w:t>GRUPDEĞER kHz</w:t>
      </w:r>
      <w:r w:rsidR="002D76E4" w:rsidRPr="001255DA">
        <w:rPr>
          <w:rFonts w:ascii="Times New Roman" w:eastAsia="Times New Roman" w:hAnsi="Times New Roman" w:cs="Times New Roman"/>
          <w:sz w:val="24"/>
          <w:szCs w:val="20"/>
        </w:rPr>
        <w:t xml:space="preserve"> </w:t>
      </w:r>
      <w:proofErr w:type="spellStart"/>
      <w:r w:rsidRPr="001255DA">
        <w:rPr>
          <w:rFonts w:ascii="Times New Roman" w:eastAsia="Times New Roman" w:hAnsi="Times New Roman" w:cs="Times New Roman"/>
          <w:sz w:val="24"/>
          <w:szCs w:val="20"/>
        </w:rPr>
        <w:t>lik</w:t>
      </w:r>
      <w:proofErr w:type="spellEnd"/>
      <w:r w:rsidRPr="001255DA">
        <w:rPr>
          <w:rFonts w:ascii="Times New Roman" w:eastAsia="Times New Roman" w:hAnsi="Times New Roman" w:cs="Times New Roman"/>
          <w:sz w:val="24"/>
          <w:szCs w:val="20"/>
        </w:rPr>
        <w:t xml:space="preserve"> bir üçgen dalga uygulayınız. Uygun bir diferansiyel işlemi için gerekli olan direnci seçiniz. Giriş ve çıkış işaretlerini Tablo </w:t>
      </w:r>
      <w:proofErr w:type="gramStart"/>
      <w:r w:rsidRPr="001255DA">
        <w:rPr>
          <w:rFonts w:ascii="Times New Roman" w:eastAsia="Times New Roman" w:hAnsi="Times New Roman" w:cs="Times New Roman"/>
          <w:sz w:val="24"/>
          <w:szCs w:val="20"/>
        </w:rPr>
        <w:t>2.5’e</w:t>
      </w:r>
      <w:proofErr w:type="gramEnd"/>
      <w:r w:rsidRPr="001255DA">
        <w:rPr>
          <w:rFonts w:ascii="Times New Roman" w:eastAsia="Times New Roman" w:hAnsi="Times New Roman" w:cs="Times New Roman"/>
          <w:sz w:val="24"/>
          <w:szCs w:val="20"/>
        </w:rPr>
        <w:t xml:space="preserve"> çiziniz.</w:t>
      </w:r>
    </w:p>
    <w:p w:rsidR="001255DA" w:rsidRDefault="00795D33" w:rsidP="002D76E4">
      <w:pPr>
        <w:spacing w:after="0"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pict>
          <v:shape id="_x0000_i1040" type="#_x0000_t75" style="width:212.4pt;height:136.5pt">
            <v:imagedata r:id="rId37" o:title="" cropleft="31711f"/>
          </v:shape>
        </w:pict>
      </w:r>
    </w:p>
    <w:p w:rsidR="002D76E4" w:rsidRPr="001255DA" w:rsidRDefault="002D76E4" w:rsidP="002D76E4">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Cs/>
          <w:i/>
          <w:iCs/>
          <w:sz w:val="24"/>
          <w:szCs w:val="20"/>
        </w:rPr>
        <w:t xml:space="preserve">Şekil </w:t>
      </w:r>
      <w:proofErr w:type="gramStart"/>
      <w:r>
        <w:rPr>
          <w:rFonts w:ascii="Times New Roman" w:eastAsia="Times New Roman" w:hAnsi="Times New Roman" w:cs="Times New Roman"/>
          <w:bCs/>
          <w:i/>
          <w:iCs/>
          <w:sz w:val="24"/>
          <w:szCs w:val="20"/>
        </w:rPr>
        <w:t>2.5</w:t>
      </w:r>
      <w:proofErr w:type="gramEnd"/>
      <w:r>
        <w:rPr>
          <w:rFonts w:ascii="Times New Roman" w:eastAsia="Times New Roman" w:hAnsi="Times New Roman" w:cs="Times New Roman"/>
          <w:bCs/>
          <w:i/>
          <w:iCs/>
          <w:sz w:val="24"/>
          <w:szCs w:val="20"/>
        </w:rPr>
        <w:t xml:space="preserve"> </w:t>
      </w:r>
      <w:r w:rsidRPr="00C96E2C">
        <w:rPr>
          <w:rFonts w:ascii="Times New Roman" w:eastAsia="Times New Roman" w:hAnsi="Times New Roman" w:cs="Times New Roman"/>
          <w:bCs/>
          <w:i/>
          <w:iCs/>
          <w:sz w:val="24"/>
          <w:szCs w:val="20"/>
        </w:rPr>
        <w:t>Türev alıcı devre</w:t>
      </w:r>
    </w:p>
    <w:p w:rsidR="00154894" w:rsidRDefault="00154894" w:rsidP="00154894">
      <w:pPr>
        <w:spacing w:after="0" w:line="240" w:lineRule="auto"/>
        <w:jc w:val="both"/>
        <w:rPr>
          <w:rFonts w:ascii="Times New Roman" w:eastAsia="Times New Roman" w:hAnsi="Times New Roman" w:cs="Times New Roman"/>
          <w:b/>
          <w:sz w:val="24"/>
          <w:szCs w:val="24"/>
        </w:rPr>
      </w:pPr>
      <w:r w:rsidRPr="00E45582">
        <w:rPr>
          <w:rFonts w:ascii="Times New Roman" w:eastAsia="Times New Roman" w:hAnsi="Times New Roman" w:cs="Times New Roman"/>
          <w:b/>
          <w:sz w:val="24"/>
          <w:szCs w:val="24"/>
        </w:rPr>
        <w:lastRenderedPageBreak/>
        <w:t>Veri Değerlendirme Tablosu</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GRUP </w:t>
      </w:r>
      <w:proofErr w:type="gramStart"/>
      <w:r>
        <w:rPr>
          <w:rFonts w:ascii="Times New Roman" w:eastAsia="Times New Roman" w:hAnsi="Times New Roman" w:cs="Times New Roman"/>
          <w:b/>
          <w:sz w:val="24"/>
          <w:szCs w:val="24"/>
        </w:rPr>
        <w:t>ADI :</w:t>
      </w:r>
      <w:proofErr w:type="gramEnd"/>
    </w:p>
    <w:p w:rsidR="001255DA" w:rsidRPr="001255DA" w:rsidRDefault="001255DA" w:rsidP="001255DA">
      <w:pPr>
        <w:spacing w:after="0" w:line="360" w:lineRule="auto"/>
        <w:jc w:val="both"/>
        <w:rPr>
          <w:rFonts w:ascii="Times New Roman" w:eastAsia="Times New Roman" w:hAnsi="Times New Roman" w:cs="Times New Roman"/>
          <w:b/>
          <w:bCs/>
          <w:sz w:val="24"/>
          <w:szCs w:val="24"/>
        </w:rPr>
      </w:pPr>
    </w:p>
    <w:p w:rsidR="001255DA" w:rsidRPr="001255DA" w:rsidRDefault="001255DA" w:rsidP="001255DA">
      <w:pPr>
        <w:spacing w:after="0" w:line="360" w:lineRule="auto"/>
        <w:jc w:val="both"/>
        <w:rPr>
          <w:rFonts w:ascii="Times New Roman" w:eastAsia="Times New Roman" w:hAnsi="Times New Roman" w:cs="Times New Roman"/>
          <w:b/>
          <w:bCs/>
          <w:sz w:val="24"/>
          <w:szCs w:val="24"/>
        </w:rPr>
      </w:pPr>
      <w:r w:rsidRPr="001255DA">
        <w:rPr>
          <w:rFonts w:ascii="Times New Roman" w:eastAsia="Times New Roman" w:hAnsi="Times New Roman" w:cs="Times New Roman"/>
          <w:b/>
          <w:bCs/>
          <w:sz w:val="24"/>
          <w:szCs w:val="24"/>
        </w:rPr>
        <w:t>1. Adım</w:t>
      </w:r>
    </w:p>
    <w:p w:rsidR="001255DA" w:rsidRPr="001255DA" w:rsidRDefault="001255DA" w:rsidP="001255DA">
      <w:pPr>
        <w:spacing w:after="0" w:line="240" w:lineRule="auto"/>
        <w:rPr>
          <w:rFonts w:ascii="Times New Roman" w:eastAsia="Times New Roman" w:hAnsi="Times New Roman" w:cs="Times New Roman"/>
          <w:sz w:val="24"/>
          <w:szCs w:val="20"/>
        </w:rPr>
      </w:pPr>
      <w:r w:rsidRPr="001255DA">
        <w:rPr>
          <w:rFonts w:ascii="Times New Roman" w:eastAsia="Times New Roman" w:hAnsi="Times New Roman" w:cs="Times New Roman"/>
          <w:b/>
          <w:bCs/>
          <w:sz w:val="24"/>
          <w:szCs w:val="20"/>
        </w:rPr>
        <w:t xml:space="preserve"> </w:t>
      </w:r>
      <w:r w:rsidRPr="001255DA">
        <w:rPr>
          <w:rFonts w:ascii="Times New Roman" w:eastAsia="Times New Roman" w:hAnsi="Times New Roman" w:cs="Times New Roman"/>
          <w:sz w:val="24"/>
          <w:szCs w:val="20"/>
        </w:rPr>
        <w:t xml:space="preserve">Tablo </w:t>
      </w:r>
      <w:proofErr w:type="gramStart"/>
      <w:r w:rsidRPr="001255DA">
        <w:rPr>
          <w:rFonts w:ascii="Times New Roman" w:eastAsia="Times New Roman" w:hAnsi="Times New Roman" w:cs="Times New Roman"/>
          <w:sz w:val="24"/>
          <w:szCs w:val="20"/>
        </w:rPr>
        <w:t>2.1</w:t>
      </w:r>
      <w:proofErr w:type="gramEnd"/>
      <w:r w:rsidRPr="001255DA">
        <w:rPr>
          <w:rFonts w:ascii="Times New Roman" w:eastAsia="Times New Roman" w:hAnsi="Times New Roman" w:cs="Times New Roman"/>
          <w:sz w:val="24"/>
          <w:szCs w:val="20"/>
        </w:rPr>
        <w:t xml:space="preserve"> Eviren devre giriş ve çıkış işareti</w:t>
      </w:r>
    </w:p>
    <w:p w:rsidR="001255DA" w:rsidRPr="001255DA" w:rsidRDefault="001255DA" w:rsidP="001255DA">
      <w:pPr>
        <w:spacing w:after="0" w:line="360" w:lineRule="auto"/>
        <w:rPr>
          <w:rFonts w:ascii="Times New Roman" w:eastAsia="Times New Roman" w:hAnsi="Times New Roman" w:cs="Times New Roman"/>
          <w:sz w:val="20"/>
          <w:szCs w:val="20"/>
        </w:rPr>
      </w:pPr>
      <w:r w:rsidRPr="001255DA">
        <w:rPr>
          <w:rFonts w:ascii="Times New Roman" w:eastAsia="Times New Roman" w:hAnsi="Times New Roman" w:cs="Times New Roman"/>
          <w:sz w:val="20"/>
          <w:szCs w:val="20"/>
        </w:rPr>
        <w:object w:dxaOrig="6106" w:dyaOrig="2640">
          <v:shape id="_x0000_i1041" type="#_x0000_t75" style="width:305.3pt;height:132pt" o:ole="">
            <v:imagedata r:id="rId43" o:title=""/>
          </v:shape>
          <o:OLEObject Type="Embed" ProgID="PBrush" ShapeID="_x0000_i1041" DrawAspect="Content" ObjectID="_1472545301" r:id="rId44"/>
        </w:object>
      </w:r>
      <w:r w:rsidRPr="001255DA">
        <w:rPr>
          <w:rFonts w:ascii="Times New Roman" w:eastAsia="Times New Roman" w:hAnsi="Times New Roman" w:cs="Times New Roman"/>
          <w:sz w:val="20"/>
          <w:szCs w:val="20"/>
        </w:rPr>
        <w:t xml:space="preserve"> </w:t>
      </w:r>
      <w:r w:rsidRPr="001255DA">
        <w:rPr>
          <w:rFonts w:ascii="Times New Roman" w:eastAsia="Times New Roman" w:hAnsi="Times New Roman" w:cs="Times New Roman"/>
          <w:szCs w:val="20"/>
        </w:rPr>
        <w:t>Faz Farkı (girişe göre)=____</w:t>
      </w:r>
    </w:p>
    <w:p w:rsidR="001255DA" w:rsidRPr="001255DA" w:rsidRDefault="001255DA" w:rsidP="001255DA">
      <w:pPr>
        <w:spacing w:after="0" w:line="360" w:lineRule="auto"/>
        <w:rPr>
          <w:rFonts w:ascii="Times New Roman" w:eastAsia="Times New Roman" w:hAnsi="Times New Roman" w:cs="Times New Roman"/>
          <w:b/>
          <w:bCs/>
          <w:sz w:val="24"/>
          <w:szCs w:val="20"/>
        </w:rPr>
      </w:pPr>
      <w:r w:rsidRPr="001255DA">
        <w:rPr>
          <w:rFonts w:ascii="Times New Roman" w:eastAsia="Times New Roman" w:hAnsi="Times New Roman" w:cs="Times New Roman"/>
          <w:b/>
          <w:bCs/>
          <w:sz w:val="24"/>
          <w:szCs w:val="20"/>
        </w:rPr>
        <w:t>2. Adım</w:t>
      </w:r>
    </w:p>
    <w:p w:rsidR="001255DA" w:rsidRPr="001255DA" w:rsidRDefault="001255DA" w:rsidP="001255DA">
      <w:pPr>
        <w:keepNext/>
        <w:spacing w:after="0" w:line="240" w:lineRule="auto"/>
        <w:outlineLvl w:val="5"/>
        <w:rPr>
          <w:rFonts w:ascii="Times New Roman" w:eastAsia="Times New Roman" w:hAnsi="Times New Roman" w:cs="Times New Roman"/>
          <w:b/>
          <w:bCs/>
          <w:sz w:val="24"/>
          <w:szCs w:val="20"/>
        </w:rPr>
      </w:pPr>
      <w:r w:rsidRPr="001255DA">
        <w:rPr>
          <w:rFonts w:ascii="Times New Roman" w:eastAsia="Times New Roman" w:hAnsi="Times New Roman" w:cs="Times New Roman"/>
          <w:sz w:val="24"/>
          <w:szCs w:val="20"/>
        </w:rPr>
        <w:t xml:space="preserve"> Tablo </w:t>
      </w:r>
      <w:proofErr w:type="gramStart"/>
      <w:r w:rsidRPr="001255DA">
        <w:rPr>
          <w:rFonts w:ascii="Times New Roman" w:eastAsia="Times New Roman" w:hAnsi="Times New Roman" w:cs="Times New Roman"/>
          <w:sz w:val="24"/>
          <w:szCs w:val="20"/>
        </w:rPr>
        <w:t>2.2</w:t>
      </w:r>
      <w:proofErr w:type="gramEnd"/>
      <w:r w:rsidRPr="001255DA">
        <w:rPr>
          <w:rFonts w:ascii="Times New Roman" w:eastAsia="Times New Roman" w:hAnsi="Times New Roman" w:cs="Times New Roman"/>
          <w:sz w:val="24"/>
          <w:szCs w:val="20"/>
        </w:rPr>
        <w:t xml:space="preserve"> Evirmeyen devre giriş ve çıkış işareti </w:t>
      </w:r>
    </w:p>
    <w:p w:rsidR="001255DA" w:rsidRPr="001255DA" w:rsidRDefault="001255DA" w:rsidP="001255DA">
      <w:pPr>
        <w:spacing w:after="0" w:line="360" w:lineRule="auto"/>
        <w:rPr>
          <w:rFonts w:ascii="Times New Roman" w:eastAsia="Times New Roman" w:hAnsi="Times New Roman" w:cs="Times New Roman"/>
          <w:sz w:val="20"/>
          <w:szCs w:val="20"/>
        </w:rPr>
      </w:pPr>
      <w:r w:rsidRPr="001255DA">
        <w:rPr>
          <w:rFonts w:ascii="Times New Roman" w:eastAsia="Times New Roman" w:hAnsi="Times New Roman" w:cs="Times New Roman"/>
          <w:sz w:val="20"/>
          <w:szCs w:val="20"/>
        </w:rPr>
        <w:object w:dxaOrig="6106" w:dyaOrig="2640">
          <v:shape id="_x0000_i1042" type="#_x0000_t75" style="width:305.3pt;height:132pt" o:ole="">
            <v:imagedata r:id="rId43" o:title=""/>
          </v:shape>
          <o:OLEObject Type="Embed" ProgID="PBrush" ShapeID="_x0000_i1042" DrawAspect="Content" ObjectID="_1472545302" r:id="rId45"/>
        </w:object>
      </w:r>
      <w:r w:rsidRPr="001255DA">
        <w:rPr>
          <w:rFonts w:ascii="Times New Roman" w:eastAsia="Times New Roman" w:hAnsi="Times New Roman" w:cs="Times New Roman"/>
          <w:sz w:val="20"/>
          <w:szCs w:val="20"/>
        </w:rPr>
        <w:t xml:space="preserve"> </w:t>
      </w:r>
      <w:r w:rsidRPr="001255DA">
        <w:rPr>
          <w:rFonts w:ascii="Times New Roman" w:eastAsia="Times New Roman" w:hAnsi="Times New Roman" w:cs="Times New Roman"/>
          <w:szCs w:val="20"/>
        </w:rPr>
        <w:t>Faz Farkı (girişe göre)=____</w:t>
      </w:r>
    </w:p>
    <w:p w:rsidR="001255DA" w:rsidRPr="001255DA" w:rsidRDefault="001255DA" w:rsidP="001255DA">
      <w:pPr>
        <w:spacing w:after="0" w:line="360" w:lineRule="auto"/>
        <w:rPr>
          <w:rFonts w:ascii="Times New Roman" w:eastAsia="Times New Roman" w:hAnsi="Times New Roman" w:cs="Times New Roman"/>
          <w:szCs w:val="20"/>
        </w:rPr>
      </w:pPr>
    </w:p>
    <w:p w:rsidR="001255DA" w:rsidRPr="001255DA" w:rsidRDefault="001255DA" w:rsidP="001255DA">
      <w:pPr>
        <w:spacing w:after="0" w:line="360" w:lineRule="auto"/>
        <w:rPr>
          <w:rFonts w:ascii="Times New Roman" w:eastAsia="Times New Roman" w:hAnsi="Times New Roman" w:cs="Times New Roman"/>
          <w:b/>
          <w:bCs/>
          <w:szCs w:val="20"/>
        </w:rPr>
      </w:pPr>
      <w:r w:rsidRPr="001255DA">
        <w:rPr>
          <w:rFonts w:ascii="Times New Roman" w:eastAsia="Times New Roman" w:hAnsi="Times New Roman" w:cs="Times New Roman"/>
          <w:b/>
          <w:bCs/>
          <w:szCs w:val="20"/>
        </w:rPr>
        <w:t xml:space="preserve">3. Adım  </w:t>
      </w:r>
    </w:p>
    <w:p w:rsidR="001255DA" w:rsidRPr="001255DA" w:rsidRDefault="001255DA" w:rsidP="001255DA">
      <w:pPr>
        <w:spacing w:after="0" w:line="360" w:lineRule="auto"/>
        <w:rPr>
          <w:rFonts w:ascii="Times New Roman" w:eastAsia="Times New Roman" w:hAnsi="Times New Roman" w:cs="Times New Roman"/>
          <w:sz w:val="24"/>
          <w:szCs w:val="20"/>
        </w:rPr>
      </w:pPr>
      <w:r w:rsidRPr="001255DA">
        <w:rPr>
          <w:rFonts w:ascii="Times New Roman" w:eastAsia="Times New Roman" w:hAnsi="Times New Roman" w:cs="Times New Roman"/>
          <w:szCs w:val="20"/>
        </w:rPr>
        <w:t xml:space="preserve">Tablo </w:t>
      </w:r>
      <w:proofErr w:type="gramStart"/>
      <w:r w:rsidRPr="001255DA">
        <w:rPr>
          <w:rFonts w:ascii="Times New Roman" w:eastAsia="Times New Roman" w:hAnsi="Times New Roman" w:cs="Times New Roman"/>
          <w:szCs w:val="20"/>
        </w:rPr>
        <w:t>2.3</w:t>
      </w:r>
      <w:proofErr w:type="gramEnd"/>
      <w:r w:rsidRPr="001255DA">
        <w:rPr>
          <w:rFonts w:ascii="Times New Roman" w:eastAsia="Times New Roman" w:hAnsi="Times New Roman" w:cs="Times New Roman"/>
          <w:szCs w:val="20"/>
        </w:rPr>
        <w:t xml:space="preserve"> Toplama devresi giriş ve çıkış işareti</w:t>
      </w:r>
      <w:r w:rsidRPr="001255DA">
        <w:rPr>
          <w:rFonts w:ascii="Times New Roman" w:eastAsia="Times New Roman" w:hAnsi="Times New Roman" w:cs="Times New Roman"/>
          <w:sz w:val="24"/>
          <w:szCs w:val="20"/>
        </w:rPr>
        <w:t xml:space="preserve">     </w:t>
      </w:r>
    </w:p>
    <w:p w:rsidR="001255DA" w:rsidRPr="001255DA" w:rsidRDefault="001255DA" w:rsidP="001255DA">
      <w:pPr>
        <w:spacing w:after="0" w:line="360" w:lineRule="auto"/>
        <w:rPr>
          <w:rFonts w:ascii="Times New Roman" w:eastAsia="Times New Roman" w:hAnsi="Times New Roman" w:cs="Times New Roman"/>
          <w:szCs w:val="20"/>
        </w:rPr>
      </w:pPr>
      <w:r w:rsidRPr="001255DA">
        <w:rPr>
          <w:rFonts w:ascii="Times New Roman" w:eastAsia="Times New Roman" w:hAnsi="Times New Roman" w:cs="Times New Roman"/>
          <w:sz w:val="20"/>
          <w:szCs w:val="20"/>
        </w:rPr>
        <w:object w:dxaOrig="6106" w:dyaOrig="2640">
          <v:shape id="_x0000_i1043" type="#_x0000_t75" style="width:305.3pt;height:132pt" o:ole="">
            <v:imagedata r:id="rId43" o:title=""/>
          </v:shape>
          <o:OLEObject Type="Embed" ProgID="PBrush" ShapeID="_x0000_i1043" DrawAspect="Content" ObjectID="_1472545303" r:id="rId46"/>
        </w:object>
      </w:r>
      <w:r w:rsidRPr="001255DA">
        <w:rPr>
          <w:rFonts w:ascii="Times New Roman" w:eastAsia="Times New Roman" w:hAnsi="Times New Roman" w:cs="Times New Roman"/>
          <w:szCs w:val="20"/>
        </w:rPr>
        <w:t xml:space="preserve">  </w:t>
      </w:r>
    </w:p>
    <w:p w:rsidR="001255DA" w:rsidRPr="001255DA" w:rsidRDefault="001255DA" w:rsidP="001255DA">
      <w:pPr>
        <w:spacing w:after="0" w:line="360" w:lineRule="auto"/>
        <w:ind w:left="2832"/>
        <w:rPr>
          <w:rFonts w:ascii="Times New Roman" w:eastAsia="Times New Roman" w:hAnsi="Times New Roman" w:cs="Times New Roman"/>
          <w:sz w:val="24"/>
          <w:szCs w:val="20"/>
        </w:rPr>
      </w:pPr>
      <w:r w:rsidRPr="001255DA">
        <w:rPr>
          <w:rFonts w:ascii="Times New Roman" w:eastAsia="Times New Roman" w:hAnsi="Times New Roman" w:cs="Times New Roman"/>
          <w:szCs w:val="20"/>
        </w:rPr>
        <w:t xml:space="preserve">          </w:t>
      </w:r>
      <w:r w:rsidRPr="001255DA">
        <w:rPr>
          <w:rFonts w:ascii="Times New Roman" w:eastAsia="Times New Roman" w:hAnsi="Times New Roman" w:cs="Times New Roman"/>
          <w:sz w:val="24"/>
          <w:szCs w:val="20"/>
        </w:rPr>
        <w:t>V</w:t>
      </w:r>
      <w:r w:rsidRPr="001255DA">
        <w:rPr>
          <w:rFonts w:ascii="Times New Roman" w:eastAsia="Times New Roman" w:hAnsi="Times New Roman" w:cs="Times New Roman"/>
          <w:sz w:val="24"/>
          <w:szCs w:val="20"/>
          <w:vertAlign w:val="subscript"/>
        </w:rPr>
        <w:t>0</w:t>
      </w:r>
      <w:r w:rsidRPr="001255DA">
        <w:rPr>
          <w:rFonts w:ascii="Times New Roman" w:eastAsia="Times New Roman" w:hAnsi="Times New Roman" w:cs="Times New Roman"/>
          <w:sz w:val="24"/>
          <w:szCs w:val="20"/>
        </w:rPr>
        <w:t xml:space="preserve"> (</w:t>
      </w:r>
      <w:proofErr w:type="spellStart"/>
      <w:r w:rsidRPr="001255DA">
        <w:rPr>
          <w:rFonts w:ascii="Times New Roman" w:eastAsia="Times New Roman" w:hAnsi="Times New Roman" w:cs="Times New Roman"/>
          <w:sz w:val="24"/>
          <w:szCs w:val="20"/>
        </w:rPr>
        <w:t>ort</w:t>
      </w:r>
      <w:proofErr w:type="spellEnd"/>
      <w:r w:rsidRPr="001255DA">
        <w:rPr>
          <w:rFonts w:ascii="Times New Roman" w:eastAsia="Times New Roman" w:hAnsi="Times New Roman" w:cs="Times New Roman"/>
          <w:sz w:val="24"/>
          <w:szCs w:val="20"/>
        </w:rPr>
        <w:t>)    =  ___________</w:t>
      </w:r>
    </w:p>
    <w:p w:rsidR="001255DA" w:rsidRPr="001255DA" w:rsidRDefault="001255DA" w:rsidP="001255DA">
      <w:pPr>
        <w:spacing w:after="0" w:line="360" w:lineRule="auto"/>
        <w:ind w:left="2832"/>
        <w:rPr>
          <w:rFonts w:ascii="Times New Roman" w:eastAsia="Times New Roman" w:hAnsi="Times New Roman" w:cs="Times New Roman"/>
          <w:szCs w:val="20"/>
        </w:rPr>
      </w:pPr>
      <w:r w:rsidRPr="001255DA">
        <w:rPr>
          <w:rFonts w:ascii="Times New Roman" w:eastAsia="Times New Roman" w:hAnsi="Times New Roman" w:cs="Times New Roman"/>
          <w:sz w:val="24"/>
          <w:szCs w:val="20"/>
        </w:rPr>
        <w:t xml:space="preserve">         V</w:t>
      </w:r>
      <w:r w:rsidRPr="001255DA">
        <w:rPr>
          <w:rFonts w:ascii="Times New Roman" w:eastAsia="Times New Roman" w:hAnsi="Times New Roman" w:cs="Times New Roman"/>
          <w:sz w:val="24"/>
          <w:szCs w:val="20"/>
          <w:vertAlign w:val="subscript"/>
        </w:rPr>
        <w:t>0</w:t>
      </w:r>
      <w:r w:rsidRPr="001255DA">
        <w:rPr>
          <w:rFonts w:ascii="Times New Roman" w:eastAsia="Times New Roman" w:hAnsi="Times New Roman" w:cs="Times New Roman"/>
          <w:sz w:val="24"/>
          <w:szCs w:val="20"/>
        </w:rPr>
        <w:t xml:space="preserve"> (tepe)  =  ___________         </w:t>
      </w:r>
    </w:p>
    <w:p w:rsidR="002D76E4" w:rsidRDefault="002D76E4" w:rsidP="001255DA">
      <w:pPr>
        <w:spacing w:after="0" w:line="360" w:lineRule="auto"/>
        <w:rPr>
          <w:rFonts w:ascii="Times New Roman" w:eastAsia="Times New Roman" w:hAnsi="Times New Roman" w:cs="Times New Roman"/>
          <w:b/>
          <w:bCs/>
          <w:szCs w:val="20"/>
        </w:rPr>
      </w:pPr>
    </w:p>
    <w:p w:rsidR="002D76E4" w:rsidRDefault="002D76E4" w:rsidP="001255DA">
      <w:pPr>
        <w:spacing w:after="0" w:line="360" w:lineRule="auto"/>
        <w:rPr>
          <w:rFonts w:ascii="Times New Roman" w:eastAsia="Times New Roman" w:hAnsi="Times New Roman" w:cs="Times New Roman"/>
          <w:b/>
          <w:bCs/>
          <w:szCs w:val="20"/>
        </w:rPr>
      </w:pPr>
    </w:p>
    <w:p w:rsidR="002D76E4" w:rsidRDefault="002D76E4" w:rsidP="001255DA">
      <w:pPr>
        <w:spacing w:after="0" w:line="360" w:lineRule="auto"/>
        <w:rPr>
          <w:rFonts w:ascii="Times New Roman" w:eastAsia="Times New Roman" w:hAnsi="Times New Roman" w:cs="Times New Roman"/>
          <w:b/>
          <w:bCs/>
          <w:szCs w:val="20"/>
        </w:rPr>
      </w:pPr>
    </w:p>
    <w:p w:rsidR="001255DA" w:rsidRPr="001255DA" w:rsidRDefault="001255DA" w:rsidP="001255DA">
      <w:pPr>
        <w:spacing w:after="0" w:line="360" w:lineRule="auto"/>
        <w:rPr>
          <w:rFonts w:ascii="Times New Roman" w:eastAsia="Times New Roman" w:hAnsi="Times New Roman" w:cs="Times New Roman"/>
          <w:b/>
          <w:bCs/>
          <w:szCs w:val="20"/>
        </w:rPr>
      </w:pPr>
      <w:r w:rsidRPr="001255DA">
        <w:rPr>
          <w:rFonts w:ascii="Times New Roman" w:eastAsia="Times New Roman" w:hAnsi="Times New Roman" w:cs="Times New Roman"/>
          <w:b/>
          <w:bCs/>
          <w:szCs w:val="20"/>
        </w:rPr>
        <w:lastRenderedPageBreak/>
        <w:t>4. Adım</w:t>
      </w:r>
    </w:p>
    <w:p w:rsidR="001255DA" w:rsidRPr="001255DA" w:rsidRDefault="001255DA" w:rsidP="001255DA">
      <w:pPr>
        <w:spacing w:after="0" w:line="360" w:lineRule="auto"/>
        <w:rPr>
          <w:rFonts w:ascii="Times New Roman" w:eastAsia="Times New Roman" w:hAnsi="Times New Roman" w:cs="Times New Roman"/>
          <w:szCs w:val="20"/>
        </w:rPr>
      </w:pPr>
      <w:r w:rsidRPr="001255DA">
        <w:rPr>
          <w:rFonts w:ascii="Times New Roman" w:eastAsia="Times New Roman" w:hAnsi="Times New Roman" w:cs="Times New Roman"/>
          <w:szCs w:val="20"/>
        </w:rPr>
        <w:t xml:space="preserve">Tablo </w:t>
      </w:r>
      <w:proofErr w:type="gramStart"/>
      <w:r w:rsidRPr="001255DA">
        <w:rPr>
          <w:rFonts w:ascii="Times New Roman" w:eastAsia="Times New Roman" w:hAnsi="Times New Roman" w:cs="Times New Roman"/>
          <w:szCs w:val="20"/>
        </w:rPr>
        <w:t>2.4</w:t>
      </w:r>
      <w:proofErr w:type="gramEnd"/>
      <w:r w:rsidRPr="001255DA">
        <w:rPr>
          <w:rFonts w:ascii="Times New Roman" w:eastAsia="Times New Roman" w:hAnsi="Times New Roman" w:cs="Times New Roman"/>
          <w:szCs w:val="20"/>
        </w:rPr>
        <w:t xml:space="preserve"> İntegral alıcı devre giriş ve çıkış işareti    </w:t>
      </w:r>
    </w:p>
    <w:p w:rsidR="001255DA" w:rsidRPr="001255DA" w:rsidRDefault="001255DA" w:rsidP="001255DA">
      <w:pPr>
        <w:spacing w:after="0" w:line="360" w:lineRule="auto"/>
        <w:rPr>
          <w:rFonts w:ascii="Times New Roman" w:eastAsia="Times New Roman" w:hAnsi="Times New Roman" w:cs="Times New Roman"/>
          <w:sz w:val="20"/>
          <w:szCs w:val="20"/>
        </w:rPr>
      </w:pPr>
      <w:r w:rsidRPr="001255DA">
        <w:rPr>
          <w:rFonts w:ascii="Times New Roman" w:eastAsia="Times New Roman" w:hAnsi="Times New Roman" w:cs="Times New Roman"/>
          <w:sz w:val="20"/>
          <w:szCs w:val="20"/>
        </w:rPr>
        <w:object w:dxaOrig="6106" w:dyaOrig="2640">
          <v:shape id="_x0000_i1044" type="#_x0000_t75" style="width:305.3pt;height:132pt" o:ole="">
            <v:imagedata r:id="rId43" o:title=""/>
          </v:shape>
          <o:OLEObject Type="Embed" ProgID="PBrush" ShapeID="_x0000_i1044" DrawAspect="Content" ObjectID="_1472545304" r:id="rId47"/>
        </w:object>
      </w:r>
    </w:p>
    <w:p w:rsidR="001255DA" w:rsidRPr="001255DA" w:rsidRDefault="001255DA" w:rsidP="001255DA">
      <w:pPr>
        <w:spacing w:after="0" w:line="360" w:lineRule="auto"/>
        <w:rPr>
          <w:rFonts w:ascii="Times New Roman" w:eastAsia="Times New Roman" w:hAnsi="Times New Roman" w:cs="Times New Roman"/>
          <w:b/>
          <w:bCs/>
          <w:sz w:val="24"/>
          <w:szCs w:val="20"/>
        </w:rPr>
      </w:pPr>
      <w:r w:rsidRPr="001255DA">
        <w:rPr>
          <w:rFonts w:ascii="Times New Roman" w:eastAsia="Times New Roman" w:hAnsi="Times New Roman" w:cs="Times New Roman"/>
          <w:b/>
          <w:bCs/>
          <w:sz w:val="24"/>
          <w:szCs w:val="20"/>
        </w:rPr>
        <w:t>5. Adım</w:t>
      </w:r>
    </w:p>
    <w:p w:rsidR="001255DA" w:rsidRPr="001255DA" w:rsidRDefault="001255DA" w:rsidP="001255DA">
      <w:pPr>
        <w:spacing w:after="0" w:line="360" w:lineRule="auto"/>
        <w:rPr>
          <w:rFonts w:ascii="Times New Roman" w:eastAsia="Times New Roman" w:hAnsi="Times New Roman" w:cs="Times New Roman"/>
          <w:sz w:val="24"/>
          <w:szCs w:val="20"/>
        </w:rPr>
      </w:pPr>
      <w:r w:rsidRPr="001255DA">
        <w:rPr>
          <w:rFonts w:ascii="Times New Roman" w:eastAsia="Times New Roman" w:hAnsi="Times New Roman" w:cs="Times New Roman"/>
          <w:sz w:val="24"/>
          <w:szCs w:val="20"/>
        </w:rPr>
        <w:t xml:space="preserve">Tablo </w:t>
      </w:r>
      <w:proofErr w:type="gramStart"/>
      <w:r w:rsidRPr="001255DA">
        <w:rPr>
          <w:rFonts w:ascii="Times New Roman" w:eastAsia="Times New Roman" w:hAnsi="Times New Roman" w:cs="Times New Roman"/>
          <w:sz w:val="24"/>
          <w:szCs w:val="20"/>
        </w:rPr>
        <w:t>2.5</w:t>
      </w:r>
      <w:proofErr w:type="gramEnd"/>
      <w:r w:rsidRPr="001255DA">
        <w:rPr>
          <w:rFonts w:ascii="Times New Roman" w:eastAsia="Times New Roman" w:hAnsi="Times New Roman" w:cs="Times New Roman"/>
          <w:sz w:val="24"/>
          <w:szCs w:val="20"/>
        </w:rPr>
        <w:t xml:space="preserve"> Türev alıcı devre giriş ve çıkış işareti</w:t>
      </w:r>
    </w:p>
    <w:p w:rsidR="001255DA" w:rsidRPr="001255DA" w:rsidRDefault="001255DA" w:rsidP="001255DA">
      <w:pPr>
        <w:spacing w:after="0" w:line="360" w:lineRule="auto"/>
        <w:rPr>
          <w:rFonts w:ascii="Times New Roman" w:eastAsia="Times New Roman" w:hAnsi="Times New Roman" w:cs="Times New Roman"/>
          <w:sz w:val="20"/>
          <w:szCs w:val="20"/>
        </w:rPr>
      </w:pPr>
      <w:r w:rsidRPr="001255DA">
        <w:rPr>
          <w:rFonts w:ascii="Times New Roman" w:eastAsia="Times New Roman" w:hAnsi="Times New Roman" w:cs="Times New Roman"/>
          <w:sz w:val="20"/>
          <w:szCs w:val="20"/>
        </w:rPr>
        <w:object w:dxaOrig="6106" w:dyaOrig="2640">
          <v:shape id="_x0000_i1045" type="#_x0000_t75" style="width:305.3pt;height:132pt" o:ole="">
            <v:imagedata r:id="rId43" o:title=""/>
          </v:shape>
          <o:OLEObject Type="Embed" ProgID="PBrush" ShapeID="_x0000_i1045" DrawAspect="Content" ObjectID="_1472545305" r:id="rId48"/>
        </w:object>
      </w:r>
    </w:p>
    <w:p w:rsidR="001255DA" w:rsidRDefault="001255DA" w:rsidP="001255DA">
      <w:pPr>
        <w:spacing w:after="0" w:line="360" w:lineRule="auto"/>
        <w:rPr>
          <w:rFonts w:ascii="Times New Roman" w:eastAsia="Times New Roman" w:hAnsi="Times New Roman" w:cs="Times New Roman"/>
          <w:b/>
          <w:bCs/>
          <w:sz w:val="24"/>
          <w:szCs w:val="20"/>
        </w:rPr>
      </w:pPr>
    </w:p>
    <w:p w:rsidR="005D6E01" w:rsidRDefault="002D18D2" w:rsidP="001255DA">
      <w:pPr>
        <w:spacing w:after="0" w:line="360" w:lineRule="auto"/>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 xml:space="preserve">Yapmış olduğunuz </w:t>
      </w:r>
      <w:proofErr w:type="gramStart"/>
      <w:r>
        <w:rPr>
          <w:rFonts w:ascii="Times New Roman" w:eastAsia="Times New Roman" w:hAnsi="Times New Roman" w:cs="Times New Roman"/>
          <w:b/>
          <w:bCs/>
          <w:sz w:val="24"/>
          <w:szCs w:val="20"/>
        </w:rPr>
        <w:t>simülasyon</w:t>
      </w:r>
      <w:proofErr w:type="gramEnd"/>
      <w:r>
        <w:rPr>
          <w:rFonts w:ascii="Times New Roman" w:eastAsia="Times New Roman" w:hAnsi="Times New Roman" w:cs="Times New Roman"/>
          <w:b/>
          <w:bCs/>
          <w:sz w:val="24"/>
          <w:szCs w:val="20"/>
        </w:rPr>
        <w:t xml:space="preserve"> çalışmasıyla mukayese ederek yorumlarınızı buraya ekleyiniz</w:t>
      </w:r>
    </w:p>
    <w:p w:rsidR="00154894" w:rsidRDefault="00154894" w:rsidP="00154894">
      <w:pPr>
        <w:keepNext/>
        <w:spacing w:after="0" w:line="360" w:lineRule="auto"/>
        <w:jc w:val="both"/>
        <w:outlineLvl w:val="0"/>
        <w:rPr>
          <w:rFonts w:ascii="Times New Roman" w:eastAsia="Times New Roman" w:hAnsi="Times New Roman" w:cs="Times New Roman"/>
          <w:b/>
          <w:bCs/>
          <w:sz w:val="24"/>
          <w:szCs w:val="20"/>
        </w:rPr>
      </w:pPr>
    </w:p>
    <w:p w:rsidR="00154894" w:rsidRDefault="00154894" w:rsidP="00154894">
      <w:pPr>
        <w:keepNext/>
        <w:spacing w:after="0" w:line="360" w:lineRule="auto"/>
        <w:jc w:val="both"/>
        <w:outlineLvl w:val="0"/>
        <w:rPr>
          <w:rFonts w:ascii="Times New Roman" w:eastAsia="Times New Roman" w:hAnsi="Times New Roman" w:cs="Times New Roman"/>
          <w:b/>
          <w:bCs/>
          <w:sz w:val="24"/>
          <w:szCs w:val="20"/>
        </w:rPr>
      </w:pPr>
    </w:p>
    <w:p w:rsidR="00154894" w:rsidRDefault="00154894" w:rsidP="00154894">
      <w:pPr>
        <w:spacing w:after="0" w:line="240" w:lineRule="auto"/>
        <w:rPr>
          <w:rFonts w:ascii="Times New Roman" w:eastAsia="Times New Roman" w:hAnsi="Times New Roman" w:cs="Times New Roman"/>
          <w:sz w:val="20"/>
          <w:szCs w:val="20"/>
        </w:rPr>
      </w:pPr>
    </w:p>
    <w:p w:rsidR="00154894" w:rsidRDefault="00154894" w:rsidP="00154894">
      <w:pPr>
        <w:spacing w:after="0" w:line="240" w:lineRule="auto"/>
        <w:rPr>
          <w:rFonts w:ascii="Times New Roman" w:eastAsia="Times New Roman" w:hAnsi="Times New Roman" w:cs="Times New Roman"/>
          <w:sz w:val="20"/>
          <w:szCs w:val="20"/>
        </w:rPr>
      </w:pPr>
    </w:p>
    <w:p w:rsidR="002D76E4" w:rsidRDefault="002D76E4" w:rsidP="00154894">
      <w:pPr>
        <w:spacing w:after="0" w:line="240" w:lineRule="auto"/>
        <w:rPr>
          <w:rFonts w:ascii="Times New Roman" w:eastAsia="Times New Roman" w:hAnsi="Times New Roman" w:cs="Times New Roman"/>
          <w:sz w:val="20"/>
          <w:szCs w:val="20"/>
        </w:rPr>
      </w:pPr>
    </w:p>
    <w:p w:rsidR="002D76E4" w:rsidRDefault="002D76E4" w:rsidP="00154894">
      <w:pPr>
        <w:spacing w:after="0" w:line="240" w:lineRule="auto"/>
        <w:rPr>
          <w:rFonts w:ascii="Times New Roman" w:eastAsia="Times New Roman" w:hAnsi="Times New Roman" w:cs="Times New Roman"/>
          <w:sz w:val="20"/>
          <w:szCs w:val="20"/>
        </w:rPr>
      </w:pPr>
    </w:p>
    <w:p w:rsidR="002D76E4" w:rsidRDefault="002D76E4" w:rsidP="00154894">
      <w:pPr>
        <w:spacing w:after="0" w:line="240" w:lineRule="auto"/>
        <w:rPr>
          <w:rFonts w:ascii="Times New Roman" w:eastAsia="Times New Roman" w:hAnsi="Times New Roman" w:cs="Times New Roman"/>
          <w:sz w:val="20"/>
          <w:szCs w:val="20"/>
        </w:rPr>
      </w:pPr>
    </w:p>
    <w:p w:rsidR="002D76E4" w:rsidRDefault="002D76E4" w:rsidP="00154894">
      <w:pPr>
        <w:spacing w:after="0" w:line="240" w:lineRule="auto"/>
        <w:rPr>
          <w:rFonts w:ascii="Times New Roman" w:eastAsia="Times New Roman" w:hAnsi="Times New Roman" w:cs="Times New Roman"/>
          <w:sz w:val="20"/>
          <w:szCs w:val="20"/>
        </w:rPr>
      </w:pPr>
    </w:p>
    <w:p w:rsidR="002D76E4" w:rsidRDefault="002D76E4" w:rsidP="00154894">
      <w:pPr>
        <w:spacing w:after="0" w:line="240" w:lineRule="auto"/>
        <w:rPr>
          <w:rFonts w:ascii="Times New Roman" w:eastAsia="Times New Roman" w:hAnsi="Times New Roman" w:cs="Times New Roman"/>
          <w:sz w:val="20"/>
          <w:szCs w:val="20"/>
        </w:rPr>
      </w:pPr>
    </w:p>
    <w:p w:rsidR="002D76E4" w:rsidRDefault="002D76E4" w:rsidP="00154894">
      <w:pPr>
        <w:spacing w:after="0" w:line="240" w:lineRule="auto"/>
        <w:rPr>
          <w:rFonts w:ascii="Times New Roman" w:eastAsia="Times New Roman" w:hAnsi="Times New Roman" w:cs="Times New Roman"/>
          <w:sz w:val="20"/>
          <w:szCs w:val="20"/>
        </w:rPr>
      </w:pPr>
    </w:p>
    <w:p w:rsidR="002D76E4" w:rsidRDefault="002D76E4" w:rsidP="00154894">
      <w:pPr>
        <w:spacing w:after="0" w:line="240" w:lineRule="auto"/>
        <w:rPr>
          <w:rFonts w:ascii="Times New Roman" w:eastAsia="Times New Roman" w:hAnsi="Times New Roman" w:cs="Times New Roman"/>
          <w:sz w:val="20"/>
          <w:szCs w:val="20"/>
        </w:rPr>
      </w:pPr>
    </w:p>
    <w:p w:rsidR="002D76E4" w:rsidRDefault="002D76E4" w:rsidP="00154894">
      <w:pPr>
        <w:spacing w:after="0" w:line="240" w:lineRule="auto"/>
        <w:rPr>
          <w:rFonts w:ascii="Times New Roman" w:eastAsia="Times New Roman" w:hAnsi="Times New Roman" w:cs="Times New Roman"/>
          <w:sz w:val="20"/>
          <w:szCs w:val="20"/>
        </w:rPr>
      </w:pPr>
    </w:p>
    <w:p w:rsidR="002D76E4" w:rsidRDefault="002D76E4" w:rsidP="00154894">
      <w:pPr>
        <w:spacing w:after="0" w:line="240" w:lineRule="auto"/>
        <w:rPr>
          <w:rFonts w:ascii="Times New Roman" w:eastAsia="Times New Roman" w:hAnsi="Times New Roman" w:cs="Times New Roman"/>
          <w:sz w:val="20"/>
          <w:szCs w:val="20"/>
        </w:rPr>
      </w:pPr>
    </w:p>
    <w:p w:rsidR="002D76E4" w:rsidRDefault="002D76E4" w:rsidP="00154894">
      <w:pPr>
        <w:spacing w:after="0" w:line="240" w:lineRule="auto"/>
        <w:rPr>
          <w:rFonts w:ascii="Times New Roman" w:eastAsia="Times New Roman" w:hAnsi="Times New Roman" w:cs="Times New Roman"/>
          <w:sz w:val="20"/>
          <w:szCs w:val="20"/>
        </w:rPr>
      </w:pPr>
    </w:p>
    <w:p w:rsidR="002D76E4" w:rsidRDefault="002D76E4" w:rsidP="00154894">
      <w:pPr>
        <w:spacing w:after="0" w:line="240" w:lineRule="auto"/>
        <w:rPr>
          <w:rFonts w:ascii="Times New Roman" w:eastAsia="Times New Roman" w:hAnsi="Times New Roman" w:cs="Times New Roman"/>
          <w:sz w:val="20"/>
          <w:szCs w:val="20"/>
        </w:rPr>
      </w:pPr>
    </w:p>
    <w:p w:rsidR="002D76E4" w:rsidRDefault="002D76E4" w:rsidP="00154894">
      <w:pPr>
        <w:spacing w:after="0" w:line="240" w:lineRule="auto"/>
        <w:rPr>
          <w:rFonts w:ascii="Times New Roman" w:eastAsia="Times New Roman" w:hAnsi="Times New Roman" w:cs="Times New Roman"/>
          <w:sz w:val="20"/>
          <w:szCs w:val="20"/>
        </w:rPr>
      </w:pPr>
    </w:p>
    <w:p w:rsidR="002D76E4" w:rsidRDefault="002D76E4" w:rsidP="00154894">
      <w:pPr>
        <w:spacing w:after="0" w:line="240" w:lineRule="auto"/>
        <w:rPr>
          <w:rFonts w:ascii="Times New Roman" w:eastAsia="Times New Roman" w:hAnsi="Times New Roman" w:cs="Times New Roman"/>
          <w:sz w:val="20"/>
          <w:szCs w:val="20"/>
        </w:rPr>
      </w:pPr>
    </w:p>
    <w:p w:rsidR="002D76E4" w:rsidRDefault="002D76E4" w:rsidP="00154894">
      <w:pPr>
        <w:spacing w:after="0" w:line="240" w:lineRule="auto"/>
        <w:rPr>
          <w:rFonts w:ascii="Times New Roman" w:eastAsia="Times New Roman" w:hAnsi="Times New Roman" w:cs="Times New Roman"/>
          <w:sz w:val="20"/>
          <w:szCs w:val="20"/>
        </w:rPr>
      </w:pPr>
    </w:p>
    <w:p w:rsidR="002D76E4" w:rsidRDefault="002D76E4" w:rsidP="00154894">
      <w:pPr>
        <w:spacing w:after="0" w:line="240" w:lineRule="auto"/>
        <w:rPr>
          <w:rFonts w:ascii="Times New Roman" w:eastAsia="Times New Roman" w:hAnsi="Times New Roman" w:cs="Times New Roman"/>
          <w:sz w:val="20"/>
          <w:szCs w:val="20"/>
        </w:rPr>
      </w:pPr>
    </w:p>
    <w:p w:rsidR="002D76E4" w:rsidRPr="00154894" w:rsidRDefault="002D76E4" w:rsidP="00154894">
      <w:pPr>
        <w:spacing w:after="0" w:line="240" w:lineRule="auto"/>
        <w:rPr>
          <w:rFonts w:ascii="Times New Roman" w:eastAsia="Times New Roman" w:hAnsi="Times New Roman" w:cs="Times New Roman"/>
          <w:sz w:val="20"/>
          <w:szCs w:val="20"/>
        </w:rPr>
      </w:pPr>
    </w:p>
    <w:p w:rsidR="00154894" w:rsidRDefault="00154894" w:rsidP="00154894">
      <w:pPr>
        <w:spacing w:after="0" w:line="360" w:lineRule="auto"/>
        <w:jc w:val="both"/>
        <w:rPr>
          <w:rFonts w:ascii="Times New Roman" w:eastAsia="Times New Roman" w:hAnsi="Times New Roman" w:cs="Times New Roman"/>
          <w:b/>
          <w:sz w:val="24"/>
          <w:szCs w:val="20"/>
        </w:rPr>
      </w:pPr>
    </w:p>
    <w:p w:rsidR="00154894" w:rsidRDefault="00154894" w:rsidP="00154894">
      <w:pPr>
        <w:keepNext/>
        <w:spacing w:after="0" w:line="360" w:lineRule="auto"/>
        <w:jc w:val="both"/>
        <w:outlineLvl w:val="0"/>
        <w:rPr>
          <w:rFonts w:ascii="Times New Roman" w:eastAsia="Times New Roman" w:hAnsi="Times New Roman" w:cs="Times New Roman"/>
          <w:b/>
          <w:sz w:val="24"/>
          <w:szCs w:val="20"/>
        </w:rPr>
      </w:pPr>
      <w:r w:rsidRPr="00154894">
        <w:rPr>
          <w:rFonts w:ascii="Times New Roman" w:eastAsia="Times New Roman" w:hAnsi="Times New Roman" w:cs="Times New Roman"/>
          <w:b/>
          <w:sz w:val="24"/>
          <w:szCs w:val="20"/>
        </w:rPr>
        <w:lastRenderedPageBreak/>
        <w:t xml:space="preserve">DENEY </w:t>
      </w:r>
      <w:proofErr w:type="gramStart"/>
      <w:r w:rsidRPr="00154894">
        <w:rPr>
          <w:rFonts w:ascii="Times New Roman" w:eastAsia="Times New Roman" w:hAnsi="Times New Roman" w:cs="Times New Roman"/>
          <w:b/>
          <w:sz w:val="24"/>
          <w:szCs w:val="20"/>
        </w:rPr>
        <w:t>3  RLC</w:t>
      </w:r>
      <w:proofErr w:type="gramEnd"/>
      <w:r w:rsidRPr="00154894">
        <w:rPr>
          <w:rFonts w:ascii="Times New Roman" w:eastAsia="Times New Roman" w:hAnsi="Times New Roman" w:cs="Times New Roman"/>
          <w:b/>
          <w:sz w:val="24"/>
          <w:szCs w:val="20"/>
        </w:rPr>
        <w:t xml:space="preserve"> DEVRELERİNDE GEÇİCİ DURUM ANALİZİ</w:t>
      </w:r>
    </w:p>
    <w:p w:rsidR="00F727AC" w:rsidRDefault="00F727AC" w:rsidP="00154894">
      <w:pPr>
        <w:keepNext/>
        <w:spacing w:after="0" w:line="360" w:lineRule="auto"/>
        <w:jc w:val="both"/>
        <w:outlineLvl w:val="0"/>
        <w:rPr>
          <w:rFonts w:ascii="Times New Roman" w:eastAsia="Times New Roman" w:hAnsi="Times New Roman" w:cs="Times New Roman"/>
          <w:b/>
          <w:sz w:val="24"/>
          <w:szCs w:val="20"/>
        </w:rPr>
      </w:pPr>
    </w:p>
    <w:p w:rsidR="002D76E4" w:rsidRPr="002D76E4" w:rsidRDefault="002D76E4" w:rsidP="00154894">
      <w:pPr>
        <w:spacing w:after="0" w:line="360" w:lineRule="auto"/>
        <w:jc w:val="both"/>
        <w:rPr>
          <w:rFonts w:ascii="Times New Roman" w:eastAsia="Times New Roman" w:hAnsi="Times New Roman" w:cs="Times New Roman"/>
          <w:b/>
          <w:sz w:val="12"/>
          <w:szCs w:val="20"/>
        </w:rPr>
      </w:pPr>
    </w:p>
    <w:p w:rsidR="00154894" w:rsidRDefault="00154894" w:rsidP="00154894">
      <w:pPr>
        <w:spacing w:after="0" w:line="360" w:lineRule="auto"/>
        <w:jc w:val="both"/>
        <w:rPr>
          <w:rFonts w:ascii="Times New Roman" w:eastAsia="Times New Roman" w:hAnsi="Times New Roman" w:cs="Times New Roman"/>
          <w:szCs w:val="20"/>
        </w:rPr>
      </w:pPr>
      <w:r w:rsidRPr="00154894">
        <w:rPr>
          <w:rFonts w:ascii="Times New Roman" w:eastAsia="Times New Roman" w:hAnsi="Times New Roman" w:cs="Times New Roman"/>
          <w:b/>
          <w:sz w:val="24"/>
          <w:szCs w:val="20"/>
        </w:rPr>
        <w:t>AMAÇ:</w:t>
      </w:r>
      <w:r w:rsidRPr="00154894">
        <w:rPr>
          <w:rFonts w:ascii="Times New Roman" w:eastAsia="Times New Roman" w:hAnsi="Times New Roman" w:cs="Times New Roman"/>
          <w:szCs w:val="20"/>
        </w:rPr>
        <w:t xml:space="preserve"> RLC devrelerinin geçici durum davranışlarının incelenmesi</w:t>
      </w:r>
    </w:p>
    <w:p w:rsidR="00F727AC" w:rsidRDefault="00F727AC" w:rsidP="00154894">
      <w:pPr>
        <w:spacing w:after="0" w:line="360" w:lineRule="auto"/>
        <w:jc w:val="both"/>
        <w:rPr>
          <w:rFonts w:ascii="Times New Roman" w:eastAsia="Times New Roman" w:hAnsi="Times New Roman" w:cs="Times New Roman"/>
          <w:szCs w:val="20"/>
        </w:rPr>
      </w:pPr>
    </w:p>
    <w:p w:rsidR="00F727AC" w:rsidRDefault="00F727AC" w:rsidP="00F727A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ÖN ÇALIŞMA</w:t>
      </w:r>
    </w:p>
    <w:p w:rsidR="00F727AC" w:rsidRDefault="00F727AC" w:rsidP="00F727AC">
      <w:pPr>
        <w:spacing w:after="0" w:line="240" w:lineRule="auto"/>
        <w:jc w:val="both"/>
        <w:rPr>
          <w:rFonts w:ascii="Times New Roman" w:eastAsia="Times New Roman" w:hAnsi="Times New Roman" w:cs="Times New Roman"/>
          <w:b/>
          <w:sz w:val="24"/>
          <w:szCs w:val="24"/>
        </w:rPr>
      </w:pPr>
    </w:p>
    <w:p w:rsidR="00F727AC" w:rsidRPr="001B05D1" w:rsidRDefault="00BF0316" w:rsidP="00154894">
      <w:pPr>
        <w:spacing w:after="0" w:line="360" w:lineRule="auto"/>
        <w:jc w:val="both"/>
        <w:rPr>
          <w:rFonts w:ascii="Times New Roman" w:eastAsia="Times New Roman" w:hAnsi="Times New Roman" w:cs="Times New Roman"/>
        </w:rPr>
      </w:pPr>
      <w:r w:rsidRPr="00BF0316">
        <w:rPr>
          <w:rFonts w:ascii="Times New Roman" w:eastAsia="Times New Roman" w:hAnsi="Times New Roman" w:cs="Times New Roman"/>
        </w:rPr>
        <w:t xml:space="preserve">RLC deneyinden önce bölümümüzün sayfasında ön çalışma şablonu paylaşılacaktır. Ön çalışma şablonu, öğrencilerin ön çalışmayı yapması için </w:t>
      </w:r>
      <w:proofErr w:type="gramStart"/>
      <w:r w:rsidRPr="00BF0316">
        <w:rPr>
          <w:rFonts w:ascii="Times New Roman" w:eastAsia="Times New Roman" w:hAnsi="Times New Roman" w:cs="Times New Roman"/>
        </w:rPr>
        <w:t>baz</w:t>
      </w:r>
      <w:proofErr w:type="gramEnd"/>
      <w:r w:rsidRPr="00BF0316">
        <w:rPr>
          <w:rFonts w:ascii="Times New Roman" w:eastAsia="Times New Roman" w:hAnsi="Times New Roman" w:cs="Times New Roman"/>
        </w:rPr>
        <w:t xml:space="preserve"> alacakları şablondur. Bu şablonun dışına çıkılmayacaktır. Şablonda önce verilen R L ve C değerlerine göre teorik çözüm yapılacak ve bir </w:t>
      </w:r>
      <w:proofErr w:type="spellStart"/>
      <w:r w:rsidRPr="00BF0316">
        <w:rPr>
          <w:rFonts w:ascii="Times New Roman" w:eastAsia="Times New Roman" w:hAnsi="Times New Roman" w:cs="Times New Roman"/>
        </w:rPr>
        <w:t>kapasitörün</w:t>
      </w:r>
      <w:proofErr w:type="spellEnd"/>
      <w:r w:rsidRPr="00BF0316">
        <w:rPr>
          <w:rFonts w:ascii="Times New Roman" w:eastAsia="Times New Roman" w:hAnsi="Times New Roman" w:cs="Times New Roman"/>
        </w:rPr>
        <w:t xml:space="preserve"> </w:t>
      </w:r>
      <w:proofErr w:type="spellStart"/>
      <w:r w:rsidRPr="00BF0316">
        <w:rPr>
          <w:rFonts w:ascii="Times New Roman" w:eastAsia="Times New Roman" w:hAnsi="Times New Roman" w:cs="Times New Roman"/>
        </w:rPr>
        <w:t>tranzient</w:t>
      </w:r>
      <w:proofErr w:type="spellEnd"/>
      <w:r w:rsidRPr="00BF0316">
        <w:rPr>
          <w:rFonts w:ascii="Times New Roman" w:eastAsia="Times New Roman" w:hAnsi="Times New Roman" w:cs="Times New Roman"/>
        </w:rPr>
        <w:t xml:space="preserve"> analiz denklemi </w:t>
      </w:r>
      <w:proofErr w:type="spellStart"/>
      <w:r w:rsidRPr="00BF0316">
        <w:rPr>
          <w:rFonts w:ascii="Times New Roman" w:eastAsia="Times New Roman" w:hAnsi="Times New Roman" w:cs="Times New Roman"/>
        </w:rPr>
        <w:t>Vc</w:t>
      </w:r>
      <w:proofErr w:type="spellEnd"/>
      <w:r w:rsidRPr="00BF0316">
        <w:rPr>
          <w:rFonts w:ascii="Times New Roman" w:eastAsia="Times New Roman" w:hAnsi="Times New Roman" w:cs="Times New Roman"/>
        </w:rPr>
        <w:t>(t) elde edilecektir. Daha sonra MATLAB programı kullanılarak </w:t>
      </w:r>
      <w:proofErr w:type="spellStart"/>
      <w:r w:rsidRPr="00BF0316">
        <w:rPr>
          <w:rFonts w:ascii="Times New Roman" w:eastAsia="Times New Roman" w:hAnsi="Times New Roman" w:cs="Times New Roman"/>
        </w:rPr>
        <w:t>plot</w:t>
      </w:r>
      <w:proofErr w:type="spellEnd"/>
      <w:r w:rsidRPr="00BF0316">
        <w:rPr>
          <w:rFonts w:ascii="Times New Roman" w:eastAsia="Times New Roman" w:hAnsi="Times New Roman" w:cs="Times New Roman"/>
        </w:rPr>
        <w:t xml:space="preserve"> komutuyla bu </w:t>
      </w:r>
      <w:proofErr w:type="spellStart"/>
      <w:r w:rsidRPr="00BF0316">
        <w:rPr>
          <w:rFonts w:ascii="Times New Roman" w:eastAsia="Times New Roman" w:hAnsi="Times New Roman" w:cs="Times New Roman"/>
        </w:rPr>
        <w:t>Vc</w:t>
      </w:r>
      <w:proofErr w:type="spellEnd"/>
      <w:r w:rsidRPr="00BF0316">
        <w:rPr>
          <w:rFonts w:ascii="Times New Roman" w:eastAsia="Times New Roman" w:hAnsi="Times New Roman" w:cs="Times New Roman"/>
        </w:rPr>
        <w:t xml:space="preserve">(t) ifadesi çizdirilecektir. Elde edilen grafik belirtilen yere yerleştirilecektir. Bunun yanında; bir de </w:t>
      </w:r>
      <w:proofErr w:type="gramStart"/>
      <w:r w:rsidRPr="00BF0316">
        <w:rPr>
          <w:rFonts w:ascii="Times New Roman" w:eastAsia="Times New Roman" w:hAnsi="Times New Roman" w:cs="Times New Roman"/>
        </w:rPr>
        <w:t>simülasyon</w:t>
      </w:r>
      <w:proofErr w:type="gramEnd"/>
      <w:r w:rsidRPr="00BF0316">
        <w:rPr>
          <w:rFonts w:ascii="Times New Roman" w:eastAsia="Times New Roman" w:hAnsi="Times New Roman" w:cs="Times New Roman"/>
        </w:rPr>
        <w:t xml:space="preserve"> programlarından herhangi birini kullanarak (MATLAB </w:t>
      </w:r>
      <w:proofErr w:type="spellStart"/>
      <w:r w:rsidRPr="00BF0316">
        <w:rPr>
          <w:rFonts w:ascii="Times New Roman" w:eastAsia="Times New Roman" w:hAnsi="Times New Roman" w:cs="Times New Roman"/>
        </w:rPr>
        <w:t>simulink</w:t>
      </w:r>
      <w:proofErr w:type="spellEnd"/>
      <w:r w:rsidRPr="00BF0316">
        <w:rPr>
          <w:rFonts w:ascii="Times New Roman" w:eastAsia="Times New Roman" w:hAnsi="Times New Roman" w:cs="Times New Roman"/>
        </w:rPr>
        <w:t xml:space="preserve">, </w:t>
      </w:r>
      <w:proofErr w:type="spellStart"/>
      <w:r w:rsidRPr="00BF0316">
        <w:rPr>
          <w:rFonts w:ascii="Times New Roman" w:eastAsia="Times New Roman" w:hAnsi="Times New Roman" w:cs="Times New Roman"/>
        </w:rPr>
        <w:t>proteus</w:t>
      </w:r>
      <w:proofErr w:type="spellEnd"/>
      <w:r w:rsidRPr="00BF0316">
        <w:rPr>
          <w:rFonts w:ascii="Times New Roman" w:eastAsia="Times New Roman" w:hAnsi="Times New Roman" w:cs="Times New Roman"/>
        </w:rPr>
        <w:t xml:space="preserve">, </w:t>
      </w:r>
      <w:proofErr w:type="spellStart"/>
      <w:r w:rsidRPr="00BF0316">
        <w:rPr>
          <w:rFonts w:ascii="Times New Roman" w:eastAsia="Times New Roman" w:hAnsi="Times New Roman" w:cs="Times New Roman"/>
        </w:rPr>
        <w:t>multisim</w:t>
      </w:r>
      <w:proofErr w:type="spellEnd"/>
      <w:r w:rsidRPr="00BF0316">
        <w:rPr>
          <w:rFonts w:ascii="Times New Roman" w:eastAsia="Times New Roman" w:hAnsi="Times New Roman" w:cs="Times New Roman"/>
        </w:rPr>
        <w:t xml:space="preserve"> vb.) simülasyon yapılacak ve ön çalışmaya eklenecektir. Bununla ilgili bilgiler deneyden önceki duyuruda bir sunu şeklinde verilecektir.</w:t>
      </w:r>
    </w:p>
    <w:p w:rsidR="00AC254A" w:rsidRDefault="00AC254A" w:rsidP="00AC254A">
      <w:pPr>
        <w:spacing w:after="0" w:line="360" w:lineRule="auto"/>
        <w:jc w:val="both"/>
        <w:rPr>
          <w:rFonts w:ascii="Times New Roman" w:eastAsia="Times New Roman" w:hAnsi="Times New Roman" w:cs="Times New Roman"/>
          <w:b/>
          <w:szCs w:val="20"/>
        </w:rPr>
      </w:pPr>
      <w:r w:rsidRPr="00AC254A">
        <w:rPr>
          <w:rFonts w:ascii="Times New Roman" w:eastAsia="Times New Roman" w:hAnsi="Times New Roman" w:cs="Times New Roman"/>
          <w:b/>
          <w:szCs w:val="20"/>
        </w:rPr>
        <w:t>TEORİK BİLGİ</w:t>
      </w:r>
    </w:p>
    <w:p w:rsidR="00F727AC" w:rsidRPr="00AC254A" w:rsidRDefault="00F727AC" w:rsidP="00AC254A">
      <w:pPr>
        <w:spacing w:after="0" w:line="360" w:lineRule="auto"/>
        <w:jc w:val="both"/>
        <w:rPr>
          <w:rFonts w:ascii="Times New Roman" w:eastAsia="Times New Roman" w:hAnsi="Times New Roman" w:cs="Times New Roman"/>
          <w:b/>
          <w:szCs w:val="20"/>
        </w:rPr>
      </w:pPr>
    </w:p>
    <w:p w:rsidR="00AC254A" w:rsidRPr="00AC254A" w:rsidRDefault="00AC254A" w:rsidP="00AC254A">
      <w:pPr>
        <w:spacing w:after="0" w:line="360" w:lineRule="auto"/>
        <w:jc w:val="both"/>
        <w:rPr>
          <w:rFonts w:ascii="Times New Roman" w:eastAsia="Times New Roman" w:hAnsi="Times New Roman" w:cs="Times New Roman"/>
          <w:szCs w:val="20"/>
        </w:rPr>
      </w:pPr>
      <w:r w:rsidRPr="00AC254A">
        <w:rPr>
          <w:rFonts w:ascii="Times New Roman" w:eastAsia="Times New Roman" w:hAnsi="Times New Roman" w:cs="Times New Roman"/>
          <w:szCs w:val="20"/>
        </w:rPr>
        <w:t>Devre iki tane enerji depolayan eleman, bir bobin ve bir kondansatör veya seri veya paralel eşdeğeri tek bir elemana eşit olmayan aynı cins iki eleman içeriyorsa, ikinci dereceden bir diferansiyel denklem devreyi tanımlar.  İkinci dereceden devreleri tanımlayan ikinci dereceden diferansiyel denklemler genel olarak</w:t>
      </w:r>
    </w:p>
    <w:p w:rsidR="00AC254A" w:rsidRPr="00AC254A" w:rsidRDefault="00633336" w:rsidP="00AC254A">
      <w:pPr>
        <w:spacing w:after="0" w:line="360" w:lineRule="auto"/>
        <w:jc w:val="both"/>
        <w:rPr>
          <w:rFonts w:ascii="Times New Roman" w:eastAsia="Times New Roman" w:hAnsi="Times New Roman" w:cs="Times New Roman"/>
          <w:szCs w:val="20"/>
        </w:rPr>
      </w:pPr>
      <w:r>
        <w:rPr>
          <w:rFonts w:ascii="Times New Roman" w:eastAsia="Times New Roman" w:hAnsi="Times New Roman" w:cs="Times New Roman"/>
          <w:szCs w:val="20"/>
        </w:rPr>
        <w:pict>
          <v:shape id="_x0000_s1074" type="#_x0000_t75" style="position:absolute;left:0;text-align:left;margin-left:152.35pt;margin-top:10.75pt;width:118pt;height:37pt;z-index:251699200" o:allowincell="f">
            <v:imagedata r:id="rId49" o:title=""/>
            <w10:wrap type="topAndBottom"/>
          </v:shape>
          <o:OLEObject Type="Embed" ProgID="Equation.3" ShapeID="_x0000_s1074" DrawAspect="Content" ObjectID="_1472545306" r:id="rId50"/>
        </w:pict>
      </w:r>
    </w:p>
    <w:p w:rsidR="00AC254A" w:rsidRPr="00AC254A" w:rsidRDefault="00AC254A" w:rsidP="00AC254A">
      <w:pPr>
        <w:spacing w:after="0" w:line="360" w:lineRule="auto"/>
        <w:jc w:val="both"/>
        <w:rPr>
          <w:rFonts w:ascii="Times New Roman" w:eastAsia="Times New Roman" w:hAnsi="Times New Roman" w:cs="Times New Roman"/>
          <w:szCs w:val="20"/>
        </w:rPr>
      </w:pPr>
      <w:proofErr w:type="gramStart"/>
      <w:r w:rsidRPr="00AC254A">
        <w:rPr>
          <w:rFonts w:ascii="Times New Roman" w:eastAsia="Times New Roman" w:hAnsi="Times New Roman" w:cs="Times New Roman"/>
          <w:szCs w:val="20"/>
        </w:rPr>
        <w:t>şeklindedir</w:t>
      </w:r>
      <w:proofErr w:type="gramEnd"/>
      <w:r w:rsidRPr="00AC254A">
        <w:rPr>
          <w:rFonts w:ascii="Times New Roman" w:eastAsia="Times New Roman" w:hAnsi="Times New Roman" w:cs="Times New Roman"/>
          <w:szCs w:val="20"/>
        </w:rPr>
        <w:t xml:space="preserve">. </w:t>
      </w:r>
      <w:proofErr w:type="gramStart"/>
      <w:r w:rsidRPr="00AC254A">
        <w:rPr>
          <w:rFonts w:ascii="Times New Roman" w:eastAsia="Times New Roman" w:hAnsi="Times New Roman" w:cs="Times New Roman"/>
          <w:szCs w:val="20"/>
        </w:rPr>
        <w:t>a</w:t>
      </w:r>
      <w:proofErr w:type="gramEnd"/>
      <w:r w:rsidRPr="00AC254A">
        <w:rPr>
          <w:rFonts w:ascii="Times New Roman" w:eastAsia="Times New Roman" w:hAnsi="Times New Roman" w:cs="Times New Roman"/>
          <w:szCs w:val="20"/>
        </w:rPr>
        <w:t xml:space="preserve"> </w:t>
      </w:r>
      <w:proofErr w:type="spellStart"/>
      <w:r w:rsidRPr="00AC254A">
        <w:rPr>
          <w:rFonts w:ascii="Times New Roman" w:eastAsia="Times New Roman" w:hAnsi="Times New Roman" w:cs="Times New Roman"/>
          <w:szCs w:val="20"/>
        </w:rPr>
        <w:t>lar</w:t>
      </w:r>
      <w:proofErr w:type="spellEnd"/>
      <w:r w:rsidRPr="00AC254A">
        <w:rPr>
          <w:rFonts w:ascii="Times New Roman" w:eastAsia="Times New Roman" w:hAnsi="Times New Roman" w:cs="Times New Roman"/>
          <w:szCs w:val="20"/>
        </w:rPr>
        <w:t xml:space="preserve"> reel sabitlerdir. </w:t>
      </w:r>
      <w:proofErr w:type="gramStart"/>
      <w:r w:rsidRPr="00AC254A">
        <w:rPr>
          <w:rFonts w:ascii="Times New Roman" w:eastAsia="Times New Roman" w:hAnsi="Times New Roman" w:cs="Times New Roman"/>
          <w:szCs w:val="20"/>
        </w:rPr>
        <w:t>x</w:t>
      </w:r>
      <w:proofErr w:type="gramEnd"/>
      <w:r w:rsidRPr="00AC254A">
        <w:rPr>
          <w:rFonts w:ascii="Times New Roman" w:eastAsia="Times New Roman" w:hAnsi="Times New Roman" w:cs="Times New Roman"/>
          <w:szCs w:val="20"/>
        </w:rPr>
        <w:t xml:space="preserve"> akım veya gerilim olabilir, f (t)  bağımsız kaynaklar tarafından belirlenen zamana bağlı bir fonksiyondur. </w:t>
      </w:r>
    </w:p>
    <w:p w:rsidR="00AC254A" w:rsidRPr="00AC254A" w:rsidRDefault="00AC254A" w:rsidP="00AC254A">
      <w:pPr>
        <w:spacing w:after="0" w:line="360" w:lineRule="auto"/>
        <w:jc w:val="both"/>
        <w:rPr>
          <w:rFonts w:ascii="Times New Roman" w:eastAsia="Times New Roman" w:hAnsi="Times New Roman" w:cs="Times New Roman"/>
          <w:szCs w:val="20"/>
        </w:rPr>
      </w:pPr>
      <w:r w:rsidRPr="00AC254A">
        <w:rPr>
          <w:rFonts w:ascii="Times New Roman" w:eastAsia="Times New Roman" w:hAnsi="Times New Roman" w:cs="Times New Roman"/>
          <w:szCs w:val="20"/>
        </w:rPr>
        <w:t>Devrenin toplam cevabı:</w:t>
      </w:r>
    </w:p>
    <w:p w:rsidR="00AC254A" w:rsidRPr="00AC254A" w:rsidRDefault="00633336" w:rsidP="00AC254A">
      <w:pPr>
        <w:spacing w:after="0" w:line="360" w:lineRule="auto"/>
        <w:jc w:val="both"/>
        <w:rPr>
          <w:rFonts w:ascii="Times New Roman" w:eastAsia="Times New Roman" w:hAnsi="Times New Roman" w:cs="Times New Roman"/>
          <w:szCs w:val="20"/>
        </w:rPr>
      </w:pPr>
      <w:r>
        <w:rPr>
          <w:rFonts w:ascii="Times New Roman" w:eastAsia="Times New Roman" w:hAnsi="Times New Roman" w:cs="Times New Roman"/>
          <w:szCs w:val="20"/>
        </w:rPr>
        <w:pict>
          <v:shape id="_x0000_s1075" type="#_x0000_t75" style="position:absolute;left:0;text-align:left;margin-left:152.35pt;margin-top:9.2pt;width:94pt;height:17pt;z-index:251700224" o:allowincell="f">
            <v:imagedata r:id="rId51" o:title=""/>
            <w10:wrap type="topAndBottom"/>
          </v:shape>
          <o:OLEObject Type="Embed" ProgID="Equation.3" ShapeID="_x0000_s1075" DrawAspect="Content" ObjectID="_1472545307" r:id="rId52"/>
        </w:pict>
      </w:r>
    </w:p>
    <w:p w:rsidR="00AC254A" w:rsidRPr="00AC254A" w:rsidRDefault="00AC254A" w:rsidP="00AC254A">
      <w:pPr>
        <w:spacing w:after="0" w:line="360" w:lineRule="auto"/>
        <w:jc w:val="both"/>
        <w:rPr>
          <w:rFonts w:ascii="Times New Roman" w:eastAsia="Times New Roman" w:hAnsi="Times New Roman" w:cs="Times New Roman"/>
          <w:szCs w:val="20"/>
        </w:rPr>
      </w:pPr>
      <w:proofErr w:type="gramStart"/>
      <w:r w:rsidRPr="00AC254A">
        <w:rPr>
          <w:rFonts w:ascii="Times New Roman" w:eastAsia="Times New Roman" w:hAnsi="Times New Roman" w:cs="Times New Roman"/>
          <w:szCs w:val="20"/>
        </w:rPr>
        <w:t>dır</w:t>
      </w:r>
      <w:proofErr w:type="gramEnd"/>
      <w:r w:rsidRPr="00AC254A">
        <w:rPr>
          <w:rFonts w:ascii="Times New Roman" w:eastAsia="Times New Roman" w:hAnsi="Times New Roman" w:cs="Times New Roman"/>
          <w:szCs w:val="20"/>
        </w:rPr>
        <w:t xml:space="preserve">. </w:t>
      </w:r>
      <w:proofErr w:type="spellStart"/>
      <w:r w:rsidRPr="00AC254A">
        <w:rPr>
          <w:rFonts w:ascii="Times New Roman" w:eastAsia="Times New Roman" w:hAnsi="Times New Roman" w:cs="Times New Roman"/>
          <w:szCs w:val="20"/>
        </w:rPr>
        <w:t>x</w:t>
      </w:r>
      <w:r w:rsidRPr="00AC254A">
        <w:rPr>
          <w:rFonts w:ascii="Times New Roman" w:eastAsia="Times New Roman" w:hAnsi="Times New Roman" w:cs="Times New Roman"/>
          <w:szCs w:val="20"/>
          <w:vertAlign w:val="subscript"/>
        </w:rPr>
        <w:t>n</w:t>
      </w:r>
      <w:proofErr w:type="spellEnd"/>
      <w:r w:rsidRPr="00AC254A">
        <w:rPr>
          <w:rFonts w:ascii="Times New Roman" w:eastAsia="Times New Roman" w:hAnsi="Times New Roman" w:cs="Times New Roman"/>
          <w:szCs w:val="20"/>
        </w:rPr>
        <w:t xml:space="preserve">(t); f(t)=0 yapılarak elde edilen doğal cevap, </w:t>
      </w:r>
      <w:proofErr w:type="spellStart"/>
      <w:r w:rsidRPr="00AC254A">
        <w:rPr>
          <w:rFonts w:ascii="Times New Roman" w:eastAsia="Times New Roman" w:hAnsi="Times New Roman" w:cs="Times New Roman"/>
          <w:szCs w:val="20"/>
        </w:rPr>
        <w:t>x</w:t>
      </w:r>
      <w:r w:rsidRPr="00AC254A">
        <w:rPr>
          <w:rFonts w:ascii="Times New Roman" w:eastAsia="Times New Roman" w:hAnsi="Times New Roman" w:cs="Times New Roman"/>
          <w:szCs w:val="20"/>
          <w:vertAlign w:val="subscript"/>
        </w:rPr>
        <w:t>f</w:t>
      </w:r>
      <w:proofErr w:type="spellEnd"/>
      <w:r w:rsidRPr="00AC254A">
        <w:rPr>
          <w:rFonts w:ascii="Times New Roman" w:eastAsia="Times New Roman" w:hAnsi="Times New Roman" w:cs="Times New Roman"/>
          <w:szCs w:val="20"/>
          <w:vertAlign w:val="subscript"/>
        </w:rPr>
        <w:t xml:space="preserve"> </w:t>
      </w:r>
      <w:r w:rsidRPr="00AC254A">
        <w:rPr>
          <w:rFonts w:ascii="Times New Roman" w:eastAsia="Times New Roman" w:hAnsi="Times New Roman" w:cs="Times New Roman"/>
          <w:szCs w:val="20"/>
        </w:rPr>
        <w:t xml:space="preserve">(t) zorlanmış cevaptır. </w:t>
      </w:r>
      <w:proofErr w:type="spellStart"/>
      <w:r w:rsidRPr="00AC254A">
        <w:rPr>
          <w:rFonts w:ascii="Times New Roman" w:eastAsia="Times New Roman" w:hAnsi="Times New Roman" w:cs="Times New Roman"/>
          <w:szCs w:val="20"/>
        </w:rPr>
        <w:t>x</w:t>
      </w:r>
      <w:r w:rsidRPr="00AC254A">
        <w:rPr>
          <w:rFonts w:ascii="Times New Roman" w:eastAsia="Times New Roman" w:hAnsi="Times New Roman" w:cs="Times New Roman"/>
          <w:szCs w:val="20"/>
          <w:vertAlign w:val="subscript"/>
        </w:rPr>
        <w:t>n</w:t>
      </w:r>
      <w:proofErr w:type="spellEnd"/>
      <w:r w:rsidRPr="00AC254A">
        <w:rPr>
          <w:rFonts w:ascii="Times New Roman" w:eastAsia="Times New Roman" w:hAnsi="Times New Roman" w:cs="Times New Roman"/>
          <w:szCs w:val="20"/>
        </w:rPr>
        <w:t xml:space="preserve"> doğal cevap ise, zorlanmamış (veya homojen) diferansiyel denklemi sağlamalıdır: </w:t>
      </w:r>
    </w:p>
    <w:p w:rsidR="00AC254A" w:rsidRPr="00AC254A" w:rsidRDefault="00633336" w:rsidP="00AC254A">
      <w:pPr>
        <w:spacing w:after="0" w:line="360" w:lineRule="auto"/>
        <w:jc w:val="both"/>
        <w:rPr>
          <w:rFonts w:ascii="Times New Roman" w:eastAsia="Times New Roman" w:hAnsi="Times New Roman" w:cs="Times New Roman"/>
          <w:szCs w:val="20"/>
        </w:rPr>
      </w:pPr>
      <w:r>
        <w:rPr>
          <w:rFonts w:ascii="Times New Roman" w:eastAsia="Times New Roman" w:hAnsi="Times New Roman" w:cs="Times New Roman"/>
          <w:szCs w:val="20"/>
        </w:rPr>
        <w:pict>
          <v:shape id="_x0000_s1076" type="#_x0000_t75" style="position:absolute;left:0;text-align:left;margin-left:145.15pt;margin-top:13.6pt;width:130pt;height:37pt;z-index:251701248" o:allowincell="f">
            <v:imagedata r:id="rId53" o:title=""/>
            <w10:wrap type="topAndBottom"/>
          </v:shape>
          <o:OLEObject Type="Embed" ProgID="Equation.3" ShapeID="_x0000_s1076" DrawAspect="Content" ObjectID="_1472545308" r:id="rId54"/>
        </w:pict>
      </w:r>
    </w:p>
    <w:p w:rsidR="00AC254A" w:rsidRPr="00AC254A" w:rsidRDefault="00AC254A" w:rsidP="00AC254A">
      <w:pPr>
        <w:spacing w:after="0" w:line="360" w:lineRule="auto"/>
        <w:jc w:val="both"/>
        <w:rPr>
          <w:rFonts w:ascii="Times New Roman" w:eastAsia="Times New Roman" w:hAnsi="Times New Roman" w:cs="Times New Roman"/>
          <w:szCs w:val="20"/>
        </w:rPr>
      </w:pPr>
      <w:r w:rsidRPr="00AC254A">
        <w:rPr>
          <w:rFonts w:ascii="Times New Roman" w:eastAsia="Times New Roman" w:hAnsi="Times New Roman" w:cs="Times New Roman"/>
          <w:szCs w:val="20"/>
        </w:rPr>
        <w:t xml:space="preserve">Yukarıdaki denklemde türevler, karşılık gelen s kuvvetleri ile yer değiştirilerek karakteristik denklem elde edilir. </w:t>
      </w:r>
      <w:proofErr w:type="gramStart"/>
      <w:r w:rsidRPr="00AC254A">
        <w:rPr>
          <w:rFonts w:ascii="Times New Roman" w:eastAsia="Times New Roman" w:hAnsi="Times New Roman" w:cs="Times New Roman"/>
          <w:szCs w:val="20"/>
        </w:rPr>
        <w:t>x</w:t>
      </w:r>
      <w:proofErr w:type="gramEnd"/>
      <w:r w:rsidRPr="00AC254A">
        <w:rPr>
          <w:rFonts w:ascii="Times New Roman" w:eastAsia="Times New Roman" w:hAnsi="Times New Roman" w:cs="Times New Roman"/>
          <w:szCs w:val="20"/>
        </w:rPr>
        <w:t xml:space="preserve"> in ikinci türevi s</w:t>
      </w:r>
      <w:r w:rsidRPr="00AC254A">
        <w:rPr>
          <w:rFonts w:ascii="Times New Roman" w:eastAsia="Times New Roman" w:hAnsi="Times New Roman" w:cs="Times New Roman"/>
          <w:szCs w:val="20"/>
          <w:vertAlign w:val="superscript"/>
        </w:rPr>
        <w:t>2</w:t>
      </w:r>
      <w:r w:rsidRPr="00AC254A">
        <w:rPr>
          <w:rFonts w:ascii="Times New Roman" w:eastAsia="Times New Roman" w:hAnsi="Times New Roman" w:cs="Times New Roman"/>
          <w:szCs w:val="20"/>
        </w:rPr>
        <w:t>, birinci türevi s ve sıfırıncı türevi yani kendisi s</w:t>
      </w:r>
      <w:r w:rsidRPr="00AC254A">
        <w:rPr>
          <w:rFonts w:ascii="Times New Roman" w:eastAsia="Times New Roman" w:hAnsi="Times New Roman" w:cs="Times New Roman"/>
          <w:szCs w:val="20"/>
          <w:vertAlign w:val="superscript"/>
        </w:rPr>
        <w:t>0</w:t>
      </w:r>
      <w:r w:rsidRPr="00AC254A">
        <w:rPr>
          <w:rFonts w:ascii="Times New Roman" w:eastAsia="Times New Roman" w:hAnsi="Times New Roman" w:cs="Times New Roman"/>
          <w:szCs w:val="20"/>
        </w:rPr>
        <w:t>=1 ile değiştirilir. Bu işlemlerin sonucunda elde edilen karakteristik denklem:</w:t>
      </w:r>
    </w:p>
    <w:p w:rsidR="00AC254A" w:rsidRPr="00AC254A" w:rsidRDefault="00633336" w:rsidP="00AC254A">
      <w:pPr>
        <w:spacing w:after="0" w:line="360" w:lineRule="auto"/>
        <w:jc w:val="both"/>
        <w:rPr>
          <w:rFonts w:ascii="Times New Roman" w:eastAsia="Times New Roman" w:hAnsi="Times New Roman" w:cs="Times New Roman"/>
          <w:szCs w:val="20"/>
        </w:rPr>
      </w:pPr>
      <w:r>
        <w:rPr>
          <w:rFonts w:ascii="Times New Roman" w:eastAsia="Times New Roman" w:hAnsi="Times New Roman" w:cs="Times New Roman"/>
          <w:szCs w:val="20"/>
        </w:rPr>
        <w:lastRenderedPageBreak/>
        <w:pict>
          <v:shape id="_x0000_s1077" type="#_x0000_t75" style="position:absolute;left:0;text-align:left;margin-left:166.75pt;margin-top:15.8pt;width:82pt;height:19pt;z-index:251702272" o:allowincell="f">
            <v:imagedata r:id="rId55" o:title=""/>
            <w10:wrap type="topAndBottom"/>
          </v:shape>
          <o:OLEObject Type="Embed" ProgID="Equation.3" ShapeID="_x0000_s1077" DrawAspect="Content" ObjectID="_1472545309" r:id="rId56"/>
        </w:pict>
      </w:r>
    </w:p>
    <w:p w:rsidR="00AC254A" w:rsidRPr="00AC254A" w:rsidRDefault="00AC254A" w:rsidP="00AC254A">
      <w:pPr>
        <w:spacing w:after="0" w:line="360" w:lineRule="auto"/>
        <w:jc w:val="both"/>
        <w:rPr>
          <w:rFonts w:ascii="Times New Roman" w:eastAsia="Times New Roman" w:hAnsi="Times New Roman" w:cs="Times New Roman"/>
          <w:szCs w:val="20"/>
        </w:rPr>
      </w:pPr>
      <w:r w:rsidRPr="00AC254A">
        <w:rPr>
          <w:rFonts w:ascii="Times New Roman" w:eastAsia="Times New Roman" w:hAnsi="Times New Roman" w:cs="Times New Roman"/>
          <w:szCs w:val="20"/>
        </w:rPr>
        <w:t>Karakteristik denklemin s</w:t>
      </w:r>
      <w:r w:rsidRPr="00AC254A">
        <w:rPr>
          <w:rFonts w:ascii="Times New Roman" w:eastAsia="Times New Roman" w:hAnsi="Times New Roman" w:cs="Times New Roman"/>
          <w:szCs w:val="20"/>
          <w:vertAlign w:val="subscript"/>
        </w:rPr>
        <w:t>1</w:t>
      </w:r>
      <w:r w:rsidRPr="00AC254A">
        <w:rPr>
          <w:rFonts w:ascii="Times New Roman" w:eastAsia="Times New Roman" w:hAnsi="Times New Roman" w:cs="Times New Roman"/>
          <w:szCs w:val="20"/>
        </w:rPr>
        <w:t xml:space="preserve"> ve s</w:t>
      </w:r>
      <w:r w:rsidRPr="00AC254A">
        <w:rPr>
          <w:rFonts w:ascii="Times New Roman" w:eastAsia="Times New Roman" w:hAnsi="Times New Roman" w:cs="Times New Roman"/>
          <w:szCs w:val="20"/>
          <w:vertAlign w:val="subscript"/>
        </w:rPr>
        <w:t>2</w:t>
      </w:r>
      <w:r w:rsidRPr="00AC254A">
        <w:rPr>
          <w:rFonts w:ascii="Times New Roman" w:eastAsia="Times New Roman" w:hAnsi="Times New Roman" w:cs="Times New Roman"/>
          <w:szCs w:val="20"/>
        </w:rPr>
        <w:t xml:space="preserve"> olmak üzere iki kökü vardır.</w:t>
      </w:r>
    </w:p>
    <w:p w:rsidR="00AC254A" w:rsidRPr="00AC254A" w:rsidRDefault="00633336" w:rsidP="00AC254A">
      <w:pPr>
        <w:spacing w:after="0" w:line="360" w:lineRule="auto"/>
        <w:jc w:val="both"/>
        <w:rPr>
          <w:rFonts w:ascii="Times New Roman" w:eastAsia="Times New Roman" w:hAnsi="Times New Roman" w:cs="Times New Roman"/>
          <w:szCs w:val="20"/>
        </w:rPr>
      </w:pPr>
      <w:r>
        <w:rPr>
          <w:rFonts w:ascii="Times New Roman" w:eastAsia="Times New Roman" w:hAnsi="Times New Roman" w:cs="Times New Roman"/>
          <w:szCs w:val="20"/>
        </w:rPr>
        <w:pict>
          <v:shape id="_x0000_s1078" type="#_x0000_t75" style="position:absolute;left:0;text-align:left;margin-left:159.55pt;margin-top:8pt;width:119pt;height:39pt;z-index:251703296" o:allowincell="f">
            <v:imagedata r:id="rId57" o:title=""/>
            <w10:wrap type="topAndBottom"/>
          </v:shape>
          <o:OLEObject Type="Embed" ProgID="Equation.3" ShapeID="_x0000_s1078" DrawAspect="Content" ObjectID="_1472545310" r:id="rId58"/>
        </w:pict>
      </w:r>
    </w:p>
    <w:p w:rsidR="00AC254A" w:rsidRPr="00AC254A" w:rsidRDefault="00AC254A" w:rsidP="00AC254A">
      <w:pPr>
        <w:spacing w:after="0" w:line="360" w:lineRule="auto"/>
        <w:jc w:val="both"/>
        <w:rPr>
          <w:rFonts w:ascii="Times New Roman" w:eastAsia="Times New Roman" w:hAnsi="Times New Roman" w:cs="Times New Roman"/>
          <w:szCs w:val="20"/>
        </w:rPr>
      </w:pPr>
      <w:r w:rsidRPr="00AC254A">
        <w:rPr>
          <w:rFonts w:ascii="Times New Roman" w:eastAsia="Times New Roman" w:hAnsi="Times New Roman" w:cs="Times New Roman"/>
          <w:szCs w:val="20"/>
        </w:rPr>
        <w:t>İkinci dereceden sistemlerde karakteristik denklemin kökleri olan s</w:t>
      </w:r>
      <w:r w:rsidRPr="00AC254A">
        <w:rPr>
          <w:rFonts w:ascii="Times New Roman" w:eastAsia="Times New Roman" w:hAnsi="Times New Roman" w:cs="Times New Roman"/>
          <w:szCs w:val="20"/>
          <w:vertAlign w:val="subscript"/>
        </w:rPr>
        <w:t>1</w:t>
      </w:r>
      <w:r w:rsidRPr="00AC254A">
        <w:rPr>
          <w:rFonts w:ascii="Times New Roman" w:eastAsia="Times New Roman" w:hAnsi="Times New Roman" w:cs="Times New Roman"/>
          <w:szCs w:val="20"/>
        </w:rPr>
        <w:t xml:space="preserve"> ve </w:t>
      </w:r>
      <w:proofErr w:type="gramStart"/>
      <w:r w:rsidRPr="00AC254A">
        <w:rPr>
          <w:rFonts w:ascii="Times New Roman" w:eastAsia="Times New Roman" w:hAnsi="Times New Roman" w:cs="Times New Roman"/>
          <w:szCs w:val="20"/>
        </w:rPr>
        <w:t>s</w:t>
      </w:r>
      <w:r w:rsidRPr="00AC254A">
        <w:rPr>
          <w:rFonts w:ascii="Times New Roman" w:eastAsia="Times New Roman" w:hAnsi="Times New Roman" w:cs="Times New Roman"/>
          <w:szCs w:val="20"/>
          <w:vertAlign w:val="subscript"/>
        </w:rPr>
        <w:t>2</w:t>
      </w:r>
      <w:r w:rsidRPr="00AC254A">
        <w:rPr>
          <w:rFonts w:ascii="Times New Roman" w:eastAsia="Times New Roman" w:hAnsi="Times New Roman" w:cs="Times New Roman"/>
          <w:szCs w:val="20"/>
        </w:rPr>
        <w:t xml:space="preserve"> , reel</w:t>
      </w:r>
      <w:proofErr w:type="gramEnd"/>
      <w:r w:rsidRPr="00AC254A">
        <w:rPr>
          <w:rFonts w:ascii="Times New Roman" w:eastAsia="Times New Roman" w:hAnsi="Times New Roman" w:cs="Times New Roman"/>
          <w:szCs w:val="20"/>
        </w:rPr>
        <w:t xml:space="preserve"> veya karmaşık olabilir. Köklerin durumu karakteristik denklemin </w:t>
      </w:r>
      <w:proofErr w:type="spellStart"/>
      <w:r w:rsidRPr="00AC254A">
        <w:rPr>
          <w:rFonts w:ascii="Times New Roman" w:eastAsia="Times New Roman" w:hAnsi="Times New Roman" w:cs="Times New Roman"/>
          <w:szCs w:val="20"/>
        </w:rPr>
        <w:t>diskriminantı</w:t>
      </w:r>
      <w:proofErr w:type="spellEnd"/>
      <w:r w:rsidRPr="00AC254A">
        <w:rPr>
          <w:rFonts w:ascii="Times New Roman" w:eastAsia="Times New Roman" w:hAnsi="Times New Roman" w:cs="Times New Roman"/>
          <w:szCs w:val="20"/>
        </w:rPr>
        <w:t xml:space="preserve"> tarafından belirlenir, </w:t>
      </w:r>
      <w:proofErr w:type="spellStart"/>
      <w:r w:rsidRPr="00AC254A">
        <w:rPr>
          <w:rFonts w:ascii="Times New Roman" w:eastAsia="Times New Roman" w:hAnsi="Times New Roman" w:cs="Times New Roman"/>
          <w:szCs w:val="20"/>
        </w:rPr>
        <w:t>Diskriminant</w:t>
      </w:r>
      <w:proofErr w:type="spellEnd"/>
      <w:r w:rsidRPr="00AC254A">
        <w:rPr>
          <w:rFonts w:ascii="Times New Roman" w:eastAsia="Times New Roman" w:hAnsi="Times New Roman" w:cs="Times New Roman"/>
          <w:szCs w:val="20"/>
        </w:rPr>
        <w:t xml:space="preserve"> pozitif, negatif veya sıfır olabilir. Karakteristik denklemi bu durumlar için düzenlersek</w:t>
      </w:r>
    </w:p>
    <w:p w:rsidR="00AC254A" w:rsidRPr="00AC254A" w:rsidRDefault="00633336" w:rsidP="00AC254A">
      <w:pPr>
        <w:spacing w:after="0" w:line="360" w:lineRule="auto"/>
        <w:jc w:val="both"/>
        <w:rPr>
          <w:rFonts w:ascii="Times New Roman" w:eastAsia="Times New Roman" w:hAnsi="Times New Roman" w:cs="Times New Roman"/>
          <w:szCs w:val="20"/>
        </w:rPr>
      </w:pPr>
      <w:r>
        <w:rPr>
          <w:rFonts w:ascii="Times New Roman" w:eastAsia="Times New Roman" w:hAnsi="Times New Roman" w:cs="Times New Roman"/>
          <w:szCs w:val="20"/>
        </w:rPr>
        <w:pict>
          <v:shape id="_x0000_s1079" type="#_x0000_t75" style="position:absolute;left:0;text-align:left;margin-left:166.75pt;margin-top:7.2pt;width:107pt;height:22pt;z-index:251704320" o:allowincell="f">
            <v:imagedata r:id="rId59" o:title=""/>
            <w10:wrap type="topAndBottom"/>
          </v:shape>
          <o:OLEObject Type="Embed" ProgID="Equation.3" ShapeID="_x0000_s1079" DrawAspect="Content" ObjectID="_1472545311" r:id="rId60"/>
        </w:pict>
      </w:r>
    </w:p>
    <w:p w:rsidR="00AC254A" w:rsidRPr="00AC254A" w:rsidRDefault="00AC254A" w:rsidP="00AC254A">
      <w:pPr>
        <w:spacing w:after="0" w:line="360" w:lineRule="auto"/>
        <w:jc w:val="both"/>
        <w:rPr>
          <w:rFonts w:ascii="Times New Roman" w:eastAsia="Times New Roman" w:hAnsi="Times New Roman" w:cs="Times New Roman"/>
          <w:szCs w:val="20"/>
        </w:rPr>
      </w:pPr>
      <w:r w:rsidRPr="00AC254A">
        <w:rPr>
          <w:rFonts w:ascii="Times New Roman" w:eastAsia="Times New Roman" w:hAnsi="Times New Roman" w:cs="Times New Roman"/>
          <w:szCs w:val="20"/>
        </w:rPr>
        <w:sym w:font="Symbol" w:char="F077"/>
      </w:r>
      <w:r w:rsidRPr="00AC254A">
        <w:rPr>
          <w:rFonts w:ascii="Times New Roman" w:eastAsia="Times New Roman" w:hAnsi="Times New Roman" w:cs="Times New Roman"/>
          <w:szCs w:val="20"/>
          <w:vertAlign w:val="subscript"/>
        </w:rPr>
        <w:t>0</w:t>
      </w:r>
      <w:r w:rsidRPr="00AC254A">
        <w:rPr>
          <w:rFonts w:ascii="Times New Roman" w:eastAsia="Times New Roman" w:hAnsi="Times New Roman" w:cs="Times New Roman"/>
          <w:szCs w:val="20"/>
        </w:rPr>
        <w:t xml:space="preserve"> </w:t>
      </w:r>
      <w:proofErr w:type="spellStart"/>
      <w:r w:rsidRPr="00AC254A">
        <w:rPr>
          <w:rFonts w:ascii="Times New Roman" w:eastAsia="Times New Roman" w:hAnsi="Times New Roman" w:cs="Times New Roman"/>
          <w:szCs w:val="20"/>
        </w:rPr>
        <w:t>sönümsüz</w:t>
      </w:r>
      <w:proofErr w:type="spellEnd"/>
      <w:r w:rsidRPr="00AC254A">
        <w:rPr>
          <w:rFonts w:ascii="Times New Roman" w:eastAsia="Times New Roman" w:hAnsi="Times New Roman" w:cs="Times New Roman"/>
          <w:szCs w:val="20"/>
        </w:rPr>
        <w:t xml:space="preserve"> doğal frekans ve </w:t>
      </w:r>
      <w:r w:rsidRPr="00AC254A">
        <w:rPr>
          <w:rFonts w:ascii="Times New Roman" w:eastAsia="Times New Roman" w:hAnsi="Times New Roman" w:cs="Times New Roman"/>
          <w:szCs w:val="20"/>
        </w:rPr>
        <w:sym w:font="Symbol" w:char="F07A"/>
      </w:r>
      <w:r w:rsidRPr="00AC254A">
        <w:rPr>
          <w:rFonts w:ascii="Times New Roman" w:eastAsia="Times New Roman" w:hAnsi="Times New Roman" w:cs="Times New Roman"/>
          <w:szCs w:val="20"/>
        </w:rPr>
        <w:t xml:space="preserve"> sönüm oranıdır. </w:t>
      </w:r>
      <w:r w:rsidRPr="00AC254A">
        <w:rPr>
          <w:rFonts w:ascii="Times New Roman" w:eastAsia="Times New Roman" w:hAnsi="Times New Roman" w:cs="Times New Roman"/>
          <w:szCs w:val="20"/>
        </w:rPr>
        <w:sym w:font="Symbol" w:char="F077"/>
      </w:r>
      <w:r w:rsidRPr="00AC254A">
        <w:rPr>
          <w:rFonts w:ascii="Times New Roman" w:eastAsia="Times New Roman" w:hAnsi="Times New Roman" w:cs="Times New Roman"/>
          <w:szCs w:val="20"/>
          <w:vertAlign w:val="subscript"/>
        </w:rPr>
        <w:t>0</w:t>
      </w:r>
      <w:r w:rsidRPr="00AC254A">
        <w:rPr>
          <w:rFonts w:ascii="Times New Roman" w:eastAsia="Times New Roman" w:hAnsi="Times New Roman" w:cs="Times New Roman"/>
          <w:szCs w:val="20"/>
          <w:vertAlign w:val="superscript"/>
        </w:rPr>
        <w:t>2</w:t>
      </w:r>
      <w:r w:rsidRPr="00AC254A">
        <w:rPr>
          <w:rFonts w:ascii="Times New Roman" w:eastAsia="Times New Roman" w:hAnsi="Times New Roman" w:cs="Times New Roman"/>
          <w:szCs w:val="20"/>
        </w:rPr>
        <w:t>= a</w:t>
      </w:r>
      <w:r w:rsidRPr="00AC254A">
        <w:rPr>
          <w:rFonts w:ascii="Times New Roman" w:eastAsia="Times New Roman" w:hAnsi="Times New Roman" w:cs="Times New Roman"/>
          <w:szCs w:val="20"/>
          <w:vertAlign w:val="subscript"/>
        </w:rPr>
        <w:t>0</w:t>
      </w:r>
      <w:r w:rsidRPr="00AC254A">
        <w:rPr>
          <w:rFonts w:ascii="Times New Roman" w:eastAsia="Times New Roman" w:hAnsi="Times New Roman" w:cs="Times New Roman"/>
          <w:szCs w:val="20"/>
        </w:rPr>
        <w:t xml:space="preserve"> ve 2</w:t>
      </w:r>
      <w:r w:rsidRPr="00AC254A">
        <w:rPr>
          <w:rFonts w:ascii="Times New Roman" w:eastAsia="Times New Roman" w:hAnsi="Times New Roman" w:cs="Times New Roman"/>
          <w:szCs w:val="20"/>
        </w:rPr>
        <w:sym w:font="Symbol" w:char="F07A"/>
      </w:r>
      <w:r w:rsidRPr="00AC254A">
        <w:rPr>
          <w:rFonts w:ascii="Times New Roman" w:eastAsia="Times New Roman" w:hAnsi="Times New Roman" w:cs="Times New Roman"/>
          <w:szCs w:val="20"/>
        </w:rPr>
        <w:sym w:font="Symbol" w:char="F077"/>
      </w:r>
      <w:r w:rsidRPr="00AC254A">
        <w:rPr>
          <w:rFonts w:ascii="Times New Roman" w:eastAsia="Times New Roman" w:hAnsi="Times New Roman" w:cs="Times New Roman"/>
          <w:szCs w:val="20"/>
          <w:vertAlign w:val="subscript"/>
        </w:rPr>
        <w:t>0</w:t>
      </w:r>
      <w:r w:rsidRPr="00AC254A">
        <w:rPr>
          <w:rFonts w:ascii="Times New Roman" w:eastAsia="Times New Roman" w:hAnsi="Times New Roman" w:cs="Times New Roman"/>
          <w:szCs w:val="20"/>
        </w:rPr>
        <w:t>=a</w:t>
      </w:r>
      <w:r w:rsidRPr="00AC254A">
        <w:rPr>
          <w:rFonts w:ascii="Times New Roman" w:eastAsia="Times New Roman" w:hAnsi="Times New Roman" w:cs="Times New Roman"/>
          <w:szCs w:val="20"/>
          <w:vertAlign w:val="subscript"/>
        </w:rPr>
        <w:t>1</w:t>
      </w:r>
      <w:r w:rsidRPr="00AC254A">
        <w:rPr>
          <w:rFonts w:ascii="Times New Roman" w:eastAsia="Times New Roman" w:hAnsi="Times New Roman" w:cs="Times New Roman"/>
          <w:szCs w:val="20"/>
        </w:rPr>
        <w:t xml:space="preserve"> </w:t>
      </w:r>
      <w:proofErr w:type="spellStart"/>
      <w:r w:rsidRPr="00AC254A">
        <w:rPr>
          <w:rFonts w:ascii="Times New Roman" w:eastAsia="Times New Roman" w:hAnsi="Times New Roman" w:cs="Times New Roman"/>
          <w:szCs w:val="20"/>
        </w:rPr>
        <w:t>dir</w:t>
      </w:r>
      <w:proofErr w:type="spellEnd"/>
      <w:r w:rsidRPr="00AC254A">
        <w:rPr>
          <w:rFonts w:ascii="Times New Roman" w:eastAsia="Times New Roman" w:hAnsi="Times New Roman" w:cs="Times New Roman"/>
          <w:szCs w:val="20"/>
        </w:rPr>
        <w:t>. s</w:t>
      </w:r>
      <w:r w:rsidRPr="00AC254A">
        <w:rPr>
          <w:rFonts w:ascii="Times New Roman" w:eastAsia="Times New Roman" w:hAnsi="Times New Roman" w:cs="Times New Roman"/>
          <w:szCs w:val="20"/>
          <w:vertAlign w:val="subscript"/>
        </w:rPr>
        <w:t>1</w:t>
      </w:r>
      <w:r w:rsidRPr="00AC254A">
        <w:rPr>
          <w:rFonts w:ascii="Times New Roman" w:eastAsia="Times New Roman" w:hAnsi="Times New Roman" w:cs="Times New Roman"/>
          <w:szCs w:val="20"/>
        </w:rPr>
        <w:t xml:space="preserve"> ve s</w:t>
      </w:r>
      <w:r w:rsidRPr="00AC254A">
        <w:rPr>
          <w:rFonts w:ascii="Times New Roman" w:eastAsia="Times New Roman" w:hAnsi="Times New Roman" w:cs="Times New Roman"/>
          <w:szCs w:val="20"/>
          <w:vertAlign w:val="subscript"/>
        </w:rPr>
        <w:t>2</w:t>
      </w:r>
      <w:r w:rsidRPr="00AC254A">
        <w:rPr>
          <w:rFonts w:ascii="Times New Roman" w:eastAsia="Times New Roman" w:hAnsi="Times New Roman" w:cs="Times New Roman"/>
          <w:szCs w:val="20"/>
        </w:rPr>
        <w:t xml:space="preserve">, </w:t>
      </w:r>
      <w:r w:rsidRPr="00AC254A">
        <w:rPr>
          <w:rFonts w:ascii="Times New Roman" w:eastAsia="Times New Roman" w:hAnsi="Times New Roman" w:cs="Times New Roman"/>
          <w:szCs w:val="20"/>
        </w:rPr>
        <w:sym w:font="Symbol" w:char="F077"/>
      </w:r>
      <w:r w:rsidRPr="00AC254A">
        <w:rPr>
          <w:rFonts w:ascii="Times New Roman" w:eastAsia="Times New Roman" w:hAnsi="Times New Roman" w:cs="Times New Roman"/>
          <w:szCs w:val="20"/>
          <w:vertAlign w:val="subscript"/>
        </w:rPr>
        <w:t>0</w:t>
      </w:r>
      <w:r w:rsidRPr="00AC254A">
        <w:rPr>
          <w:rFonts w:ascii="Times New Roman" w:eastAsia="Times New Roman" w:hAnsi="Times New Roman" w:cs="Times New Roman"/>
          <w:szCs w:val="20"/>
        </w:rPr>
        <w:t xml:space="preserve"> ve  </w:t>
      </w:r>
      <w:r w:rsidRPr="00AC254A">
        <w:rPr>
          <w:rFonts w:ascii="Times New Roman" w:eastAsia="Times New Roman" w:hAnsi="Times New Roman" w:cs="Times New Roman"/>
          <w:szCs w:val="20"/>
        </w:rPr>
        <w:sym w:font="Symbol" w:char="F07A"/>
      </w:r>
      <w:r w:rsidRPr="00AC254A">
        <w:rPr>
          <w:rFonts w:ascii="Times New Roman" w:eastAsia="Times New Roman" w:hAnsi="Times New Roman" w:cs="Times New Roman"/>
          <w:szCs w:val="20"/>
        </w:rPr>
        <w:t xml:space="preserve"> cinsinden ifade edilebilir.</w:t>
      </w:r>
    </w:p>
    <w:p w:rsidR="00AC254A" w:rsidRPr="00AC254A" w:rsidRDefault="00AC254A" w:rsidP="00AC254A">
      <w:pPr>
        <w:spacing w:after="0" w:line="360" w:lineRule="auto"/>
        <w:jc w:val="both"/>
        <w:rPr>
          <w:rFonts w:ascii="Times New Roman" w:eastAsia="Times New Roman" w:hAnsi="Times New Roman" w:cs="Times New Roman"/>
          <w:szCs w:val="20"/>
        </w:rPr>
      </w:pPr>
    </w:p>
    <w:p w:rsidR="00AC254A" w:rsidRPr="00AC254A" w:rsidRDefault="00633336" w:rsidP="00AC254A">
      <w:pPr>
        <w:spacing w:after="0" w:line="360" w:lineRule="auto"/>
        <w:jc w:val="both"/>
        <w:rPr>
          <w:rFonts w:ascii="Times New Roman" w:eastAsia="Times New Roman" w:hAnsi="Times New Roman" w:cs="Times New Roman"/>
          <w:szCs w:val="20"/>
        </w:rPr>
      </w:pPr>
      <w:r>
        <w:rPr>
          <w:rFonts w:ascii="Times New Roman" w:eastAsia="Times New Roman" w:hAnsi="Times New Roman" w:cs="Times New Roman"/>
          <w:szCs w:val="20"/>
        </w:rPr>
        <w:pict>
          <v:shape id="_x0000_s1080" type="#_x0000_t75" style="position:absolute;left:0;text-align:left;margin-left:0;margin-top:0;width:290pt;height:114pt;z-index:251705344" o:allowincell="f">
            <v:imagedata r:id="rId61" o:title=""/>
            <w10:wrap type="topAndBottom"/>
          </v:shape>
          <o:OLEObject Type="Embed" ProgID="Equation.3" ShapeID="_x0000_s1080" DrawAspect="Content" ObjectID="_1472545312" r:id="rId62"/>
        </w:pict>
      </w:r>
    </w:p>
    <w:p w:rsidR="00AC254A" w:rsidRPr="00AC254A" w:rsidRDefault="00AC254A" w:rsidP="00AC254A">
      <w:pPr>
        <w:spacing w:after="0" w:line="360" w:lineRule="auto"/>
        <w:jc w:val="both"/>
        <w:rPr>
          <w:rFonts w:ascii="Times New Roman" w:eastAsia="Times New Roman" w:hAnsi="Times New Roman" w:cs="Times New Roman"/>
          <w:szCs w:val="20"/>
        </w:rPr>
      </w:pPr>
      <w:r w:rsidRPr="00AC254A">
        <w:rPr>
          <w:rFonts w:ascii="Times New Roman" w:eastAsia="Times New Roman" w:hAnsi="Times New Roman" w:cs="Times New Roman"/>
          <w:szCs w:val="20"/>
        </w:rPr>
        <w:t>Üç durum söz konusudur: karakteristik denklemin köklerinin reel ve ayrık olması(</w:t>
      </w:r>
      <w:r w:rsidRPr="00AC254A">
        <w:rPr>
          <w:rFonts w:ascii="Times New Roman" w:eastAsia="Times New Roman" w:hAnsi="Times New Roman" w:cs="Times New Roman"/>
          <w:szCs w:val="20"/>
        </w:rPr>
        <w:sym w:font="Symbol" w:char="F07A"/>
      </w:r>
      <w:r w:rsidRPr="00AC254A">
        <w:rPr>
          <w:rFonts w:ascii="Times New Roman" w:eastAsia="Times New Roman" w:hAnsi="Times New Roman" w:cs="Times New Roman"/>
          <w:szCs w:val="20"/>
        </w:rPr>
        <w:t>&gt;1), reel ve eşit olması (</w:t>
      </w:r>
      <w:r w:rsidRPr="00AC254A">
        <w:rPr>
          <w:rFonts w:ascii="Times New Roman" w:eastAsia="Times New Roman" w:hAnsi="Times New Roman" w:cs="Times New Roman"/>
          <w:szCs w:val="20"/>
        </w:rPr>
        <w:sym w:font="Symbol" w:char="F07A"/>
      </w:r>
      <w:r w:rsidRPr="00AC254A">
        <w:rPr>
          <w:rFonts w:ascii="Times New Roman" w:eastAsia="Times New Roman" w:hAnsi="Times New Roman" w:cs="Times New Roman"/>
          <w:szCs w:val="20"/>
        </w:rPr>
        <w:t xml:space="preserve">=1) veya </w:t>
      </w:r>
      <w:proofErr w:type="gramStart"/>
      <w:r w:rsidRPr="00AC254A">
        <w:rPr>
          <w:rFonts w:ascii="Times New Roman" w:eastAsia="Times New Roman" w:hAnsi="Times New Roman" w:cs="Times New Roman"/>
          <w:szCs w:val="20"/>
        </w:rPr>
        <w:t>kompleks</w:t>
      </w:r>
      <w:proofErr w:type="gramEnd"/>
      <w:r w:rsidRPr="00AC254A">
        <w:rPr>
          <w:rFonts w:ascii="Times New Roman" w:eastAsia="Times New Roman" w:hAnsi="Times New Roman" w:cs="Times New Roman"/>
          <w:szCs w:val="20"/>
        </w:rPr>
        <w:t xml:space="preserve"> eşlenik olması (</w:t>
      </w:r>
      <w:r w:rsidRPr="00AC254A">
        <w:rPr>
          <w:rFonts w:ascii="Times New Roman" w:eastAsia="Times New Roman" w:hAnsi="Times New Roman" w:cs="Times New Roman"/>
          <w:szCs w:val="20"/>
        </w:rPr>
        <w:sym w:font="Symbol" w:char="F07A"/>
      </w:r>
      <w:r w:rsidRPr="00AC254A">
        <w:rPr>
          <w:rFonts w:ascii="Times New Roman" w:eastAsia="Times New Roman" w:hAnsi="Times New Roman" w:cs="Times New Roman"/>
          <w:szCs w:val="20"/>
        </w:rPr>
        <w:t xml:space="preserve">&lt;1). </w:t>
      </w:r>
      <w:proofErr w:type="gramStart"/>
      <w:r w:rsidRPr="00AC254A">
        <w:rPr>
          <w:rFonts w:ascii="Times New Roman" w:eastAsia="Times New Roman" w:hAnsi="Times New Roman" w:cs="Times New Roman"/>
          <w:szCs w:val="20"/>
        </w:rPr>
        <w:t>s</w:t>
      </w:r>
      <w:proofErr w:type="gramEnd"/>
      <w:r w:rsidRPr="00AC254A">
        <w:rPr>
          <w:rFonts w:ascii="Times New Roman" w:eastAsia="Times New Roman" w:hAnsi="Times New Roman" w:cs="Times New Roman"/>
          <w:szCs w:val="20"/>
        </w:rPr>
        <w:t xml:space="preserve"> in reel kısmını </w:t>
      </w:r>
      <w:r w:rsidRPr="00AC254A">
        <w:rPr>
          <w:rFonts w:ascii="Times New Roman" w:eastAsia="Times New Roman" w:hAnsi="Times New Roman" w:cs="Times New Roman"/>
          <w:szCs w:val="20"/>
        </w:rPr>
        <w:sym w:font="Symbol" w:char="F073"/>
      </w:r>
      <w:r w:rsidRPr="00AC254A">
        <w:rPr>
          <w:rFonts w:ascii="Times New Roman" w:eastAsia="Times New Roman" w:hAnsi="Times New Roman" w:cs="Times New Roman"/>
          <w:szCs w:val="20"/>
        </w:rPr>
        <w:t xml:space="preserve"> ve imajiner kısmını </w:t>
      </w:r>
      <w:r w:rsidRPr="00AC254A">
        <w:rPr>
          <w:rFonts w:ascii="Times New Roman" w:eastAsia="Times New Roman" w:hAnsi="Times New Roman" w:cs="Times New Roman"/>
          <w:szCs w:val="20"/>
        </w:rPr>
        <w:sym w:font="Symbol" w:char="F077"/>
      </w:r>
      <w:r w:rsidRPr="00AC254A">
        <w:rPr>
          <w:rFonts w:ascii="Times New Roman" w:eastAsia="Times New Roman" w:hAnsi="Times New Roman" w:cs="Times New Roman"/>
          <w:szCs w:val="20"/>
        </w:rPr>
        <w:t xml:space="preserve"> ile ifade edersek</w:t>
      </w:r>
    </w:p>
    <w:p w:rsidR="00AC254A" w:rsidRPr="00AC254A" w:rsidRDefault="00AC254A" w:rsidP="00AC254A">
      <w:pPr>
        <w:spacing w:after="0" w:line="360" w:lineRule="auto"/>
        <w:jc w:val="both"/>
        <w:rPr>
          <w:rFonts w:ascii="Times New Roman" w:eastAsia="Times New Roman" w:hAnsi="Times New Roman" w:cs="Times New Roman"/>
          <w:szCs w:val="20"/>
        </w:rPr>
      </w:pPr>
      <w:r w:rsidRPr="00AC254A">
        <w:rPr>
          <w:rFonts w:ascii="Times New Roman" w:eastAsia="Times New Roman" w:hAnsi="Times New Roman" w:cs="Times New Roman"/>
          <w:szCs w:val="20"/>
        </w:rPr>
        <w:t xml:space="preserve">                                            </w:t>
      </w:r>
      <w:proofErr w:type="gramStart"/>
      <w:r w:rsidRPr="00AC254A">
        <w:rPr>
          <w:rFonts w:ascii="Times New Roman" w:eastAsia="Times New Roman" w:hAnsi="Times New Roman" w:cs="Times New Roman"/>
          <w:szCs w:val="20"/>
        </w:rPr>
        <w:t>s</w:t>
      </w:r>
      <w:proofErr w:type="gramEnd"/>
      <w:r w:rsidRPr="00AC254A">
        <w:rPr>
          <w:rFonts w:ascii="Times New Roman" w:eastAsia="Times New Roman" w:hAnsi="Times New Roman" w:cs="Times New Roman"/>
          <w:szCs w:val="20"/>
        </w:rPr>
        <w:t xml:space="preserve"> = </w:t>
      </w:r>
      <w:r w:rsidRPr="00AC254A">
        <w:rPr>
          <w:rFonts w:ascii="Times New Roman" w:eastAsia="Times New Roman" w:hAnsi="Times New Roman" w:cs="Times New Roman"/>
          <w:szCs w:val="20"/>
        </w:rPr>
        <w:sym w:font="Symbol" w:char="F073"/>
      </w:r>
      <w:r w:rsidRPr="00AC254A">
        <w:rPr>
          <w:rFonts w:ascii="Times New Roman" w:eastAsia="Times New Roman" w:hAnsi="Times New Roman" w:cs="Times New Roman"/>
          <w:szCs w:val="20"/>
        </w:rPr>
        <w:t xml:space="preserve"> + j</w:t>
      </w:r>
      <w:r w:rsidRPr="00AC254A">
        <w:rPr>
          <w:rFonts w:ascii="Times New Roman" w:eastAsia="Times New Roman" w:hAnsi="Times New Roman" w:cs="Times New Roman"/>
          <w:szCs w:val="20"/>
        </w:rPr>
        <w:sym w:font="Symbol" w:char="F077"/>
      </w:r>
    </w:p>
    <w:p w:rsidR="00AC254A" w:rsidRPr="00AC254A" w:rsidRDefault="00AC254A" w:rsidP="00AC254A">
      <w:pPr>
        <w:spacing w:after="0" w:line="360" w:lineRule="auto"/>
        <w:jc w:val="both"/>
        <w:rPr>
          <w:rFonts w:ascii="Times New Roman" w:eastAsia="Times New Roman" w:hAnsi="Times New Roman" w:cs="Times New Roman"/>
          <w:b/>
          <w:szCs w:val="20"/>
        </w:rPr>
      </w:pPr>
      <w:r w:rsidRPr="00AC254A">
        <w:rPr>
          <w:rFonts w:ascii="Times New Roman" w:eastAsia="Times New Roman" w:hAnsi="Times New Roman" w:cs="Times New Roman"/>
          <w:b/>
          <w:szCs w:val="20"/>
        </w:rPr>
        <w:t>Aşırı Sönümlü Durum (</w:t>
      </w:r>
      <w:r w:rsidRPr="00AC254A">
        <w:rPr>
          <w:rFonts w:ascii="Times New Roman" w:eastAsia="Times New Roman" w:hAnsi="Times New Roman" w:cs="Times New Roman"/>
          <w:b/>
          <w:szCs w:val="20"/>
        </w:rPr>
        <w:sym w:font="Symbol" w:char="F07A"/>
      </w:r>
      <w:r w:rsidRPr="00AC254A">
        <w:rPr>
          <w:rFonts w:ascii="Times New Roman" w:eastAsia="Times New Roman" w:hAnsi="Times New Roman" w:cs="Times New Roman"/>
          <w:b/>
          <w:szCs w:val="20"/>
        </w:rPr>
        <w:t>&gt;1)</w:t>
      </w:r>
    </w:p>
    <w:p w:rsidR="00AC254A" w:rsidRPr="00AC254A" w:rsidRDefault="00AC254A" w:rsidP="00AC254A">
      <w:pPr>
        <w:spacing w:after="0" w:line="360" w:lineRule="auto"/>
        <w:jc w:val="both"/>
        <w:rPr>
          <w:rFonts w:ascii="Times New Roman" w:eastAsia="Times New Roman" w:hAnsi="Times New Roman" w:cs="Times New Roman"/>
          <w:b/>
          <w:szCs w:val="20"/>
        </w:rPr>
      </w:pPr>
    </w:p>
    <w:p w:rsidR="00AC254A" w:rsidRPr="00AC254A" w:rsidRDefault="00AC254A" w:rsidP="00AC254A">
      <w:pPr>
        <w:spacing w:after="0" w:line="360" w:lineRule="auto"/>
        <w:jc w:val="both"/>
        <w:rPr>
          <w:rFonts w:ascii="Times New Roman" w:eastAsia="Times New Roman" w:hAnsi="Times New Roman" w:cs="Times New Roman"/>
          <w:szCs w:val="20"/>
        </w:rPr>
      </w:pPr>
      <w:r w:rsidRPr="00AC254A">
        <w:rPr>
          <w:rFonts w:ascii="Times New Roman" w:eastAsia="Times New Roman" w:hAnsi="Times New Roman" w:cs="Times New Roman"/>
          <w:szCs w:val="20"/>
        </w:rPr>
        <w:t xml:space="preserve"> </w:t>
      </w:r>
      <w:r w:rsidRPr="00AC254A">
        <w:rPr>
          <w:rFonts w:ascii="Times New Roman" w:eastAsia="Times New Roman" w:hAnsi="Times New Roman" w:cs="Times New Roman"/>
          <w:szCs w:val="20"/>
        </w:rPr>
        <w:sym w:font="Symbol" w:char="F07A"/>
      </w:r>
      <w:r w:rsidRPr="00AC254A">
        <w:rPr>
          <w:rFonts w:ascii="Times New Roman" w:eastAsia="Times New Roman" w:hAnsi="Times New Roman" w:cs="Times New Roman"/>
          <w:szCs w:val="20"/>
        </w:rPr>
        <w:t xml:space="preserve">&gt;1 için </w:t>
      </w:r>
      <w:proofErr w:type="spellStart"/>
      <w:r w:rsidRPr="00AC254A">
        <w:rPr>
          <w:rFonts w:ascii="Times New Roman" w:eastAsia="Times New Roman" w:hAnsi="Times New Roman" w:cs="Times New Roman"/>
          <w:szCs w:val="20"/>
        </w:rPr>
        <w:t>diskriminant</w:t>
      </w:r>
      <w:proofErr w:type="spellEnd"/>
      <w:r w:rsidRPr="00AC254A">
        <w:rPr>
          <w:rFonts w:ascii="Times New Roman" w:eastAsia="Times New Roman" w:hAnsi="Times New Roman" w:cs="Times New Roman"/>
          <w:szCs w:val="20"/>
        </w:rPr>
        <w:t xml:space="preserve"> </w:t>
      </w:r>
      <w:r w:rsidRPr="00AC254A">
        <w:rPr>
          <w:rFonts w:ascii="Times New Roman" w:eastAsia="Times New Roman" w:hAnsi="Times New Roman" w:cs="Times New Roman"/>
          <w:szCs w:val="20"/>
        </w:rPr>
        <w:sym w:font="Symbol" w:char="F07A"/>
      </w:r>
      <w:r w:rsidRPr="00AC254A">
        <w:rPr>
          <w:rFonts w:ascii="Times New Roman" w:eastAsia="Times New Roman" w:hAnsi="Times New Roman" w:cs="Times New Roman"/>
          <w:szCs w:val="20"/>
          <w:vertAlign w:val="superscript"/>
        </w:rPr>
        <w:t>2</w:t>
      </w:r>
      <w:r w:rsidRPr="00AC254A">
        <w:rPr>
          <w:rFonts w:ascii="Times New Roman" w:eastAsia="Times New Roman" w:hAnsi="Times New Roman" w:cs="Times New Roman"/>
          <w:szCs w:val="20"/>
        </w:rPr>
        <w:t xml:space="preserve"> –1&gt;0 olduğundan kökler reel ve ayrıktır. Bu durumda s sadece reel bileşene sahiptir.</w:t>
      </w:r>
    </w:p>
    <w:p w:rsidR="00AC254A" w:rsidRPr="00AC254A" w:rsidRDefault="00633336" w:rsidP="00AC254A">
      <w:pPr>
        <w:spacing w:after="0" w:line="360" w:lineRule="auto"/>
        <w:jc w:val="both"/>
        <w:rPr>
          <w:rFonts w:ascii="Times New Roman" w:eastAsia="Times New Roman" w:hAnsi="Times New Roman" w:cs="Times New Roman"/>
          <w:szCs w:val="20"/>
        </w:rPr>
      </w:pPr>
      <w:r>
        <w:rPr>
          <w:rFonts w:ascii="Times New Roman" w:eastAsia="Times New Roman" w:hAnsi="Times New Roman" w:cs="Times New Roman"/>
          <w:szCs w:val="20"/>
        </w:rPr>
        <w:pict>
          <v:shape id="_x0000_s1081" type="#_x0000_t75" style="position:absolute;left:0;text-align:left;margin-left:152.35pt;margin-top:11.35pt;width:98pt;height:17pt;z-index:251706368" o:allowincell="f">
            <v:imagedata r:id="rId63" o:title=""/>
            <w10:wrap type="topAndBottom"/>
          </v:shape>
          <o:OLEObject Type="Embed" ProgID="Equation.3" ShapeID="_x0000_s1081" DrawAspect="Content" ObjectID="_1472545313" r:id="rId64"/>
        </w:pict>
      </w:r>
    </w:p>
    <w:p w:rsidR="00AC254A" w:rsidRPr="00AC254A" w:rsidRDefault="00633336" w:rsidP="00AC254A">
      <w:pPr>
        <w:spacing w:after="0" w:line="360" w:lineRule="auto"/>
        <w:jc w:val="both"/>
        <w:rPr>
          <w:rFonts w:ascii="Times New Roman" w:eastAsia="Times New Roman" w:hAnsi="Times New Roman" w:cs="Times New Roman"/>
          <w:szCs w:val="20"/>
        </w:rPr>
      </w:pPr>
      <w:r>
        <w:rPr>
          <w:rFonts w:ascii="Times New Roman" w:eastAsia="Times New Roman" w:hAnsi="Times New Roman" w:cs="Times New Roman"/>
          <w:szCs w:val="20"/>
        </w:rPr>
        <w:pict>
          <v:shape id="_x0000_s1082" type="#_x0000_t75" style="position:absolute;left:0;text-align:left;margin-left:152.35pt;margin-top:19.6pt;width:119pt;height:21pt;z-index:251707392" o:allowincell="f">
            <v:imagedata r:id="rId65" o:title=""/>
            <w10:wrap type="topAndBottom"/>
          </v:shape>
          <o:OLEObject Type="Embed" ProgID="Equation.3" ShapeID="_x0000_s1082" DrawAspect="Content" ObjectID="_1472545314" r:id="rId66"/>
        </w:pict>
      </w:r>
      <w:r w:rsidR="00AC254A" w:rsidRPr="00AC254A">
        <w:rPr>
          <w:rFonts w:ascii="Times New Roman" w:eastAsia="Times New Roman" w:hAnsi="Times New Roman" w:cs="Times New Roman"/>
          <w:szCs w:val="20"/>
        </w:rPr>
        <w:t>Doğal cevap:</w:t>
      </w:r>
    </w:p>
    <w:p w:rsidR="00AC254A" w:rsidRPr="00AC254A" w:rsidRDefault="00AC254A" w:rsidP="00AC254A">
      <w:pPr>
        <w:spacing w:after="0" w:line="360" w:lineRule="auto"/>
        <w:jc w:val="both"/>
        <w:rPr>
          <w:rFonts w:ascii="Times New Roman" w:eastAsia="Times New Roman" w:hAnsi="Times New Roman" w:cs="Times New Roman"/>
          <w:szCs w:val="20"/>
        </w:rPr>
      </w:pPr>
    </w:p>
    <w:p w:rsidR="00AC254A" w:rsidRPr="00AC254A" w:rsidRDefault="00AC254A" w:rsidP="00AC254A">
      <w:pPr>
        <w:spacing w:after="0" w:line="360" w:lineRule="auto"/>
        <w:jc w:val="both"/>
        <w:rPr>
          <w:rFonts w:ascii="Times New Roman" w:eastAsia="Times New Roman" w:hAnsi="Times New Roman" w:cs="Times New Roman"/>
          <w:szCs w:val="20"/>
        </w:rPr>
      </w:pPr>
      <w:r w:rsidRPr="00AC254A">
        <w:rPr>
          <w:rFonts w:ascii="Times New Roman" w:eastAsia="Times New Roman" w:hAnsi="Times New Roman" w:cs="Times New Roman"/>
          <w:szCs w:val="20"/>
        </w:rPr>
        <w:t xml:space="preserve">        </w:t>
      </w:r>
    </w:p>
    <w:p w:rsidR="00AC254A" w:rsidRPr="00AC254A" w:rsidRDefault="00AC254A" w:rsidP="00AC254A">
      <w:pPr>
        <w:spacing w:after="0" w:line="360" w:lineRule="auto"/>
        <w:jc w:val="both"/>
        <w:rPr>
          <w:rFonts w:ascii="Times New Roman" w:eastAsia="Times New Roman" w:hAnsi="Times New Roman" w:cs="Times New Roman"/>
          <w:b/>
          <w:szCs w:val="20"/>
        </w:rPr>
      </w:pPr>
      <w:r w:rsidRPr="00AC254A">
        <w:rPr>
          <w:rFonts w:ascii="Times New Roman" w:eastAsia="Times New Roman" w:hAnsi="Times New Roman" w:cs="Times New Roman"/>
          <w:b/>
          <w:szCs w:val="20"/>
        </w:rPr>
        <w:lastRenderedPageBreak/>
        <w:t>Az Sönümlü Durum (</w:t>
      </w:r>
      <w:r w:rsidRPr="00AC254A">
        <w:rPr>
          <w:rFonts w:ascii="Times New Roman" w:eastAsia="Times New Roman" w:hAnsi="Times New Roman" w:cs="Times New Roman"/>
          <w:b/>
          <w:szCs w:val="20"/>
        </w:rPr>
        <w:sym w:font="Symbol" w:char="F07A"/>
      </w:r>
      <w:r w:rsidRPr="00AC254A">
        <w:rPr>
          <w:rFonts w:ascii="Times New Roman" w:eastAsia="Times New Roman" w:hAnsi="Times New Roman" w:cs="Times New Roman"/>
          <w:b/>
          <w:szCs w:val="20"/>
        </w:rPr>
        <w:t>&lt;1)</w:t>
      </w:r>
    </w:p>
    <w:p w:rsidR="00AC254A" w:rsidRPr="00AC254A" w:rsidRDefault="00AC254A" w:rsidP="00AC254A">
      <w:pPr>
        <w:spacing w:after="0" w:line="360" w:lineRule="auto"/>
        <w:jc w:val="both"/>
        <w:rPr>
          <w:rFonts w:ascii="Times New Roman" w:eastAsia="Times New Roman" w:hAnsi="Times New Roman" w:cs="Times New Roman"/>
          <w:b/>
          <w:szCs w:val="20"/>
        </w:rPr>
      </w:pPr>
    </w:p>
    <w:p w:rsidR="00AC254A" w:rsidRPr="00AC254A" w:rsidRDefault="00AC254A" w:rsidP="00AC254A">
      <w:pPr>
        <w:spacing w:after="0" w:line="360" w:lineRule="auto"/>
        <w:jc w:val="both"/>
        <w:rPr>
          <w:rFonts w:ascii="Times New Roman" w:eastAsia="Times New Roman" w:hAnsi="Times New Roman" w:cs="Times New Roman"/>
          <w:szCs w:val="20"/>
        </w:rPr>
      </w:pPr>
      <w:r w:rsidRPr="00AC254A">
        <w:rPr>
          <w:rFonts w:ascii="Times New Roman" w:eastAsia="Times New Roman" w:hAnsi="Times New Roman" w:cs="Times New Roman"/>
          <w:szCs w:val="20"/>
        </w:rPr>
        <w:sym w:font="Symbol" w:char="F07A"/>
      </w:r>
      <w:r w:rsidRPr="00AC254A">
        <w:rPr>
          <w:rFonts w:ascii="Times New Roman" w:eastAsia="Times New Roman" w:hAnsi="Times New Roman" w:cs="Times New Roman"/>
          <w:szCs w:val="20"/>
        </w:rPr>
        <w:t>&lt;1 için karakteristik denklemin kökleri karmaşıktır:</w:t>
      </w:r>
    </w:p>
    <w:p w:rsidR="00AC254A" w:rsidRPr="00AC254A" w:rsidRDefault="00633336" w:rsidP="00AC254A">
      <w:pPr>
        <w:spacing w:after="0" w:line="360" w:lineRule="auto"/>
        <w:jc w:val="both"/>
        <w:rPr>
          <w:rFonts w:ascii="Times New Roman" w:eastAsia="Times New Roman" w:hAnsi="Times New Roman" w:cs="Times New Roman"/>
          <w:szCs w:val="20"/>
        </w:rPr>
      </w:pPr>
      <w:r>
        <w:rPr>
          <w:rFonts w:ascii="Times New Roman" w:eastAsia="Times New Roman" w:hAnsi="Times New Roman" w:cs="Times New Roman"/>
          <w:szCs w:val="20"/>
        </w:rPr>
        <w:pict>
          <v:shape id="_x0000_s1083" type="#_x0000_t75" style="position:absolute;left:0;text-align:left;margin-left:145.15pt;margin-top:16.2pt;width:161pt;height:17pt;z-index:251708416" o:allowincell="f">
            <v:imagedata r:id="rId67" o:title=""/>
            <w10:wrap type="topAndBottom"/>
          </v:shape>
          <o:OLEObject Type="Embed" ProgID="Equation.3" ShapeID="_x0000_s1083" DrawAspect="Content" ObjectID="_1472545315" r:id="rId68"/>
        </w:pict>
      </w:r>
    </w:p>
    <w:p w:rsidR="00AC254A" w:rsidRPr="00AC254A" w:rsidRDefault="00AC254A" w:rsidP="00AC254A">
      <w:pPr>
        <w:spacing w:after="0" w:line="360" w:lineRule="auto"/>
        <w:jc w:val="both"/>
        <w:rPr>
          <w:rFonts w:ascii="Times New Roman" w:eastAsia="Times New Roman" w:hAnsi="Times New Roman" w:cs="Times New Roman"/>
          <w:szCs w:val="20"/>
        </w:rPr>
      </w:pPr>
      <w:r w:rsidRPr="00AC254A">
        <w:rPr>
          <w:rFonts w:ascii="Times New Roman" w:eastAsia="Times New Roman" w:hAnsi="Times New Roman" w:cs="Times New Roman"/>
          <w:szCs w:val="20"/>
        </w:rPr>
        <w:t xml:space="preserve">Kökler </w:t>
      </w:r>
      <w:proofErr w:type="gramStart"/>
      <w:r w:rsidRPr="00AC254A">
        <w:rPr>
          <w:rFonts w:ascii="Times New Roman" w:eastAsia="Times New Roman" w:hAnsi="Times New Roman" w:cs="Times New Roman"/>
          <w:szCs w:val="20"/>
        </w:rPr>
        <w:t>kompleks</w:t>
      </w:r>
      <w:proofErr w:type="gramEnd"/>
      <w:r w:rsidRPr="00AC254A">
        <w:rPr>
          <w:rFonts w:ascii="Times New Roman" w:eastAsia="Times New Roman" w:hAnsi="Times New Roman" w:cs="Times New Roman"/>
          <w:szCs w:val="20"/>
        </w:rPr>
        <w:t xml:space="preserve"> eşleniktir(reel kısımları eşit, imajiner kısımları eşit fakat ters işaretli). Doğal cevap:</w:t>
      </w:r>
    </w:p>
    <w:p w:rsidR="00AC254A" w:rsidRPr="00AC254A" w:rsidRDefault="00AC254A" w:rsidP="00AC254A">
      <w:pPr>
        <w:spacing w:after="0" w:line="360" w:lineRule="auto"/>
        <w:jc w:val="both"/>
        <w:rPr>
          <w:rFonts w:ascii="Times New Roman" w:eastAsia="Times New Roman" w:hAnsi="Times New Roman" w:cs="Times New Roman"/>
          <w:szCs w:val="20"/>
        </w:rPr>
      </w:pPr>
    </w:p>
    <w:p w:rsidR="00AC254A" w:rsidRPr="00AC254A" w:rsidRDefault="00633336" w:rsidP="00AC254A">
      <w:pPr>
        <w:spacing w:after="0" w:line="360" w:lineRule="auto"/>
        <w:jc w:val="both"/>
        <w:rPr>
          <w:rFonts w:ascii="Times New Roman" w:eastAsia="Times New Roman" w:hAnsi="Times New Roman" w:cs="Times New Roman"/>
          <w:b/>
          <w:szCs w:val="20"/>
        </w:rPr>
      </w:pPr>
      <w:r>
        <w:rPr>
          <w:rFonts w:ascii="Times New Roman" w:eastAsia="Times New Roman" w:hAnsi="Times New Roman" w:cs="Times New Roman"/>
          <w:szCs w:val="20"/>
        </w:rPr>
        <w:pict>
          <v:shape id="_x0000_s1084" type="#_x0000_t75" style="position:absolute;left:0;text-align:left;margin-left:145.15pt;margin-top:7pt;width:163pt;height:21pt;z-index:251709440" o:allowincell="f">
            <v:imagedata r:id="rId69" o:title=""/>
            <w10:wrap type="topAndBottom"/>
          </v:shape>
          <o:OLEObject Type="Embed" ProgID="Equation.3" ShapeID="_x0000_s1084" DrawAspect="Content" ObjectID="_1472545316" r:id="rId70"/>
        </w:pict>
      </w:r>
    </w:p>
    <w:p w:rsidR="00AC254A" w:rsidRPr="00AC254A" w:rsidRDefault="00AC254A" w:rsidP="00AC254A">
      <w:pPr>
        <w:spacing w:after="0" w:line="360" w:lineRule="auto"/>
        <w:jc w:val="both"/>
        <w:rPr>
          <w:rFonts w:ascii="Times New Roman" w:eastAsia="Times New Roman" w:hAnsi="Times New Roman" w:cs="Times New Roman"/>
          <w:szCs w:val="20"/>
        </w:rPr>
      </w:pPr>
      <w:r w:rsidRPr="00AC254A">
        <w:rPr>
          <w:rFonts w:ascii="Times New Roman" w:eastAsia="Times New Roman" w:hAnsi="Times New Roman" w:cs="Times New Roman"/>
          <w:szCs w:val="20"/>
        </w:rPr>
        <w:t xml:space="preserve">Bu </w:t>
      </w:r>
      <w:proofErr w:type="spellStart"/>
      <w:r w:rsidRPr="00AC254A">
        <w:rPr>
          <w:rFonts w:ascii="Times New Roman" w:eastAsia="Times New Roman" w:hAnsi="Times New Roman" w:cs="Times New Roman"/>
          <w:szCs w:val="20"/>
        </w:rPr>
        <w:t>osilasyonların</w:t>
      </w:r>
      <w:proofErr w:type="spellEnd"/>
      <w:r w:rsidRPr="00AC254A">
        <w:rPr>
          <w:rFonts w:ascii="Times New Roman" w:eastAsia="Times New Roman" w:hAnsi="Times New Roman" w:cs="Times New Roman"/>
          <w:szCs w:val="20"/>
        </w:rPr>
        <w:t xml:space="preserve"> genliği e</w:t>
      </w:r>
      <w:r w:rsidRPr="00AC254A">
        <w:rPr>
          <w:rFonts w:ascii="Times New Roman" w:eastAsia="Times New Roman" w:hAnsi="Times New Roman" w:cs="Times New Roman"/>
          <w:szCs w:val="20"/>
          <w:vertAlign w:val="superscript"/>
        </w:rPr>
        <w:sym w:font="Symbol" w:char="F073"/>
      </w:r>
      <w:r w:rsidRPr="00AC254A">
        <w:rPr>
          <w:rFonts w:ascii="Times New Roman" w:eastAsia="Times New Roman" w:hAnsi="Times New Roman" w:cs="Times New Roman"/>
          <w:szCs w:val="20"/>
          <w:vertAlign w:val="superscript"/>
        </w:rPr>
        <w:t>t</w:t>
      </w:r>
      <w:r w:rsidRPr="00AC254A">
        <w:rPr>
          <w:rFonts w:ascii="Times New Roman" w:eastAsia="Times New Roman" w:hAnsi="Times New Roman" w:cs="Times New Roman"/>
          <w:szCs w:val="20"/>
        </w:rPr>
        <w:t xml:space="preserve"> ile azalmaktadır bu yüzden sönüm oranı </w:t>
      </w:r>
      <w:r w:rsidRPr="00AC254A">
        <w:rPr>
          <w:rFonts w:ascii="Times New Roman" w:eastAsia="Times New Roman" w:hAnsi="Times New Roman" w:cs="Times New Roman"/>
          <w:szCs w:val="20"/>
        </w:rPr>
        <w:sym w:font="Symbol" w:char="F073"/>
      </w:r>
      <w:r w:rsidRPr="00AC254A">
        <w:rPr>
          <w:rFonts w:ascii="Times New Roman" w:eastAsia="Times New Roman" w:hAnsi="Times New Roman" w:cs="Times New Roman"/>
          <w:szCs w:val="20"/>
        </w:rPr>
        <w:t xml:space="preserve"> ile ters orantılıdır. </w:t>
      </w:r>
      <w:r w:rsidRPr="00AC254A">
        <w:rPr>
          <w:rFonts w:ascii="Times New Roman" w:eastAsia="Times New Roman" w:hAnsi="Times New Roman" w:cs="Times New Roman"/>
          <w:szCs w:val="20"/>
        </w:rPr>
        <w:sym w:font="Symbol" w:char="F073"/>
      </w:r>
      <w:r w:rsidRPr="00AC254A">
        <w:rPr>
          <w:rFonts w:ascii="Times New Roman" w:eastAsia="Times New Roman" w:hAnsi="Times New Roman" w:cs="Times New Roman"/>
          <w:szCs w:val="20"/>
        </w:rPr>
        <w:t>=</w:t>
      </w:r>
      <w:proofErr w:type="gramStart"/>
      <w:r w:rsidRPr="00AC254A">
        <w:rPr>
          <w:rFonts w:ascii="Times New Roman" w:eastAsia="Times New Roman" w:hAnsi="Times New Roman" w:cs="Times New Roman"/>
          <w:szCs w:val="20"/>
        </w:rPr>
        <w:t>0  için</w:t>
      </w:r>
      <w:proofErr w:type="gramEnd"/>
      <w:r w:rsidRPr="00AC254A">
        <w:rPr>
          <w:rFonts w:ascii="Times New Roman" w:eastAsia="Times New Roman" w:hAnsi="Times New Roman" w:cs="Times New Roman"/>
          <w:szCs w:val="20"/>
        </w:rPr>
        <w:t xml:space="preserve"> azalma olmaz. Bu, sönüm oranı </w:t>
      </w:r>
      <w:r w:rsidRPr="00AC254A">
        <w:rPr>
          <w:rFonts w:ascii="Times New Roman" w:eastAsia="Times New Roman" w:hAnsi="Times New Roman" w:cs="Times New Roman"/>
          <w:szCs w:val="20"/>
        </w:rPr>
        <w:sym w:font="Symbol" w:char="F07A"/>
      </w:r>
      <w:r w:rsidRPr="00AC254A">
        <w:rPr>
          <w:rFonts w:ascii="Times New Roman" w:eastAsia="Times New Roman" w:hAnsi="Times New Roman" w:cs="Times New Roman"/>
          <w:szCs w:val="20"/>
        </w:rPr>
        <w:t xml:space="preserve">=0 olduğunda meydana gelir ve </w:t>
      </w:r>
      <w:proofErr w:type="spellStart"/>
      <w:r w:rsidRPr="00AC254A">
        <w:rPr>
          <w:rFonts w:ascii="Times New Roman" w:eastAsia="Times New Roman" w:hAnsi="Times New Roman" w:cs="Times New Roman"/>
          <w:szCs w:val="20"/>
        </w:rPr>
        <w:t>sönümsüz</w:t>
      </w:r>
      <w:proofErr w:type="spellEnd"/>
      <w:r w:rsidRPr="00AC254A">
        <w:rPr>
          <w:rFonts w:ascii="Times New Roman" w:eastAsia="Times New Roman" w:hAnsi="Times New Roman" w:cs="Times New Roman"/>
          <w:szCs w:val="20"/>
        </w:rPr>
        <w:t xml:space="preserve"> durumdur. </w:t>
      </w:r>
      <w:proofErr w:type="spellStart"/>
      <w:r w:rsidRPr="00AC254A">
        <w:rPr>
          <w:rFonts w:ascii="Times New Roman" w:eastAsia="Times New Roman" w:hAnsi="Times New Roman" w:cs="Times New Roman"/>
          <w:szCs w:val="20"/>
        </w:rPr>
        <w:t>Sönümsüz</w:t>
      </w:r>
      <w:proofErr w:type="spellEnd"/>
      <w:r w:rsidRPr="00AC254A">
        <w:rPr>
          <w:rFonts w:ascii="Times New Roman" w:eastAsia="Times New Roman" w:hAnsi="Times New Roman" w:cs="Times New Roman"/>
          <w:szCs w:val="20"/>
        </w:rPr>
        <w:t xml:space="preserve"> durumun doğal cevabı </w:t>
      </w:r>
      <w:r w:rsidRPr="00AC254A">
        <w:rPr>
          <w:rFonts w:ascii="Times New Roman" w:eastAsia="Times New Roman" w:hAnsi="Times New Roman" w:cs="Times New Roman"/>
          <w:szCs w:val="20"/>
        </w:rPr>
        <w:sym w:font="Symbol" w:char="F077"/>
      </w:r>
      <w:r w:rsidRPr="00AC254A">
        <w:rPr>
          <w:rFonts w:ascii="Times New Roman" w:eastAsia="Times New Roman" w:hAnsi="Times New Roman" w:cs="Times New Roman"/>
          <w:szCs w:val="20"/>
        </w:rPr>
        <w:t xml:space="preserve"> =</w:t>
      </w:r>
      <w:r w:rsidRPr="00AC254A">
        <w:rPr>
          <w:rFonts w:ascii="Times New Roman" w:eastAsia="Times New Roman" w:hAnsi="Times New Roman" w:cs="Times New Roman"/>
          <w:szCs w:val="20"/>
        </w:rPr>
        <w:sym w:font="Symbol" w:char="F077"/>
      </w:r>
      <w:r w:rsidRPr="00AC254A">
        <w:rPr>
          <w:rFonts w:ascii="Times New Roman" w:eastAsia="Times New Roman" w:hAnsi="Times New Roman" w:cs="Times New Roman"/>
          <w:szCs w:val="20"/>
          <w:vertAlign w:val="subscript"/>
        </w:rPr>
        <w:t>0</w:t>
      </w:r>
      <w:r w:rsidRPr="00AC254A">
        <w:rPr>
          <w:rFonts w:ascii="Times New Roman" w:eastAsia="Times New Roman" w:hAnsi="Times New Roman" w:cs="Times New Roman"/>
          <w:szCs w:val="20"/>
        </w:rPr>
        <w:t xml:space="preserve"> frekanslı sabit genlikli bir </w:t>
      </w:r>
      <w:proofErr w:type="spellStart"/>
      <w:r w:rsidRPr="00AC254A">
        <w:rPr>
          <w:rFonts w:ascii="Times New Roman" w:eastAsia="Times New Roman" w:hAnsi="Times New Roman" w:cs="Times New Roman"/>
          <w:szCs w:val="20"/>
        </w:rPr>
        <w:t>sinüzoiddir</w:t>
      </w:r>
      <w:proofErr w:type="spellEnd"/>
      <w:r w:rsidRPr="00AC254A">
        <w:rPr>
          <w:rFonts w:ascii="Times New Roman" w:eastAsia="Times New Roman" w:hAnsi="Times New Roman" w:cs="Times New Roman"/>
          <w:szCs w:val="20"/>
        </w:rPr>
        <w:t xml:space="preserve">. </w:t>
      </w:r>
      <w:r w:rsidRPr="00AC254A">
        <w:rPr>
          <w:rFonts w:ascii="Times New Roman" w:eastAsia="Times New Roman" w:hAnsi="Times New Roman" w:cs="Times New Roman"/>
          <w:szCs w:val="20"/>
        </w:rPr>
        <w:sym w:font="Symbol" w:char="F077"/>
      </w:r>
      <w:r w:rsidRPr="00AC254A">
        <w:rPr>
          <w:rFonts w:ascii="Times New Roman" w:eastAsia="Times New Roman" w:hAnsi="Times New Roman" w:cs="Times New Roman"/>
          <w:szCs w:val="20"/>
          <w:vertAlign w:val="subscript"/>
        </w:rPr>
        <w:t>0</w:t>
      </w:r>
      <w:r w:rsidRPr="00AC254A">
        <w:rPr>
          <w:rFonts w:ascii="Times New Roman" w:eastAsia="Times New Roman" w:hAnsi="Times New Roman" w:cs="Times New Roman"/>
          <w:szCs w:val="20"/>
        </w:rPr>
        <w:t xml:space="preserve"> </w:t>
      </w:r>
      <w:proofErr w:type="spellStart"/>
      <w:r w:rsidRPr="00AC254A">
        <w:rPr>
          <w:rFonts w:ascii="Times New Roman" w:eastAsia="Times New Roman" w:hAnsi="Times New Roman" w:cs="Times New Roman"/>
          <w:szCs w:val="20"/>
        </w:rPr>
        <w:t>sönümsüz</w:t>
      </w:r>
      <w:proofErr w:type="spellEnd"/>
      <w:r w:rsidRPr="00AC254A">
        <w:rPr>
          <w:rFonts w:ascii="Times New Roman" w:eastAsia="Times New Roman" w:hAnsi="Times New Roman" w:cs="Times New Roman"/>
          <w:szCs w:val="20"/>
        </w:rPr>
        <w:t xml:space="preserve"> doğal frekans olarak adlandırılmasının nedeni budur. </w:t>
      </w:r>
    </w:p>
    <w:p w:rsidR="00AC254A" w:rsidRPr="00AC254A" w:rsidRDefault="00AC254A" w:rsidP="00AC254A">
      <w:pPr>
        <w:spacing w:after="0" w:line="360" w:lineRule="auto"/>
        <w:jc w:val="both"/>
        <w:rPr>
          <w:rFonts w:ascii="Times New Roman" w:eastAsia="Times New Roman" w:hAnsi="Times New Roman" w:cs="Times New Roman"/>
          <w:szCs w:val="20"/>
        </w:rPr>
      </w:pPr>
    </w:p>
    <w:p w:rsidR="00AC254A" w:rsidRPr="00AC254A" w:rsidRDefault="00AC254A" w:rsidP="00AC254A">
      <w:pPr>
        <w:spacing w:after="0" w:line="360" w:lineRule="auto"/>
        <w:jc w:val="both"/>
        <w:rPr>
          <w:rFonts w:ascii="Times New Roman" w:eastAsia="Times New Roman" w:hAnsi="Times New Roman" w:cs="Times New Roman"/>
          <w:b/>
          <w:szCs w:val="20"/>
        </w:rPr>
      </w:pPr>
      <w:r w:rsidRPr="00AC254A">
        <w:rPr>
          <w:rFonts w:ascii="Times New Roman" w:eastAsia="Times New Roman" w:hAnsi="Times New Roman" w:cs="Times New Roman"/>
          <w:b/>
          <w:szCs w:val="20"/>
        </w:rPr>
        <w:t>Kritik Sönümlü Durum (</w:t>
      </w:r>
      <w:r w:rsidRPr="00AC254A">
        <w:rPr>
          <w:rFonts w:ascii="Times New Roman" w:eastAsia="Times New Roman" w:hAnsi="Times New Roman" w:cs="Times New Roman"/>
          <w:b/>
          <w:szCs w:val="20"/>
        </w:rPr>
        <w:sym w:font="Symbol" w:char="F07A"/>
      </w:r>
      <w:r w:rsidRPr="00AC254A">
        <w:rPr>
          <w:rFonts w:ascii="Times New Roman" w:eastAsia="Times New Roman" w:hAnsi="Times New Roman" w:cs="Times New Roman"/>
          <w:b/>
          <w:szCs w:val="20"/>
        </w:rPr>
        <w:t>=1)</w:t>
      </w:r>
    </w:p>
    <w:p w:rsidR="00AC254A" w:rsidRPr="00AC254A" w:rsidRDefault="00AC254A" w:rsidP="00AC254A">
      <w:pPr>
        <w:spacing w:after="0" w:line="360" w:lineRule="auto"/>
        <w:jc w:val="both"/>
        <w:rPr>
          <w:rFonts w:ascii="Times New Roman" w:eastAsia="Times New Roman" w:hAnsi="Times New Roman" w:cs="Times New Roman"/>
          <w:b/>
          <w:szCs w:val="20"/>
        </w:rPr>
      </w:pPr>
    </w:p>
    <w:p w:rsidR="00AC254A" w:rsidRPr="00AC254A" w:rsidRDefault="00AC254A" w:rsidP="00AC254A">
      <w:pPr>
        <w:spacing w:after="0" w:line="360" w:lineRule="auto"/>
        <w:jc w:val="both"/>
        <w:rPr>
          <w:rFonts w:ascii="Times New Roman" w:eastAsia="Times New Roman" w:hAnsi="Times New Roman" w:cs="Times New Roman"/>
          <w:szCs w:val="20"/>
        </w:rPr>
      </w:pPr>
      <w:r w:rsidRPr="00AC254A">
        <w:rPr>
          <w:rFonts w:ascii="Times New Roman" w:eastAsia="Times New Roman" w:hAnsi="Times New Roman" w:cs="Times New Roman"/>
          <w:szCs w:val="20"/>
        </w:rPr>
        <w:sym w:font="Symbol" w:char="F07A"/>
      </w:r>
      <w:r w:rsidRPr="00AC254A">
        <w:rPr>
          <w:rFonts w:ascii="Times New Roman" w:eastAsia="Times New Roman" w:hAnsi="Times New Roman" w:cs="Times New Roman"/>
          <w:szCs w:val="20"/>
        </w:rPr>
        <w:t>=1 için kökler reel ve eşittir. Bu durum kritik sönümlü olarak adlandırılır.</w:t>
      </w:r>
    </w:p>
    <w:p w:rsidR="00AC254A" w:rsidRPr="00AC254A" w:rsidRDefault="00AC254A" w:rsidP="00AC254A">
      <w:pPr>
        <w:spacing w:after="0" w:line="360" w:lineRule="auto"/>
        <w:jc w:val="both"/>
        <w:rPr>
          <w:rFonts w:ascii="Times New Roman" w:eastAsia="Times New Roman" w:hAnsi="Times New Roman" w:cs="Times New Roman"/>
          <w:szCs w:val="20"/>
        </w:rPr>
      </w:pPr>
    </w:p>
    <w:p w:rsidR="00AC254A" w:rsidRPr="00AC254A" w:rsidRDefault="00633336" w:rsidP="00AC254A">
      <w:pPr>
        <w:spacing w:after="0" w:line="360" w:lineRule="auto"/>
        <w:jc w:val="both"/>
        <w:rPr>
          <w:rFonts w:ascii="Times New Roman" w:eastAsia="Times New Roman" w:hAnsi="Times New Roman" w:cs="Times New Roman"/>
          <w:szCs w:val="20"/>
        </w:rPr>
      </w:pPr>
      <w:r>
        <w:rPr>
          <w:rFonts w:ascii="Times New Roman" w:eastAsia="Times New Roman" w:hAnsi="Times New Roman" w:cs="Times New Roman"/>
          <w:szCs w:val="20"/>
        </w:rPr>
        <w:pict>
          <v:shape id="_x0000_s1085" type="#_x0000_t75" style="position:absolute;left:0;text-align:left;margin-left:181.15pt;margin-top:9.6pt;width:55pt;height:17pt;z-index:251710464" o:allowincell="f">
            <v:imagedata r:id="rId71" o:title=""/>
            <w10:wrap type="topAndBottom"/>
          </v:shape>
          <o:OLEObject Type="Embed" ProgID="Equation.3" ShapeID="_x0000_s1085" DrawAspect="Content" ObjectID="_1472545317" r:id="rId72"/>
        </w:pict>
      </w:r>
      <w:r w:rsidR="00AC254A" w:rsidRPr="00AC254A">
        <w:rPr>
          <w:rFonts w:ascii="Times New Roman" w:eastAsia="Times New Roman" w:hAnsi="Times New Roman" w:cs="Times New Roman"/>
          <w:szCs w:val="20"/>
        </w:rPr>
        <w:t>Doğal cevap:</w:t>
      </w:r>
    </w:p>
    <w:p w:rsidR="00AC254A" w:rsidRDefault="00AC254A" w:rsidP="00AC254A">
      <w:pPr>
        <w:spacing w:after="0" w:line="360" w:lineRule="auto"/>
        <w:jc w:val="both"/>
        <w:rPr>
          <w:rFonts w:ascii="Times New Roman" w:eastAsia="Times New Roman" w:hAnsi="Times New Roman" w:cs="Times New Roman"/>
          <w:szCs w:val="20"/>
        </w:rPr>
      </w:pPr>
    </w:p>
    <w:p w:rsidR="00F727AC" w:rsidRPr="00AC254A" w:rsidRDefault="00F727AC" w:rsidP="00AC254A">
      <w:pPr>
        <w:spacing w:after="0" w:line="360" w:lineRule="auto"/>
        <w:jc w:val="both"/>
        <w:rPr>
          <w:rFonts w:ascii="Times New Roman" w:eastAsia="Times New Roman" w:hAnsi="Times New Roman" w:cs="Times New Roman"/>
          <w:szCs w:val="20"/>
        </w:rPr>
      </w:pPr>
    </w:p>
    <w:p w:rsidR="00154894" w:rsidRPr="00F727AC" w:rsidRDefault="00633336" w:rsidP="00F727AC">
      <w:pPr>
        <w:spacing w:after="0" w:line="360" w:lineRule="auto"/>
        <w:jc w:val="both"/>
        <w:rPr>
          <w:rFonts w:ascii="Times New Roman" w:eastAsia="Times New Roman" w:hAnsi="Times New Roman" w:cs="Times New Roman"/>
          <w:szCs w:val="20"/>
        </w:rPr>
      </w:pPr>
      <w:r>
        <w:rPr>
          <w:rFonts w:ascii="Times New Roman" w:eastAsia="Times New Roman" w:hAnsi="Times New Roman" w:cs="Times New Roman"/>
          <w:szCs w:val="20"/>
        </w:rPr>
        <w:pict>
          <v:shape id="_x0000_s1086" type="#_x0000_t75" style="position:absolute;left:0;text-align:left;margin-left:152.35pt;margin-top:-13.25pt;width:118pt;height:21pt;z-index:251711488" o:allowincell="f">
            <v:imagedata r:id="rId73" o:title=""/>
            <w10:wrap type="topAndBottom"/>
          </v:shape>
          <o:OLEObject Type="Embed" ProgID="Equation.3" ShapeID="_x0000_s1086" DrawAspect="Content" ObjectID="_1472545318" r:id="rId74"/>
        </w:pict>
      </w:r>
      <w:r w:rsidR="00154894" w:rsidRPr="001255DA">
        <w:rPr>
          <w:rFonts w:ascii="Times New Roman" w:eastAsia="Times New Roman" w:hAnsi="Times New Roman" w:cs="Times New Roman"/>
          <w:b/>
          <w:sz w:val="24"/>
          <w:szCs w:val="20"/>
        </w:rPr>
        <w:t>ARAÇLAR &amp; ELEMANLAR</w:t>
      </w:r>
    </w:p>
    <w:p w:rsidR="00154894" w:rsidRDefault="00BF0316" w:rsidP="00154894">
      <w:pPr>
        <w:keepNext/>
        <w:spacing w:after="0" w:line="360" w:lineRule="auto"/>
        <w:outlineLvl w:val="4"/>
        <w:rPr>
          <w:rFonts w:ascii="Times New Roman" w:eastAsia="Times New Roman" w:hAnsi="Times New Roman" w:cs="Times New Roman"/>
          <w:b/>
          <w:szCs w:val="20"/>
        </w:rPr>
      </w:pPr>
      <w:r>
        <w:rPr>
          <w:rFonts w:ascii="Times New Roman" w:eastAsia="Times New Roman" w:hAnsi="Times New Roman" w:cs="Times New Roman"/>
          <w:sz w:val="24"/>
          <w:szCs w:val="20"/>
        </w:rPr>
        <w:t>Deney sırasında belirtilecektir.</w:t>
      </w:r>
    </w:p>
    <w:p w:rsidR="00F727AC" w:rsidRDefault="00F727AC" w:rsidP="00154894">
      <w:pPr>
        <w:keepNext/>
        <w:spacing w:after="0" w:line="360" w:lineRule="auto"/>
        <w:outlineLvl w:val="4"/>
        <w:rPr>
          <w:rFonts w:ascii="Times New Roman" w:eastAsia="Times New Roman" w:hAnsi="Times New Roman" w:cs="Times New Roman"/>
          <w:b/>
          <w:szCs w:val="20"/>
        </w:rPr>
      </w:pPr>
    </w:p>
    <w:p w:rsidR="00154894" w:rsidRDefault="00154894" w:rsidP="00154894">
      <w:pPr>
        <w:keepNext/>
        <w:spacing w:after="0" w:line="360" w:lineRule="auto"/>
        <w:outlineLvl w:val="4"/>
        <w:rPr>
          <w:rFonts w:ascii="Times New Roman" w:eastAsia="Times New Roman" w:hAnsi="Times New Roman" w:cs="Times New Roman"/>
          <w:b/>
          <w:szCs w:val="20"/>
        </w:rPr>
      </w:pPr>
      <w:r w:rsidRPr="00154894">
        <w:rPr>
          <w:rFonts w:ascii="Times New Roman" w:eastAsia="Times New Roman" w:hAnsi="Times New Roman" w:cs="Times New Roman"/>
          <w:b/>
          <w:szCs w:val="20"/>
        </w:rPr>
        <w:t>DENEYİN YAPILIŞI</w:t>
      </w:r>
    </w:p>
    <w:p w:rsidR="00F727AC" w:rsidRPr="00154894" w:rsidRDefault="00F727AC" w:rsidP="00154894">
      <w:pPr>
        <w:keepNext/>
        <w:spacing w:after="0" w:line="360" w:lineRule="auto"/>
        <w:outlineLvl w:val="4"/>
        <w:rPr>
          <w:rFonts w:ascii="Times New Roman" w:eastAsia="Times New Roman" w:hAnsi="Times New Roman" w:cs="Times New Roman"/>
          <w:b/>
          <w:szCs w:val="20"/>
        </w:rPr>
      </w:pPr>
    </w:p>
    <w:p w:rsidR="00154894" w:rsidRDefault="00154894" w:rsidP="00154894">
      <w:pPr>
        <w:numPr>
          <w:ilvl w:val="0"/>
          <w:numId w:val="11"/>
        </w:numPr>
        <w:spacing w:after="0" w:line="360" w:lineRule="auto"/>
        <w:jc w:val="both"/>
        <w:rPr>
          <w:rFonts w:ascii="Times New Roman" w:eastAsia="Times New Roman" w:hAnsi="Times New Roman" w:cs="Times New Roman"/>
          <w:szCs w:val="20"/>
        </w:rPr>
      </w:pPr>
      <w:r w:rsidRPr="00154894">
        <w:rPr>
          <w:rFonts w:ascii="Times New Roman" w:eastAsia="Times New Roman" w:hAnsi="Times New Roman" w:cs="Times New Roman"/>
          <w:szCs w:val="20"/>
        </w:rPr>
        <w:t xml:space="preserve">Şekil </w:t>
      </w:r>
      <w:proofErr w:type="gramStart"/>
      <w:r w:rsidRPr="00154894">
        <w:rPr>
          <w:rFonts w:ascii="Times New Roman" w:eastAsia="Times New Roman" w:hAnsi="Times New Roman" w:cs="Times New Roman"/>
          <w:szCs w:val="20"/>
        </w:rPr>
        <w:t>3.</w:t>
      </w:r>
      <w:r w:rsidR="002D76E4">
        <w:rPr>
          <w:rFonts w:ascii="Times New Roman" w:eastAsia="Times New Roman" w:hAnsi="Times New Roman" w:cs="Times New Roman"/>
          <w:szCs w:val="20"/>
        </w:rPr>
        <w:t>1</w:t>
      </w:r>
      <w:proofErr w:type="gramEnd"/>
      <w:r w:rsidRPr="00154894">
        <w:rPr>
          <w:rFonts w:ascii="Times New Roman" w:eastAsia="Times New Roman" w:hAnsi="Times New Roman" w:cs="Times New Roman"/>
          <w:szCs w:val="20"/>
        </w:rPr>
        <w:t xml:space="preserve"> deki seri RLC devresini oluşturunuz. Devreyi oluştururken gerekli olan direnç değerlerini deney seti üzerindeki 10k</w:t>
      </w:r>
      <w:r w:rsidRPr="00154894">
        <w:rPr>
          <w:rFonts w:ascii="Times New Roman" w:eastAsia="Times New Roman" w:hAnsi="Times New Roman" w:cs="Times New Roman"/>
          <w:szCs w:val="20"/>
        </w:rPr>
        <w:sym w:font="Symbol" w:char="F057"/>
      </w:r>
      <w:r w:rsidRPr="00154894">
        <w:rPr>
          <w:rFonts w:ascii="Times New Roman" w:eastAsia="Times New Roman" w:hAnsi="Times New Roman" w:cs="Times New Roman"/>
          <w:szCs w:val="20"/>
        </w:rPr>
        <w:t xml:space="preserve"> değişken direnci kullanarak elde ediniz. Kısa sürede meydana gelen geçici durumu görebilmek için gerekli anahtarlamayı yapmak üzere kare dalga üretecini(</w:t>
      </w:r>
      <w:r w:rsidR="00B41183">
        <w:rPr>
          <w:rFonts w:ascii="Times New Roman" w:eastAsia="Times New Roman" w:hAnsi="Times New Roman" w:cs="Times New Roman"/>
          <w:szCs w:val="20"/>
        </w:rPr>
        <w:t>Sinyal jeneratörü</w:t>
      </w:r>
      <w:r w:rsidRPr="00154894">
        <w:rPr>
          <w:rFonts w:ascii="Times New Roman" w:eastAsia="Times New Roman" w:hAnsi="Times New Roman" w:cs="Times New Roman"/>
          <w:szCs w:val="20"/>
        </w:rPr>
        <w:t>) kullanınız. Tepe değeri 2V periyodu 6ms olan kare dalgayı devreye uygulayınız.</w:t>
      </w:r>
    </w:p>
    <w:p w:rsidR="00154894" w:rsidRDefault="00154894" w:rsidP="00154894">
      <w:pPr>
        <w:spacing w:after="0" w:line="360" w:lineRule="auto"/>
        <w:ind w:left="360"/>
        <w:jc w:val="center"/>
        <w:rPr>
          <w:rFonts w:ascii="Times New Roman" w:eastAsia="Times New Roman" w:hAnsi="Times New Roman" w:cs="Times New Roman"/>
          <w:szCs w:val="20"/>
        </w:rPr>
      </w:pPr>
      <w:r>
        <w:rPr>
          <w:rFonts w:ascii="Times New Roman" w:eastAsia="Times New Roman" w:hAnsi="Times New Roman" w:cs="Times New Roman"/>
          <w:noProof/>
          <w:sz w:val="24"/>
          <w:szCs w:val="20"/>
        </w:rPr>
        <w:lastRenderedPageBreak/>
        <w:drawing>
          <wp:inline distT="0" distB="0" distL="0" distR="0" wp14:anchorId="683C176A" wp14:editId="645B31B8">
            <wp:extent cx="2352675" cy="131445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5">
                      <a:extLst>
                        <a:ext uri="{28A0092B-C50C-407E-A947-70E740481C1C}">
                          <a14:useLocalDpi xmlns:a14="http://schemas.microsoft.com/office/drawing/2010/main" val="0"/>
                        </a:ext>
                      </a:extLst>
                    </a:blip>
                    <a:srcRect b="19298"/>
                    <a:stretch/>
                  </pic:blipFill>
                  <pic:spPr bwMode="auto">
                    <a:xfrm>
                      <a:off x="0" y="0"/>
                      <a:ext cx="2352675" cy="1314450"/>
                    </a:xfrm>
                    <a:prstGeom prst="rect">
                      <a:avLst/>
                    </a:prstGeom>
                    <a:noFill/>
                    <a:ln>
                      <a:noFill/>
                    </a:ln>
                    <a:extLst>
                      <a:ext uri="{53640926-AAD7-44D8-BBD7-CCE9431645EC}">
                        <a14:shadowObscured xmlns:a14="http://schemas.microsoft.com/office/drawing/2010/main"/>
                      </a:ext>
                    </a:extLst>
                  </pic:spPr>
                </pic:pic>
              </a:graphicData>
            </a:graphic>
          </wp:inline>
        </w:drawing>
      </w:r>
    </w:p>
    <w:p w:rsidR="00B41183" w:rsidRPr="001255DA" w:rsidRDefault="00B41183" w:rsidP="00B41183">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Cs/>
          <w:i/>
          <w:iCs/>
          <w:sz w:val="24"/>
          <w:szCs w:val="20"/>
        </w:rPr>
        <w:t xml:space="preserve">Şekil </w:t>
      </w:r>
      <w:proofErr w:type="gramStart"/>
      <w:r>
        <w:rPr>
          <w:rFonts w:ascii="Times New Roman" w:eastAsia="Times New Roman" w:hAnsi="Times New Roman" w:cs="Times New Roman"/>
          <w:bCs/>
          <w:i/>
          <w:iCs/>
          <w:sz w:val="24"/>
          <w:szCs w:val="20"/>
        </w:rPr>
        <w:t>3.1</w:t>
      </w:r>
      <w:proofErr w:type="gramEnd"/>
      <w:r>
        <w:rPr>
          <w:rFonts w:ascii="Times New Roman" w:eastAsia="Times New Roman" w:hAnsi="Times New Roman" w:cs="Times New Roman"/>
          <w:bCs/>
          <w:i/>
          <w:iCs/>
          <w:sz w:val="24"/>
          <w:szCs w:val="20"/>
        </w:rPr>
        <w:t xml:space="preserve"> RLC</w:t>
      </w:r>
      <w:r w:rsidRPr="00C96E2C">
        <w:rPr>
          <w:rFonts w:ascii="Times New Roman" w:eastAsia="Times New Roman" w:hAnsi="Times New Roman" w:cs="Times New Roman"/>
          <w:bCs/>
          <w:i/>
          <w:iCs/>
          <w:sz w:val="24"/>
          <w:szCs w:val="20"/>
        </w:rPr>
        <w:t xml:space="preserve"> devre</w:t>
      </w:r>
      <w:r>
        <w:rPr>
          <w:rFonts w:ascii="Times New Roman" w:eastAsia="Times New Roman" w:hAnsi="Times New Roman" w:cs="Times New Roman"/>
          <w:bCs/>
          <w:i/>
          <w:iCs/>
          <w:sz w:val="24"/>
          <w:szCs w:val="20"/>
        </w:rPr>
        <w:t>si</w:t>
      </w:r>
    </w:p>
    <w:p w:rsidR="00B41183" w:rsidRDefault="00B41183" w:rsidP="00154894">
      <w:pPr>
        <w:spacing w:after="0" w:line="360" w:lineRule="auto"/>
        <w:ind w:left="360"/>
        <w:jc w:val="center"/>
        <w:rPr>
          <w:rFonts w:ascii="Times New Roman" w:eastAsia="Times New Roman" w:hAnsi="Times New Roman" w:cs="Times New Roman"/>
          <w:szCs w:val="20"/>
        </w:rPr>
      </w:pPr>
    </w:p>
    <w:p w:rsidR="00154894" w:rsidRPr="00154894" w:rsidRDefault="00154894" w:rsidP="00154894">
      <w:pPr>
        <w:spacing w:after="0" w:line="360" w:lineRule="auto"/>
        <w:ind w:left="360"/>
        <w:jc w:val="center"/>
        <w:rPr>
          <w:rFonts w:ascii="Times New Roman" w:eastAsia="Times New Roman" w:hAnsi="Times New Roman" w:cs="Times New Roman"/>
          <w:szCs w:val="20"/>
        </w:rPr>
      </w:pPr>
    </w:p>
    <w:p w:rsidR="00154894" w:rsidRPr="00154894" w:rsidRDefault="00B41183" w:rsidP="00154894">
      <w:pPr>
        <w:numPr>
          <w:ilvl w:val="0"/>
          <w:numId w:val="11"/>
        </w:numPr>
        <w:spacing w:after="0" w:line="360" w:lineRule="auto"/>
        <w:jc w:val="both"/>
        <w:rPr>
          <w:rFonts w:ascii="Times New Roman" w:eastAsia="Times New Roman" w:hAnsi="Times New Roman" w:cs="Times New Roman"/>
          <w:szCs w:val="20"/>
        </w:rPr>
      </w:pPr>
      <w:r>
        <w:rPr>
          <w:rFonts w:ascii="Times New Roman" w:eastAsia="Times New Roman" w:hAnsi="Times New Roman" w:cs="Times New Roman"/>
          <w:szCs w:val="20"/>
        </w:rPr>
        <w:t>R= 10</w:t>
      </w:r>
      <w:r w:rsidR="00154894" w:rsidRPr="00154894">
        <w:rPr>
          <w:rFonts w:ascii="Times New Roman" w:eastAsia="Times New Roman" w:hAnsi="Times New Roman" w:cs="Times New Roman"/>
          <w:szCs w:val="20"/>
        </w:rPr>
        <w:t>0</w:t>
      </w:r>
      <w:r w:rsidR="00154894" w:rsidRPr="00154894">
        <w:rPr>
          <w:rFonts w:ascii="Times New Roman" w:eastAsia="Times New Roman" w:hAnsi="Times New Roman" w:cs="Times New Roman"/>
          <w:szCs w:val="20"/>
        </w:rPr>
        <w:sym w:font="Symbol" w:char="F057"/>
      </w:r>
      <w:r w:rsidR="00154894" w:rsidRPr="00154894">
        <w:rPr>
          <w:rFonts w:ascii="Times New Roman" w:eastAsia="Times New Roman" w:hAnsi="Times New Roman" w:cs="Times New Roman"/>
          <w:szCs w:val="20"/>
        </w:rPr>
        <w:t>, R=2k</w:t>
      </w:r>
      <w:r w:rsidR="00154894" w:rsidRPr="00154894">
        <w:rPr>
          <w:rFonts w:ascii="Times New Roman" w:eastAsia="Times New Roman" w:hAnsi="Times New Roman" w:cs="Times New Roman"/>
          <w:szCs w:val="20"/>
        </w:rPr>
        <w:sym w:font="Symbol" w:char="F057"/>
      </w:r>
      <w:r w:rsidR="00154894" w:rsidRPr="00154894">
        <w:rPr>
          <w:rFonts w:ascii="Times New Roman" w:eastAsia="Times New Roman" w:hAnsi="Times New Roman" w:cs="Times New Roman"/>
          <w:szCs w:val="20"/>
        </w:rPr>
        <w:t>, R=10k</w:t>
      </w:r>
      <w:r w:rsidR="00154894" w:rsidRPr="00154894">
        <w:rPr>
          <w:rFonts w:ascii="Times New Roman" w:eastAsia="Times New Roman" w:hAnsi="Times New Roman" w:cs="Times New Roman"/>
          <w:szCs w:val="20"/>
        </w:rPr>
        <w:sym w:font="Symbol" w:char="F057"/>
      </w:r>
      <w:r w:rsidR="00154894" w:rsidRPr="00154894">
        <w:rPr>
          <w:rFonts w:ascii="Times New Roman" w:eastAsia="Times New Roman" w:hAnsi="Times New Roman" w:cs="Times New Roman"/>
          <w:szCs w:val="20"/>
        </w:rPr>
        <w:t xml:space="preserve"> için </w:t>
      </w:r>
      <w:proofErr w:type="spellStart"/>
      <w:r w:rsidR="00154894" w:rsidRPr="00154894">
        <w:rPr>
          <w:rFonts w:ascii="Times New Roman" w:eastAsia="Times New Roman" w:hAnsi="Times New Roman" w:cs="Times New Roman"/>
          <w:szCs w:val="20"/>
        </w:rPr>
        <w:t>V</w:t>
      </w:r>
      <w:r w:rsidR="00154894" w:rsidRPr="00154894">
        <w:rPr>
          <w:rFonts w:ascii="Times New Roman" w:eastAsia="Times New Roman" w:hAnsi="Times New Roman" w:cs="Times New Roman"/>
          <w:szCs w:val="20"/>
          <w:vertAlign w:val="subscript"/>
        </w:rPr>
        <w:t>c</w:t>
      </w:r>
      <w:proofErr w:type="spellEnd"/>
      <w:r w:rsidR="00154894" w:rsidRPr="00154894">
        <w:rPr>
          <w:rFonts w:ascii="Times New Roman" w:eastAsia="Times New Roman" w:hAnsi="Times New Roman" w:cs="Times New Roman"/>
          <w:szCs w:val="20"/>
        </w:rPr>
        <w:t xml:space="preserve">(t) grafiğini </w:t>
      </w:r>
      <w:proofErr w:type="spellStart"/>
      <w:r w:rsidR="00154894" w:rsidRPr="00154894">
        <w:rPr>
          <w:rFonts w:ascii="Times New Roman" w:eastAsia="Times New Roman" w:hAnsi="Times New Roman" w:cs="Times New Roman"/>
          <w:szCs w:val="20"/>
        </w:rPr>
        <w:t>osiloskopta</w:t>
      </w:r>
      <w:proofErr w:type="spellEnd"/>
      <w:r w:rsidR="00154894" w:rsidRPr="00154894">
        <w:rPr>
          <w:rFonts w:ascii="Times New Roman" w:eastAsia="Times New Roman" w:hAnsi="Times New Roman" w:cs="Times New Roman"/>
          <w:szCs w:val="20"/>
        </w:rPr>
        <w:t xml:space="preserve"> gözleyiniz. Her durum için elde ettiğiniz grafikleri veri </w:t>
      </w:r>
      <w:proofErr w:type="gramStart"/>
      <w:r w:rsidR="00154894" w:rsidRPr="00154894">
        <w:rPr>
          <w:rFonts w:ascii="Times New Roman" w:eastAsia="Times New Roman" w:hAnsi="Times New Roman" w:cs="Times New Roman"/>
          <w:szCs w:val="20"/>
        </w:rPr>
        <w:t>kağıdına</w:t>
      </w:r>
      <w:proofErr w:type="gramEnd"/>
      <w:r w:rsidR="00154894" w:rsidRPr="00154894">
        <w:rPr>
          <w:rFonts w:ascii="Times New Roman" w:eastAsia="Times New Roman" w:hAnsi="Times New Roman" w:cs="Times New Roman"/>
          <w:szCs w:val="20"/>
        </w:rPr>
        <w:t xml:space="preserve"> çiziniz. </w:t>
      </w:r>
    </w:p>
    <w:p w:rsidR="00154894" w:rsidRPr="00154894" w:rsidRDefault="00154894" w:rsidP="00154894">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noProof/>
          <w:sz w:val="24"/>
          <w:szCs w:val="20"/>
        </w:rPr>
        <w:drawing>
          <wp:inline distT="0" distB="0" distL="0" distR="0" wp14:anchorId="198F557C" wp14:editId="2ACF3045">
            <wp:extent cx="2352675" cy="131445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5">
                      <a:extLst>
                        <a:ext uri="{28A0092B-C50C-407E-A947-70E740481C1C}">
                          <a14:useLocalDpi xmlns:a14="http://schemas.microsoft.com/office/drawing/2010/main" val="0"/>
                        </a:ext>
                      </a:extLst>
                    </a:blip>
                    <a:srcRect b="19298"/>
                    <a:stretch/>
                  </pic:blipFill>
                  <pic:spPr bwMode="auto">
                    <a:xfrm>
                      <a:off x="0" y="0"/>
                      <a:ext cx="2352675" cy="1314450"/>
                    </a:xfrm>
                    <a:prstGeom prst="rect">
                      <a:avLst/>
                    </a:prstGeom>
                    <a:noFill/>
                    <a:ln>
                      <a:noFill/>
                    </a:ln>
                    <a:extLst>
                      <a:ext uri="{53640926-AAD7-44D8-BBD7-CCE9431645EC}">
                        <a14:shadowObscured xmlns:a14="http://schemas.microsoft.com/office/drawing/2010/main"/>
                      </a:ext>
                    </a:extLst>
                  </pic:spPr>
                </pic:pic>
              </a:graphicData>
            </a:graphic>
          </wp:inline>
        </w:drawing>
      </w:r>
    </w:p>
    <w:p w:rsidR="0014445C" w:rsidRPr="001255DA" w:rsidRDefault="0014445C" w:rsidP="0014445C">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Cs/>
          <w:i/>
          <w:iCs/>
          <w:sz w:val="24"/>
          <w:szCs w:val="20"/>
        </w:rPr>
        <w:t xml:space="preserve">Şekil </w:t>
      </w:r>
      <w:proofErr w:type="gramStart"/>
      <w:r>
        <w:rPr>
          <w:rFonts w:ascii="Times New Roman" w:eastAsia="Times New Roman" w:hAnsi="Times New Roman" w:cs="Times New Roman"/>
          <w:bCs/>
          <w:i/>
          <w:iCs/>
          <w:sz w:val="24"/>
          <w:szCs w:val="20"/>
        </w:rPr>
        <w:t>3.2</w:t>
      </w:r>
      <w:proofErr w:type="gramEnd"/>
      <w:r>
        <w:rPr>
          <w:rFonts w:ascii="Times New Roman" w:eastAsia="Times New Roman" w:hAnsi="Times New Roman" w:cs="Times New Roman"/>
          <w:bCs/>
          <w:i/>
          <w:iCs/>
          <w:sz w:val="24"/>
          <w:szCs w:val="20"/>
        </w:rPr>
        <w:t xml:space="preserve"> RLC</w:t>
      </w:r>
      <w:r w:rsidRPr="00C96E2C">
        <w:rPr>
          <w:rFonts w:ascii="Times New Roman" w:eastAsia="Times New Roman" w:hAnsi="Times New Roman" w:cs="Times New Roman"/>
          <w:bCs/>
          <w:i/>
          <w:iCs/>
          <w:sz w:val="24"/>
          <w:szCs w:val="20"/>
        </w:rPr>
        <w:t xml:space="preserve"> devre</w:t>
      </w:r>
      <w:r>
        <w:rPr>
          <w:rFonts w:ascii="Times New Roman" w:eastAsia="Times New Roman" w:hAnsi="Times New Roman" w:cs="Times New Roman"/>
          <w:bCs/>
          <w:i/>
          <w:iCs/>
          <w:sz w:val="24"/>
          <w:szCs w:val="20"/>
        </w:rPr>
        <w:t>si</w:t>
      </w:r>
    </w:p>
    <w:p w:rsidR="00154894" w:rsidRPr="00154894" w:rsidRDefault="00154894" w:rsidP="00154894">
      <w:pPr>
        <w:spacing w:after="0" w:line="240" w:lineRule="auto"/>
        <w:jc w:val="both"/>
        <w:rPr>
          <w:rFonts w:ascii="Times New Roman" w:eastAsia="Times New Roman" w:hAnsi="Times New Roman" w:cs="Times New Roman"/>
          <w:sz w:val="24"/>
          <w:szCs w:val="20"/>
        </w:rPr>
      </w:pPr>
    </w:p>
    <w:p w:rsidR="00154894" w:rsidRDefault="00154894" w:rsidP="00154894">
      <w:pPr>
        <w:spacing w:after="0" w:line="240" w:lineRule="auto"/>
        <w:jc w:val="both"/>
        <w:rPr>
          <w:rFonts w:ascii="Times New Roman" w:eastAsia="Times New Roman" w:hAnsi="Times New Roman" w:cs="Times New Roman"/>
          <w:sz w:val="24"/>
          <w:szCs w:val="20"/>
        </w:rPr>
      </w:pPr>
    </w:p>
    <w:p w:rsidR="00154894" w:rsidRDefault="00154894" w:rsidP="00154894">
      <w:pPr>
        <w:spacing w:after="0" w:line="240" w:lineRule="auto"/>
        <w:jc w:val="both"/>
        <w:rPr>
          <w:rFonts w:ascii="Times New Roman" w:eastAsia="Times New Roman" w:hAnsi="Times New Roman" w:cs="Times New Roman"/>
          <w:sz w:val="24"/>
          <w:szCs w:val="20"/>
        </w:rPr>
      </w:pPr>
    </w:p>
    <w:p w:rsidR="00154894" w:rsidRDefault="00154894"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Pr="00154894" w:rsidRDefault="001B05D1" w:rsidP="00154894">
      <w:pPr>
        <w:spacing w:after="0" w:line="240" w:lineRule="auto"/>
        <w:jc w:val="both"/>
        <w:rPr>
          <w:rFonts w:ascii="Times New Roman" w:eastAsia="Times New Roman" w:hAnsi="Times New Roman" w:cs="Times New Roman"/>
          <w:sz w:val="24"/>
          <w:szCs w:val="20"/>
        </w:rPr>
      </w:pPr>
    </w:p>
    <w:tbl>
      <w:tblPr>
        <w:tblStyle w:val="TabloKlavuzu"/>
        <w:tblW w:w="9072" w:type="dxa"/>
        <w:tblInd w:w="817" w:type="dxa"/>
        <w:tblLayout w:type="fixed"/>
        <w:tblLook w:val="04A0" w:firstRow="1" w:lastRow="0" w:firstColumn="1" w:lastColumn="0" w:noHBand="0" w:noVBand="1"/>
      </w:tblPr>
      <w:tblGrid>
        <w:gridCol w:w="1276"/>
        <w:gridCol w:w="3260"/>
        <w:gridCol w:w="992"/>
        <w:gridCol w:w="1843"/>
        <w:gridCol w:w="709"/>
        <w:gridCol w:w="992"/>
      </w:tblGrid>
      <w:tr w:rsidR="001B05D1" w:rsidRPr="00115B37" w:rsidTr="001B05D1">
        <w:tc>
          <w:tcPr>
            <w:tcW w:w="1276" w:type="dxa"/>
            <w:vMerge w:val="restart"/>
          </w:tcPr>
          <w:p w:rsidR="001B05D1" w:rsidRPr="00115B37" w:rsidRDefault="001B05D1" w:rsidP="001B05D1">
            <w:pPr>
              <w:jc w:val="center"/>
              <w:rPr>
                <w:sz w:val="18"/>
                <w:szCs w:val="18"/>
              </w:rPr>
            </w:pPr>
            <w:r w:rsidRPr="00115B37">
              <w:rPr>
                <w:sz w:val="18"/>
                <w:szCs w:val="18"/>
              </w:rPr>
              <w:lastRenderedPageBreak/>
              <w:t>Grup Üyeleri</w:t>
            </w:r>
          </w:p>
          <w:p w:rsidR="001B05D1" w:rsidRPr="00115B37" w:rsidRDefault="001B05D1" w:rsidP="001B05D1">
            <w:pPr>
              <w:jc w:val="center"/>
              <w:rPr>
                <w:sz w:val="18"/>
                <w:szCs w:val="18"/>
              </w:rPr>
            </w:pPr>
            <w:r w:rsidRPr="00115B37">
              <w:rPr>
                <w:sz w:val="18"/>
                <w:szCs w:val="18"/>
              </w:rPr>
              <w:t>(isim/imza)</w:t>
            </w:r>
          </w:p>
        </w:tc>
        <w:tc>
          <w:tcPr>
            <w:tcW w:w="3260" w:type="dxa"/>
          </w:tcPr>
          <w:p w:rsidR="001B05D1" w:rsidRPr="00115B37" w:rsidRDefault="001B05D1" w:rsidP="001B05D1">
            <w:pPr>
              <w:rPr>
                <w:sz w:val="18"/>
                <w:szCs w:val="18"/>
              </w:rPr>
            </w:pPr>
            <w:r w:rsidRPr="00115B37">
              <w:rPr>
                <w:sz w:val="18"/>
                <w:szCs w:val="18"/>
              </w:rPr>
              <w:t>1.</w:t>
            </w:r>
          </w:p>
        </w:tc>
        <w:tc>
          <w:tcPr>
            <w:tcW w:w="4536" w:type="dxa"/>
            <w:gridSpan w:val="4"/>
          </w:tcPr>
          <w:p w:rsidR="001B05D1" w:rsidRPr="00115B37" w:rsidRDefault="001B05D1" w:rsidP="001B05D1">
            <w:pPr>
              <w:rPr>
                <w:sz w:val="18"/>
                <w:szCs w:val="18"/>
              </w:rPr>
            </w:pPr>
            <w:r w:rsidRPr="00115B37">
              <w:rPr>
                <w:sz w:val="18"/>
                <w:szCs w:val="18"/>
              </w:rPr>
              <w:t>4.</w:t>
            </w:r>
          </w:p>
        </w:tc>
      </w:tr>
      <w:tr w:rsidR="001B05D1" w:rsidRPr="00115B37" w:rsidTr="001B05D1">
        <w:tc>
          <w:tcPr>
            <w:tcW w:w="1276" w:type="dxa"/>
            <w:vMerge/>
          </w:tcPr>
          <w:p w:rsidR="001B05D1" w:rsidRPr="00115B37" w:rsidRDefault="001B05D1" w:rsidP="001B05D1">
            <w:pPr>
              <w:rPr>
                <w:sz w:val="18"/>
                <w:szCs w:val="18"/>
              </w:rPr>
            </w:pPr>
          </w:p>
        </w:tc>
        <w:tc>
          <w:tcPr>
            <w:tcW w:w="3260" w:type="dxa"/>
          </w:tcPr>
          <w:p w:rsidR="001B05D1" w:rsidRPr="00115B37" w:rsidRDefault="001B05D1" w:rsidP="001B05D1">
            <w:pPr>
              <w:rPr>
                <w:sz w:val="18"/>
                <w:szCs w:val="18"/>
              </w:rPr>
            </w:pPr>
            <w:r w:rsidRPr="00115B37">
              <w:rPr>
                <w:sz w:val="18"/>
                <w:szCs w:val="18"/>
              </w:rPr>
              <w:t>2.</w:t>
            </w:r>
          </w:p>
        </w:tc>
        <w:tc>
          <w:tcPr>
            <w:tcW w:w="4536" w:type="dxa"/>
            <w:gridSpan w:val="4"/>
          </w:tcPr>
          <w:p w:rsidR="001B05D1" w:rsidRPr="00115B37" w:rsidRDefault="001B05D1" w:rsidP="001B05D1">
            <w:pPr>
              <w:rPr>
                <w:sz w:val="18"/>
                <w:szCs w:val="18"/>
              </w:rPr>
            </w:pPr>
            <w:r w:rsidRPr="00115B37">
              <w:rPr>
                <w:sz w:val="18"/>
                <w:szCs w:val="18"/>
              </w:rPr>
              <w:t>5.</w:t>
            </w:r>
          </w:p>
        </w:tc>
      </w:tr>
      <w:tr w:rsidR="001B05D1" w:rsidRPr="00115B37" w:rsidTr="001B05D1">
        <w:tc>
          <w:tcPr>
            <w:tcW w:w="1276" w:type="dxa"/>
            <w:vMerge/>
            <w:tcBorders>
              <w:bottom w:val="single" w:sz="4" w:space="0" w:color="000000" w:themeColor="text1"/>
            </w:tcBorders>
          </w:tcPr>
          <w:p w:rsidR="001B05D1" w:rsidRPr="00115B37" w:rsidRDefault="001B05D1" w:rsidP="001B05D1">
            <w:pPr>
              <w:rPr>
                <w:sz w:val="18"/>
                <w:szCs w:val="18"/>
              </w:rPr>
            </w:pPr>
          </w:p>
        </w:tc>
        <w:tc>
          <w:tcPr>
            <w:tcW w:w="3260" w:type="dxa"/>
            <w:tcBorders>
              <w:bottom w:val="single" w:sz="4" w:space="0" w:color="000000" w:themeColor="text1"/>
            </w:tcBorders>
          </w:tcPr>
          <w:p w:rsidR="001B05D1" w:rsidRPr="00115B37" w:rsidRDefault="001B05D1" w:rsidP="001B05D1">
            <w:pPr>
              <w:rPr>
                <w:sz w:val="18"/>
                <w:szCs w:val="18"/>
              </w:rPr>
            </w:pPr>
            <w:r w:rsidRPr="00115B37">
              <w:rPr>
                <w:sz w:val="18"/>
                <w:szCs w:val="18"/>
              </w:rPr>
              <w:t>3.</w:t>
            </w:r>
          </w:p>
        </w:tc>
        <w:tc>
          <w:tcPr>
            <w:tcW w:w="4536" w:type="dxa"/>
            <w:gridSpan w:val="4"/>
            <w:tcBorders>
              <w:bottom w:val="single" w:sz="4" w:space="0" w:color="000000" w:themeColor="text1"/>
            </w:tcBorders>
          </w:tcPr>
          <w:p w:rsidR="001B05D1" w:rsidRPr="00115B37" w:rsidRDefault="001B05D1" w:rsidP="001B05D1">
            <w:pPr>
              <w:rPr>
                <w:sz w:val="18"/>
                <w:szCs w:val="18"/>
              </w:rPr>
            </w:pPr>
            <w:r w:rsidRPr="00115B37">
              <w:rPr>
                <w:sz w:val="18"/>
                <w:szCs w:val="18"/>
              </w:rPr>
              <w:t>6.</w:t>
            </w:r>
          </w:p>
        </w:tc>
      </w:tr>
      <w:tr w:rsidR="001B05D1" w:rsidRPr="00115B37" w:rsidTr="001B05D1">
        <w:tc>
          <w:tcPr>
            <w:tcW w:w="1276" w:type="dxa"/>
            <w:tcBorders>
              <w:left w:val="nil"/>
              <w:right w:val="nil"/>
            </w:tcBorders>
          </w:tcPr>
          <w:p w:rsidR="001B05D1" w:rsidRPr="00115B37" w:rsidRDefault="001B05D1" w:rsidP="001B05D1">
            <w:pPr>
              <w:spacing w:line="120" w:lineRule="auto"/>
              <w:rPr>
                <w:sz w:val="18"/>
                <w:szCs w:val="18"/>
              </w:rPr>
            </w:pPr>
          </w:p>
        </w:tc>
        <w:tc>
          <w:tcPr>
            <w:tcW w:w="3260" w:type="dxa"/>
            <w:tcBorders>
              <w:left w:val="nil"/>
              <w:right w:val="nil"/>
            </w:tcBorders>
          </w:tcPr>
          <w:p w:rsidR="001B05D1" w:rsidRPr="00115B37" w:rsidRDefault="001B05D1" w:rsidP="001B05D1">
            <w:pPr>
              <w:spacing w:line="120" w:lineRule="auto"/>
              <w:rPr>
                <w:sz w:val="18"/>
                <w:szCs w:val="18"/>
              </w:rPr>
            </w:pPr>
          </w:p>
        </w:tc>
        <w:tc>
          <w:tcPr>
            <w:tcW w:w="4536" w:type="dxa"/>
            <w:gridSpan w:val="4"/>
            <w:tcBorders>
              <w:left w:val="nil"/>
              <w:right w:val="nil"/>
            </w:tcBorders>
          </w:tcPr>
          <w:p w:rsidR="001B05D1" w:rsidRPr="00115B37" w:rsidRDefault="001B05D1" w:rsidP="001B05D1">
            <w:pPr>
              <w:spacing w:line="120" w:lineRule="auto"/>
              <w:rPr>
                <w:sz w:val="18"/>
                <w:szCs w:val="18"/>
              </w:rPr>
            </w:pPr>
          </w:p>
        </w:tc>
      </w:tr>
      <w:tr w:rsidR="001B05D1" w:rsidRPr="00115B37" w:rsidTr="001B05D1">
        <w:tc>
          <w:tcPr>
            <w:tcW w:w="1276" w:type="dxa"/>
          </w:tcPr>
          <w:p w:rsidR="001B05D1" w:rsidRPr="00115B37" w:rsidRDefault="001B05D1" w:rsidP="001B05D1">
            <w:pPr>
              <w:rPr>
                <w:sz w:val="18"/>
                <w:szCs w:val="18"/>
              </w:rPr>
            </w:pPr>
            <w:r w:rsidRPr="00115B37">
              <w:rPr>
                <w:sz w:val="18"/>
                <w:szCs w:val="18"/>
              </w:rPr>
              <w:t>Grup No</w:t>
            </w:r>
          </w:p>
        </w:tc>
        <w:tc>
          <w:tcPr>
            <w:tcW w:w="3260" w:type="dxa"/>
          </w:tcPr>
          <w:p w:rsidR="001B05D1" w:rsidRPr="00115B37" w:rsidRDefault="001B05D1" w:rsidP="001B05D1">
            <w:pPr>
              <w:rPr>
                <w:sz w:val="18"/>
                <w:szCs w:val="18"/>
              </w:rPr>
            </w:pPr>
          </w:p>
        </w:tc>
        <w:tc>
          <w:tcPr>
            <w:tcW w:w="992" w:type="dxa"/>
          </w:tcPr>
          <w:p w:rsidR="001B05D1" w:rsidRPr="00115B37" w:rsidRDefault="001B05D1" w:rsidP="001B05D1">
            <w:pPr>
              <w:rPr>
                <w:sz w:val="18"/>
                <w:szCs w:val="18"/>
              </w:rPr>
            </w:pPr>
            <w:r w:rsidRPr="00115B37">
              <w:rPr>
                <w:sz w:val="18"/>
                <w:szCs w:val="18"/>
              </w:rPr>
              <w:t>Asistan</w:t>
            </w:r>
          </w:p>
        </w:tc>
        <w:tc>
          <w:tcPr>
            <w:tcW w:w="1843" w:type="dxa"/>
          </w:tcPr>
          <w:p w:rsidR="001B05D1" w:rsidRPr="00115B37" w:rsidRDefault="001B05D1" w:rsidP="001B05D1">
            <w:pPr>
              <w:rPr>
                <w:sz w:val="18"/>
                <w:szCs w:val="18"/>
              </w:rPr>
            </w:pPr>
          </w:p>
        </w:tc>
        <w:tc>
          <w:tcPr>
            <w:tcW w:w="709" w:type="dxa"/>
          </w:tcPr>
          <w:p w:rsidR="001B05D1" w:rsidRPr="00115B37" w:rsidRDefault="001B05D1" w:rsidP="001B05D1">
            <w:pPr>
              <w:rPr>
                <w:sz w:val="18"/>
                <w:szCs w:val="18"/>
              </w:rPr>
            </w:pPr>
            <w:r w:rsidRPr="00115B37">
              <w:rPr>
                <w:sz w:val="18"/>
                <w:szCs w:val="18"/>
              </w:rPr>
              <w:t>İmza</w:t>
            </w:r>
          </w:p>
        </w:tc>
        <w:tc>
          <w:tcPr>
            <w:tcW w:w="992" w:type="dxa"/>
          </w:tcPr>
          <w:p w:rsidR="001B05D1" w:rsidRPr="00115B37" w:rsidRDefault="001B05D1" w:rsidP="001B05D1">
            <w:pPr>
              <w:rPr>
                <w:sz w:val="18"/>
                <w:szCs w:val="18"/>
              </w:rPr>
            </w:pPr>
          </w:p>
        </w:tc>
      </w:tr>
    </w:tbl>
    <w:p w:rsidR="00154894" w:rsidRDefault="00115B37" w:rsidP="00154894">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noProof/>
          <w:sz w:val="24"/>
          <w:szCs w:val="20"/>
        </w:rPr>
        <mc:AlternateContent>
          <mc:Choice Requires="wpg">
            <w:drawing>
              <wp:anchor distT="0" distB="0" distL="114300" distR="114300" simplePos="0" relativeHeight="251715584" behindDoc="0" locked="0" layoutInCell="1" allowOverlap="1" wp14:anchorId="55CC4F9E" wp14:editId="1A1746FA">
                <wp:simplePos x="0" y="0"/>
                <wp:positionH relativeFrom="column">
                  <wp:posOffset>1026042</wp:posOffset>
                </wp:positionH>
                <wp:positionV relativeFrom="paragraph">
                  <wp:posOffset>68063</wp:posOffset>
                </wp:positionV>
                <wp:extent cx="4313781" cy="1505857"/>
                <wp:effectExtent l="0" t="0" r="29845" b="18415"/>
                <wp:wrapNone/>
                <wp:docPr id="866" name="Grup 8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3781" cy="1505857"/>
                          <a:chOff x="2323" y="2337"/>
                          <a:chExt cx="6779" cy="2696"/>
                        </a:xfrm>
                      </wpg:grpSpPr>
                      <wps:wsp>
                        <wps:cNvPr id="867" name="AutoShape 863"/>
                        <wps:cNvCnPr>
                          <a:cxnSpLocks noChangeShapeType="1"/>
                        </wps:cNvCnPr>
                        <wps:spPr bwMode="auto">
                          <a:xfrm rot="5400000">
                            <a:off x="7405" y="713"/>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68" name="AutoShape 864"/>
                        <wps:cNvCnPr>
                          <a:cxnSpLocks noChangeShapeType="1"/>
                        </wps:cNvCnPr>
                        <wps:spPr bwMode="auto">
                          <a:xfrm rot="5400000">
                            <a:off x="7405" y="77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9" name="AutoShape 865"/>
                        <wps:cNvCnPr>
                          <a:cxnSpLocks noChangeShapeType="1"/>
                        </wps:cNvCnPr>
                        <wps:spPr bwMode="auto">
                          <a:xfrm rot="5400000">
                            <a:off x="7405" y="84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70" name="AutoShape 866"/>
                        <wps:cNvCnPr>
                          <a:cxnSpLocks noChangeShapeType="1"/>
                        </wps:cNvCnPr>
                        <wps:spPr bwMode="auto">
                          <a:xfrm rot="5400000">
                            <a:off x="7405" y="909"/>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71" name="AutoShape 867"/>
                        <wps:cNvCnPr>
                          <a:cxnSpLocks noChangeShapeType="1"/>
                        </wps:cNvCnPr>
                        <wps:spPr bwMode="auto">
                          <a:xfrm rot="5400000">
                            <a:off x="7405" y="97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72" name="AutoShape 868"/>
                        <wps:cNvCnPr>
                          <a:cxnSpLocks noChangeShapeType="1"/>
                        </wps:cNvCnPr>
                        <wps:spPr bwMode="auto">
                          <a:xfrm rot="5400000">
                            <a:off x="7405" y="1041"/>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73" name="AutoShape 869"/>
                        <wps:cNvCnPr>
                          <a:cxnSpLocks noChangeShapeType="1"/>
                        </wps:cNvCnPr>
                        <wps:spPr bwMode="auto">
                          <a:xfrm rot="5400000">
                            <a:off x="7405" y="1107"/>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74" name="AutoShape 870"/>
                        <wps:cNvCnPr>
                          <a:cxnSpLocks noChangeShapeType="1"/>
                        </wps:cNvCnPr>
                        <wps:spPr bwMode="auto">
                          <a:xfrm rot="5400000">
                            <a:off x="7405" y="1172"/>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75" name="AutoShape 871"/>
                        <wps:cNvCnPr>
                          <a:cxnSpLocks noChangeShapeType="1"/>
                        </wps:cNvCnPr>
                        <wps:spPr bwMode="auto">
                          <a:xfrm rot="5400000">
                            <a:off x="7405" y="123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76" name="AutoShape 872"/>
                        <wps:cNvCnPr>
                          <a:cxnSpLocks noChangeShapeType="1"/>
                        </wps:cNvCnPr>
                        <wps:spPr bwMode="auto">
                          <a:xfrm rot="5400000">
                            <a:off x="7405" y="130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77" name="AutoShape 873"/>
                        <wps:cNvCnPr>
                          <a:cxnSpLocks noChangeShapeType="1"/>
                        </wps:cNvCnPr>
                        <wps:spPr bwMode="auto">
                          <a:xfrm rot="5400000">
                            <a:off x="7405" y="1369"/>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78" name="AutoShape 874"/>
                        <wps:cNvCnPr>
                          <a:cxnSpLocks noChangeShapeType="1"/>
                        </wps:cNvCnPr>
                        <wps:spPr bwMode="auto">
                          <a:xfrm rot="5400000">
                            <a:off x="7405" y="143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79" name="AutoShape 875"/>
                        <wps:cNvCnPr>
                          <a:cxnSpLocks noChangeShapeType="1"/>
                        </wps:cNvCnPr>
                        <wps:spPr bwMode="auto">
                          <a:xfrm rot="5400000">
                            <a:off x="7405" y="1500"/>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80" name="AutoShape 876"/>
                        <wps:cNvCnPr>
                          <a:cxnSpLocks noChangeShapeType="1"/>
                        </wps:cNvCnPr>
                        <wps:spPr bwMode="auto">
                          <a:xfrm rot="5400000">
                            <a:off x="7405" y="156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81" name="AutoShape 877"/>
                        <wps:cNvCnPr>
                          <a:cxnSpLocks noChangeShapeType="1"/>
                        </wps:cNvCnPr>
                        <wps:spPr bwMode="auto">
                          <a:xfrm rot="5400000">
                            <a:off x="7405" y="163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82" name="AutoShape 878"/>
                        <wps:cNvCnPr>
                          <a:cxnSpLocks noChangeShapeType="1"/>
                        </wps:cNvCnPr>
                        <wps:spPr bwMode="auto">
                          <a:xfrm rot="5400000">
                            <a:off x="7405" y="1697"/>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83" name="AutoShape 879"/>
                        <wps:cNvCnPr>
                          <a:cxnSpLocks noChangeShapeType="1"/>
                        </wps:cNvCnPr>
                        <wps:spPr bwMode="auto">
                          <a:xfrm rot="5400000">
                            <a:off x="7405" y="1762"/>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84" name="AutoShape 880"/>
                        <wps:cNvCnPr>
                          <a:cxnSpLocks noChangeShapeType="1"/>
                        </wps:cNvCnPr>
                        <wps:spPr bwMode="auto">
                          <a:xfrm rot="5400000">
                            <a:off x="7405" y="182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85" name="AutoShape 881"/>
                        <wps:cNvCnPr>
                          <a:cxnSpLocks noChangeShapeType="1"/>
                        </wps:cNvCnPr>
                        <wps:spPr bwMode="auto">
                          <a:xfrm rot="5400000">
                            <a:off x="7405" y="189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86" name="AutoShape 882"/>
                        <wps:cNvCnPr>
                          <a:cxnSpLocks noChangeShapeType="1"/>
                        </wps:cNvCnPr>
                        <wps:spPr bwMode="auto">
                          <a:xfrm rot="5400000">
                            <a:off x="7405" y="1960"/>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87" name="AutoShape 883"/>
                        <wps:cNvCnPr>
                          <a:cxnSpLocks noChangeShapeType="1"/>
                        </wps:cNvCnPr>
                        <wps:spPr bwMode="auto">
                          <a:xfrm rot="5400000">
                            <a:off x="7407" y="2025"/>
                            <a:ext cx="0" cy="339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88" name="AutoShape 884"/>
                        <wps:cNvCnPr>
                          <a:cxnSpLocks noChangeShapeType="1"/>
                        </wps:cNvCnPr>
                        <wps:spPr bwMode="auto">
                          <a:xfrm rot="5400000">
                            <a:off x="7405" y="209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89" name="AutoShape 885"/>
                        <wps:cNvCnPr>
                          <a:cxnSpLocks noChangeShapeType="1"/>
                        </wps:cNvCnPr>
                        <wps:spPr bwMode="auto">
                          <a:xfrm rot="5400000">
                            <a:off x="7405" y="215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90" name="AutoShape 886"/>
                        <wps:cNvCnPr>
                          <a:cxnSpLocks noChangeShapeType="1"/>
                        </wps:cNvCnPr>
                        <wps:spPr bwMode="auto">
                          <a:xfrm rot="5400000">
                            <a:off x="7405" y="222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91" name="AutoShape 887"/>
                        <wps:cNvCnPr>
                          <a:cxnSpLocks noChangeShapeType="1"/>
                        </wps:cNvCnPr>
                        <wps:spPr bwMode="auto">
                          <a:xfrm rot="5400000">
                            <a:off x="7405" y="228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92" name="AutoShape 888"/>
                        <wps:cNvCnPr>
                          <a:cxnSpLocks noChangeShapeType="1"/>
                        </wps:cNvCnPr>
                        <wps:spPr bwMode="auto">
                          <a:xfrm rot="5400000">
                            <a:off x="7405" y="2353"/>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93" name="AutoShape 889"/>
                        <wps:cNvCnPr>
                          <a:cxnSpLocks noChangeShapeType="1"/>
                        </wps:cNvCnPr>
                        <wps:spPr bwMode="auto">
                          <a:xfrm rot="5400000">
                            <a:off x="7405" y="241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94" name="AutoShape 890"/>
                        <wps:cNvCnPr>
                          <a:cxnSpLocks noChangeShapeType="1"/>
                        </wps:cNvCnPr>
                        <wps:spPr bwMode="auto">
                          <a:xfrm rot="5400000">
                            <a:off x="7405" y="248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95" name="AutoShape 891"/>
                        <wps:cNvCnPr>
                          <a:cxnSpLocks noChangeShapeType="1"/>
                        </wps:cNvCnPr>
                        <wps:spPr bwMode="auto">
                          <a:xfrm rot="5400000">
                            <a:off x="7405" y="255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96" name="AutoShape 892"/>
                        <wps:cNvCnPr>
                          <a:cxnSpLocks noChangeShapeType="1"/>
                        </wps:cNvCnPr>
                        <wps:spPr bwMode="auto">
                          <a:xfrm rot="5400000">
                            <a:off x="7405" y="261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97" name="AutoShape 893"/>
                        <wps:cNvCnPr>
                          <a:cxnSpLocks noChangeShapeType="1"/>
                        </wps:cNvCnPr>
                        <wps:spPr bwMode="auto">
                          <a:xfrm rot="5400000">
                            <a:off x="7405" y="2682"/>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98" name="AutoShape 894"/>
                        <wps:cNvCnPr>
                          <a:cxnSpLocks noChangeShapeType="1"/>
                        </wps:cNvCnPr>
                        <wps:spPr bwMode="auto">
                          <a:xfrm rot="5400000">
                            <a:off x="7405" y="274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99" name="AutoShape 895"/>
                        <wps:cNvCnPr>
                          <a:cxnSpLocks noChangeShapeType="1"/>
                        </wps:cNvCnPr>
                        <wps:spPr bwMode="auto">
                          <a:xfrm rot="5400000">
                            <a:off x="7405" y="281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00" name="AutoShape 896"/>
                        <wps:cNvCnPr>
                          <a:cxnSpLocks noChangeShapeType="1"/>
                        </wps:cNvCnPr>
                        <wps:spPr bwMode="auto">
                          <a:xfrm rot="5400000">
                            <a:off x="7405" y="2877"/>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01" name="AutoShape 897"/>
                        <wps:cNvCnPr>
                          <a:cxnSpLocks noChangeShapeType="1"/>
                        </wps:cNvCnPr>
                        <wps:spPr bwMode="auto">
                          <a:xfrm rot="5400000">
                            <a:off x="7405" y="294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02" name="AutoShape 898"/>
                        <wps:cNvCnPr>
                          <a:cxnSpLocks noChangeShapeType="1"/>
                        </wps:cNvCnPr>
                        <wps:spPr bwMode="auto">
                          <a:xfrm rot="5400000">
                            <a:off x="7405" y="3009"/>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03" name="AutoShape 899"/>
                        <wps:cNvCnPr>
                          <a:cxnSpLocks noChangeShapeType="1"/>
                        </wps:cNvCnPr>
                        <wps:spPr bwMode="auto">
                          <a:xfrm rot="5400000">
                            <a:off x="7405" y="307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04" name="AutoShape 900"/>
                        <wps:cNvCnPr>
                          <a:cxnSpLocks noChangeShapeType="1"/>
                        </wps:cNvCnPr>
                        <wps:spPr bwMode="auto">
                          <a:xfrm rot="5400000">
                            <a:off x="7405" y="3139"/>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05" name="AutoShape 901"/>
                        <wps:cNvCnPr>
                          <a:cxnSpLocks noChangeShapeType="1"/>
                        </wps:cNvCnPr>
                        <wps:spPr bwMode="auto">
                          <a:xfrm rot="5400000">
                            <a:off x="7405" y="320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06" name="AutoShape 902"/>
                        <wps:cNvCnPr>
                          <a:cxnSpLocks noChangeShapeType="1"/>
                        </wps:cNvCnPr>
                        <wps:spPr bwMode="auto">
                          <a:xfrm rot="5400000">
                            <a:off x="7405" y="327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07" name="AutoShape 903"/>
                        <wps:cNvCnPr>
                          <a:cxnSpLocks noChangeShapeType="1"/>
                        </wps:cNvCnPr>
                        <wps:spPr bwMode="auto">
                          <a:xfrm rot="5400000">
                            <a:off x="7405" y="3337"/>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08" name="AutoShape 904"/>
                        <wps:cNvCnPr>
                          <a:cxnSpLocks noChangeShapeType="1"/>
                        </wps:cNvCnPr>
                        <wps:spPr bwMode="auto">
                          <a:xfrm>
                            <a:off x="5709" y="2409"/>
                            <a:ext cx="0" cy="26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09" name="AutoShape 905"/>
                        <wps:cNvCnPr>
                          <a:cxnSpLocks noChangeShapeType="1"/>
                        </wps:cNvCnPr>
                        <wps:spPr bwMode="auto">
                          <a:xfrm>
                            <a:off x="577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10" name="AutoShape 906"/>
                        <wps:cNvCnPr>
                          <a:cxnSpLocks noChangeShapeType="1"/>
                        </wps:cNvCnPr>
                        <wps:spPr bwMode="auto">
                          <a:xfrm>
                            <a:off x="584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11" name="AutoShape 907"/>
                        <wps:cNvCnPr>
                          <a:cxnSpLocks noChangeShapeType="1"/>
                        </wps:cNvCnPr>
                        <wps:spPr bwMode="auto">
                          <a:xfrm>
                            <a:off x="591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12" name="AutoShape 908"/>
                        <wps:cNvCnPr>
                          <a:cxnSpLocks noChangeShapeType="1"/>
                        </wps:cNvCnPr>
                        <wps:spPr bwMode="auto">
                          <a:xfrm>
                            <a:off x="598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13" name="AutoShape 909"/>
                        <wps:cNvCnPr>
                          <a:cxnSpLocks noChangeShapeType="1"/>
                        </wps:cNvCnPr>
                        <wps:spPr bwMode="auto">
                          <a:xfrm>
                            <a:off x="6047"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14" name="AutoShape 910"/>
                        <wps:cNvCnPr>
                          <a:cxnSpLocks noChangeShapeType="1"/>
                        </wps:cNvCnPr>
                        <wps:spPr bwMode="auto">
                          <a:xfrm>
                            <a:off x="611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15" name="AutoShape 911"/>
                        <wps:cNvCnPr>
                          <a:cxnSpLocks noChangeShapeType="1"/>
                        </wps:cNvCnPr>
                        <wps:spPr bwMode="auto">
                          <a:xfrm>
                            <a:off x="618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16" name="AutoShape 912"/>
                        <wps:cNvCnPr>
                          <a:cxnSpLocks noChangeShapeType="1"/>
                        </wps:cNvCnPr>
                        <wps:spPr bwMode="auto">
                          <a:xfrm>
                            <a:off x="625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17" name="AutoShape 913"/>
                        <wps:cNvCnPr>
                          <a:cxnSpLocks noChangeShapeType="1"/>
                        </wps:cNvCnPr>
                        <wps:spPr bwMode="auto">
                          <a:xfrm>
                            <a:off x="631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18" name="AutoShape 914"/>
                        <wps:cNvCnPr>
                          <a:cxnSpLocks noChangeShapeType="1"/>
                        </wps:cNvCnPr>
                        <wps:spPr bwMode="auto">
                          <a:xfrm>
                            <a:off x="6387"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19" name="AutoShape 915"/>
                        <wps:cNvCnPr>
                          <a:cxnSpLocks noChangeShapeType="1"/>
                        </wps:cNvCnPr>
                        <wps:spPr bwMode="auto">
                          <a:xfrm>
                            <a:off x="645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20" name="AutoShape 916"/>
                        <wps:cNvCnPr>
                          <a:cxnSpLocks noChangeShapeType="1"/>
                        </wps:cNvCnPr>
                        <wps:spPr bwMode="auto">
                          <a:xfrm>
                            <a:off x="652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21" name="AutoShape 917"/>
                        <wps:cNvCnPr>
                          <a:cxnSpLocks noChangeShapeType="1"/>
                        </wps:cNvCnPr>
                        <wps:spPr bwMode="auto">
                          <a:xfrm>
                            <a:off x="659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22" name="AutoShape 918"/>
                        <wps:cNvCnPr>
                          <a:cxnSpLocks noChangeShapeType="1"/>
                        </wps:cNvCnPr>
                        <wps:spPr bwMode="auto">
                          <a:xfrm>
                            <a:off x="665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23" name="AutoShape 919"/>
                        <wps:cNvCnPr>
                          <a:cxnSpLocks noChangeShapeType="1"/>
                        </wps:cNvCnPr>
                        <wps:spPr bwMode="auto">
                          <a:xfrm>
                            <a:off x="6727"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24" name="AutoShape 920"/>
                        <wps:cNvCnPr>
                          <a:cxnSpLocks noChangeShapeType="1"/>
                        </wps:cNvCnPr>
                        <wps:spPr bwMode="auto">
                          <a:xfrm>
                            <a:off x="679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25" name="AutoShape 921"/>
                        <wps:cNvCnPr>
                          <a:cxnSpLocks noChangeShapeType="1"/>
                        </wps:cNvCnPr>
                        <wps:spPr bwMode="auto">
                          <a:xfrm>
                            <a:off x="686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26" name="AutoShape 922"/>
                        <wps:cNvCnPr>
                          <a:cxnSpLocks noChangeShapeType="1"/>
                        </wps:cNvCnPr>
                        <wps:spPr bwMode="auto">
                          <a:xfrm>
                            <a:off x="692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27" name="AutoShape 923"/>
                        <wps:cNvCnPr>
                          <a:cxnSpLocks noChangeShapeType="1"/>
                        </wps:cNvCnPr>
                        <wps:spPr bwMode="auto">
                          <a:xfrm>
                            <a:off x="699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28" name="AutoShape 924"/>
                        <wps:cNvCnPr>
                          <a:cxnSpLocks noChangeShapeType="1"/>
                        </wps:cNvCnPr>
                        <wps:spPr bwMode="auto">
                          <a:xfrm>
                            <a:off x="7065"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29" name="AutoShape 925"/>
                        <wps:cNvCnPr>
                          <a:cxnSpLocks noChangeShapeType="1"/>
                        </wps:cNvCnPr>
                        <wps:spPr bwMode="auto">
                          <a:xfrm>
                            <a:off x="713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30" name="AutoShape 926"/>
                        <wps:cNvCnPr>
                          <a:cxnSpLocks noChangeShapeType="1"/>
                        </wps:cNvCnPr>
                        <wps:spPr bwMode="auto">
                          <a:xfrm>
                            <a:off x="720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31" name="AutoShape 927"/>
                        <wps:cNvCnPr>
                          <a:cxnSpLocks noChangeShapeType="1"/>
                        </wps:cNvCnPr>
                        <wps:spPr bwMode="auto">
                          <a:xfrm>
                            <a:off x="726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32" name="AutoShape 928"/>
                        <wps:cNvCnPr>
                          <a:cxnSpLocks noChangeShapeType="1"/>
                        </wps:cNvCnPr>
                        <wps:spPr bwMode="auto">
                          <a:xfrm>
                            <a:off x="733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33" name="AutoShape 929"/>
                        <wps:cNvCnPr>
                          <a:cxnSpLocks noChangeShapeType="1"/>
                        </wps:cNvCnPr>
                        <wps:spPr bwMode="auto">
                          <a:xfrm>
                            <a:off x="7405" y="2409"/>
                            <a:ext cx="0" cy="26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4" name="AutoShape 930"/>
                        <wps:cNvCnPr>
                          <a:cxnSpLocks noChangeShapeType="1"/>
                        </wps:cNvCnPr>
                        <wps:spPr bwMode="auto">
                          <a:xfrm>
                            <a:off x="747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35" name="AutoShape 931"/>
                        <wps:cNvCnPr>
                          <a:cxnSpLocks noChangeShapeType="1"/>
                        </wps:cNvCnPr>
                        <wps:spPr bwMode="auto">
                          <a:xfrm>
                            <a:off x="753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36" name="AutoShape 932"/>
                        <wps:cNvCnPr>
                          <a:cxnSpLocks noChangeShapeType="1"/>
                        </wps:cNvCnPr>
                        <wps:spPr bwMode="auto">
                          <a:xfrm>
                            <a:off x="760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37" name="AutoShape 933"/>
                        <wps:cNvCnPr>
                          <a:cxnSpLocks noChangeShapeType="1"/>
                        </wps:cNvCnPr>
                        <wps:spPr bwMode="auto">
                          <a:xfrm>
                            <a:off x="767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38" name="AutoShape 934"/>
                        <wps:cNvCnPr>
                          <a:cxnSpLocks noChangeShapeType="1"/>
                        </wps:cNvCnPr>
                        <wps:spPr bwMode="auto">
                          <a:xfrm>
                            <a:off x="7744"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39" name="AutoShape 935"/>
                        <wps:cNvCnPr>
                          <a:cxnSpLocks noChangeShapeType="1"/>
                        </wps:cNvCnPr>
                        <wps:spPr bwMode="auto">
                          <a:xfrm>
                            <a:off x="781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40" name="AutoShape 936"/>
                        <wps:cNvCnPr>
                          <a:cxnSpLocks noChangeShapeType="1"/>
                        </wps:cNvCnPr>
                        <wps:spPr bwMode="auto">
                          <a:xfrm>
                            <a:off x="787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41" name="AutoShape 937"/>
                        <wps:cNvCnPr>
                          <a:cxnSpLocks noChangeShapeType="1"/>
                        </wps:cNvCnPr>
                        <wps:spPr bwMode="auto">
                          <a:xfrm>
                            <a:off x="794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42" name="AutoShape 938"/>
                        <wps:cNvCnPr>
                          <a:cxnSpLocks noChangeShapeType="1"/>
                        </wps:cNvCnPr>
                        <wps:spPr bwMode="auto">
                          <a:xfrm>
                            <a:off x="801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43" name="AutoShape 939"/>
                        <wps:cNvCnPr>
                          <a:cxnSpLocks noChangeShapeType="1"/>
                        </wps:cNvCnPr>
                        <wps:spPr bwMode="auto">
                          <a:xfrm>
                            <a:off x="8082"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44" name="AutoShape 940"/>
                        <wps:cNvCnPr>
                          <a:cxnSpLocks noChangeShapeType="1"/>
                        </wps:cNvCnPr>
                        <wps:spPr bwMode="auto">
                          <a:xfrm>
                            <a:off x="815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45" name="AutoShape 941"/>
                        <wps:cNvCnPr>
                          <a:cxnSpLocks noChangeShapeType="1"/>
                        </wps:cNvCnPr>
                        <wps:spPr bwMode="auto">
                          <a:xfrm>
                            <a:off x="821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46" name="AutoShape 942"/>
                        <wps:cNvCnPr>
                          <a:cxnSpLocks noChangeShapeType="1"/>
                        </wps:cNvCnPr>
                        <wps:spPr bwMode="auto">
                          <a:xfrm>
                            <a:off x="828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47" name="AutoShape 943"/>
                        <wps:cNvCnPr>
                          <a:cxnSpLocks noChangeShapeType="1"/>
                        </wps:cNvCnPr>
                        <wps:spPr bwMode="auto">
                          <a:xfrm>
                            <a:off x="835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48" name="AutoShape 944"/>
                        <wps:cNvCnPr>
                          <a:cxnSpLocks noChangeShapeType="1"/>
                        </wps:cNvCnPr>
                        <wps:spPr bwMode="auto">
                          <a:xfrm>
                            <a:off x="8421"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49" name="AutoShape 945"/>
                        <wps:cNvCnPr>
                          <a:cxnSpLocks noChangeShapeType="1"/>
                        </wps:cNvCnPr>
                        <wps:spPr bwMode="auto">
                          <a:xfrm>
                            <a:off x="849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50" name="AutoShape 946"/>
                        <wps:cNvCnPr>
                          <a:cxnSpLocks noChangeShapeType="1"/>
                        </wps:cNvCnPr>
                        <wps:spPr bwMode="auto">
                          <a:xfrm>
                            <a:off x="855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51" name="AutoShape 947"/>
                        <wps:cNvCnPr>
                          <a:cxnSpLocks noChangeShapeType="1"/>
                        </wps:cNvCnPr>
                        <wps:spPr bwMode="auto">
                          <a:xfrm>
                            <a:off x="862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52" name="AutoShape 948"/>
                        <wps:cNvCnPr>
                          <a:cxnSpLocks noChangeShapeType="1"/>
                        </wps:cNvCnPr>
                        <wps:spPr bwMode="auto">
                          <a:xfrm>
                            <a:off x="869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53" name="AutoShape 949"/>
                        <wps:cNvCnPr>
                          <a:cxnSpLocks noChangeShapeType="1"/>
                        </wps:cNvCnPr>
                        <wps:spPr bwMode="auto">
                          <a:xfrm>
                            <a:off x="8761"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54" name="AutoShape 950"/>
                        <wps:cNvCnPr>
                          <a:cxnSpLocks noChangeShapeType="1"/>
                        </wps:cNvCnPr>
                        <wps:spPr bwMode="auto">
                          <a:xfrm>
                            <a:off x="882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55" name="AutoShape 951"/>
                        <wps:cNvCnPr>
                          <a:cxnSpLocks noChangeShapeType="1"/>
                        </wps:cNvCnPr>
                        <wps:spPr bwMode="auto">
                          <a:xfrm>
                            <a:off x="889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56" name="AutoShape 952"/>
                        <wps:cNvCnPr>
                          <a:cxnSpLocks noChangeShapeType="1"/>
                        </wps:cNvCnPr>
                        <wps:spPr bwMode="auto">
                          <a:xfrm>
                            <a:off x="896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57" name="AutoShape 953"/>
                        <wps:cNvCnPr>
                          <a:cxnSpLocks noChangeShapeType="1"/>
                        </wps:cNvCnPr>
                        <wps:spPr bwMode="auto">
                          <a:xfrm>
                            <a:off x="903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58" name="AutoShape 954"/>
                        <wps:cNvCnPr>
                          <a:cxnSpLocks noChangeShapeType="1"/>
                        </wps:cNvCnPr>
                        <wps:spPr bwMode="auto">
                          <a:xfrm>
                            <a:off x="9100"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59" name="AutoShape 955"/>
                        <wps:cNvCnPr>
                          <a:cxnSpLocks noChangeShapeType="1"/>
                        </wps:cNvCnPr>
                        <wps:spPr bwMode="auto">
                          <a:xfrm rot="5400000">
                            <a:off x="4019" y="713"/>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60" name="AutoShape 956"/>
                        <wps:cNvCnPr>
                          <a:cxnSpLocks noChangeShapeType="1"/>
                        </wps:cNvCnPr>
                        <wps:spPr bwMode="auto">
                          <a:xfrm rot="5400000">
                            <a:off x="4019" y="77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61" name="AutoShape 957"/>
                        <wps:cNvCnPr>
                          <a:cxnSpLocks noChangeShapeType="1"/>
                        </wps:cNvCnPr>
                        <wps:spPr bwMode="auto">
                          <a:xfrm rot="5400000">
                            <a:off x="4019" y="84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62" name="AutoShape 958"/>
                        <wps:cNvCnPr>
                          <a:cxnSpLocks noChangeShapeType="1"/>
                        </wps:cNvCnPr>
                        <wps:spPr bwMode="auto">
                          <a:xfrm rot="5400000">
                            <a:off x="4019" y="909"/>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63" name="AutoShape 959"/>
                        <wps:cNvCnPr>
                          <a:cxnSpLocks noChangeShapeType="1"/>
                        </wps:cNvCnPr>
                        <wps:spPr bwMode="auto">
                          <a:xfrm rot="5400000">
                            <a:off x="4019" y="97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64" name="AutoShape 960"/>
                        <wps:cNvCnPr>
                          <a:cxnSpLocks noChangeShapeType="1"/>
                        </wps:cNvCnPr>
                        <wps:spPr bwMode="auto">
                          <a:xfrm rot="5400000">
                            <a:off x="4019" y="1041"/>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65" name="AutoShape 961"/>
                        <wps:cNvCnPr>
                          <a:cxnSpLocks noChangeShapeType="1"/>
                        </wps:cNvCnPr>
                        <wps:spPr bwMode="auto">
                          <a:xfrm rot="5400000">
                            <a:off x="4019" y="1107"/>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66" name="AutoShape 962"/>
                        <wps:cNvCnPr>
                          <a:cxnSpLocks noChangeShapeType="1"/>
                        </wps:cNvCnPr>
                        <wps:spPr bwMode="auto">
                          <a:xfrm rot="5400000">
                            <a:off x="4019" y="1172"/>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67" name="AutoShape 963"/>
                        <wps:cNvCnPr>
                          <a:cxnSpLocks noChangeShapeType="1"/>
                        </wps:cNvCnPr>
                        <wps:spPr bwMode="auto">
                          <a:xfrm rot="5400000">
                            <a:off x="4019" y="123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68" name="AutoShape 964"/>
                        <wps:cNvCnPr>
                          <a:cxnSpLocks noChangeShapeType="1"/>
                        </wps:cNvCnPr>
                        <wps:spPr bwMode="auto">
                          <a:xfrm rot="5400000">
                            <a:off x="4019" y="130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69" name="AutoShape 965"/>
                        <wps:cNvCnPr>
                          <a:cxnSpLocks noChangeShapeType="1"/>
                        </wps:cNvCnPr>
                        <wps:spPr bwMode="auto">
                          <a:xfrm rot="5400000">
                            <a:off x="4019" y="1369"/>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70" name="AutoShape 966"/>
                        <wps:cNvCnPr>
                          <a:cxnSpLocks noChangeShapeType="1"/>
                        </wps:cNvCnPr>
                        <wps:spPr bwMode="auto">
                          <a:xfrm rot="5400000">
                            <a:off x="4019" y="143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71" name="AutoShape 967"/>
                        <wps:cNvCnPr>
                          <a:cxnSpLocks noChangeShapeType="1"/>
                        </wps:cNvCnPr>
                        <wps:spPr bwMode="auto">
                          <a:xfrm rot="5400000">
                            <a:off x="4019" y="1500"/>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72" name="AutoShape 968"/>
                        <wps:cNvCnPr>
                          <a:cxnSpLocks noChangeShapeType="1"/>
                        </wps:cNvCnPr>
                        <wps:spPr bwMode="auto">
                          <a:xfrm rot="5400000">
                            <a:off x="4019" y="156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73" name="AutoShape 969"/>
                        <wps:cNvCnPr>
                          <a:cxnSpLocks noChangeShapeType="1"/>
                        </wps:cNvCnPr>
                        <wps:spPr bwMode="auto">
                          <a:xfrm rot="5400000">
                            <a:off x="4019" y="163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74" name="AutoShape 970"/>
                        <wps:cNvCnPr>
                          <a:cxnSpLocks noChangeShapeType="1"/>
                        </wps:cNvCnPr>
                        <wps:spPr bwMode="auto">
                          <a:xfrm rot="5400000">
                            <a:off x="4019" y="1697"/>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75" name="AutoShape 971"/>
                        <wps:cNvCnPr>
                          <a:cxnSpLocks noChangeShapeType="1"/>
                        </wps:cNvCnPr>
                        <wps:spPr bwMode="auto">
                          <a:xfrm rot="5400000">
                            <a:off x="4019" y="1762"/>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76" name="AutoShape 972"/>
                        <wps:cNvCnPr>
                          <a:cxnSpLocks noChangeShapeType="1"/>
                        </wps:cNvCnPr>
                        <wps:spPr bwMode="auto">
                          <a:xfrm rot="5400000">
                            <a:off x="4019" y="182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77" name="AutoShape 973"/>
                        <wps:cNvCnPr>
                          <a:cxnSpLocks noChangeShapeType="1"/>
                        </wps:cNvCnPr>
                        <wps:spPr bwMode="auto">
                          <a:xfrm rot="5400000">
                            <a:off x="4019" y="189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78" name="AutoShape 974"/>
                        <wps:cNvCnPr>
                          <a:cxnSpLocks noChangeShapeType="1"/>
                        </wps:cNvCnPr>
                        <wps:spPr bwMode="auto">
                          <a:xfrm rot="5400000">
                            <a:off x="4019" y="1960"/>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79" name="AutoShape 975"/>
                        <wps:cNvCnPr>
                          <a:cxnSpLocks noChangeShapeType="1"/>
                        </wps:cNvCnPr>
                        <wps:spPr bwMode="auto">
                          <a:xfrm rot="5400000">
                            <a:off x="4021" y="2025"/>
                            <a:ext cx="0" cy="339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80" name="AutoShape 976"/>
                        <wps:cNvCnPr>
                          <a:cxnSpLocks noChangeShapeType="1"/>
                        </wps:cNvCnPr>
                        <wps:spPr bwMode="auto">
                          <a:xfrm rot="5400000">
                            <a:off x="4019" y="209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81" name="AutoShape 977"/>
                        <wps:cNvCnPr>
                          <a:cxnSpLocks noChangeShapeType="1"/>
                        </wps:cNvCnPr>
                        <wps:spPr bwMode="auto">
                          <a:xfrm rot="5400000">
                            <a:off x="4019" y="215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82" name="AutoShape 978"/>
                        <wps:cNvCnPr>
                          <a:cxnSpLocks noChangeShapeType="1"/>
                        </wps:cNvCnPr>
                        <wps:spPr bwMode="auto">
                          <a:xfrm rot="5400000">
                            <a:off x="4019" y="222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83" name="AutoShape 979"/>
                        <wps:cNvCnPr>
                          <a:cxnSpLocks noChangeShapeType="1"/>
                        </wps:cNvCnPr>
                        <wps:spPr bwMode="auto">
                          <a:xfrm rot="5400000">
                            <a:off x="4019" y="228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84" name="AutoShape 980"/>
                        <wps:cNvCnPr>
                          <a:cxnSpLocks noChangeShapeType="1"/>
                        </wps:cNvCnPr>
                        <wps:spPr bwMode="auto">
                          <a:xfrm rot="5400000">
                            <a:off x="4019" y="2353"/>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85" name="AutoShape 981"/>
                        <wps:cNvCnPr>
                          <a:cxnSpLocks noChangeShapeType="1"/>
                        </wps:cNvCnPr>
                        <wps:spPr bwMode="auto">
                          <a:xfrm rot="5400000">
                            <a:off x="4019" y="241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86" name="AutoShape 982"/>
                        <wps:cNvCnPr>
                          <a:cxnSpLocks noChangeShapeType="1"/>
                        </wps:cNvCnPr>
                        <wps:spPr bwMode="auto">
                          <a:xfrm rot="5400000">
                            <a:off x="4019" y="248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87" name="AutoShape 983"/>
                        <wps:cNvCnPr>
                          <a:cxnSpLocks noChangeShapeType="1"/>
                        </wps:cNvCnPr>
                        <wps:spPr bwMode="auto">
                          <a:xfrm rot="5400000">
                            <a:off x="4019" y="255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88" name="AutoShape 984"/>
                        <wps:cNvCnPr>
                          <a:cxnSpLocks noChangeShapeType="1"/>
                        </wps:cNvCnPr>
                        <wps:spPr bwMode="auto">
                          <a:xfrm rot="5400000">
                            <a:off x="4019" y="261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89" name="AutoShape 985"/>
                        <wps:cNvCnPr>
                          <a:cxnSpLocks noChangeShapeType="1"/>
                        </wps:cNvCnPr>
                        <wps:spPr bwMode="auto">
                          <a:xfrm rot="5400000">
                            <a:off x="4019" y="2682"/>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90" name="AutoShape 986"/>
                        <wps:cNvCnPr>
                          <a:cxnSpLocks noChangeShapeType="1"/>
                        </wps:cNvCnPr>
                        <wps:spPr bwMode="auto">
                          <a:xfrm rot="5400000">
                            <a:off x="4019" y="274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91" name="AutoShape 987"/>
                        <wps:cNvCnPr>
                          <a:cxnSpLocks noChangeShapeType="1"/>
                        </wps:cNvCnPr>
                        <wps:spPr bwMode="auto">
                          <a:xfrm rot="5400000">
                            <a:off x="4019" y="281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92" name="AutoShape 988"/>
                        <wps:cNvCnPr>
                          <a:cxnSpLocks noChangeShapeType="1"/>
                        </wps:cNvCnPr>
                        <wps:spPr bwMode="auto">
                          <a:xfrm rot="5400000">
                            <a:off x="4019" y="2877"/>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93" name="AutoShape 989"/>
                        <wps:cNvCnPr>
                          <a:cxnSpLocks noChangeShapeType="1"/>
                        </wps:cNvCnPr>
                        <wps:spPr bwMode="auto">
                          <a:xfrm rot="5400000">
                            <a:off x="4019" y="294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94" name="AutoShape 990"/>
                        <wps:cNvCnPr>
                          <a:cxnSpLocks noChangeShapeType="1"/>
                        </wps:cNvCnPr>
                        <wps:spPr bwMode="auto">
                          <a:xfrm rot="5400000">
                            <a:off x="4019" y="3009"/>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95" name="AutoShape 991"/>
                        <wps:cNvCnPr>
                          <a:cxnSpLocks noChangeShapeType="1"/>
                        </wps:cNvCnPr>
                        <wps:spPr bwMode="auto">
                          <a:xfrm rot="5400000">
                            <a:off x="4019" y="307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96" name="AutoShape 992"/>
                        <wps:cNvCnPr>
                          <a:cxnSpLocks noChangeShapeType="1"/>
                        </wps:cNvCnPr>
                        <wps:spPr bwMode="auto">
                          <a:xfrm rot="5400000">
                            <a:off x="4019" y="3139"/>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97" name="AutoShape 993"/>
                        <wps:cNvCnPr>
                          <a:cxnSpLocks noChangeShapeType="1"/>
                        </wps:cNvCnPr>
                        <wps:spPr bwMode="auto">
                          <a:xfrm rot="5400000">
                            <a:off x="4019" y="320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98" name="AutoShape 994"/>
                        <wps:cNvCnPr>
                          <a:cxnSpLocks noChangeShapeType="1"/>
                        </wps:cNvCnPr>
                        <wps:spPr bwMode="auto">
                          <a:xfrm rot="5400000">
                            <a:off x="4019" y="327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99" name="AutoShape 995"/>
                        <wps:cNvCnPr>
                          <a:cxnSpLocks noChangeShapeType="1"/>
                        </wps:cNvCnPr>
                        <wps:spPr bwMode="auto">
                          <a:xfrm rot="5400000">
                            <a:off x="4019" y="3337"/>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00" name="AutoShape 996"/>
                        <wps:cNvCnPr>
                          <a:cxnSpLocks noChangeShapeType="1"/>
                        </wps:cNvCnPr>
                        <wps:spPr bwMode="auto">
                          <a:xfrm>
                            <a:off x="2323"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01" name="AutoShape 997"/>
                        <wps:cNvCnPr>
                          <a:cxnSpLocks noChangeShapeType="1"/>
                        </wps:cNvCnPr>
                        <wps:spPr bwMode="auto">
                          <a:xfrm>
                            <a:off x="239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02" name="AutoShape 998"/>
                        <wps:cNvCnPr>
                          <a:cxnSpLocks noChangeShapeType="1"/>
                        </wps:cNvCnPr>
                        <wps:spPr bwMode="auto">
                          <a:xfrm>
                            <a:off x="245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03" name="AutoShape 999"/>
                        <wps:cNvCnPr>
                          <a:cxnSpLocks noChangeShapeType="1"/>
                        </wps:cNvCnPr>
                        <wps:spPr bwMode="auto">
                          <a:xfrm>
                            <a:off x="252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04" name="AutoShape 1000"/>
                        <wps:cNvCnPr>
                          <a:cxnSpLocks noChangeShapeType="1"/>
                        </wps:cNvCnPr>
                        <wps:spPr bwMode="auto">
                          <a:xfrm>
                            <a:off x="259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05" name="AutoShape 1001"/>
                        <wps:cNvCnPr>
                          <a:cxnSpLocks noChangeShapeType="1"/>
                        </wps:cNvCnPr>
                        <wps:spPr bwMode="auto">
                          <a:xfrm>
                            <a:off x="2661"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06" name="AutoShape 1002"/>
                        <wps:cNvCnPr>
                          <a:cxnSpLocks noChangeShapeType="1"/>
                        </wps:cNvCnPr>
                        <wps:spPr bwMode="auto">
                          <a:xfrm>
                            <a:off x="273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07" name="AutoShape 1003"/>
                        <wps:cNvCnPr>
                          <a:cxnSpLocks noChangeShapeType="1"/>
                        </wps:cNvCnPr>
                        <wps:spPr bwMode="auto">
                          <a:xfrm>
                            <a:off x="279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08" name="AutoShape 1004"/>
                        <wps:cNvCnPr>
                          <a:cxnSpLocks noChangeShapeType="1"/>
                        </wps:cNvCnPr>
                        <wps:spPr bwMode="auto">
                          <a:xfrm>
                            <a:off x="286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09" name="AutoShape 1005"/>
                        <wps:cNvCnPr>
                          <a:cxnSpLocks noChangeShapeType="1"/>
                        </wps:cNvCnPr>
                        <wps:spPr bwMode="auto">
                          <a:xfrm>
                            <a:off x="293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10" name="AutoShape 1006"/>
                        <wps:cNvCnPr>
                          <a:cxnSpLocks noChangeShapeType="1"/>
                        </wps:cNvCnPr>
                        <wps:spPr bwMode="auto">
                          <a:xfrm>
                            <a:off x="3001"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11" name="AutoShape 1007"/>
                        <wps:cNvCnPr>
                          <a:cxnSpLocks noChangeShapeType="1"/>
                        </wps:cNvCnPr>
                        <wps:spPr bwMode="auto">
                          <a:xfrm>
                            <a:off x="306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12" name="AutoShape 1008"/>
                        <wps:cNvCnPr>
                          <a:cxnSpLocks noChangeShapeType="1"/>
                        </wps:cNvCnPr>
                        <wps:spPr bwMode="auto">
                          <a:xfrm>
                            <a:off x="313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13" name="AutoShape 1009"/>
                        <wps:cNvCnPr>
                          <a:cxnSpLocks noChangeShapeType="1"/>
                        </wps:cNvCnPr>
                        <wps:spPr bwMode="auto">
                          <a:xfrm>
                            <a:off x="320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14" name="AutoShape 1010"/>
                        <wps:cNvCnPr>
                          <a:cxnSpLocks noChangeShapeType="1"/>
                        </wps:cNvCnPr>
                        <wps:spPr bwMode="auto">
                          <a:xfrm>
                            <a:off x="327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15" name="AutoShape 1011"/>
                        <wps:cNvCnPr>
                          <a:cxnSpLocks noChangeShapeType="1"/>
                        </wps:cNvCnPr>
                        <wps:spPr bwMode="auto">
                          <a:xfrm>
                            <a:off x="3341"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16" name="AutoShape 1012"/>
                        <wps:cNvCnPr>
                          <a:cxnSpLocks noChangeShapeType="1"/>
                        </wps:cNvCnPr>
                        <wps:spPr bwMode="auto">
                          <a:xfrm>
                            <a:off x="340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17" name="AutoShape 1013"/>
                        <wps:cNvCnPr>
                          <a:cxnSpLocks noChangeShapeType="1"/>
                        </wps:cNvCnPr>
                        <wps:spPr bwMode="auto">
                          <a:xfrm>
                            <a:off x="347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18" name="AutoShape 1014"/>
                        <wps:cNvCnPr>
                          <a:cxnSpLocks noChangeShapeType="1"/>
                        </wps:cNvCnPr>
                        <wps:spPr bwMode="auto">
                          <a:xfrm>
                            <a:off x="354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19" name="AutoShape 1015"/>
                        <wps:cNvCnPr>
                          <a:cxnSpLocks noChangeShapeType="1"/>
                        </wps:cNvCnPr>
                        <wps:spPr bwMode="auto">
                          <a:xfrm>
                            <a:off x="361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20" name="AutoShape 1016"/>
                        <wps:cNvCnPr>
                          <a:cxnSpLocks noChangeShapeType="1"/>
                        </wps:cNvCnPr>
                        <wps:spPr bwMode="auto">
                          <a:xfrm>
                            <a:off x="3679"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21" name="AutoShape 1017"/>
                        <wps:cNvCnPr>
                          <a:cxnSpLocks noChangeShapeType="1"/>
                        </wps:cNvCnPr>
                        <wps:spPr bwMode="auto">
                          <a:xfrm>
                            <a:off x="374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22" name="AutoShape 1018"/>
                        <wps:cNvCnPr>
                          <a:cxnSpLocks noChangeShapeType="1"/>
                        </wps:cNvCnPr>
                        <wps:spPr bwMode="auto">
                          <a:xfrm>
                            <a:off x="381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23" name="AutoShape 1019"/>
                        <wps:cNvCnPr>
                          <a:cxnSpLocks noChangeShapeType="1"/>
                        </wps:cNvCnPr>
                        <wps:spPr bwMode="auto">
                          <a:xfrm>
                            <a:off x="388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24" name="AutoShape 1020"/>
                        <wps:cNvCnPr>
                          <a:cxnSpLocks noChangeShapeType="1"/>
                        </wps:cNvCnPr>
                        <wps:spPr bwMode="auto">
                          <a:xfrm>
                            <a:off x="395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25" name="AutoShape 1021"/>
                        <wps:cNvCnPr>
                          <a:cxnSpLocks noChangeShapeType="1"/>
                        </wps:cNvCnPr>
                        <wps:spPr bwMode="auto">
                          <a:xfrm>
                            <a:off x="4019" y="2409"/>
                            <a:ext cx="0" cy="26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6" name="AutoShape 1022"/>
                        <wps:cNvCnPr>
                          <a:cxnSpLocks noChangeShapeType="1"/>
                        </wps:cNvCnPr>
                        <wps:spPr bwMode="auto">
                          <a:xfrm>
                            <a:off x="408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27" name="AutoShape 1023"/>
                        <wps:cNvCnPr>
                          <a:cxnSpLocks noChangeShapeType="1"/>
                        </wps:cNvCnPr>
                        <wps:spPr bwMode="auto">
                          <a:xfrm>
                            <a:off x="415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28" name="AutoShape 1024"/>
                        <wps:cNvCnPr>
                          <a:cxnSpLocks noChangeShapeType="1"/>
                        </wps:cNvCnPr>
                        <wps:spPr bwMode="auto">
                          <a:xfrm>
                            <a:off x="422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29" name="AutoShape 1025"/>
                        <wps:cNvCnPr>
                          <a:cxnSpLocks noChangeShapeType="1"/>
                        </wps:cNvCnPr>
                        <wps:spPr bwMode="auto">
                          <a:xfrm>
                            <a:off x="428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30" name="AutoShape 1026"/>
                        <wps:cNvCnPr>
                          <a:cxnSpLocks noChangeShapeType="1"/>
                        </wps:cNvCnPr>
                        <wps:spPr bwMode="auto">
                          <a:xfrm>
                            <a:off x="4358"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31" name="AutoShape 1027"/>
                        <wps:cNvCnPr>
                          <a:cxnSpLocks noChangeShapeType="1"/>
                        </wps:cNvCnPr>
                        <wps:spPr bwMode="auto">
                          <a:xfrm>
                            <a:off x="442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32" name="AutoShape 1028"/>
                        <wps:cNvCnPr>
                          <a:cxnSpLocks noChangeShapeType="1"/>
                        </wps:cNvCnPr>
                        <wps:spPr bwMode="auto">
                          <a:xfrm>
                            <a:off x="449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33" name="AutoShape 1029"/>
                        <wps:cNvCnPr>
                          <a:cxnSpLocks noChangeShapeType="1"/>
                        </wps:cNvCnPr>
                        <wps:spPr bwMode="auto">
                          <a:xfrm>
                            <a:off x="456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34" name="AutoShape 1030"/>
                        <wps:cNvCnPr>
                          <a:cxnSpLocks noChangeShapeType="1"/>
                        </wps:cNvCnPr>
                        <wps:spPr bwMode="auto">
                          <a:xfrm>
                            <a:off x="462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35" name="AutoShape 1031"/>
                        <wps:cNvCnPr>
                          <a:cxnSpLocks noChangeShapeType="1"/>
                        </wps:cNvCnPr>
                        <wps:spPr bwMode="auto">
                          <a:xfrm>
                            <a:off x="4696"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36" name="AutoShape 1032"/>
                        <wps:cNvCnPr>
                          <a:cxnSpLocks noChangeShapeType="1"/>
                        </wps:cNvCnPr>
                        <wps:spPr bwMode="auto">
                          <a:xfrm>
                            <a:off x="476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37" name="AutoShape 1033"/>
                        <wps:cNvCnPr>
                          <a:cxnSpLocks noChangeShapeType="1"/>
                        </wps:cNvCnPr>
                        <wps:spPr bwMode="auto">
                          <a:xfrm>
                            <a:off x="483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38" name="AutoShape 1034"/>
                        <wps:cNvCnPr>
                          <a:cxnSpLocks noChangeShapeType="1"/>
                        </wps:cNvCnPr>
                        <wps:spPr bwMode="auto">
                          <a:xfrm>
                            <a:off x="490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39" name="AutoShape 1035"/>
                        <wps:cNvCnPr>
                          <a:cxnSpLocks noChangeShapeType="1"/>
                        </wps:cNvCnPr>
                        <wps:spPr bwMode="auto">
                          <a:xfrm>
                            <a:off x="496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40" name="AutoShape 1036"/>
                        <wps:cNvCnPr>
                          <a:cxnSpLocks noChangeShapeType="1"/>
                        </wps:cNvCnPr>
                        <wps:spPr bwMode="auto">
                          <a:xfrm>
                            <a:off x="5035"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41" name="AutoShape 1037"/>
                        <wps:cNvCnPr>
                          <a:cxnSpLocks noChangeShapeType="1"/>
                        </wps:cNvCnPr>
                        <wps:spPr bwMode="auto">
                          <a:xfrm>
                            <a:off x="510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42" name="AutoShape 1038"/>
                        <wps:cNvCnPr>
                          <a:cxnSpLocks noChangeShapeType="1"/>
                        </wps:cNvCnPr>
                        <wps:spPr bwMode="auto">
                          <a:xfrm>
                            <a:off x="517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43" name="AutoShape 1039"/>
                        <wps:cNvCnPr>
                          <a:cxnSpLocks noChangeShapeType="1"/>
                        </wps:cNvCnPr>
                        <wps:spPr bwMode="auto">
                          <a:xfrm>
                            <a:off x="5428" y="2337"/>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44" name="AutoShape 1040"/>
                        <wps:cNvCnPr>
                          <a:cxnSpLocks noChangeShapeType="1"/>
                        </wps:cNvCnPr>
                        <wps:spPr bwMode="auto">
                          <a:xfrm>
                            <a:off x="530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45" name="AutoShape 1041"/>
                        <wps:cNvCnPr>
                          <a:cxnSpLocks noChangeShapeType="1"/>
                        </wps:cNvCnPr>
                        <wps:spPr bwMode="auto">
                          <a:xfrm>
                            <a:off x="5375"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46" name="AutoShape 1042"/>
                        <wps:cNvCnPr>
                          <a:cxnSpLocks noChangeShapeType="1"/>
                        </wps:cNvCnPr>
                        <wps:spPr bwMode="auto">
                          <a:xfrm>
                            <a:off x="544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47" name="AutoShape 1043"/>
                        <wps:cNvCnPr>
                          <a:cxnSpLocks noChangeShapeType="1"/>
                        </wps:cNvCnPr>
                        <wps:spPr bwMode="auto">
                          <a:xfrm>
                            <a:off x="551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48" name="AutoShape 1044"/>
                        <wps:cNvCnPr>
                          <a:cxnSpLocks noChangeShapeType="1"/>
                        </wps:cNvCnPr>
                        <wps:spPr bwMode="auto">
                          <a:xfrm>
                            <a:off x="557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49" name="AutoShape 1045"/>
                        <wps:cNvCnPr>
                          <a:cxnSpLocks noChangeShapeType="1"/>
                        </wps:cNvCnPr>
                        <wps:spPr bwMode="auto">
                          <a:xfrm>
                            <a:off x="564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 866" o:spid="_x0000_s1026" style="position:absolute;margin-left:80.8pt;margin-top:5.35pt;width:339.65pt;height:118.55pt;z-index:251715584" coordorigin="2323,2337" coordsize="6779,2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">
                <v:shapetype id="_x0000_t32" coordsize="21600,21600" o:spt="32" o:oned="t" path="m,l21600,21600e" filled="f">
                  <v:path arrowok="t" fillok="f" o:connecttype="none"/>
                  <o:lock v:ext="edit" shapetype="t"/>
                </v:shapetype>
                <v:shape id="AutoShape 863" o:spid="_x0000_s1027" type="#_x0000_t32" style="position:absolute;left:7405;top:71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nXusYAAADcAAAADwAAAGRycy9kb3ducmV2LnhtbESPT2sCMRTE74V+h/CE3rpZPahsjVIL&#10;StFD8Q/F3l43r5vF5GXZZHX77ZuC4HGY+c0ws0XvrLhQG2rPCoZZDoK49LrmSsHxsHqegggRWaP1&#10;TAp+KcBi/vgww0L7K+/oso+VSCUcClRgYmwKKUNpyGHIfEOcvB/fOoxJtpXULV5TubNylOdj6bDm&#10;tGCwoTdD5XnfOQXT74+vbt2x2drlcPPJm9XydLJKPQ361xcQkfp4D9/od5248QT+z6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J17rGAAAA3AAAAA8AAAAAAAAA&#10;AAAAAAAAoQIAAGRycy9kb3ducmV2LnhtbFBLBQYAAAAABAAEAPkAAACUAwAAAAA=&#10;" strokeweight=".5pt"/>
                <v:shape id="AutoShape 864" o:spid="_x0000_s1028" type="#_x0000_t32" style="position:absolute;left:7405;top:77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JpQ74AAADcAAAADwAAAGRycy9kb3ducmV2LnhtbERPTWvCQBC9C/6HZQq96aYegkRXKYoi&#10;3mLV85AdN6HZ2ZhdNf33nUOhx8f7Xq4H36on9bEJbOBjmoEiroJt2Bk4f+0mc1AxIVtsA5OBH4qw&#10;Xo1HSyxseHFJz1NySkI4FmigTqkrtI5VTR7jNHTEwt1C7zEJ7J22Pb4k3Ld6lmW59tiwNNTY0aam&#10;6vv08AbmZe7OM1tq3nO+vd4uR3f3d2Pe34bPBahEQ/oX/7kPVny5rJUzcgT06h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AmlDvgAAANwAAAAPAAAAAAAAAAAAAAAAAKEC&#10;AABkcnMvZG93bnJldi54bWxQSwUGAAAAAAQABAD5AAAAjAMAAAAA&#10;" strokeweight=".25pt">
                  <v:stroke dashstyle="1 1" endcap="round"/>
                </v:shape>
                <v:shape id="AutoShape 865" o:spid="_x0000_s1029" type="#_x0000_t32" style="position:absolute;left:7405;top:84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M2MMAAADcAAAADwAAAGRycy9kb3ducmV2LnhtbESPwWrDMBBE74X+g9hCb7XcHIzrWgmh&#10;paHk5tTpebE2som1ciwldv4+ChR6HGbeDFOuZtuLC42+c6zgNUlBEDdOd2wU1D9fLzkIH5A19o5J&#10;wZU8rJaPDyUW2k1c0WUXjIgl7AtU0IYwFFL6piWLPnEDcfQObrQYohyN1CNOsdz2cpGmmbTYcVxo&#10;caCPlprj7mwV5FVm6oWuJG84+/w97LfmZE9KPT/N63cQgebwH/6jv3Xksje4n4lH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OzNjDAAAA3AAAAA8AAAAAAAAAAAAA&#10;AAAAoQIAAGRycy9kb3ducmV2LnhtbFBLBQYAAAAABAAEAPkAAACRAwAAAAA=&#10;" strokeweight=".25pt">
                  <v:stroke dashstyle="1 1" endcap="round"/>
                </v:shape>
                <v:shape id="AutoShape 866" o:spid="_x0000_s1030" type="#_x0000_t32" style="position:absolute;left:7405;top:90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3zmL8AAADcAAAADwAAAGRycy9kb3ducmV2LnhtbERPPW/CMBDdK/EfrEPqVhwYUhQwCIGK&#10;EFso7XyKDyciPofYhfTfc0Oljk/ve7kefKvu1McmsIHpJANFXAXbsDNw/vx4m4OKCdliG5gM/FKE&#10;9Wr0ssTChgeXdD8lpySEY4EG6pS6QutY1eQxTkJHLNwl9B6TwN5p2+NDwn2rZ1mWa48NS0ONHW1r&#10;qq6nH29gXubuPLOl5j3nu+/L19Hd/M2Y1/GwWYBKNKR/8Z/7YMX3LvPljBwBvXo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63zmL8AAADcAAAADwAAAAAAAAAAAAAAAACh&#10;AgAAZHJzL2Rvd25yZXYueG1sUEsFBgAAAAAEAAQA+QAAAI0DAAAAAA==&#10;" strokeweight=".25pt">
                  <v:stroke dashstyle="1 1" endcap="round"/>
                </v:shape>
                <v:shape id="AutoShape 867" o:spid="_x0000_s1031" type="#_x0000_t32" style="position:absolute;left:7405;top:97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FWA8MAAADcAAAADwAAAGRycy9kb3ducmV2LnhtbESPQWvCQBSE70L/w/IKvZmNHqKkWUUs&#10;leIt1vb8yD43odm3Mbsm8d+7hUKPw8w3wxTbybZioN43jhUskhQEceV0w0bB+fN9vgbhA7LG1jEp&#10;uJOH7eZpVmCu3cglDadgRCxhn6OCOoQul9JXNVn0ieuIo3dxvcUQZW+k7nGM5baVyzTNpMWG40KN&#10;He1rqn5ON6tgXWbmvNSl5ANnb9+Xr6O52qtSL8/T7hVEoCn8h//oDx251QJ+z8QjID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hVgPDAAAA3AAAAA8AAAAAAAAAAAAA&#10;AAAAoQIAAGRycy9kb3ducmV2LnhtbFBLBQYAAAAABAAEAPkAAACRAwAAAAA=&#10;" strokeweight=".25pt">
                  <v:stroke dashstyle="1 1" endcap="round"/>
                </v:shape>
                <v:shape id="AutoShape 868" o:spid="_x0000_s1032" type="#_x0000_t32" style="position:absolute;left:7405;top:104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fi/8UAAADcAAAADwAAAGRycy9kb3ducmV2LnhtbESPQWsCMRSE74X+h/CE3rpZPbSyNUot&#10;KGIPUpVib6+b181i8rJssrr+eyMUPA4z3wwzmfXOihO1ofasYJjlIIhLr2uuFOx3i+cxiBCRNVrP&#10;pOBCAWbTx4cJFtqf+YtO21iJVMKhQAUmxqaQMpSGHIbMN8TJ+/Otw5hkW0nd4jmVOytHef4iHdac&#10;Fgw29GGoPG47p2D8u/nplh2bTzsfrr95vZgfDlapp0H//gYiUh/v4X96pRP3OoLbmXQE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fi/8UAAADcAAAADwAAAAAAAAAA&#10;AAAAAAChAgAAZHJzL2Rvd25yZXYueG1sUEsFBgAAAAAEAAQA+QAAAJMDAAAAAA==&#10;" strokeweight=".5pt"/>
                <v:shape id="AutoShape 869" o:spid="_x0000_s1033" type="#_x0000_t32" style="position:absolute;left:7405;top:110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9t78MAAADcAAAADwAAAGRycy9kb3ducmV2LnhtbESPQWvCQBSE7wX/w/KE3upGC6lE1yCW&#10;SuktqfX8yD43wezbJLua9N93C4Ueh5lvhtnmk23FnQbfOFawXCQgiCunGzYKTp9vT2sQPiBrbB2T&#10;gm/ykO9mD1vMtBu5oHsZjIgl7DNUUIfQZVL6qiaLfuE64uhd3GAxRDkYqQccY7lt5SpJUmmx4bhQ&#10;Y0eHmqprebMK1kVqTitdSD5y+nq+fH2Y3vZKPc6n/QZEoCn8h//odx25l2f4PROP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be/DAAAA3AAAAA8AAAAAAAAAAAAA&#10;AAAAoQIAAGRycy9kb3ducmV2LnhtbFBLBQYAAAAABAAEAPkAAACRAwAAAAA=&#10;" strokeweight=".25pt">
                  <v:stroke dashstyle="1 1" endcap="round"/>
                </v:shape>
                <v:shape id="AutoShape 870" o:spid="_x0000_s1034" type="#_x0000_t32" style="position:absolute;left:7405;top:117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b1m8MAAADcAAAADwAAAGRycy9kb3ducmV2LnhtbESPQWvCQBSE7wX/w/KE3upGKalE1yCW&#10;SuktqfX8yD43wezbJLua9N93C4Ueh5lvhtnmk23FnQbfOFawXCQgiCunGzYKTp9vT2sQPiBrbB2T&#10;gm/ykO9mD1vMtBu5oHsZjIgl7DNUUIfQZVL6qiaLfuE64uhd3GAxRDkYqQccY7lt5SpJUmmx4bhQ&#10;Y0eHmqprebMK1kVqTitdSD5y+nq+fH2Y3vZKPc6n/QZEoCn8h//odx25l2f4PROP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W9ZvDAAAA3AAAAA8AAAAAAAAAAAAA&#10;AAAAoQIAAGRycy9kb3ducmV2LnhtbFBLBQYAAAAABAAEAPkAAACRAwAAAAA=&#10;" strokeweight=".25pt">
                  <v:stroke dashstyle="1 1" endcap="round"/>
                </v:shape>
                <v:shape id="AutoShape 871" o:spid="_x0000_s1035" type="#_x0000_t32" style="position:absolute;left:7405;top:123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QAMMAAADcAAAADwAAAGRycy9kb3ducmV2LnhtbESPQWvCQBSE7wX/w/KE3upGoalE1yCW&#10;SuktqfX8yD43wezbJLua9N93C4Ueh5lvhtnmk23FnQbfOFawXCQgiCunGzYKTp9vT2sQPiBrbB2T&#10;gm/ykO9mD1vMtBu5oHsZjIgl7DNUUIfQZVL6qiaLfuE64uhd3GAxRDkYqQccY7lt5SpJUmmx4bhQ&#10;Y0eHmqprebMK1kVqTitdSD5y+nq+fH2Y3vZKPc6n/QZEoCn8h//odx25l2f4PROP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aUADDAAAA3AAAAA8AAAAAAAAAAAAA&#10;AAAAoQIAAGRycy9kb3ducmV2LnhtbFBLBQYAAAAABAAEAPkAAACRAwAAAAA=&#10;" strokeweight=".25pt">
                  <v:stroke dashstyle="1 1" endcap="round"/>
                </v:shape>
                <v:shape id="AutoShape 872" o:spid="_x0000_s1036" type="#_x0000_t32" style="position:absolute;left:7405;top:130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jOd8MAAADcAAAADwAAAGRycy9kb3ducmV2LnhtbESPwWrDMBBE74H+g9hCb7HcHJzgWgmh&#10;paX0ZsfpebE2som1ciw1dv8+KhRyHGbeDFPsZtuLK42+c6zgOUlBEDdOd2wU1If35QaED8gae8ek&#10;4Jc87LYPiwJz7SYu6VoFI2IJ+xwVtCEMuZS+acmiT9xAHL2TGy2GKEcj9YhTLLe9XKVpJi12HBda&#10;HOi1peZc/VgFmzIz9UqXkj84e/s+Hb/MxV6Uenqc9y8gAs3hHv6nP3Xk1hn8nYlHQG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IznfDAAAA3AAAAA8AAAAAAAAAAAAA&#10;AAAAoQIAAGRycy9kb3ducmV2LnhtbFBLBQYAAAAABAAEAPkAAACRAwAAAAA=&#10;" strokeweight=".25pt">
                  <v:stroke dashstyle="1 1" endcap="round"/>
                </v:shape>
                <v:shape id="AutoShape 873" o:spid="_x0000_s1037" type="#_x0000_t32" style="position:absolute;left:7405;top:136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BZ8UAAADcAAAADwAAAGRycy9kb3ducmV2LnhtbESPQWsCMRSE7wX/Q3iCt5q1B5WtUapg&#10;ET0UbSn29rp53SwmL8smq+u/NwXB4zDzzTCzReesOFMTKs8KRsMMBHHhdcWlgq/P9fMURIjIGq1n&#10;UnClAIt572mGufYX3tP5EEuRSjjkqMDEWOdShsKQwzD0NXHy/nzjMCbZlFI3eEnlzsqXLBtLhxWn&#10;BYM1rQwVp0PrFEx/P37a95bNzi5H22/erpfHo1Vq0O/eXkFE6uIjfKc3OnGTCfyfS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BBZ8UAAADcAAAADwAAAAAAAAAA&#10;AAAAAAChAgAAZHJzL2Rvd25yZXYueG1sUEsFBgAAAAAEAAQA+QAAAJMDAAAAAA==&#10;" strokeweight=".5pt"/>
                <v:shape id="AutoShape 874" o:spid="_x0000_s1038" type="#_x0000_t32" style="position:absolute;left:7405;top:143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v/nr8AAADcAAAADwAAAGRycy9kb3ducmV2LnhtbERPPW/CMBDdK/EfrEPqVhwYUhQwCIGK&#10;EFso7XyKDyciPofYhfTfc0Oljk/ve7kefKvu1McmsIHpJANFXAXbsDNw/vx4m4OKCdliG5gM/FKE&#10;9Wr0ssTChgeXdD8lpySEY4EG6pS6QutY1eQxTkJHLNwl9B6TwN5p2+NDwn2rZ1mWa48NS0ONHW1r&#10;qq6nH29gXubuPLOl5j3nu+/L19Hd/M2Y1/GwWYBKNKR/8Z/7YMX3LmvljBwBvXo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v/nr8AAADcAAAADwAAAAAAAAAAAAAAAACh&#10;AgAAZHJzL2Rvd25yZXYueG1sUEsFBgAAAAAEAAQA+QAAAI0DAAAAAA==&#10;" strokeweight=".25pt">
                  <v:stroke dashstyle="1 1" endcap="round"/>
                </v:shape>
                <v:shape id="AutoShape 875" o:spid="_x0000_s1039" type="#_x0000_t32" style="position:absolute;left:7405;top:1500;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aBcIAAADcAAAADwAAAGRycy9kb3ducmV2LnhtbESPT4vCMBTE78J+h/AW9qapHqpWo8gu&#10;Lou3+u/8aJ5psXmpTdTutzeC4HGY+c0w82Vna3Gj1leOFQwHCQjiwumKjYL9bt2fgPABWWPtmBT8&#10;k4fl4qM3x0y7O+d02wYjYgn7DBWUITSZlL4oyaIfuIY4eifXWgxRtkbqFu+x3NZylCSptFhxXCix&#10;oe+SivP2ahVM8tTsRzqX/Mvpz/F02JiLvSj19dmtZiACdeEdftF/OnLjKTzPxCM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daBcIAAADcAAAADwAAAAAAAAAAAAAA&#10;AAChAgAAZHJzL2Rvd25yZXYueG1sUEsFBgAAAAAEAAQA+QAAAJADAAAAAA==&#10;" strokeweight=".25pt">
                  <v:stroke dashstyle="1 1" endcap="round"/>
                </v:shape>
                <v:shape id="AutoShape 876" o:spid="_x0000_s1040" type="#_x0000_t32" style="position:absolute;left:7405;top:156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iDv78AAADcAAAADwAAAGRycy9kb3ducmV2LnhtbERPS2vCQBC+F/oflhF6qxs9hJC6iiiV&#10;0lt89Dxkx00wOxuzq6b/vnMoePz43ovV6Dt1pyG2gQ3Mphko4jrYlp2B4+HzvQAVE7LFLjAZ+KUI&#10;q+XrywJLGx5c0X2fnJIQjiUaaFLqS61j3ZDHOA09sXDnMHhMAgen7YAPCfednmdZrj22LA0N9rRp&#10;qL7sb95AUeXuOLeV5h3n25/z6dtd/dWYt8m4/gCVaExP8b/7y4qvkPlyRo6AX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niDv78AAADcAAAADwAAAAAAAAAAAAAAAACh&#10;AgAAZHJzL2Rvd25yZXYueG1sUEsFBgAAAAAEAAQA+QAAAI0DAAAAAA==&#10;" strokeweight=".25pt">
                  <v:stroke dashstyle="1 1" endcap="round"/>
                </v:shape>
                <v:shape id="AutoShape 877" o:spid="_x0000_s1041" type="#_x0000_t32" style="position:absolute;left:7405;top:163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QmJMIAAADcAAAADwAAAGRycy9kb3ducmV2LnhtbESPT4vCMBTE78J+h/AW9mZTPZTSNYoo&#10;yrK3+mfPj+aZFpuX2mS1fnsjCB6Hmd8MM1sMthVX6n3jWMEkSUEQV043bBQc9ptxDsIHZI2tY1Jw&#10;Jw+L+cdohoV2Ny7pugtGxBL2BSqoQ+gKKX1Vk0WfuI44eifXWwxR9kbqHm+x3LZymqaZtNhwXKix&#10;o1VN1Xn3bxXkZWYOU11K3nK2/jsdf83FXpT6+hyW3yACDeEdftE/OnL5BJ5n4hG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QmJMIAAADcAAAADwAAAAAAAAAAAAAA&#10;AAChAgAAZHJzL2Rvd25yZXYueG1sUEsFBgAAAAAEAAQA+QAAAJADAAAAAA==&#10;" strokeweight=".25pt">
                  <v:stroke dashstyle="1 1" endcap="round"/>
                </v:shape>
                <v:shape id="AutoShape 878" o:spid="_x0000_s1042" type="#_x0000_t32" style="position:absolute;left:7405;top:169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KS2MYAAADcAAAADwAAAGRycy9kb3ducmV2LnhtbESPzWrDMBCE74W+g9hCb42cHIpxrYQm&#10;kBDSQ8gPJb1tra1lIq2MJSfu20eBQo/DzDfDlLPBWXGhLjSeFYxHGQjiyuuGawXHw/IlBxEiskbr&#10;mRT8UoDZ9PGhxEL7K+/oso+1SCUcClRgYmwLKUNlyGEY+ZY4eT++cxiT7GqpO7ymcmflJMtepcOG&#10;04LBlhaGqvO+dwry7+1Xv+rZfNj5ePPJm+X8dLJKPT8N728gIg3xP/xHr3Xi8gncz6Qj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yktjGAAAA3AAAAA8AAAAAAAAA&#10;AAAAAAAAoQIAAGRycy9kb3ducmV2LnhtbFBLBQYAAAAABAAEAPkAAACUAwAAAAA=&#10;" strokeweight=".5pt"/>
                <v:shape id="AutoShape 879" o:spid="_x0000_s1043" type="#_x0000_t32" style="position:absolute;left:7405;top:176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odyMMAAADcAAAADwAAAGRycy9kb3ducmV2LnhtbESPwWrDMBBE74H+g9hCb4kcF4xxo4SQ&#10;0lJyc5r0vFgb2cRa2ZZqu38fFQo9DjNvhtnsZtuKkQbfOFawXiUgiCunGzYKzp9vyxyED8gaW8ek&#10;4Ic87LYPiw0W2k1c0ngKRsQS9gUqqEPoCil9VZNFv3IdcfSubrAYohyM1ANOsdy2Mk2STFpsOC7U&#10;2NGhpup2+rYK8jIz51SXkt85e/26Xo6mt71ST4/z/gVEoDn8h//oDx25/Bl+z8Qj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qHcjDAAAA3AAAAA8AAAAAAAAAAAAA&#10;AAAAoQIAAGRycy9kb3ducmV2LnhtbFBLBQYAAAAABAAEAPkAAACRAwAAAAA=&#10;" strokeweight=".25pt">
                  <v:stroke dashstyle="1 1" endcap="round"/>
                </v:shape>
                <v:shape id="AutoShape 880" o:spid="_x0000_s1044" type="#_x0000_t32" style="position:absolute;left:7405;top:182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OFvMMAAADcAAAADwAAAGRycy9kb3ducmV2LnhtbESPwWrDMBBE74H+g9hCb4kcU4xxo4SQ&#10;0lJyc5r0vFgb2cRa2ZZqu38fFQo9DjNvhtnsZtuKkQbfOFawXiUgiCunGzYKzp9vyxyED8gaW8ek&#10;4Ic87LYPiw0W2k1c0ngKRsQS9gUqqEPoCil9VZNFv3IdcfSubrAYohyM1ANOsdy2Mk2STFpsOC7U&#10;2NGhpup2+rYK8jIz51SXkt85e/26Xo6mt71ST4/z/gVEoDn8h//oDx25/Bl+z8Qj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DhbzDAAAA3AAAAA8AAAAAAAAAAAAA&#10;AAAAoQIAAGRycy9kb3ducmV2LnhtbFBLBQYAAAAABAAEAPkAAACRAwAAAAA=&#10;" strokeweight=".25pt">
                  <v:stroke dashstyle="1 1" endcap="round"/>
                </v:shape>
                <v:shape id="AutoShape 881" o:spid="_x0000_s1045" type="#_x0000_t32" style="position:absolute;left:7405;top:189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8gJ8MAAADcAAAADwAAAGRycy9kb3ducmV2LnhtbESPwWrDMBBE74H+g9hCb4kcQ41xo4SQ&#10;0lJyc5r0vFgb2cRa2ZZqu38fFQo9DjNvhtnsZtuKkQbfOFawXiUgiCunGzYKzp9vyxyED8gaW8ek&#10;4Ic87LYPiw0W2k1c0ngKRsQS9gUqqEPoCil9VZNFv3IdcfSubrAYohyM1ANOsdy2Mk2STFpsOC7U&#10;2NGhpup2+rYK8jIz51SXkt85e/26Xo6mt71ST4/z/gVEoDn8h//oDx25/Bl+z8Qj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4PICfDAAAA3AAAAA8AAAAAAAAAAAAA&#10;AAAAoQIAAGRycy9kb3ducmV2LnhtbFBLBQYAAAAABAAEAPkAAACRAwAAAAA=&#10;" strokeweight=".25pt">
                  <v:stroke dashstyle="1 1" endcap="round"/>
                </v:shape>
                <v:shape id="AutoShape 882" o:spid="_x0000_s1046" type="#_x0000_t32" style="position:absolute;left:7405;top:1960;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2+UMEAAADcAAAADwAAAGRycy9kb3ducmV2LnhtbESPT4vCMBTE74LfITzBm03XQyldo4jL&#10;LuKt/js/mmdatnmpTdTut98Igsdh5jfDLFaDbcWdet84VvCRpCCIK6cbNgqOh+9ZDsIHZI2tY1Lw&#10;Rx5Wy/FogYV2Dy7pvg9GxBL2BSqoQ+gKKX1Vk0WfuI44ehfXWwxR9kbqHh+x3LZynqaZtNhwXKix&#10;o01N1e/+ZhXkZWaOc11K/uHs63w57czVXpWaTob1J4hAQ3iHX/RWRy7P4HkmHgG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b5QwQAAANwAAAAPAAAAAAAAAAAAAAAA&#10;AKECAABkcnMvZG93bnJldi54bWxQSwUGAAAAAAQABAD5AAAAjwMAAAAA&#10;" strokeweight=".25pt">
                  <v:stroke dashstyle="1 1" endcap="round"/>
                </v:shape>
                <v:shape id="AutoShape 883" o:spid="_x0000_s1047" type="#_x0000_t32" style="position:absolute;left:7407;top:202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zA8sYAAADcAAAADwAAAGRycy9kb3ducmV2LnhtbESPQUvDQBSE70L/w/IKXqTdWMGG2G0p&#10;QrDqqdWWHh/ZZxKSfRuyr038964geBxm5htmtRldq67Uh9qzgft5Aoq48Lbm0sDnRz5LQQVBtth6&#10;JgPfFGCzntysMLN+4D1dD1KqCOGQoYFKpMu0DkVFDsPcd8TR+/K9Q4myL7XtcYhw1+pFkjxqhzXH&#10;hQo7eq6oaA4XZyBpXs4Pd6fXt+Z9kGPdSo6LbW7M7XTcPoESGuU//NfeWQNpuoTfM/EI6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MwPLGAAAA3AAAAA8AAAAAAAAA&#10;AAAAAAAAoQIAAGRycy9kb3ducmV2LnhtbFBLBQYAAAAABAAEAPkAAACUAwAAAAA=&#10;" strokeweight="1pt"/>
                <v:shape id="AutoShape 884" o:spid="_x0000_s1048" type="#_x0000_t32" style="position:absolute;left:7405;top:209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6Pub8AAADcAAAADwAAAGRycy9kb3ducmV2LnhtbERPS2vCQBC+F/oflhF6qxs9hJC6iiiV&#10;0lt89Dxkx00wOxuzq6b/vnMoePz43ovV6Dt1pyG2gQ3Mphko4jrYlp2B4+HzvQAVE7LFLjAZ+KUI&#10;q+XrywJLGx5c0X2fnJIQjiUaaFLqS61j3ZDHOA09sXDnMHhMAgen7YAPCfednmdZrj22LA0N9rRp&#10;qL7sb95AUeXuOLeV5h3n25/z6dtd/dWYt8m4/gCVaExP8b/7y4qvkLVyRo6AX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A6Pub8AAADcAAAADwAAAAAAAAAAAAAAAACh&#10;AgAAZHJzL2Rvd25yZXYueG1sUEsFBgAAAAAEAAQA+QAAAI0DAAAAAA==&#10;" strokeweight=".25pt">
                  <v:stroke dashstyle="1 1" endcap="round"/>
                </v:shape>
                <v:shape id="AutoShape 885" o:spid="_x0000_s1049" type="#_x0000_t32" style="position:absolute;left:7405;top:215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IqIsIAAADcAAAADwAAAGRycy9kb3ducmV2LnhtbESPT4vCMBTE78J+h/AW9qapHkrtGkVc&#10;VhZv9c+eH80zLTYvtYlav70RBI/DzG+GmS1624grdb52rGA8SkAQl07XbBTsd7/DDIQPyBobx6Tg&#10;Th4W84/BDHPtblzQdRuMiCXsc1RQhdDmUvqyIot+5Fri6B1dZzFE2RmpO7zFctvISZKk0mLNcaHC&#10;llYVlaftxSrIitTsJ7qQvOb05/942JizPSv19dkvv0EE6sM7/KL/dOSyKTzPxCM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IqIsIAAADcAAAADwAAAAAAAAAAAAAA&#10;AAChAgAAZHJzL2Rvd25yZXYueG1sUEsFBgAAAAAEAAQA+QAAAJADAAAAAA==&#10;" strokeweight=".25pt">
                  <v:stroke dashstyle="1 1" endcap="round"/>
                </v:shape>
                <v:shape id="AutoShape 886" o:spid="_x0000_s1050" type="#_x0000_t32" style="position:absolute;left:7405;top:222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VYr8AAADcAAAADwAAAGRycy9kb3ducmV2LnhtbERPPW/CMBDdK/EfrEPqVhwYIhowCIGK&#10;EFso7XyKDyciPofYhfTfc0Oljk/ve7kefKvu1McmsIHpJANFXAXbsDNw/vx4m4OKCdliG5gM/FKE&#10;9Wr0ssTChgeXdD8lpySEY4EG6pS6QutY1eQxTkJHLNwl9B6TwN5p2+NDwn2rZ1mWa48NS0ONHW1r&#10;qq6nH29gXubuPLOl5j3nu+/L19Hd/M2Y1/GwWYBKNKR/8Z/7YMX3LvPljBwBvXo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6EVYr8AAADcAAAADwAAAAAAAAAAAAAAAACh&#10;AgAAZHJzL2Rvd25yZXYueG1sUEsFBgAAAAAEAAQA+QAAAI0DAAAAAA==&#10;" strokeweight=".25pt">
                  <v:stroke dashstyle="1 1" endcap="round"/>
                </v:shape>
                <v:shape id="AutoShape 887" o:spid="_x0000_s1051" type="#_x0000_t32" style="position:absolute;left:7405;top:228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2w+cEAAADcAAAADwAAAGRycy9kb3ducmV2LnhtbESPQYvCMBSE74L/ITzBm6Z6KG41iiiK&#10;eKvr7vnRPNNi81KbqPXfbxYEj8PMN8MsVp2txYNaXzlWMBknIIgLpys2Cs7fu9EMhA/IGmvHpOBF&#10;HlbLfm+BmXZPzulxCkbEEvYZKihDaDIpfVGSRT92DXH0Lq61GKJsjdQtPmO5reU0SVJpseK4UGJD&#10;m5KK6+luFczy1JynOpe853T7e/k5mpu9KTUcdOs5iEBd+ITf9EFH7msC/2fiEZ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7bD5wQAAANwAAAAPAAAAAAAAAAAAAAAA&#10;AKECAABkcnMvZG93bnJldi54bWxQSwUGAAAAAAQABAD5AAAAjwMAAAAA&#10;" strokeweight=".25pt">
                  <v:stroke dashstyle="1 1" endcap="round"/>
                </v:shape>
                <v:shape id="AutoShape 888" o:spid="_x0000_s1052" type="#_x0000_t32" style="position:absolute;left:7405;top:235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sEBcUAAADcAAAADwAAAGRycy9kb3ducmV2LnhtbESPQWsCMRSE7wX/Q3iCt5rVg9jVKFWw&#10;FD2Uqoi9vW5eN4vJy7LJ6vrvm0LB4zDzzTDzZeesuFITKs8KRsMMBHHhdcWlguNh8zwFESKyRuuZ&#10;FNwpwHLRe5pjrv2NP+m6j6VIJRxyVGBirHMpQ2HIYRj6mjh5P75xGJNsSqkbvKVyZ+U4yybSYcVp&#10;wWBNa0PFZd86BdPvj6/2rWWzs6vR9sTbzep8tkoN+t3rDESkLj7C//S7TtzLGP7OpCM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sEBcUAAADcAAAADwAAAAAAAAAA&#10;AAAAAAChAgAAZHJzL2Rvd25yZXYueG1sUEsFBgAAAAAEAAQA+QAAAJMDAAAAAA==&#10;" strokeweight=".5pt"/>
                <v:shape id="AutoShape 889" o:spid="_x0000_s1053" type="#_x0000_t32" style="position:absolute;left:7405;top:241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OLFcMAAADcAAAADwAAAGRycy9kb3ducmV2LnhtbESPQWvCQBSE7wX/w/KE3upGCyGNriJK&#10;S+ktqXp+ZJ+bYPZtzG6T9N93C4Ueh5lvhtnsJtuKgXrfOFawXCQgiCunGzYKTp+vTxkIH5A1to5J&#10;wTd52G1nDxvMtRu5oKEMRsQS9jkqqEPocil9VZNFv3AdcfSurrcYouyN1D2Osdy2cpUkqbTYcFyo&#10;saNDTdWt/LIKsiI1p5UuJL9xerxczx/mbu9KPc6n/RpEoCn8h//odx25l2f4PROP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zixXDAAAA3AAAAA8AAAAAAAAAAAAA&#10;AAAAoQIAAGRycy9kb3ducmV2LnhtbFBLBQYAAAAABAAEAPkAAACRAwAAAAA=&#10;" strokeweight=".25pt">
                  <v:stroke dashstyle="1 1" endcap="round"/>
                </v:shape>
                <v:shape id="AutoShape 890" o:spid="_x0000_s1054" type="#_x0000_t32" style="position:absolute;left:7405;top:248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oTYcMAAADcAAAADwAAAGRycy9kb3ducmV2LnhtbESPQWvCQBSE7wX/w/KE3upGKSGNriJK&#10;S+ktqXp+ZJ+bYPZtzG6T9N93C4Ueh5lvhtnsJtuKgXrfOFawXCQgiCunGzYKTp+vTxkIH5A1to5J&#10;wTd52G1nDxvMtRu5oKEMRsQS9jkqqEPocil9VZNFv3AdcfSurrcYouyN1D2Osdy2cpUkqbTYcFyo&#10;saNDTdWt/LIKsiI1p5UuJL9xerxczx/mbu9KPc6n/RpEoCn8h//odx25l2f4PROP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aE2HDAAAA3AAAAA8AAAAAAAAAAAAA&#10;AAAAoQIAAGRycy9kb3ducmV2LnhtbFBLBQYAAAAABAAEAPkAAACRAwAAAAA=&#10;" strokeweight=".25pt">
                  <v:stroke dashstyle="1 1" endcap="round"/>
                </v:shape>
                <v:shape id="AutoShape 891" o:spid="_x0000_s1055" type="#_x0000_t32" style="position:absolute;left:7405;top:255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a2+sMAAADcAAAADwAAAGRycy9kb3ducmV2LnhtbESPQWvCQBSE7wX/w/KE3upGoSGNriJK&#10;S+ktqXp+ZJ+bYPZtzG6T9N93C4Ueh5lvhtnsJtuKgXrfOFawXCQgiCunGzYKTp+vTxkIH5A1to5J&#10;wTd52G1nDxvMtRu5oKEMRsQS9jkqqEPocil9VZNFv3AdcfSurrcYouyN1D2Osdy2cpUkqbTYcFyo&#10;saNDTdWt/LIKsiI1p5UuJL9xerxczx/mbu9KPc6n/RpEoCn8h//odx25l2f4PROP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WtvrDAAAA3AAAAA8AAAAAAAAAAAAA&#10;AAAAoQIAAGRycy9kb3ducmV2LnhtbFBLBQYAAAAABAAEAPkAAACRAwAAAAA=&#10;" strokeweight=".25pt">
                  <v:stroke dashstyle="1 1" endcap="round"/>
                </v:shape>
                <v:shape id="AutoShape 892" o:spid="_x0000_s1056" type="#_x0000_t32" style="position:absolute;left:7405;top:261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QojcMAAADcAAAADwAAAGRycy9kb3ducmV2LnhtbESPwWrDMBBE74X+g9hCb7XcHIzrWgmh&#10;paHk5tTpebE2som1ciwldv4+ChR6HGbeDFOuZtuLC42+c6zgNUlBEDdOd2wU1D9fLzkIH5A19o5J&#10;wZU8rJaPDyUW2k1c0WUXjIgl7AtU0IYwFFL6piWLPnEDcfQObrQYohyN1CNOsdz2cpGmmbTYcVxo&#10;caCPlprj7mwV5FVm6oWuJG84+/w97LfmZE9KPT/N63cQgebwH/6jv3Xk3jK4n4lH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EKI3DAAAA3AAAAA8AAAAAAAAAAAAA&#10;AAAAoQIAAGRycy9kb3ducmV2LnhtbFBLBQYAAAAABAAEAPkAAACRAwAAAAA=&#10;" strokeweight=".25pt">
                  <v:stroke dashstyle="1 1" endcap="round"/>
                </v:shape>
                <v:shape id="AutoShape 893" o:spid="_x0000_s1057" type="#_x0000_t32" style="position:absolute;left:7405;top:268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ynncYAAADcAAAADwAAAGRycy9kb3ducmV2LnhtbESPT2sCMRTE7wW/Q3iCt5q1B6tbo6hg&#10;KfZQ/EOxt9fNc7OYvCybrG6/fVMoeBxmfjPMbNE5K67UhMqzgtEwA0FceF1xqeB42DxOQISIrNF6&#10;JgU/FGAx7z3MMNf+xju67mMpUgmHHBWYGOtcylAYchiGviZO3tk3DmOSTSl1g7dU7qx8yrKxdFhx&#10;WjBY09pQcdm3TsHk++OrfW3ZvNvVaPvJ283qdLJKDfrd8gVEpC7ew//0m07c9Bn+zq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cp53GAAAA3AAAAA8AAAAAAAAA&#10;AAAAAAAAoQIAAGRycy9kb3ducmV2LnhtbFBLBQYAAAAABAAEAPkAAACUAwAAAAA=&#10;" strokeweight=".5pt"/>
                <v:shape id="AutoShape 894" o:spid="_x0000_s1058" type="#_x0000_t32" style="position:absolute;left:7405;top:274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ZZL8AAADcAAAADwAAAGRycy9kb3ducmV2LnhtbERPPW/CMBDdK/EfrEPqVhwYIhowCIGK&#10;EFso7XyKDyciPofYhfTfc0Oljk/ve7kefKvu1McmsIHpJANFXAXbsDNw/vx4m4OKCdliG5gM/FKE&#10;9Wr0ssTChgeXdD8lpySEY4EG6pS6QutY1eQxTkJHLNwl9B6TwN5p2+NDwn2rZ1mWa48NS0ONHW1r&#10;qq6nH29gXubuPLOl5j3nu+/L19Hd/M2Y1/GwWYBKNKR/8Z/7YMX3LmvljBwBvXo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dcZZL8AAADcAAAADwAAAAAAAAAAAAAAAACh&#10;AgAAZHJzL2Rvd25yZXYueG1sUEsFBgAAAAAEAAQA+QAAAI0DAAAAAA==&#10;" strokeweight=".25pt">
                  <v:stroke dashstyle="1 1" endcap="round"/>
                </v:shape>
                <v:shape id="AutoShape 895" o:spid="_x0000_s1059" type="#_x0000_t32" style="position:absolute;left:7405;top:281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u8/8MAAADcAAAADwAAAGRycy9kb3ducmV2LnhtbESPQWvCQBSE7wX/w/KE3upGDyGJriJK&#10;RXpLant+ZJ+bYPZtzG5N+u+7hUKPw8w3w2x2k+3EgwbfOlawXCQgiGunWzYKLu+vLxkIH5A1do5J&#10;wTd52G1nTxsstBu5pEcVjIgl7AtU0ITQF1L6uiGLfuF64uhd3WAxRDkYqQccY7nt5CpJUmmx5bjQ&#10;YE+Hhupb9WUVZGVqLitdSj5xevy8fryZu70r9Tyf9msQgabwH/6jzzpyeQ6/Z+IRk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bvP/DAAAA3AAAAA8AAAAAAAAAAAAA&#10;AAAAoQIAAGRycy9kb3ducmV2LnhtbFBLBQYAAAAABAAEAPkAAACRAwAAAAA=&#10;" strokeweight=".25pt">
                  <v:stroke dashstyle="1 1" endcap="round"/>
                </v:shape>
                <v:shape id="AutoShape 896" o:spid="_x0000_s1060" type="#_x0000_t32" style="position:absolute;left:7405;top:287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PeL8AAADcAAAADwAAAGRycy9kb3ducmV2LnhtbERPTYvCMBC9C/6HMMLeNNVDcatpEWVF&#10;vNVVz0MzpsVmUpusdv+9OSzs8fG+18VgW/Gk3jeOFcxnCQjiyumGjYLz99d0CcIHZI2tY1LwSx6K&#10;fDxaY6bdi0t6noIRMYR9hgrqELpMSl/VZNHPXEccuZvrLYYIeyN1j68Yblu5SJJUWmw4NtTY0bam&#10;6n76sQqWZWrOC11K3nO6u94uR/OwD6U+JsNmBSLQEP7Ff+6DVvCZxPnxTDwCMn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qPeL8AAADcAAAADwAAAAAAAAAAAAAAAACh&#10;AgAAZHJzL2Rvd25yZXYueG1sUEsFBgAAAAAEAAQA+QAAAI0DAAAAAA==&#10;" strokeweight=".25pt">
                  <v:stroke dashstyle="1 1" endcap="round"/>
                </v:shape>
                <v:shape id="AutoShape 897" o:spid="_x0000_s1061" type="#_x0000_t32" style="position:absolute;left:7405;top:294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Yq48EAAADcAAAADwAAAGRycy9kb3ducmV2LnhtbESPQYvCMBSE74L/ITzBm6Z6KG41iiiK&#10;eKvr7vnRPNNi81KbqPXfbxYEj8PMfMMsVp2txYNaXzlWMBknIIgLpys2Cs7fu9EMhA/IGmvHpOBF&#10;HlbLfm+BmXZPzulxCkZECPsMFZQhNJmUvijJoh+7hjh6F9daDFG2RuoWnxFuazlNklRarDgulNjQ&#10;pqTierpbBbM8NeepziXvOd3+Xn6O5mZvSg0H3XoOIlAXPuF3+6AVfCUT+D8Tj4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BirjwQAAANwAAAAPAAAAAAAAAAAAAAAA&#10;AKECAABkcnMvZG93bnJldi54bWxQSwUGAAAAAAQABAD5AAAAjwMAAAAA&#10;" strokeweight=".25pt">
                  <v:stroke dashstyle="1 1" endcap="round"/>
                </v:shape>
                <v:shape id="AutoShape 898" o:spid="_x0000_s1062" type="#_x0000_t32" style="position:absolute;left:7405;top:300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eH8UAAADcAAAADwAAAGRycy9kb3ducmV2LnhtbESPQWsCMRSE74X+h/CE3mpWD0W3RtGC&#10;IvZQqlL09tw8N4vJy7LJ6vbfNwXB4zAz3zCTWeesuFITKs8KBv0MBHHhdcWlgv1u+ToCESKyRuuZ&#10;FPxSgNn0+WmCufY3/qbrNpYiQTjkqMDEWOdShsKQw9D3NXHyzr5xGJNsSqkbvCW4s3KYZW/SYcVp&#10;wWBNH4aKy7Z1Ckanr2O7atl82sVg88Ob5eJwsEq99Lr5O4hIXXyE7+21VjDOhvB/Jh0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CeH8UAAADcAAAADwAAAAAAAAAA&#10;AAAAAAChAgAAZHJzL2Rvd25yZXYueG1sUEsFBgAAAAAEAAQA+QAAAJMDAAAAAA==&#10;" strokeweight=".5pt"/>
                <v:shape id="AutoShape 899" o:spid="_x0000_s1063" type="#_x0000_t32" style="position:absolute;left:7405;top:307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gRD8IAAADcAAAADwAAAGRycy9kb3ducmV2LnhtbESPQYvCMBSE78L+h/AWvGm6CkWrUZZd&#10;FPFWdff8aJ5psXmpTdT6740geBxm5htmvuxsLa7U+sqxgq9hAoK4cLpio+CwXw0mIHxA1lg7JgV3&#10;8rBcfPTmmGl345yuu2BEhLDPUEEZQpNJ6YuSLPqha4ijd3StxRBla6Ru8RbhtpajJEmlxYrjQokN&#10;/ZRUnHYXq2CSp+Yw0rnkNae//8e/rTnbs1L9z+57BiJQF97hV3ujFUyTMTzPxCM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gRD8IAAADcAAAADwAAAAAAAAAAAAAA&#10;AAChAgAAZHJzL2Rvd25yZXYueG1sUEsFBgAAAAAEAAQA+QAAAJADAAAAAA==&#10;" strokeweight=".25pt">
                  <v:stroke dashstyle="1 1" endcap="round"/>
                </v:shape>
                <v:shape id="AutoShape 900" o:spid="_x0000_s1064" type="#_x0000_t32" style="position:absolute;left:7405;top:313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GJe8IAAADcAAAADwAAAGRycy9kb3ducmV2LnhtbESPQYvCMBSE78L+h/AWvGm6IkWrUZZd&#10;FPFWdff8aJ5psXmpTdT6740geBxm5htmvuxsLa7U+sqxgq9hAoK4cLpio+CwXw0mIHxA1lg7JgV3&#10;8rBcfPTmmGl345yuu2BEhLDPUEEZQpNJ6YuSLPqha4ijd3StxRBla6Ru8RbhtpajJEmlxYrjQokN&#10;/ZRUnHYXq2CSp+Yw0rnkNae//8e/rTnbs1L9z+57BiJQF97hV3ujFUyTMTzPxCM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GJe8IAAADcAAAADwAAAAAAAAAAAAAA&#10;AAChAgAAZHJzL2Rvd25yZXYueG1sUEsFBgAAAAAEAAQA+QAAAJADAAAAAA==&#10;" strokeweight=".25pt">
                  <v:stroke dashstyle="1 1" endcap="round"/>
                </v:shape>
                <v:shape id="AutoShape 901" o:spid="_x0000_s1065" type="#_x0000_t32" style="position:absolute;left:7405;top:320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0s4MIAAADcAAAADwAAAGRycy9kb3ducmV2LnhtbESPQYvCMBSE78L+h/AWvGm6gkWrUZZd&#10;FPFWdff8aJ5psXmpTdT6740geBxm5htmvuxsLa7U+sqxgq9hAoK4cLpio+CwXw0mIHxA1lg7JgV3&#10;8rBcfPTmmGl345yuu2BEhLDPUEEZQpNJ6YuSLPqha4ijd3StxRBla6Ru8RbhtpajJEmlxYrjQokN&#10;/ZRUnHYXq2CSp+Yw0rnkNae//8e/rTnbs1L9z+57BiJQF97hV3ujFUyTMTzPxCM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0s4MIAAADcAAAADwAAAAAAAAAAAAAA&#10;AAChAgAAZHJzL2Rvd25yZXYueG1sUEsFBgAAAAAEAAQA+QAAAJADAAAAAA==&#10;" strokeweight=".25pt">
                  <v:stroke dashstyle="1 1" endcap="round"/>
                </v:shape>
                <v:shape id="AutoShape 902" o:spid="_x0000_s1066" type="#_x0000_t32" style="position:absolute;left:7405;top:327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yl8MAAADcAAAADwAAAGRycy9kb3ducmV2LnhtbESPwWrDMBBE74X+g9hCb7XcHIzrWgmh&#10;paHk5tTpebE2som1ciwldv4+ChR6HGbmDVOuZtuLC42+c6zgNUlBEDdOd2wU1D9fLzkIH5A19o5J&#10;wZU8rJaPDyUW2k1c0WUXjIgQ9gUqaEMYCil905JFn7iBOHoHN1oMUY5G6hGnCLe9XKRpJi12HBda&#10;HOijpea4O1sFeZWZeqEryRvOPn8P+6052ZNSz0/z+h1EoDn8h//a31rBW5rB/Uw8An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vspfDAAAA3AAAAA8AAAAAAAAAAAAA&#10;AAAAoQIAAGRycy9kb3ducmV2LnhtbFBLBQYAAAAABAAEAPkAAACRAwAAAAA=&#10;" strokeweight=".25pt">
                  <v:stroke dashstyle="1 1" endcap="round"/>
                </v:shape>
                <v:shape id="AutoShape 903" o:spid="_x0000_s1067" type="#_x0000_t32" style="position:absolute;left:7405;top:333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c9h8YAAADcAAAADwAAAGRycy9kb3ducmV2LnhtbESPQWsCMRSE7wX/Q3hCbzWrh9ZujVIF&#10;pehBtKXY2+vmdbOYvCybrK7/3ghCj8PMfMNMZp2z4kRNqDwrGA4yEMSF1xWXCr4+l09jECEia7Se&#10;ScGFAsymvYcJ5tqfeUenfSxFgnDIUYGJsc6lDIUhh2Hga+Lk/fnGYUyyKaVu8JzgzspRlj1LhxWn&#10;BYM1LQwVx33rFIx/tz/tqmWzsfPh+pvXy/nhYJV67HfvbyAidfE/fG9/aAWv2QvczqQjIK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3PYfGAAAA3AAAAA8AAAAAAAAA&#10;AAAAAAAAoQIAAGRycy9kb3ducmV2LnhtbFBLBQYAAAAABAAEAPkAAACUAwAAAAA=&#10;" strokeweight=".5pt"/>
                <v:shape id="AutoShape 904" o:spid="_x0000_s1068" type="#_x0000_t32" style="position:absolute;left:570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gdNcAAAADcAAAADwAAAGRycy9kb3ducmV2LnhtbERPy4rCMBTdC/5DuMJsxKa60FqN4gwI&#10;4k4dBpeX5vaBzU1p0tr5e7MQXB7Oe7sfTC16al1lWcE8ikEQZ1ZXXCj4vR1nCQjnkTXWlknBPznY&#10;78ajLabaPvlC/dUXIoSwS1FB6X2TSumykgy6yDbEgctta9AH2BZSt/gM4aaWizheSoMVh4YSG/op&#10;KXtcO6Ogq8/TW/fn533x3a/yZJ3ch7tT6msyHDYgPA3+I367T1rBOg5rw5lwBOTu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YHTXAAAAA3AAAAA8AAAAAAAAAAAAAAAAA&#10;oQIAAGRycy9kb3ducmV2LnhtbFBLBQYAAAAABAAEAPkAAACOAwAAAAA=&#10;" strokeweight="1pt"/>
                <v:shape id="AutoShape 905" o:spid="_x0000_s1069" type="#_x0000_t32" style="position:absolute;left:577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PXmsMAAADcAAAADwAAAGRycy9kb3ducmV2LnhtbESPT2sCMRTE74LfITyhN83aQ6mrUVqp&#10;4NU/UHp7bp7Zxc3LksTd1U/fCILHYWZ+wyxWva1FSz5UjhVMJxkI4sLpio2C42Ez/gQRIrLG2jEp&#10;uFGA1XI4WGCuXcc7avfRiAThkKOCMsYmlzIUJVkME9cQJ+/svMWYpDdSe+wS3NbyPcs+pMWK00KJ&#10;Da1LKi77q1Xgf3fdzZifo6P1/c98T+X9tGmVehv1X3MQkfr4Cj/bW61gls3gcSYd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D15rDAAAA3AAAAA8AAAAAAAAAAAAA&#10;AAAAoQIAAGRycy9kb3ducmV2LnhtbFBLBQYAAAAABAAEAPkAAACRAwAAAAA=&#10;" strokeweight=".25pt">
                  <v:stroke dashstyle="1 1" endcap="round"/>
                </v:shape>
                <v:shape id="AutoShape 906" o:spid="_x0000_s1070" type="#_x0000_t32" style="position:absolute;left:584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Do2sAAAADcAAAADwAAAGRycy9kb3ducmV2LnhtbERPz2vCMBS+C/sfwht4s2k9iOuMsonC&#10;rjpBvL01b2lZ81KSrK3+9eYgePz4fq82o21FTz40jhUUWQ6CuHK6YaPg9L2fLUGEiKyxdUwKrhRg&#10;s36ZrLDUbuAD9cdoRArhUKKCOsaulDJUNVkMmeuIE/frvMWYoDdSexxSuG3lPM8X0mLDqaHGjrY1&#10;VX/Hf6vAnw/D1ZjdydH2djGfhbz97Hulpq/jxzuISGN8ih/uL63grUjz05l0BOT6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g6NrAAAAA3AAAAA8AAAAAAAAAAAAAAAAA&#10;oQIAAGRycy9kb3ducmV2LnhtbFBLBQYAAAAABAAEAPkAAACOAwAAAAA=&#10;" strokeweight=".25pt">
                  <v:stroke dashstyle="1 1" endcap="round"/>
                </v:shape>
                <v:shape id="AutoShape 907" o:spid="_x0000_s1071" type="#_x0000_t32" style="position:absolute;left:591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xNQcQAAADcAAAADwAAAGRycy9kb3ducmV2LnhtbESPT2sCMRTE7wW/Q3hCbzW7HqTdGqWK&#10;glf/gHh7bl6zSzcvSxJ3Vz99UxB6HGbmN8x8OdhGdORD7VhBPslAEJdO12wUnI7bt3cQISJrbByT&#10;gjsFWC5GL3MstOt5T90hGpEgHApUUMXYFlKGsiKLYeJa4uR9O28xJumN1B77BLeNnGbZTFqsOS1U&#10;2NK6ovLncLMK/Hnf343ZnBytHxezyuXjuu2Ueh0PX58gIg3xP/xs77SCjzyHvzPpCM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LE1BxAAAANwAAAAPAAAAAAAAAAAA&#10;AAAAAKECAABkcnMvZG93bnJldi54bWxQSwUGAAAAAAQABAD5AAAAkgMAAAAA&#10;" strokeweight=".25pt">
                  <v:stroke dashstyle="1 1" endcap="round"/>
                </v:shape>
                <v:shape id="AutoShape 908" o:spid="_x0000_s1072" type="#_x0000_t32" style="position:absolute;left:598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TNsQAAADcAAAADwAAAGRycy9kb3ducmV2LnhtbESPwWrDMBBE74X+g9hCbo3sHELqRjZt&#10;SCDXpIHS29bayqbWykiK7eTro0Chx2Fm3jDrarKdGMiH1rGCfJ6BIK6dbtkoOH3snlcgQkTW2Dkm&#10;BRcKUJWPD2sstBv5QMMxGpEgHApU0MTYF1KGuiGLYe564uT9OG8xJumN1B7HBLedXGTZUlpsOS00&#10;2NOmofr3eLYK/OdhvBizPTnaXL/Mey6v37tBqdnT9PYKItIU/8N/7b1W8JIv4H4mHQFZ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M2xAAAANwAAAAPAAAAAAAAAAAA&#10;AAAAAKECAABkcnMvZG93bnJldi54bWxQSwUGAAAAAAQABAD5AAAAkgMAAAAA&#10;" strokeweight=".25pt">
                  <v:stroke dashstyle="1 1" endcap="round"/>
                </v:shape>
                <v:shape id="AutoShape 909" o:spid="_x0000_s1073" type="#_x0000_t32" style="position:absolute;left:604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n/tMYAAADcAAAADwAAAGRycy9kb3ducmV2LnhtbESPT0sDMRTE7wW/Q3iCN5utirRr01IU&#10;xRZE+ufQ42Pz3KTdvCxJul2/fSMIPQ4z8xtmOu9dIzoK0XpWMBoWIIgrry3XCnbb9/sxiJiQNTae&#10;ScEvRZjPbgZTLLU/85q6TapFhnAsUYFJqS2ljJUhh3HoW+Ls/fjgMGUZaqkDnjPcNfKhKJ6lQ8t5&#10;wWBLr4aq4+bkFLwdVnax/F497e3pED6+jn1n0Ch1d9svXkAk6tM1/N/+1Aomo0f4O5OP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p/7TGAAAA3AAAAA8AAAAAAAAA&#10;AAAAAAAAoQIAAGRycy9kb3ducmV2LnhtbFBLBQYAAAAABAAEAPkAAACUAwAAAAA=&#10;" strokeweight=".5pt"/>
                <v:shape id="AutoShape 910" o:spid="_x0000_s1074" type="#_x0000_t32" style="position:absolute;left:611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vu2cQAAADcAAAADwAAAGRycy9kb3ducmV2LnhtbESPQWsCMRSE7wX/Q3iCt5pdkVK3Rqmi&#10;0KtWEG/PzWt26eZlSeLu6q9vCoUeh5n5hlmuB9uIjnyoHSvIpxkI4tLpmo2C0+f++RVEiMgaG8ek&#10;4E4B1qvR0xIL7Xo+UHeMRiQIhwIVVDG2hZShrMhimLqWOHlfzluMSXojtcc+wW0jZ1n2Ii3WnBYq&#10;bGlbUfl9vFkF/nzo78bsTo62j4vZ5PJx3XdKTcbD+xuISEP8D/+1P7SCRT6H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W+7ZxAAAANwAAAAPAAAAAAAAAAAA&#10;AAAAAKECAABkcnMvZG93bnJldi54bWxQSwUGAAAAAAQABAD5AAAAkgMAAAAA&#10;" strokeweight=".25pt">
                  <v:stroke dashstyle="1 1" endcap="round"/>
                </v:shape>
                <v:shape id="AutoShape 911" o:spid="_x0000_s1075" type="#_x0000_t32" style="position:absolute;left:618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dLQsQAAADcAAAADwAAAGRycy9kb3ducmV2LnhtbESPQWsCMRSE7wX/Q3iCt5pdwVK3Rqmi&#10;0KtWEG/PzWt26eZlSeLu6q9vCoUeh5n5hlmuB9uIjnyoHSvIpxkI4tLpmo2C0+f++RVEiMgaG8ek&#10;4E4B1qvR0xIL7Xo+UHeMRiQIhwIVVDG2hZShrMhimLqWOHlfzluMSXojtcc+wW0jZ1n2Ii3WnBYq&#10;bGlbUfl9vFkF/nzo78bsTo62j4vZ5PJx3XdKTcbD+xuISEP8D/+1P7SCRT6H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F0tCxAAAANwAAAAPAAAAAAAAAAAA&#10;AAAAAKECAABkcnMvZG93bnJldi54bWxQSwUGAAAAAAQABAD5AAAAkgMAAAAA&#10;" strokeweight=".25pt">
                  <v:stroke dashstyle="1 1" endcap="round"/>
                </v:shape>
                <v:shape id="AutoShape 912" o:spid="_x0000_s1076" type="#_x0000_t32" style="position:absolute;left:625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XVNcQAAADcAAAADwAAAGRycy9kb3ducmV2LnhtbESPT2sCMRTE7wW/Q3hCbzW7HqTdGkVF&#10;oVf/gHh73Tyzi5uXJUl3Vz99UxB6HGbmN8x8OdhGdORD7VhBPslAEJdO12wUnI67t3cQISJrbByT&#10;gjsFWC5GL3MstOt5T90hGpEgHApUUMXYFlKGsiKLYeJa4uRdnbcYk/RGao99gttGTrNsJi3WnBYq&#10;bGlTUXk7/FgF/rzv78ZsT442j4tZ5/LxveuUeh0Pq08QkYb4H362v7SCj3wGf2fS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xdU1xAAAANwAAAAPAAAAAAAAAAAA&#10;AAAAAKECAABkcnMvZG93bnJldi54bWxQSwUGAAAAAAQABAD5AAAAkgMAAAAA&#10;" strokeweight=".25pt">
                  <v:stroke dashstyle="1 1" endcap="round"/>
                </v:shape>
                <v:shape id="AutoShape 913" o:spid="_x0000_s1077" type="#_x0000_t32" style="position:absolute;left:631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lwrsQAAADcAAAADwAAAGRycy9kb3ducmV2LnhtbESPQWsCMRSE7wX/Q3iCt5pdD7ZujVJF&#10;oVetIN6em9fs0s3LksTd1V/fFAo9DjPzDbNcD7YRHflQO1aQTzMQxKXTNRsFp8/98yuIEJE1No5J&#10;wZ0CrFejpyUW2vV8oO4YjUgQDgUqqGJsCylDWZHFMHUtcfK+nLcYk/RGao99gttGzrJsLi3WnBYq&#10;bGlbUfl9vFkF/nzo78bsTo62j4vZ5PJx3XdKTcbD+xuISEP8D/+1P7SCRf4Cv2fS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iXCuxAAAANwAAAAPAAAAAAAAAAAA&#10;AAAAAKECAABkcnMvZG93bnJldi54bWxQSwUGAAAAAAQABAD5AAAAkgMAAAAA&#10;" strokeweight=".25pt">
                  <v:stroke dashstyle="1 1" endcap="round"/>
                </v:shape>
                <v:shape id="AutoShape 914" o:spid="_x0000_s1078" type="#_x0000_t32" style="position:absolute;left:638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1txcIAAADcAAAADwAAAGRycy9kb3ducmV2LnhtbERPTWsCMRC9F/ofwhR6q1mLSLs1iiiV&#10;Kohoe+hx2Ew30c1kSeK6/ntzEHp8vO/JrHeN6ChE61nBcFCAIK68tlwr+Pn+fHkDEROyxsYzKbhS&#10;hNn08WGCpfYX3lN3SLXIIRxLVGBSakspY2XIYRz4ljhzfz44TBmGWuqAlxzuGvlaFGPp0HJuMNjS&#10;wlB1OpydguVxY+fr3Wb0a8/HsNqe+s6gUer5qZ9/gEjUp3/x3f2lFbwP89p8Jh8BOb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Y1txcIAAADcAAAADwAAAAAAAAAAAAAA&#10;AAChAgAAZHJzL2Rvd25yZXYueG1sUEsFBgAAAAAEAAQA+QAAAJADAAAAAA==&#10;" strokeweight=".5pt"/>
                <v:shape id="AutoShape 915" o:spid="_x0000_s1079" type="#_x0000_t32" style="position:absolute;left:645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BR8MAAADcAAAADwAAAGRycy9kb3ducmV2LnhtbESPQWsCMRSE74L/ITyhN82uh1K3RmlF&#10;watWEG+vm9fs0s3LksTd1V/fCEKPw8x8wyzXg21ERz7UjhXkswwEcel0zUbB6Ws3fQMRIrLGxjEp&#10;uFGA9Wo8WmKhXc8H6o7RiAThUKCCKsa2kDKUFVkMM9cSJ+/HeYsxSW+k9tgnuG3kPMtepcWa00KF&#10;LW0qKn+PV6vAnw/9zZjtydHmfjGfubx/7zqlXibDxzuISEP8Dz/be61gkS/gcS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aQUfDAAAA3AAAAA8AAAAAAAAAAAAA&#10;AAAAoQIAAGRycy9kb3ducmV2LnhtbFBLBQYAAAAABAAEAPkAAACRAwAAAAA=&#10;" strokeweight=".25pt">
                  <v:stroke dashstyle="1 1" endcap="round"/>
                </v:shape>
                <v:shape id="AutoShape 916" o:spid="_x0000_s1080" type="#_x0000_t32" style="position:absolute;left:652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wiZ8AAAADcAAAADwAAAGRycy9kb3ducmV2LnhtbERPTYvCMBC9L/gfwgje1lQP4lajqCjs&#10;VVcQb2MzpsVmUpJsW/315rCwx8f7Xq57W4uWfKgcK5iMMxDEhdMVGwXnn8PnHESIyBprx6TgSQHW&#10;q8HHEnPtOj5Se4pGpBAOOSooY2xyKUNRksUwdg1x4u7OW4wJeiO1xy6F21pOs2wmLVacGkpsaFdS&#10;8Tj9WgX+cuyexuzPjnavq9lO5Ot2aJUaDfvNAkSkPv6L/9zfWsHXNM1PZ9IRkK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oMImfAAAAA3AAAAA8AAAAAAAAAAAAAAAAA&#10;oQIAAGRycy9kb3ducmV2LnhtbFBLBQYAAAAABAAEAPkAAACOAwAAAAA=&#10;" strokeweight=".25pt">
                  <v:stroke dashstyle="1 1" endcap="round"/>
                </v:shape>
                <v:shape id="AutoShape 917" o:spid="_x0000_s1081" type="#_x0000_t32" style="position:absolute;left:659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CH/MQAAADcAAAADwAAAGRycy9kb3ducmV2LnhtbESPwWrDMBBE74X+g9hCbo3sHELqRjZt&#10;SCDXpIHS29bayqbWykiK7eTro0Chx2Fm3jDrarKdGMiH1rGCfJ6BIK6dbtkoOH3snlcgQkTW2Dkm&#10;BRcKUJWPD2sstBv5QMMxGpEgHApU0MTYF1KGuiGLYe564uT9OG8xJumN1B7HBLedXGTZUlpsOS00&#10;2NOmofr3eLYK/OdhvBizPTnaXL/Mey6v37tBqdnT9PYKItIU/8N/7b1W8LLI4X4mHQFZ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If8xAAAANwAAAAPAAAAAAAAAAAA&#10;AAAAAKECAABkcnMvZG93bnJldi54bWxQSwUGAAAAAAQABAD5AAAAkgMAAAAA&#10;" strokeweight=".25pt">
                  <v:stroke dashstyle="1 1" endcap="round"/>
                </v:shape>
                <v:shape id="AutoShape 918" o:spid="_x0000_s1082" type="#_x0000_t32" style="position:absolute;left:665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IZi8QAAADcAAAADwAAAGRycy9kb3ducmV2LnhtbESPwWrDMBBE74X+g9hCbo0cH0LqRjZt&#10;SCDXpIHS29bayqbWykiK7eTro0Chx2Fm3jDrarKdGMiH1rGCxTwDQVw73bJRcPrYPa9AhIissXNM&#10;Ci4UoCofH9ZYaDfygYZjNCJBOBSooImxL6QMdUMWw9z1xMn7cd5iTNIbqT2OCW47mWfZUlpsOS00&#10;2NOmofr3eLYK/OdhvBizPTnaXL/M+0Jev3eDUrOn6e0VRKQp/of/2nut4CXP4X4mHQFZ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khmLxAAAANwAAAAPAAAAAAAAAAAA&#10;AAAAAKECAABkcnMvZG93bnJldi54bWxQSwUGAAAAAAQABAD5AAAAkgMAAAAA&#10;" strokeweight=".25pt">
                  <v:stroke dashstyle="1 1" endcap="round"/>
                </v:shape>
                <v:shape id="AutoShape 919" o:spid="_x0000_s1083" type="#_x0000_t32" style="position:absolute;left:672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U1CcYAAADcAAAADwAAAGRycy9kb3ducmV2LnhtbESPQWsCMRSE7wX/Q3hCbzWrLaVdjSKW&#10;liqUUuvB42Pz3EQ3L0sS1+2/N4VCj8PMfMPMFr1rREchWs8KxqMCBHHlteVawe779e4JREzIGhvP&#10;pOCHIizmg5sZltpf+Iu6bapFhnAsUYFJqS2ljJUhh3HkW+LsHXxwmLIMtdQBLxnuGjkpikfp0HJe&#10;MNjSylB12p6dgpfjxi7Xn5uHvT0fw9vHqe8MGqVuh/1yCiJRn/7Df+13reB5cg+/Z/IR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FNQnGAAAA3AAAAA8AAAAAAAAA&#10;AAAAAAAAoQIAAGRycy9kb3ducmV2LnhtbFBLBQYAAAAABAAEAPkAAACUAwAAAAA=&#10;" strokeweight=".5pt"/>
                <v:shape id="AutoShape 920" o:spid="_x0000_s1084" type="#_x0000_t32" style="position:absolute;left:679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ckZMQAAADcAAAADwAAAGRycy9kb3ducmV2LnhtbESPT2sCMRTE7wW/Q3iCt5pVpOjWKCoK&#10;vfoHxNvr5jW7dPOyJHF39dM3hUKPw8z8hlmue1uLlnyoHCuYjDMQxIXTFRsFl/PhdQ4iRGSNtWNS&#10;8KAA69XgZYm5dh0fqT1FIxKEQ44KyhibXMpQlGQxjF1DnLwv5y3GJL2R2mOX4LaW0yx7kxYrTgsl&#10;NrQrqfg+3a0Cfz12D2P2F0e7581sJ/L5eWiVGg37zTuISH38D/+1P7SCxXQGv2fS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NyRkxAAAANwAAAAPAAAAAAAAAAAA&#10;AAAAAKECAABkcnMvZG93bnJldi54bWxQSwUGAAAAAAQABAD5AAAAkgMAAAAA&#10;" strokeweight=".25pt">
                  <v:stroke dashstyle="1 1" endcap="round"/>
                </v:shape>
                <v:shape id="AutoShape 921" o:spid="_x0000_s1085" type="#_x0000_t32" style="position:absolute;left:686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uB/8QAAADcAAAADwAAAGRycy9kb3ducmV2LnhtbESPT2sCMRTE7wW/Q3iCt5pVsOjWKCoK&#10;vfoHxNvr5jW7dPOyJHF39dM3hUKPw8z8hlmue1uLlnyoHCuYjDMQxIXTFRsFl/PhdQ4iRGSNtWNS&#10;8KAA69XgZYm5dh0fqT1FIxKEQ44KyhibXMpQlGQxjF1DnLwv5y3GJL2R2mOX4LaW0yx7kxYrTgsl&#10;NrQrqfg+3a0Cfz12D2P2F0e7581sJ/L5eWiVGg37zTuISH38D/+1P7SCxXQGv2fS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4H/xAAAANwAAAAPAAAAAAAAAAAA&#10;AAAAAKECAABkcnMvZG93bnJldi54bWxQSwUGAAAAAAQABAD5AAAAkgMAAAAA&#10;" strokeweight=".25pt">
                  <v:stroke dashstyle="1 1" endcap="round"/>
                </v:shape>
                <v:shape id="AutoShape 922" o:spid="_x0000_s1086" type="#_x0000_t32" style="position:absolute;left:692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kfiMMAAADcAAAADwAAAGRycy9kb3ducmV2LnhtbESPQWsCMRSE7wX/Q3iCt5rVg9itUaoo&#10;eNUK4u25ec0u3bwsSdxd/fVGKPQ4zMw3zGLV21q05EPlWMFknIEgLpyu2Cg4fe/e5yBCRNZYOyYF&#10;dwqwWg7eFphr1/GB2mM0IkE45KigjLHJpQxFSRbD2DXEyftx3mJM0hupPXYJbms5zbKZtFhxWiix&#10;oU1Jxe/xZhX486G7G7M9Odo8LmY9kY/rrlVqNOy/PkFE6uN/+K+91wo+pjN4nUlH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pH4jDAAAA3AAAAA8AAAAAAAAAAAAA&#10;AAAAoQIAAGRycy9kb3ducmV2LnhtbFBLBQYAAAAABAAEAPkAAACRAwAAAAA=&#10;" strokeweight=".25pt">
                  <v:stroke dashstyle="1 1" endcap="round"/>
                </v:shape>
                <v:shape id="AutoShape 923" o:spid="_x0000_s1087" type="#_x0000_t32" style="position:absolute;left:699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W6E8QAAADcAAAADwAAAGRycy9kb3ducmV2LnhtbESPT2sCMRTE7wW/Q3iCt5rVg9WtUVQU&#10;evUPiLfXzWt26eZlSeLu6qdvCoUeh5n5DbNc97YWLflQOVYwGWcgiAunKzYKLufD6xxEiMgaa8ek&#10;4EEB1qvByxJz7To+UnuKRiQIhxwVlDE2uZShKMliGLuGOHlfzluMSXojtccuwW0tp1k2kxYrTgsl&#10;NrQrqfg+3a0Cfz12D2P2F0e7581sJ/L5eWiVGg37zTuISH38D/+1P7SCxfQNfs+kI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5boTxAAAANwAAAAPAAAAAAAAAAAA&#10;AAAAAKECAABkcnMvZG93bnJldi54bWxQSwUGAAAAAAQABAD5AAAAkgMAAAAA&#10;" strokeweight=".25pt">
                  <v:stroke dashstyle="1 1" endcap="round"/>
                </v:shape>
                <v:shape id="AutoShape 924" o:spid="_x0000_s1088" type="#_x0000_t32" style="position:absolute;left:706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neMIAAADcAAAADwAAAGRycy9kb3ducmV2LnhtbERPTWsCMRC9C/6HMIXeNFspxa5GEUtL&#10;K0ip9eBx2Iyb6GayJHHd/vvmIHh8vO/5sneN6ChE61nB07gAQVx5bblWsP99H01BxISssfFMCv4o&#10;wnIxHMyx1P7KP9TtUi1yCMcSFZiU2lLKWBlyGMe+Jc7c0QeHKcNQSx3wmsNdIydF8SIdWs4NBlta&#10;G6rOu4tT8Hba2NXX9+b5YC+n8LE9951Bo9TjQ7+agUjUp7v45v7UCl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neMIAAADcAAAADwAAAAAAAAAAAAAA&#10;AAChAgAAZHJzL2Rvd25yZXYueG1sUEsFBgAAAAAEAAQA+QAAAJADAAAAAA==&#10;" strokeweight=".5pt"/>
                <v:shape id="AutoShape 925" o:spid="_x0000_s1089" type="#_x0000_t32" style="position:absolute;left:713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aL+sMAAADcAAAADwAAAGRycy9kb3ducmV2LnhtbESPT2sCMRTE7wW/Q3iCt5rVg+jWKFUU&#10;evUPiLfn5jW7dPOyJOnu6qc3hYLHYWZ+wyzXva1FSz5UjhVMxhkI4sLpio2C82n/PgcRIrLG2jEp&#10;uFOA9WrwtsRcu44P1B6jEQnCIUcFZYxNLmUoSrIYxq4hTt638xZjkt5I7bFLcFvLaZbNpMWK00KJ&#10;DW1LKn6Ov1aBvxy6uzG7s6Pt42o2E/m47VulRsP+8wNEpD6+wv/tL61gMV3A35l0BOTq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2i/rDAAAA3AAAAA8AAAAAAAAAAAAA&#10;AAAAoQIAAGRycy9kb3ducmV2LnhtbFBLBQYAAAAABAAEAPkAAACRAwAAAAA=&#10;" strokeweight=".25pt">
                  <v:stroke dashstyle="1 1" endcap="round"/>
                </v:shape>
                <v:shape id="AutoShape 926" o:spid="_x0000_s1090" type="#_x0000_t32" style="position:absolute;left:720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0usAAAADcAAAADwAAAGRycy9kb3ducmV2LnhtbERPz2vCMBS+D/wfwhN2m6kTZFajqCjs&#10;qhPE27N5psXmpSRZW/3rzWGw48f3e7HqbS1a8qFyrGA8ykAQF05XbBScfvYfXyBCRNZYOyYFDwqw&#10;Wg7eFphr1/GB2mM0IoVwyFFBGWOTSxmKkiyGkWuIE3dz3mJM0BupPXYp3NbyM8um0mLFqaHEhrYl&#10;Fffjr1Xgz4fuYczu5Gj7vJjNWD6v+1ap92G/noOI1Md/8Z/7WyuYTdL8dCYdAbl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tLrAAAAA3AAAAA8AAAAAAAAAAAAAAAAA&#10;oQIAAGRycy9kb3ducmV2LnhtbFBLBQYAAAAABAAEAPkAAACOAwAAAAA=&#10;" strokeweight=".25pt">
                  <v:stroke dashstyle="1 1" endcap="round"/>
                </v:shape>
                <v:shape id="AutoShape 927" o:spid="_x0000_s1091" type="#_x0000_t32" style="position:absolute;left:726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kRIcQAAADcAAAADwAAAGRycy9kb3ducmV2LnhtbESPQWsCMRSE7wX/Q3iCt5pdhVK3Rqmi&#10;0KtWEG/PzWt26eZlSeLu6q9vCoUeh5n5hlmuB9uIjnyoHSvIpxkI4tLpmo2C0+f++RVEiMgaG8ek&#10;4E4B1qvR0xIL7Xo+UHeMRiQIhwIVVDG2hZShrMhimLqWOHlfzluMSXojtcc+wW0jZ1n2Ii3WnBYq&#10;bGlbUfl9vFkF/nzo78bsTo62j4vZ5PJx3XdKTcbD+xuISEP8D/+1P7SCxTyH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mREhxAAAANwAAAAPAAAAAAAAAAAA&#10;AAAAAKECAABkcnMvZG93bnJldi54bWxQSwUGAAAAAAQABAD5AAAAkgMAAAAA&#10;" strokeweight=".25pt">
                  <v:stroke dashstyle="1 1" endcap="round"/>
                </v:shape>
                <v:shape id="AutoShape 928" o:spid="_x0000_s1092" type="#_x0000_t32" style="position:absolute;left:733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uPVsQAAADcAAAADwAAAGRycy9kb3ducmV2LnhtbESPT2sCMRTE7wW/Q3iCt5pVoejWKCoK&#10;vfoHxNvr5jW7dPOyJHF39dM3hUKPw8z8hlmue1uLlnyoHCuYjDMQxIXTFRsFl/PhdQ4iRGSNtWNS&#10;8KAA69XgZYm5dh0fqT1FIxKEQ44KyhibXMpQlGQxjF1DnLwv5y3GJL2R2mOX4LaW0yx7kxYrTgsl&#10;NrQrqfg+3a0Cfz12D2P2F0e7581sJ/L5eWiVGg37zTuISH38D/+1P7SCxWwKv2fS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S49WxAAAANwAAAAPAAAAAAAAAAAA&#10;AAAAAKECAABkcnMvZG93bnJldi54bWxQSwUGAAAAAAQABAD5AAAAkgMAAAAA&#10;" strokeweight=".25pt">
                  <v:stroke dashstyle="1 1" endcap="round"/>
                </v:shape>
                <v:shape id="AutoShape 929" o:spid="_x0000_s1093" type="#_x0000_t32" style="position:absolute;left:740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BF+cQAAADcAAAADwAAAGRycy9kb3ducmV2LnhtbESPQYvCMBSE78L+h/AWvIimKmitRlkF&#10;QfZmXRaPj+bZlm1eSpPW+u/NguBxmJlvmM2uN5XoqHGlZQXTSQSCOLO65FzBz+U4jkE4j6yxskwK&#10;HuRgt/0YbDDR9s5n6lKfiwBhl6CCwvs6kdJlBRl0E1sTB+9mG4M+yCaXusF7gJtKzqJoIQ2WHBYK&#10;rOlQUPaXtkZBW32PLu2vn3b5vlve4lV87a9OqeFn/7UG4an37/CrfdIKVvM5/J8JR0B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EX5xAAAANwAAAAPAAAAAAAAAAAA&#10;AAAAAKECAABkcnMvZG93bnJldi54bWxQSwUGAAAAAAQABAD5AAAAkgMAAAAA&#10;" strokeweight="1pt"/>
                <v:shape id="AutoShape 930" o:spid="_x0000_s1094" type="#_x0000_t32" style="position:absolute;left:747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6yucQAAADcAAAADwAAAGRycy9kb3ducmV2LnhtbESPQWsCMRSE74X+h/AKvWnWtohdjaJS&#10;oVd1QXp7bp7Zxc3LkqS7q7++KRR6HGbmG2axGmwjOvKhdqxgMs5AEJdO12wUFMfdaAYiRGSNjWNS&#10;cKMAq+XjwwJz7XreU3eIRiQIhxwVVDG2uZShrMhiGLuWOHkX5y3GJL2R2mOf4LaRL1k2lRZrTgsV&#10;trStqLwevq0Cf9r3N2M+Ckfb+5fZTOT9vOuUen4a1nMQkYb4H/5rf2oF769v8HsmHQG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7rK5xAAAANwAAAAPAAAAAAAAAAAA&#10;AAAAAKECAABkcnMvZG93bnJldi54bWxQSwUGAAAAAAQABAD5AAAAkgMAAAAA&#10;" strokeweight=".25pt">
                  <v:stroke dashstyle="1 1" endcap="round"/>
                </v:shape>
                <v:shape id="AutoShape 931" o:spid="_x0000_s1095" type="#_x0000_t32" style="position:absolute;left:753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IXIsQAAADcAAAADwAAAGRycy9kb3ducmV2LnhtbESPQWsCMRSE74X+h/AKvWnWlopdjaJS&#10;oVd1QXp7bp7Zxc3LkqS7q7++KRR6HGbmG2axGmwjOvKhdqxgMs5AEJdO12wUFMfdaAYiRGSNjWNS&#10;cKMAq+XjwwJz7XreU3eIRiQIhxwVVDG2uZShrMhiGLuWOHkX5y3GJL2R2mOf4LaRL1k2lRZrTgsV&#10;trStqLwevq0Cf9r3N2M+Ckfb+5fZTOT9vOuUen4a1nMQkYb4H/5rf2oF769v8HsmHQG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ohcixAAAANwAAAAPAAAAAAAAAAAA&#10;AAAAAKECAABkcnMvZG93bnJldi54bWxQSwUGAAAAAAQABAD5AAAAkgMAAAAA&#10;" strokeweight=".25pt">
                  <v:stroke dashstyle="1 1" endcap="round"/>
                </v:shape>
                <v:shape id="AutoShape 932" o:spid="_x0000_s1096" type="#_x0000_t32" style="position:absolute;left:760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CJVcMAAADcAAAADwAAAGRycy9kb3ducmV2LnhtbESPQWsCMRSE7wX/Q3gFbzWrBalbo1Sp&#10;4FUriLfXzTO7uHlZkri7+uuNUOhxmJlvmPmyt7VoyYfKsYLxKANBXDhdsVFw+Nm8fYAIEVlj7ZgU&#10;3CjAcjF4mWOuXcc7avfRiAThkKOCMsYmlzIUJVkMI9cQJ+/svMWYpDdSe+wS3NZykmVTabHitFBi&#10;Q+uSisv+ahX44667GfN9cLS+n8xqLO+/m1ap4Wv/9QkiUh//w3/trVYwe5/C80w6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wiVXDAAAA3AAAAA8AAAAAAAAAAAAA&#10;AAAAoQIAAGRycy9kb3ducmV2LnhtbFBLBQYAAAAABAAEAPkAAACRAwAAAAA=&#10;" strokeweight=".25pt">
                  <v:stroke dashstyle="1 1" endcap="round"/>
                </v:shape>
                <v:shape id="AutoShape 933" o:spid="_x0000_s1097" type="#_x0000_t32" style="position:absolute;left:767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wszsQAAADcAAAADwAAAGRycy9kb3ducmV2LnhtbESPQWsCMRSE74X+h/AKvWnWFqpdjaJS&#10;oVd1QXp7bp7Zxc3LkqS7q7++KRR6HGbmG2axGmwjOvKhdqxgMs5AEJdO12wUFMfdaAYiRGSNjWNS&#10;cKMAq+XjwwJz7XreU3eIRiQIhxwVVDG2uZShrMhiGLuWOHkX5y3GJL2R2mOf4LaRL1n2Ji3WnBYq&#10;bGlbUXk9fFsF/rTvb8Z8FI629y+zmcj7edcp9fw0rOcgIg3xP/zX/tQK3l+n8HsmHQG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PCzOxAAAANwAAAAPAAAAAAAAAAAA&#10;AAAAAKECAABkcnMvZG93bnJldi54bWxQSwUGAAAAAAQABAD5AAAAkgMAAAAA&#10;" strokeweight=".25pt">
                  <v:stroke dashstyle="1 1" endcap="round"/>
                </v:shape>
                <v:shape id="AutoShape 934" o:spid="_x0000_s1098" type="#_x0000_t32" style="position:absolute;left:774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gxpcMAAADcAAAADwAAAGRycy9kb3ducmV2LnhtbERPTWsCMRC9F/wPYQq91WxtKXU1iigt&#10;VSil6sHjsBk30c1kSeK6/vvmUOjx8b6n8941oqMQrWcFT8MCBHHlteVawX73/vgGIiZkjY1nUnCj&#10;CPPZ4G6KpfZX/qFum2qRQziWqMCk1JZSxsqQwzj0LXHmjj44TBmGWuqA1xzuGjkqilfp0HJuMNjS&#10;0lB13l6cgtVpYxfr783LwV5O4ePr3HcGjVIP9/1iAiJRn/7Ff+5PrWD8nNfmM/kIy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4MaXDAAAA3AAAAA8AAAAAAAAAAAAA&#10;AAAAoQIAAGRycy9kb3ducmV2LnhtbFBLBQYAAAAABAAEAPkAAACRAwAAAAA=&#10;" strokeweight=".5pt"/>
                <v:shape id="AutoShape 935" o:spid="_x0000_s1099" type="#_x0000_t32" style="position:absolute;left:781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8dJ8QAAADcAAAADwAAAGRycy9kb3ducmV2LnhtbESPT2sCMRTE7wW/Q3iCt5pVoejWKFUU&#10;evUPiLfn5jW7dPOyJHF39dM3hUKPw8z8hlmue1uLlnyoHCuYjDMQxIXTFRsF59P+dQ4iRGSNtWNS&#10;8KAA69XgZYm5dh0fqD1GIxKEQ44KyhibXMpQlGQxjF1DnLwv5y3GJL2R2mOX4LaW0yx7kxYrTgsl&#10;NrQtqfg+3q0Cfzl0D2N2Z0fb59VsJvJ527dKjYb9xzuISH38D/+1P7WCxWwBv2fS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7x0nxAAAANwAAAAPAAAAAAAAAAAA&#10;AAAAAKECAABkcnMvZG93bnJldi54bWxQSwUGAAAAAAQABAD5AAAAkgMAAAAA&#10;" strokeweight=".25pt">
                  <v:stroke dashstyle="1 1" endcap="round"/>
                </v:shape>
                <v:shape id="AutoShape 936" o:spid="_x0000_s1100" type="#_x0000_t32" style="position:absolute;left:787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PHx8AAAADcAAAADwAAAGRycy9kb3ducmV2LnhtbERPz2vCMBS+D/wfwhN2m6lDZFajqCjs&#10;qhPE27N5psXmpSRZW/3rzWGw48f3e7HqbS1a8qFyrGA8ykAQF05XbBScfvYfXyBCRNZYOyYFDwqw&#10;Wg7eFphr1/GB2mM0IoVwyFFBGWOTSxmKkiyGkWuIE3dz3mJM0BupPXYp3NbyM8um0mLFqaHEhrYl&#10;Fffjr1Xgz4fuYczu5Gj7vJjNWD6v+1ap92G/noOI1Md/8Z/7WyuYTdL8dCYdAbl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Tx8fAAAAA3AAAAA8AAAAAAAAAAAAAAAAA&#10;oQIAAGRycy9kb3ducmV2LnhtbFBLBQYAAAAABAAEAPkAAACOAwAAAAA=&#10;" strokeweight=".25pt">
                  <v:stroke dashstyle="1 1" endcap="round"/>
                </v:shape>
                <v:shape id="AutoShape 937" o:spid="_x0000_s1101" type="#_x0000_t32" style="position:absolute;left:794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9iXMQAAADcAAAADwAAAGRycy9kb3ducmV2LnhtbESPQWsCMRSE7wX/Q3iCt5pdkVK3Rqmi&#10;0KtWEG/PzWt26eZlSeLu6q9vCoUeh5n5hlmuB9uIjnyoHSvIpxkI4tLpmo2C0+f++RVEiMgaG8ek&#10;4E4B1qvR0xIL7Xo+UHeMRiQIhwIVVDG2hZShrMhimLqWOHlfzluMSXojtcc+wW0jZ1n2Ii3WnBYq&#10;bGlbUfl9vFkF/nzo78bsTo62j4vZ5PJx3XdKTcbD+xuISEP8D/+1P7SCxTyH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n2JcxAAAANwAAAAPAAAAAAAAAAAA&#10;AAAAAKECAABkcnMvZG93bnJldi54bWxQSwUGAAAAAAQABAD5AAAAkgMAAAAA&#10;" strokeweight=".25pt">
                  <v:stroke dashstyle="1 1" endcap="round"/>
                </v:shape>
                <v:shape id="AutoShape 938" o:spid="_x0000_s1102" type="#_x0000_t32" style="position:absolute;left:801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38K8QAAADcAAAADwAAAGRycy9kb3ducmV2LnhtbESPT2sCMRTE7wW/Q3iCt5pVpOjWKCoK&#10;vfoHxNvr5jW7dPOyJHF39dM3hUKPw8z8hlmue1uLlnyoHCuYjDMQxIXTFRsFl/PhdQ4iRGSNtWNS&#10;8KAA69XgZYm5dh0fqT1FIxKEQ44KyhibXMpQlGQxjF1DnLwv5y3GJL2R2mOX4LaW0yx7kxYrTgsl&#10;NrQrqfg+3a0Cfz12D2P2F0e7581sJ/L5eWiVGg37zTuISH38D/+1P7SCxWwKv2fS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TfwrxAAAANwAAAAPAAAAAAAAAAAA&#10;AAAAAKECAABkcnMvZG93bnJldi54bWxQSwUGAAAAAAQABAD5AAAAkgMAAAAA&#10;" strokeweight=".25pt">
                  <v:stroke dashstyle="1 1" endcap="round"/>
                </v:shape>
                <v:shape id="AutoShape 939" o:spid="_x0000_s1103" type="#_x0000_t32" style="position:absolute;left:808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rQqcYAAADcAAAADwAAAGRycy9kb3ducmV2LnhtbESPT0sDMRTE74LfITyhN5tVi7Rr01IU&#10;Sy2I9M+hx8fmuUm7eVmSdLv99kYQPA4z8xtmOu9dIzoK0XpW8DAsQBBXXluuFex37/djEDEha2w8&#10;k4IrRZjPbm+mWGp/4Q1121SLDOFYogKTUltKGStDDuPQt8TZ+/bBYcoy1FIHvGS4a+RjUTxLh5bz&#10;gsGWXg1Vp+3ZKXg7ru3i42s9OtjzMSw/T31n0Cg1uOsXLyAS9ek//NdeaQWT0RP8ns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a0KnGAAAA3AAAAA8AAAAAAAAA&#10;AAAAAAAAoQIAAGRycy9kb3ducmV2LnhtbFBLBQYAAAAABAAEAPkAAACUAwAAAAA=&#10;" strokeweight=".5pt"/>
                <v:shape id="AutoShape 940" o:spid="_x0000_s1104" type="#_x0000_t32" style="position:absolute;left:815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jBxMQAAADcAAAADwAAAGRycy9kb3ducmV2LnhtbESPT2sCMRTE7wW/Q3iCt5pVpOjWKCoK&#10;vfoHxNvr5jW7dPOyJHF39dM3hUKPw8z8hlmue1uLlnyoHCuYjDMQxIXTFRsFl/PhdQ4iRGSNtWNS&#10;8KAA69XgZYm5dh0fqT1FIxKEQ44KyhibXMpQlGQxjF1DnLwv5y3GJL2R2mOX4LaW0yx7kxYrTgsl&#10;NrQrqfg+3a0Cfz12D2P2F0e7581sJ/L5eWiVGg37zTuISH38D/+1P7SCxWwGv2fS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6MHExAAAANwAAAAPAAAAAAAAAAAA&#10;AAAAAKECAABkcnMvZG93bnJldi54bWxQSwUGAAAAAAQABAD5AAAAkgMAAAAA&#10;" strokeweight=".25pt">
                  <v:stroke dashstyle="1 1" endcap="round"/>
                </v:shape>
                <v:shape id="AutoShape 941" o:spid="_x0000_s1105" type="#_x0000_t32" style="position:absolute;left:821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RkX8QAAADcAAAADwAAAGRycy9kb3ducmV2LnhtbESPQWsCMRSE74X+h/AKvWnW0opdjaJS&#10;oVd1QXp7bp7Zxc3LkqS7q7++KRR6HGbmG2axGmwjOvKhdqxgMs5AEJdO12wUFMfdaAYiRGSNjWNS&#10;cKMAq+XjwwJz7XreU3eIRiQIhxwVVDG2uZShrMhiGLuWOHkX5y3GJL2R2mOf4LaRL1k2lRZrTgsV&#10;trStqLwevq0Cf9r3N2M+Ckfb+5fZTOT9vOuUen4a1nMQkYb4H/5rf2oF769v8HsmHQG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pGRfxAAAANwAAAAPAAAAAAAAAAAA&#10;AAAAAKECAABkcnMvZG93bnJldi54bWxQSwUGAAAAAAQABAD5AAAAkgMAAAAA&#10;" strokeweight=".25pt">
                  <v:stroke dashstyle="1 1" endcap="round"/>
                </v:shape>
                <v:shape id="AutoShape 942" o:spid="_x0000_s1106" type="#_x0000_t32" style="position:absolute;left:828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b6KMMAAADcAAAADwAAAGRycy9kb3ducmV2LnhtbESPQWsCMRSE7wX/Q3gFbzWrFKlbo1Sp&#10;4FUriLfXzTO7uHlZkri7+uuNUOhxmJlvmPmyt7VoyYfKsYLxKANBXDhdsVFw+Nm8fYAIEVlj7ZgU&#10;3CjAcjF4mWOuXcc7avfRiAThkKOCMsYmlzIUJVkMI9cQJ+/svMWYpDdSe+wS3NZykmVTabHitFBi&#10;Q+uSisv+ahX44667GfN9cLS+n8xqLO+/m1ap4Wv/9QkiUh//w3/trVYwe5/C80w6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2+ijDAAAA3AAAAA8AAAAAAAAAAAAA&#10;AAAAoQIAAGRycy9kb3ducmV2LnhtbFBLBQYAAAAABAAEAPkAAACRAwAAAAA=&#10;" strokeweight=".25pt">
                  <v:stroke dashstyle="1 1" endcap="round"/>
                </v:shape>
                <v:shape id="AutoShape 943" o:spid="_x0000_s1107" type="#_x0000_t32" style="position:absolute;left:835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pfs8QAAADcAAAADwAAAGRycy9kb3ducmV2LnhtbESPQWsCMRSE74X+h/AKvWnWUqpdjaJS&#10;oVd1QXp7bp7Zxc3LkqS7q7++KRR6HGbmG2axGmwjOvKhdqxgMs5AEJdO12wUFMfdaAYiRGSNjWNS&#10;cKMAq+XjwwJz7XreU3eIRiQIhxwVVDG2uZShrMhiGLuWOHkX5y3GJL2R2mOf4LaRL1n2Ji3WnBYq&#10;bGlbUXk9fFsF/rTvb8Z8FI629y+zmcj7edcp9fw0rOcgIg3xP/zX/tQK3l+n8HsmHQG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l+zxAAAANwAAAAPAAAAAAAAAAAA&#10;AAAAAKECAABkcnMvZG93bnJldi54bWxQSwUGAAAAAAQABAD5AAAAkgMAAAAA&#10;" strokeweight=".25pt">
                  <v:stroke dashstyle="1 1" endcap="round"/>
                </v:shape>
                <v:shape id="AutoShape 944" o:spid="_x0000_s1108" type="#_x0000_t32" style="position:absolute;left:842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5C2MIAAADcAAAADwAAAGRycy9kb3ducmV2LnhtbERPTWsCMRC9F/wPYYTeatYipW6NIpaW&#10;VhBRe+hx2Ew30c1kSeK6/ntzEHp8vO/ZoneN6ChE61nBeFSAIK68tlwr+Dl8PL2CiAlZY+OZFFwp&#10;wmI+eJhhqf2Fd9TtUy1yCMcSFZiU2lLKWBlyGEe+Jc7cnw8OU4ahljrgJYe7Rj4XxYt0aDk3GGxp&#10;Zag67c9OwftxbZff2/Xk156P4XNz6juDRqnHYb98A5GoT//iu/tLK5hO8tp8Jh8BOb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5C2MIAAADcAAAADwAAAAAAAAAAAAAA&#10;AAChAgAAZHJzL2Rvd25yZXYueG1sUEsFBgAAAAAEAAQA+QAAAJADAAAAAA==&#10;" strokeweight=".5pt"/>
                <v:shape id="AutoShape 945" o:spid="_x0000_s1109" type="#_x0000_t32" style="position:absolute;left:849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luWsQAAADcAAAADwAAAGRycy9kb3ducmV2LnhtbESPT2sCMRTE7wW/Q3iCt5pVpOjWKFUU&#10;evUPiLfn5jW7dPOyJHF39dM3hUKPw8z8hlmue1uLlnyoHCuYjDMQxIXTFRsF59P+dQ4iRGSNtWNS&#10;8KAA69XgZYm5dh0fqD1GIxKEQ44KyhibXMpQlGQxjF1DnLwv5y3GJL2R2mOX4LaW0yx7kxYrTgsl&#10;NrQtqfg+3q0Cfzl0D2N2Z0fb59VsJvJ527dKjYb9xzuISH38D/+1P7WCxWwBv2fS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6W5axAAAANwAAAAPAAAAAAAAAAAA&#10;AAAAAKECAABkcnMvZG93bnJldi54bWxQSwUGAAAAAAQABAD5AAAAkgMAAAAA&#10;" strokeweight=".25pt">
                  <v:stroke dashstyle="1 1" endcap="round"/>
                </v:shape>
                <v:shape id="AutoShape 946" o:spid="_x0000_s1110" type="#_x0000_t32" style="position:absolute;left:855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pRGsAAAADcAAAADwAAAGRycy9kb3ducmV2LnhtbERPz2vCMBS+D/wfwhN2m6kDZVajqCjs&#10;qhPE27N5psXmpSRZW/3rzWGw48f3e7HqbS1a8qFyrGA8ykAQF05XbBScfvYfXyBCRNZYOyYFDwqw&#10;Wg7eFphr1/GB2mM0IoVwyFFBGWOTSxmKkiyGkWuIE3dz3mJM0BupPXYp3NbyM8um0mLFqaHEhrYl&#10;Fffjr1Xgz4fuYczu5Gj7vJjNWD6v+1ap92G/noOI1Md/8Z/7WyuYTdL8dCYdAbl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IKURrAAAAA3AAAAA8AAAAAAAAAAAAAAAAA&#10;oQIAAGRycy9kb3ducmV2LnhtbFBLBQYAAAAABAAEAPkAAACOAwAAAAA=&#10;" strokeweight=".25pt">
                  <v:stroke dashstyle="1 1" endcap="round"/>
                </v:shape>
                <v:shape id="AutoShape 947" o:spid="_x0000_s1111" type="#_x0000_t32" style="position:absolute;left:862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b0gcQAAADcAAAADwAAAGRycy9kb3ducmV2LnhtbESPQWsCMRSE7wX/Q3iCt5pdwVK3Rqmi&#10;0KtWEG/PzWt26eZlSeLu6q9vCoUeh5n5hlmuB9uIjnyoHSvIpxkI4tLpmo2C0+f++RVEiMgaG8ek&#10;4E4B1qvR0xIL7Xo+UHeMRiQIhwIVVDG2hZShrMhimLqWOHlfzluMSXojtcc+wW0jZ1n2Ii3WnBYq&#10;bGlbUfl9vFkF/nzo78bsTo62j4vZ5PJx3XdKTcbD+xuISEP8D/+1P7SCxTyH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RvSBxAAAANwAAAAPAAAAAAAAAAAA&#10;AAAAAKECAABkcnMvZG93bnJldi54bWxQSwUGAAAAAAQABAD5AAAAkgMAAAAA&#10;" strokeweight=".25pt">
                  <v:stroke dashstyle="1 1" endcap="round"/>
                </v:shape>
                <v:shape id="AutoShape 948" o:spid="_x0000_s1112" type="#_x0000_t32" style="position:absolute;left:869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Rq9sQAAADcAAAADwAAAGRycy9kb3ducmV2LnhtbESPT2sCMRTE7wW/Q3iCt5pVsOjWKCoK&#10;vfoHxNvr5jW7dPOyJHF39dM3hUKPw8z8hlmue1uLlnyoHCuYjDMQxIXTFRsFl/PhdQ4iRGSNtWNS&#10;8KAA69XgZYm5dh0fqT1FIxKEQ44KyhibXMpQlGQxjF1DnLwv5y3GJL2R2mOX4LaW0yx7kxYrTgsl&#10;NrQrqfg+3a0Cfz12D2P2F0e7581sJ/L5eWiVGg37zTuISH38D/+1P7SCxWwKv2fS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lGr2xAAAANwAAAAPAAAAAAAAAAAA&#10;AAAAAKECAABkcnMvZG93bnJldi54bWxQSwUGAAAAAAQABAD5AAAAkgMAAAAA&#10;" strokeweight=".25pt">
                  <v:stroke dashstyle="1 1" endcap="round"/>
                </v:shape>
                <v:shape id="AutoShape 949" o:spid="_x0000_s1113" type="#_x0000_t32" style="position:absolute;left:876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NGdMYAAADcAAAADwAAAGRycy9kb3ducmV2LnhtbESPQUsDMRSE70L/Q3gFbzbbqsVum5ai&#10;KFqQYuvB42Pzukm7eVmSdLv+eyMIHoeZ+YZZrHrXiI5CtJ4VjEcFCOLKa8u1gs/9880DiJiQNTae&#10;ScE3RVgtB1cLLLW/8Ad1u1SLDOFYogKTUltKGStDDuPIt8TZO/jgMGUZaqkDXjLcNXJSFFPp0HJe&#10;MNjSo6HqtDs7BU/HjV2/bTd3X/Z8DC/vp74zaJS6HvbrOYhEffoP/7VftYLZ/S38ns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DRnTGAAAA3AAAAA8AAAAAAAAA&#10;AAAAAAAAoQIAAGRycy9kb3ducmV2LnhtbFBLBQYAAAAABAAEAPkAAACUAwAAAAA=&#10;" strokeweight=".5pt"/>
                <v:shape id="AutoShape 950" o:spid="_x0000_s1114" type="#_x0000_t32" style="position:absolute;left:882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FXGcQAAADcAAAADwAAAGRycy9kb3ducmV2LnhtbESPQWsCMRSE74X+h/AKvWnW0opdjaJS&#10;oVd1QXp7bp7Zxc3LkqS7q7++KRR6HGbmG2axGmwjOvKhdqxgMs5AEJdO12wUFMfdaAYiRGSNjWNS&#10;cKMAq+XjwwJz7XreU3eIRiQIhxwVVDG2uZShrMhiGLuWOHkX5y3GJL2R2mOf4LaRL1k2lRZrTgsV&#10;trStqLwevq0Cf9r3N2M+Ckfb+5fZTOT9vOuUen4a1nMQkYb4H/5rf2oF72+v8HsmHQG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MVcZxAAAANwAAAAPAAAAAAAAAAAA&#10;AAAAAKECAABkcnMvZG93bnJldi54bWxQSwUGAAAAAAQABAD5AAAAkgMAAAAA&#10;" strokeweight=".25pt">
                  <v:stroke dashstyle="1 1" endcap="round"/>
                </v:shape>
                <v:shape id="AutoShape 951" o:spid="_x0000_s1115" type="#_x0000_t32" style="position:absolute;left:889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3ygsQAAADcAAAADwAAAGRycy9kb3ducmV2LnhtbESPT2sCMRTE7wW/Q3iCt5pVsOjWKCoK&#10;vfoHxNvr5jW7dPOyJHF39dM3hUKPw8z8hlmue1uLlnyoHCuYjDMQxIXTFRsFl/PhdQ4iRGSNtWNS&#10;8KAA69XgZYm5dh0fqT1FIxKEQ44KyhibXMpQlGQxjF1DnLwv5y3GJL2R2mOX4LaW0yx7kxYrTgsl&#10;NrQrqfg+3a0Cfz12D2P2F0e7581sJ/L5eWiVGg37zTuISH38D/+1P7SCxWwGv2fS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ffKCxAAAANwAAAAPAAAAAAAAAAAA&#10;AAAAAKECAABkcnMvZG93bnJldi54bWxQSwUGAAAAAAQABAD5AAAAkgMAAAAA&#10;" strokeweight=".25pt">
                  <v:stroke dashstyle="1 1" endcap="round"/>
                </v:shape>
                <v:shape id="AutoShape 952" o:spid="_x0000_s1116" type="#_x0000_t32" style="position:absolute;left:896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9s9cMAAADcAAAADwAAAGRycy9kb3ducmV2LnhtbESPQWsCMRSE7wX/Q3gFbzWrUKlbo1Sp&#10;4FUriLfXzTO7uHlZkri7+uuNUOhxmJlvmPmyt7VoyYfKsYLxKANBXDhdsVFw+Nm8fYAIEVlj7ZgU&#10;3CjAcjF4mWOuXcc7avfRiAThkKOCMsYmlzIUJVkMI9cQJ+/svMWYpDdSe+wS3NZykmVTabHitFBi&#10;Q+uSisv+ahX44667GfN9cLS+n8xqLO+/m1ap4Wv/9QkiUh//w3/trVYwe5/C80w6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vbPXDAAAA3AAAAA8AAAAAAAAAAAAA&#10;AAAAoQIAAGRycy9kb3ducmV2LnhtbFBLBQYAAAAABAAEAPkAAACRAwAAAAA=&#10;" strokeweight=".25pt">
                  <v:stroke dashstyle="1 1" endcap="round"/>
                </v:shape>
                <v:shape id="AutoShape 953" o:spid="_x0000_s1117" type="#_x0000_t32" style="position:absolute;left:903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PJbsQAAADcAAAADwAAAGRycy9kb3ducmV2LnhtbESPQWsCMRSE74X+h/AKvWnWQqtdjaJS&#10;oVd1QXp7bp7Zxc3LkqS7q7++KRR6HGbmG2axGmwjOvKhdqxgMs5AEJdO12wUFMfdaAYiRGSNjWNS&#10;cKMAq+XjwwJz7XreU3eIRiQIhxwVVDG2uZShrMhiGLuWOHkX5y3GJL2R2mOf4LaRL1n2Ji3WnBYq&#10;bGlbUXk9fFsF/rTvb8Z8FI629y+zmcj7edcp9fw0rOcgIg3xP/zX/tQK3l+n8HsmHQG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48luxAAAANwAAAAPAAAAAAAAAAAA&#10;AAAAAKECAABkcnMvZG93bnJldi54bWxQSwUGAAAAAAQABAD5AAAAkgMAAAAA&#10;" strokeweight=".25pt">
                  <v:stroke dashstyle="1 1" endcap="round"/>
                </v:shape>
                <v:shape id="AutoShape 954" o:spid="_x0000_s1118" type="#_x0000_t32" style="position:absolute;left:910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UBcMAAADcAAAADwAAAGRycy9kb3ducmV2LnhtbERPTWsCMRC9F/wPYQq91WylLXU1iigt&#10;VSil6sHjsBk30c1kSeK6/vvmUOjx8b6n8941oqMQrWcFT8MCBHHlteVawX73/vgGIiZkjY1nUnCj&#10;CPPZ4G6KpfZX/qFum2qRQziWqMCk1JZSxsqQwzj0LXHmjj44TBmGWuqA1xzuGjkqilfp0HJuMNjS&#10;0lB13l6cgtVpYxfr783zwV5O4ePr3HcGjVIP9/1iAiJRn/7Ff+5PrWD8ktfmM/kIy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1AXDAAAA3AAAAA8AAAAAAAAAAAAA&#10;AAAAoQIAAGRycy9kb3ducmV2LnhtbFBLBQYAAAAABAAEAPkAAACRAwAAAAA=&#10;" strokeweight=".5pt"/>
                <v:shape id="AutoShape 955" o:spid="_x0000_s1119" type="#_x0000_t32" style="position:absolute;left:4019;top:71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cjc8YAAADcAAAADwAAAGRycy9kb3ducmV2LnhtbESPQWsCMRSE7wX/Q3hCbzWrUNGtUaqg&#10;iD0UbSn29rp53SwmL8smq9t/b4SCx2FmvmFmi85ZcaYmVJ4VDAcZCOLC64pLBZ8f66cJiBCRNVrP&#10;pOCPAizmvYcZ5tpfeE/nQyxFgnDIUYGJsc6lDIUhh2Hga+Lk/frGYUyyKaVu8JLgzspRlo2lw4rT&#10;gsGaVoaK06F1CiY/79/tpmXzZpfD3Rfv1svj0Sr12O9eX0BE6uI9/N/eagXT5ynczqQj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XI3PGAAAA3AAAAA8AAAAAAAAA&#10;AAAAAAAAoQIAAGRycy9kb3ducmV2LnhtbFBLBQYAAAAABAAEAPkAAACUAwAAAAA=&#10;" strokeweight=".5pt"/>
                <v:shape id="AutoShape 956" o:spid="_x0000_s1120" type="#_x0000_t32" style="position:absolute;left:4019;top:77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Vq2L8AAADcAAAADwAAAGRycy9kb3ducmV2LnhtbERPTYvCMBC9C/6HMMLeNNVDcatpEWVF&#10;vNVVz0MzpsVmUpusdv+9OSzs8fG+18VgW/Gk3jeOFcxnCQjiyumGjYLz99d0CcIHZI2tY1LwSx6K&#10;fDxaY6bdi0t6noIRMYR9hgrqELpMSl/VZNHPXEccuZvrLYYIeyN1j68Yblu5SJJUWmw4NtTY0bam&#10;6n76sQqWZWrOC11K3nO6u94uR/OwD6U+JsNmBSLQEP7Ff+6DVvCZxvnxTDwCMn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JVq2L8AAADcAAAADwAAAAAAAAAAAAAAAACh&#10;AgAAZHJzL2Rvd25yZXYueG1sUEsFBgAAAAAEAAQA+QAAAI0DAAAAAA==&#10;" strokeweight=".25pt">
                  <v:stroke dashstyle="1 1" endcap="round"/>
                </v:shape>
                <v:shape id="AutoShape 957" o:spid="_x0000_s1121" type="#_x0000_t32" style="position:absolute;left:4019;top:84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nPQ8IAAADcAAAADwAAAGRycy9kb3ducmV2LnhtbESPQYvCMBSE7wv7H8Jb8LameijaNYq4&#10;rIi3avX8aJ5p2ealNlHrvzeC4HGYmW+Y2aK3jbhS52vHCkbDBARx6XTNRkGx//uegPABWWPjmBTc&#10;ycNi/vkxw0y7G+d03QUjIoR9hgqqENpMSl9WZNEPXUscvZPrLIYoOyN1h7cIt40cJ0kqLdYcFyps&#10;aVVR+b+7WAWTPDXFWOeS15z+Hk+HrTnbs1KDr375AyJQH97hV3ujFUzTETzPxCM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9nPQ8IAAADcAAAADwAAAAAAAAAAAAAA&#10;AAChAgAAZHJzL2Rvd25yZXYueG1sUEsFBgAAAAAEAAQA+QAAAJADAAAAAA==&#10;" strokeweight=".25pt">
                  <v:stroke dashstyle="1 1" endcap="round"/>
                </v:shape>
                <v:shape id="AutoShape 958" o:spid="_x0000_s1122" type="#_x0000_t32" style="position:absolute;left:4019;top:90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tRNMIAAADcAAAADwAAAGRycy9kb3ducmV2LnhtbESPT4vCMBTE7wv7HcJb8Lam9lC0axRx&#10;WRFv9c+eH80zLTYvtYlav70RBI/DzPyGmc5724grdb52rGA0TEAQl07XbBTsd3/fYxA+IGtsHJOC&#10;O3mYzz4/pphrd+OCrttgRISwz1FBFUKbS+nLiiz6oWuJo3d0ncUQZWek7vAW4baRaZJk0mLNcaHC&#10;lpYVlaftxSoYF5nZp7qQvOLs9/942JizPSs1+OoXPyAC9eEdfrXXWsEkS+F5Jh4B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tRNMIAAADcAAAADwAAAAAAAAAAAAAA&#10;AAChAgAAZHJzL2Rvd25yZXYueG1sUEsFBgAAAAAEAAQA+QAAAJADAAAAAA==&#10;" strokeweight=".25pt">
                  <v:stroke dashstyle="1 1" endcap="round"/>
                </v:shape>
                <v:shape id="AutoShape 959" o:spid="_x0000_s1123" type="#_x0000_t32" style="position:absolute;left:4019;top:97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f0r8IAAADcAAAADwAAAGRycy9kb3ducmV2LnhtbESPQYvCMBSE7wv+h/CEva2pCsWtRhFF&#10;WbzVVc+P5pkWm5faRK3/3ggLexxm5htmtuhsLe7U+sqxguEgAUFcOF2xUXD43XxNQPiArLF2TAqe&#10;5GEx733MMNPuwTnd98GICGGfoYIyhCaT0hclWfQD1xBH7+xaiyHK1kjd4iPCbS1HSZJKixXHhRIb&#10;WpVUXPY3q2CSp+Yw0rnkLafr0/m4M1d7Veqz3y2nIAJ14T/81/7RCr7TMbzPxCM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Ef0r8IAAADcAAAADwAAAAAAAAAAAAAA&#10;AAChAgAAZHJzL2Rvd25yZXYueG1sUEsFBgAAAAAEAAQA+QAAAJADAAAAAA==&#10;" strokeweight=".25pt">
                  <v:stroke dashstyle="1 1" endcap="round"/>
                </v:shape>
                <v:shape id="AutoShape 960" o:spid="_x0000_s1124" type="#_x0000_t32" style="position:absolute;left:4019;top:104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pGUMYAAADcAAAADwAAAGRycy9kb3ducmV2LnhtbESPQWsCMRSE70L/Q3hCb5q1FLGrUbRg&#10;KfZQtCJ6e928bpYmL8smq9t/b4SCx2FmvmFmi85ZcaYmVJ4VjIYZCOLC64pLBfuv9WACIkRkjdYz&#10;KfijAIv5Q2+GufYX3tJ5F0uRIBxyVGBirHMpQ2HIYRj6mjh5P75xGJNsSqkbvCS4s/Ipy8bSYcVp&#10;wWBNr4aK313rFEy+P0/tW8vmw65GmwNv1qvj0Sr12O+WUxCRungP/7fftYKX8TPczqQj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6RlDGAAAA3AAAAA8AAAAAAAAA&#10;AAAAAAAAoQIAAGRycy9kb3ducmV2LnhtbFBLBQYAAAAABAAEAPkAAACUAwAAAAA=&#10;" strokeweight=".5pt"/>
                <v:shape id="AutoShape 961" o:spid="_x0000_s1125" type="#_x0000_t32" style="position:absolute;left:4019;top:110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LJQMIAAADcAAAADwAAAGRycy9kb3ducmV2LnhtbESPQYvCMBSE7wv+h/CEva2pgsWtRhFF&#10;WbzVVc+P5pkWm5faRK3/3ggLexxm5htmtuhsLe7U+sqxguEgAUFcOF2xUXD43XxNQPiArLF2TAqe&#10;5GEx733MMNPuwTnd98GICGGfoYIyhCaT0hclWfQD1xBH7+xaiyHK1kjd4iPCbS1HSZJKixXHhRIb&#10;WpVUXPY3q2CSp+Yw0rnkLafr0/m4M1d7Veqz3y2nIAJ14T/81/7RCr7TMbzPxCM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LJQMIAAADcAAAADwAAAAAAAAAAAAAA&#10;AAChAgAAZHJzL2Rvd25yZXYueG1sUEsFBgAAAAAEAAQA+QAAAJADAAAAAA==&#10;" strokeweight=".25pt">
                  <v:stroke dashstyle="1 1" endcap="round"/>
                </v:shape>
                <v:shape id="AutoShape 962" o:spid="_x0000_s1126" type="#_x0000_t32" style="position:absolute;left:4019;top:117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XN8IAAADcAAAADwAAAGRycy9kb3ducmV2LnhtbESPQWsCMRSE74L/ITzBm2b1EOxqFFEs&#10;0tta9fzYPLOLm5d1k+r23zeFQo/DzHzDrDa9a8STulB71jCbZiCIS29qthrOn4fJAkSIyAYbz6Th&#10;mwJs1sPBCnPjX1zQ8xStSBAOOWqoYmxzKUNZkcMw9S1x8m6+cxiT7Kw0Hb4S3DVynmVKOqw5LVTY&#10;0q6i8n76choWhbLnuSkkv7PaX2+XD/twD63Ho367BBGpj//hv/bRaHhTCn7PpCMg1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XN8IAAADcAAAADwAAAAAAAAAAAAAA&#10;AAChAgAAZHJzL2Rvd25yZXYueG1sUEsFBgAAAAAEAAQA+QAAAJADAAAAAA==&#10;" strokeweight=".25pt">
                  <v:stroke dashstyle="1 1" endcap="round"/>
                </v:shape>
                <v:shape id="AutoShape 963" o:spid="_x0000_s1127" type="#_x0000_t32" style="position:absolute;left:4019;top:123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zyrMQAAADcAAAADwAAAGRycy9kb3ducmV2LnhtbESPQWvCQBSE7wX/w/KE3urGHNI0uooo&#10;LaW3pOr5kX1ugtm3SXar6b/vFgo9DjPzDbPeTrYTNxp961jBcpGAIK6dbtkoOH6+PuUgfEDW2Dkm&#10;Bd/kYbuZPayx0O7OJd2qYESEsC9QQRNCX0jp64Ys+oXriaN3caPFEOVopB7xHuG2k2mSZNJiy3Gh&#10;wZ72DdXX6ssqyMvMHFNdSn7j7HC+nD7MYAelHufTbgUi0BT+w3/td63gJXuG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PKsxAAAANwAAAAPAAAAAAAAAAAA&#10;AAAAAKECAABkcnMvZG93bnJldi54bWxQSwUGAAAAAAQABAD5AAAAkgMAAAAA&#10;" strokeweight=".25pt">
                  <v:stroke dashstyle="1 1" endcap="round"/>
                </v:shape>
                <v:shape id="AutoShape 964" o:spid="_x0000_s1128" type="#_x0000_t32" style="position:absolute;left:4019;top:130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Nm3r8AAADcAAAADwAAAGRycy9kb3ducmV2LnhtbERPTYvCMBC9C/6HMMLeNNVDcatpEWVF&#10;vNVVz0MzpsVmUpusdv+9OSzs8fG+18VgW/Gk3jeOFcxnCQjiyumGjYLz99d0CcIHZI2tY1LwSx6K&#10;fDxaY6bdi0t6noIRMYR9hgrqELpMSl/VZNHPXEccuZvrLYYIeyN1j68Yblu5SJJUWmw4NtTY0bam&#10;6n76sQqWZWrOC11K3nO6u94uR/OwD6U+JsNmBSLQEP7Ff+6DVvCZxrXxTDwCMn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uNm3r8AAADcAAAADwAAAAAAAAAAAAAAAACh&#10;AgAAZHJzL2Rvd25yZXYueG1sUEsFBgAAAAAEAAQA+QAAAI0DAAAAAA==&#10;" strokeweight=".25pt">
                  <v:stroke dashstyle="1 1" endcap="round"/>
                </v:shape>
                <v:shape id="AutoShape 965" o:spid="_x0000_s1129" type="#_x0000_t32" style="position:absolute;left:4019;top:136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vpzsUAAADcAAAADwAAAGRycy9kb3ducmV2LnhtbESPQWsCMRSE74X+h/AK3mrWHkS3RtGC&#10;InqQqoi9vW5eN4vJy7LJ6vbfN0LB4zAz3zCTWeesuFITKs8KBv0MBHHhdcWlguNh+ToCESKyRuuZ&#10;FPxSgNn0+WmCufY3/qTrPpYiQTjkqMDEWOdShsKQw9D3NXHyfnzjMCbZlFI3eEtwZ+Vblg2lw4rT&#10;gsGaPgwVl33rFIy+d1/tqmWztYvB5sSb5eJ8tkr1Xrr5O4hIXXyE/9trrWA8HMP9TDoCcv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3vpzsUAAADcAAAADwAAAAAAAAAA&#10;AAAAAAChAgAAZHJzL2Rvd25yZXYueG1sUEsFBgAAAAAEAAQA+QAAAJMDAAAAAA==&#10;" strokeweight=".5pt"/>
                <v:shape id="AutoShape 966" o:spid="_x0000_s1130" type="#_x0000_t32" style="position:absolute;left:4019;top:143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8BcAAAADcAAAADwAAAGRycy9kb3ducmV2LnhtbERPPW/CMBDdK/EfrENiaxwY0jSNQYiq&#10;FeoWoJ1P8eFExOcQuyT8ezxU6vj0vsvNZDtxo8G3jhUskxQEce10y0bB6fjxnIPwAVlj55gU3MnD&#10;Zj17KrHQbuSKbodgRAxhX6CCJoS+kNLXDVn0ieuJI3d2g8UQ4WCkHnCM4baTqzTNpMWWY0ODPe0a&#10;qi+HX6sgrzJzWulK8idn7z/n7y9ztVelFvNp+wYi0BT+xX/uvVbw+hLnxzPxCMj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1M/AXAAAAA3AAAAA8AAAAAAAAAAAAAAAAA&#10;oQIAAGRycy9kb3ducmV2LnhtbFBLBQYAAAAABAAEAPkAAACOAwAAAAA=&#10;" strokeweight=".25pt">
                  <v:stroke dashstyle="1 1" endcap="round"/>
                </v:shape>
                <v:shape id="AutoShape 967" o:spid="_x0000_s1131" type="#_x0000_t32" style="position:absolute;left:4019;top:1500;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BZnsQAAADcAAAADwAAAGRycy9kb3ducmV2LnhtbESPzWrDMBCE74W8g9hAbo3sHFzHjRJK&#10;QkPpzfnpebE2sqm1si01dt++KhR6HGbmG2azm2wr7jT4xrGCdJmAIK6cbtgouJxfH3MQPiBrbB2T&#10;gm/ysNvOHjZYaDdySfdTMCJC2BeooA6hK6T0VU0W/dJ1xNG7ucFiiHIwUg84Rrht5SpJMmmx4bhQ&#10;Y0f7mqrP05dVkJeZuax0KfnI2eHjdn03ve2VWsynl2cQgabwH/5rv2kF66cUfs/E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AFmexAAAANwAAAAPAAAAAAAAAAAA&#10;AAAAAKECAABkcnMvZG93bnJldi54bWxQSwUGAAAAAAQABAD5AAAAkgMAAAAA&#10;" strokeweight=".25pt">
                  <v:stroke dashstyle="1 1" endcap="round"/>
                </v:shape>
                <v:shape id="AutoShape 968" o:spid="_x0000_s1132" type="#_x0000_t32" style="position:absolute;left:4019;top:156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H6cQAAADcAAAADwAAAGRycy9kb3ducmV2LnhtbESPQWvCQBSE74X+h+UVeqsbc0htdCPS&#10;0iLeYtOeH9mXTTD7Nma3Gv+9WxA8DjPzDbNaT7YXJxp951jBfJaAIK6d7tgoqL4/XxYgfEDW2Dsm&#10;BRfysC4eH1aYa3fmkk77YESEsM9RQRvCkEvp65Ys+pkbiKPXuNFiiHI0Uo94jnDbyzRJMmmx47jQ&#10;4kDvLdWH/Z9VsCgzU6W6lPzF2cdv87MzR3tU6vlp2ixBBJrCPXxrb7WCt9cU/s/EIy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0sfpxAAAANwAAAAPAAAAAAAAAAAA&#10;AAAAAKECAABkcnMvZG93bnJldi54bWxQSwUGAAAAAAQABAD5AAAAkgMAAAAA&#10;" strokeweight=".25pt">
                  <v:stroke dashstyle="1 1" endcap="round"/>
                </v:shape>
                <v:shape id="AutoShape 969" o:spid="_x0000_s1133" type="#_x0000_t32" style="position:absolute;left:4019;top:163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5icsMAAADcAAAADwAAAGRycy9kb3ducmV2LnhtbESPT4vCMBTE74LfITzBm6YqVLdrFNll&#10;ZfFW/+z50TzTss1LbbJav/1GEDwOM/MbZrnubC2u1PrKsYLJOAFBXDhdsVFwPHyNFiB8QNZYOyYF&#10;d/KwXvV7S8y0u3FO130wIkLYZ6igDKHJpPRFSRb92DXE0Tu71mKIsjVSt3iLcFvLaZKk0mLFcaHE&#10;hj5KKn73f1bBIk/NcapzyVtOP3/Op5252ItSw0G3eQcRqAuv8LP9rRW8zWfwOBOP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eYnLDAAAA3AAAAA8AAAAAAAAAAAAA&#10;AAAAoQIAAGRycy9kb3ducmV2LnhtbFBLBQYAAAAABAAEAPkAAACRAwAAAAA=&#10;" strokeweight=".25pt">
                  <v:stroke dashstyle="1 1" endcap="round"/>
                </v:shape>
                <v:shape id="AutoShape 970" o:spid="_x0000_s1134" type="#_x0000_t32" style="position:absolute;left:4019;top:169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PQjcYAAADcAAAADwAAAGRycy9kb3ducmV2LnhtbESPQWsCMRSE7wX/Q3iCt5q1lNauRqkF&#10;peihqKXY23Pz3CwmL8smq9t/3wiFHoeZ+YaZzjtnxYWaUHlWMBpmIIgLrysuFXzul/djECEia7Se&#10;ScEPBZjPendTzLW/8pYuu1iKBOGQowITY51LGQpDDsPQ18TJO/nGYUyyKaVu8JrgzsqHLHuSDitO&#10;CwZrejNUnHetUzA+fny3q5bNxi5G6y9eLxeHg1Vq0O9eJyAidfE//Nd+1wpenh/hdiYd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j0I3GAAAA3AAAAA8AAAAAAAAA&#10;AAAAAAAAoQIAAGRycy9kb3ducmV2LnhtbFBLBQYAAAAABAAEAPkAAACUAwAAAAA=&#10;" strokeweight=".5pt"/>
                <v:shape id="AutoShape 971" o:spid="_x0000_s1135" type="#_x0000_t32" style="position:absolute;left:4019;top:176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fncMAAADcAAAADwAAAGRycy9kb3ducmV2LnhtbESPT4vCMBTE74LfITzBm6YKVrdrFNll&#10;ZfFW/+z50TzTss1LbbJav/1GEDwOM/MbZrnubC2u1PrKsYLJOAFBXDhdsVFwPHyNFiB8QNZYOyYF&#10;d/KwXvV7S8y0u3FO130wIkLYZ6igDKHJpPRFSRb92DXE0Tu71mKIsjVSt3iLcFvLaZKk0mLFcaHE&#10;hj5KKn73f1bBIk/NcapzyVtOP3/Op5252ItSw0G3eQcRqAuv8LP9rRW8zWfwOBOP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7X53DAAAA3AAAAA8AAAAAAAAAAAAA&#10;AAAAoQIAAGRycy9kb3ducmV2LnhtbFBLBQYAAAAABAAEAPkAAACRAwAAAAA=&#10;" strokeweight=".25pt">
                  <v:stroke dashstyle="1 1" endcap="round"/>
                </v:shape>
                <v:shape id="AutoShape 972" o:spid="_x0000_s1136" type="#_x0000_t32" style="position:absolute;left:4019;top:182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nB6sQAAADcAAAADwAAAGRycy9kb3ducmV2LnhtbESPQWvCQBSE7wX/w/KE3urGHNI0uooo&#10;LaW3pOr5kX1ugtm3SXar6b/vFgo9DjPzDbPeTrYTNxp961jBcpGAIK6dbtkoOH6+PuUgfEDW2Dkm&#10;Bd/kYbuZPayx0O7OJd2qYESEsC9QQRNCX0jp64Ys+oXriaN3caPFEOVopB7xHuG2k2mSZNJiy3Gh&#10;wZ72DdXX6ssqyMvMHFNdSn7j7HC+nD7MYAelHufTbgUi0BT+w3/td63g5TmD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6cHqxAAAANwAAAAPAAAAAAAAAAAA&#10;AAAAAKECAABkcnMvZG93bnJldi54bWxQSwUGAAAAAAQABAD5AAAAkgMAAAAA&#10;" strokeweight=".25pt">
                  <v:stroke dashstyle="1 1" endcap="round"/>
                </v:shape>
                <v:shape id="AutoShape 973" o:spid="_x0000_s1137" type="#_x0000_t32" style="position:absolute;left:4019;top:189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VkccIAAADcAAAADwAAAGRycy9kb3ducmV2LnhtbESPT4vCMBTE74LfITzBm6Z6qFqNIi67&#10;iLf67/xonmmxealNVrvffiMs7HGYmd8wq01na/Gk1leOFUzGCQjiwumKjYLz6XM0B+EDssbaMSn4&#10;IQ+bdb+3wky7F+f0PAYjIoR9hgrKEJpMSl+UZNGPXUMcvZtrLYYoWyN1i68It7WcJkkqLVYcF0ps&#10;aFdScT9+WwXzPDXnqc4lf3H6cb1dDuZhH0oNB912CSJQF/7Df+29VrCYzeB9Jh4B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qVkccIAAADcAAAADwAAAAAAAAAAAAAA&#10;AAChAgAAZHJzL2Rvd25yZXYueG1sUEsFBgAAAAAEAAQA+QAAAJADAAAAAA==&#10;" strokeweight=".25pt">
                  <v:stroke dashstyle="1 1" endcap="round"/>
                </v:shape>
                <v:shape id="AutoShape 974" o:spid="_x0000_s1138" type="#_x0000_t32" style="position:absolute;left:4019;top:1960;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rwA8AAAADcAAAADwAAAGRycy9kb3ducmV2LnhtbERPPW/CMBDdK/EfrENiaxwY0jSNQYiq&#10;FeoWoJ1P8eFExOcQuyT8ezxU6vj0vsvNZDtxo8G3jhUskxQEce10y0bB6fjxnIPwAVlj55gU3MnD&#10;Zj17KrHQbuSKbodgRAxhX6CCJoS+kNLXDVn0ieuJI3d2g8UQ4WCkHnCM4baTqzTNpMWWY0ODPe0a&#10;qi+HX6sgrzJzWulK8idn7z/n7y9ztVelFvNp+wYi0BT+xX/uvVbw+hLXxjPxCMj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68APAAAAA3AAAAA8AAAAAAAAAAAAAAAAA&#10;oQIAAGRycy9kb3ducmV2LnhtbFBLBQYAAAAABAAEAPkAAACOAwAAAAA=&#10;" strokeweight=".25pt">
                  <v:stroke dashstyle="1 1" endcap="round"/>
                </v:shape>
                <v:shape id="AutoShape 975" o:spid="_x0000_s1139" type="#_x0000_t32" style="position:absolute;left:4021;top:202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uOocYAAADcAAAADwAAAGRycy9kb3ducmV2LnhtbESPX0vDQBDE3wW/w7GCL9JerKBt7LUU&#10;IVTbJ/sPH5fcmoTk9kJu28Rv3xMEH4eZ+Q0zXw6uURfqQuXZwOM4AUWce1txYeCwz0ZTUEGQLTae&#10;ycAPBVgubm/mmFrf8ydddlKoCOGQooFSpE21DnlJDsPYt8TR+/adQ4myK7TtsI9w1+hJkjxrhxXH&#10;hRJbeispr3dnZyCp119PD6ePTb3t5Vg1kuFklRlzfzesXkEJDfIf/mu/WwOzlxn8nolH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rjqHGAAAA3AAAAA8AAAAAAAAA&#10;AAAAAAAAoQIAAGRycy9kb3ducmV2LnhtbFBLBQYAAAAABAAEAPkAAACUAwAAAAA=&#10;" strokeweight="1pt"/>
                <v:shape id="AutoShape 976" o:spid="_x0000_s1140" type="#_x0000_t32" style="position:absolute;left:4019;top:209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mMIr8AAADcAAAADwAAAGRycy9kb3ducmV2LnhtbERPTYvCMBC9C/sfwix403Q9lNo1iri4&#10;LN6q1fPQjGnZZlKbqPXfm4Pg8fG+F6vBtuJGvW8cK/iaJiCIK6cbNgrKw3aSgfABWWPrmBQ8yMNq&#10;+TFaYK7dnQu67YMRMYR9jgrqELpcSl/VZNFPXUccubPrLYYIeyN1j/cYbls5S5JUWmw4NtTY0aam&#10;6n9/tQqyIjXlTBeSfzn9OZ2PO3OxF6XGn8P6G0SgIbzFL/efVjDP4vx4Jh4B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JmMIr8AAADcAAAADwAAAAAAAAAAAAAAAACh&#10;AgAAZHJzL2Rvd25yZXYueG1sUEsFBgAAAAAEAAQA+QAAAI0DAAAAAA==&#10;" strokeweight=".25pt">
                  <v:stroke dashstyle="1 1" endcap="round"/>
                </v:shape>
                <v:shape id="AutoShape 977" o:spid="_x0000_s1141" type="#_x0000_t32" style="position:absolute;left:4019;top:215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UpucMAAADcAAAADwAAAGRycy9kb3ducmV2LnhtbESPwWrDMBBE74X8g9hAbrWcHIzrRgml&#10;ISXkZtftebE2sqm1ciw1dv6+KhR6HGbmDbPdz7YXNxp951jBOklBEDdOd2wU1O/HxxyED8gae8ek&#10;4E4e9rvFwxYL7SYu6VYFIyKEfYEK2hCGQkrftGTRJ24gjt7FjRZDlKOResQpwm0vN2maSYsdx4UW&#10;B3ptqfmqvq2CvMxMvdGl5DfODp+Xj7O52qtSq+X88gwi0Bz+w3/tk1bwlK/h90w8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VKbnDAAAA3AAAAA8AAAAAAAAAAAAA&#10;AAAAoQIAAGRycy9kb3ducmV2LnhtbFBLBQYAAAAABAAEAPkAAACRAwAAAAA=&#10;" strokeweight=".25pt">
                  <v:stroke dashstyle="1 1" endcap="round"/>
                </v:shape>
                <v:shape id="AutoShape 978" o:spid="_x0000_s1142" type="#_x0000_t32" style="position:absolute;left:4019;top:222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e3zsIAAADcAAAADwAAAGRycy9kb3ducmV2LnhtbESPQWvCQBSE7wX/w/IEb3VjDiGNriKK&#10;RbzFqudH9rkJZt/G7Fbjv+8WCj0OM/MNs1gNthUP6n3jWMFsmoAgrpxu2Cg4fe3ecxA+IGtsHZOC&#10;F3lYLUdvCyy0e3JJj2MwIkLYF6igDqErpPRVTRb91HXE0bu63mKIsjdS9/iMcNvKNEkyabHhuFBj&#10;R5uaqtvx2yrIy8ycUl1K/uRse7meD+Zu70pNxsN6DiLQEP7Df+29VvCRp/B7Jh4Bu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e3zsIAAADcAAAADwAAAAAAAAAAAAAA&#10;AAChAgAAZHJzL2Rvd25yZXYueG1sUEsFBgAAAAAEAAQA+QAAAJADAAAAAA==&#10;" strokeweight=".25pt">
                  <v:stroke dashstyle="1 1" endcap="round"/>
                </v:shape>
                <v:shape id="AutoShape 979" o:spid="_x0000_s1143" type="#_x0000_t32" style="position:absolute;left:4019;top:228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sSVcMAAADcAAAADwAAAGRycy9kb3ducmV2LnhtbESPQWvCQBSE7wX/w/KE3upGhZBGNyJK&#10;pfQWq54f2ZdNMPs2Zrea/vtuodDjMDPfMOvNaDtxp8G3jhXMZwkI4srplo2C0+fbSwbCB2SNnWNS&#10;8E0eNsXkaY25dg8u6X4MRkQI+xwVNCH0uZS+asiin7meOHq1GyyGKAcj9YCPCLedXCRJKi22HBca&#10;7GnXUHU9flkFWZma00KXkg+c7i/1+cPc7E2p5+m4XYEINIb/8F/7XSt4zZbweyYeAV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LElXDAAAA3AAAAA8AAAAAAAAAAAAA&#10;AAAAoQIAAGRycy9kb3ducmV2LnhtbFBLBQYAAAAABAAEAPkAAACRAwAAAAA=&#10;" strokeweight=".25pt">
                  <v:stroke dashstyle="1 1" endcap="round"/>
                </v:shape>
                <v:shape id="AutoShape 980" o:spid="_x0000_s1144" type="#_x0000_t32" style="position:absolute;left:4019;top:235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gqsYAAADcAAAADwAAAGRycy9kb3ducmV2LnhtbESPQWsCMRSE74X+h/AKvdWsUmS7GqUW&#10;FLEH0Raxt9fN62Zp8rJssrr990YQehxm5htmOu+dFSdqQ+1ZwXCQgSAuva65UvD5sXzKQYSIrNF6&#10;JgV/FGA+u7+bYqH9mXd02sdKJAiHAhWYGJtCylAachgGviFO3o9vHcYk20rqFs8J7qwcZdlYOqw5&#10;LRhs6M1Q+bvvnIL8e/vVrTo273Yx3Bx4s1wcj1apx4f+dQIiUh//w7f2Wit4yZ/heiYdAT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2oKrGAAAA3AAAAA8AAAAAAAAA&#10;AAAAAAAAoQIAAGRycy9kb3ducmV2LnhtbFBLBQYAAAAABAAEAPkAAACUAwAAAAA=&#10;" strokeweight=".5pt"/>
                <v:shape id="AutoShape 981" o:spid="_x0000_s1145" type="#_x0000_t32" style="position:absolute;left:4019;top:241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4vusMAAADcAAAADwAAAGRycy9kb3ducmV2LnhtbESPQWvCQBSE7wX/w/KE3upGwZBGNyJK&#10;pfQWq54f2ZdNMPs2Zrea/vtuodDjMDPfMOvNaDtxp8G3jhXMZwkI4srplo2C0+fbSwbCB2SNnWNS&#10;8E0eNsXkaY25dg8u6X4MRkQI+xwVNCH0uZS+asiin7meOHq1GyyGKAcj9YCPCLedXCRJKi22HBca&#10;7GnXUHU9flkFWZma00KXkg+c7i/1+cPc7E2p5+m4XYEINIb/8F/7XSt4zZbweyYeAV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uL7rDAAAA3AAAAA8AAAAAAAAAAAAA&#10;AAAAoQIAAGRycy9kb3ducmV2LnhtbFBLBQYAAAAABAAEAPkAAACRAwAAAAA=&#10;" strokeweight=".25pt">
                  <v:stroke dashstyle="1 1" endcap="round"/>
                </v:shape>
                <v:shape id="AutoShape 982" o:spid="_x0000_s1146" type="#_x0000_t32" style="position:absolute;left:4019;top:248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yxzcMAAADcAAAADwAAAGRycy9kb3ducmV2LnhtbESPwWrDMBBE74X8g9hAbo1cH4zrRAml&#10;ISX05jTJebE2sqm1si3Vdv++KhR6HGbmDbPdz7YVIw2+cazgaZ2AIK6cbtgouHwcH3MQPiBrbB2T&#10;gm/ysN8tHrZYaDdxSeM5GBEh7AtUUIfQFVL6qiaLfu064ujd3WAxRDkYqQecIty2Mk2STFpsOC7U&#10;2NFrTdXn+csqyMvMXFJdSn7j7HC7X99Nb3ulVsv5ZQMi0Bz+w3/tk1bwnGfweyYeAb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8sc3DAAAA3AAAAA8AAAAAAAAAAAAA&#10;AAAAoQIAAGRycy9kb3ducmV2LnhtbFBLBQYAAAAABAAEAPkAAACRAwAAAAA=&#10;" strokeweight=".25pt">
                  <v:stroke dashstyle="1 1" endcap="round"/>
                </v:shape>
                <v:shape id="AutoShape 983" o:spid="_x0000_s1147" type="#_x0000_t32" style="position:absolute;left:4019;top:255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AUVsMAAADcAAAADwAAAGRycy9kb3ducmV2LnhtbESPQWvCQBSE74X+h+UVeqsbPcQYXUVa&#10;LNJbNO35kX1ugtm3Mbtq/PddQfA4zMw3zGI12FZcqPeNYwXjUQKCuHK6YaOg3G8+MhA+IGtsHZOC&#10;G3lYLV9fFphrd+WCLrtgRISwz1FBHUKXS+mrmiz6keuIo3dwvcUQZW+k7vEa4baVkyRJpcWG40KN&#10;HX3WVB13Z6sgK1JTTnQh+ZvTr7/D74852ZNS72/Deg4i0BCe4Ud7qxXMsincz8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wFFbDAAAA3AAAAA8AAAAAAAAAAAAA&#10;AAAAoQIAAGRycy9kb3ducmV2LnhtbFBLBQYAAAAABAAEAPkAAACRAwAAAAA=&#10;" strokeweight=".25pt">
                  <v:stroke dashstyle="1 1" endcap="round"/>
                </v:shape>
                <v:shape id="AutoShape 984" o:spid="_x0000_s1148" type="#_x0000_t32" style="position:absolute;left:4019;top:261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AJL8AAADcAAAADwAAAGRycy9kb3ducmV2LnhtbERPTYvCMBC9C/sfwix403Q9lNo1iri4&#10;LN6q1fPQjGnZZlKbqPXfm4Pg8fG+F6vBtuJGvW8cK/iaJiCIK6cbNgrKw3aSgfABWWPrmBQ8yMNq&#10;+TFaYK7dnQu67YMRMYR9jgrqELpcSl/VZNFPXUccubPrLYYIeyN1j/cYbls5S5JUWmw4NtTY0aam&#10;6n9/tQqyIjXlTBeSfzn9OZ2PO3OxF6XGn8P6G0SgIbzFL/efVjDP4tp4Jh4B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u+AJL8AAADcAAAADwAAAAAAAAAAAAAAAACh&#10;AgAAZHJzL2Rvd25yZXYueG1sUEsFBgAAAAAEAAQA+QAAAI0DAAAAAA==&#10;" strokeweight=".25pt">
                  <v:stroke dashstyle="1 1" endcap="round"/>
                </v:shape>
                <v:shape id="AutoShape 985" o:spid="_x0000_s1149" type="#_x0000_t32" style="position:absolute;left:4019;top:268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cPNMYAAADcAAAADwAAAGRycy9kb3ducmV2LnhtbESPQWsCMRSE74X+h/AKvdWsPci6GkUL&#10;FrGHUltEb8/Nc7M0eVk2WV3/vSkUPA4z8w0znffOijO1ofasYDjIQBCXXtdcKfj5Xr3kIEJE1mg9&#10;k4IrBZjPHh+mWGh/4S86b2MlEoRDgQpMjE0hZSgNOQwD3xAn7+RbhzHJtpK6xUuCOytfs2wkHdac&#10;Fgw29Gao/N12TkF+/Dx07x2bD7scbna8WS33e6vU81O/mICI1Md7+L+91grG+Rj+zq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3DzTGAAAA3AAAAA8AAAAAAAAA&#10;AAAAAAAAoQIAAGRycy9kb3ducmV2LnhtbFBLBQYAAAAABAAEAPkAAACUAwAAAAA=&#10;" strokeweight=".5pt"/>
                <v:shape id="AutoShape 986" o:spid="_x0000_s1150" type="#_x0000_t32" style="position:absolute;left:4019;top:274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Aa/78AAADcAAAADwAAAGRycy9kb3ducmV2LnhtbERPy4rCMBTdD8w/hDvgbkx1UbSaFnEY&#10;EXf1tb4017TY3NQmav37yWLA5eG8l8VgW/Gg3jeOFUzGCQjiyumGjYLj4fd7BsIHZI2tY1LwIg9F&#10;/vmxxEy7J5f02AcjYgj7DBXUIXSZlL6qyaIfu444chfXWwwR9kbqHp8x3LZymiSptNhwbKixo3VN&#10;1XV/twpmZWqOU11K3nD6c76cduZmb0qNvobVAkSgIbzF/+6tVjCfx/nxTDwCMv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UAa/78AAADcAAAADwAAAAAAAAAAAAAAAACh&#10;AgAAZHJzL2Rvd25yZXYueG1sUEsFBgAAAAAEAAQA+QAAAI0DAAAAAA==&#10;" strokeweight=".25pt">
                  <v:stroke dashstyle="1 1" endcap="round"/>
                </v:shape>
                <v:shape id="AutoShape 987" o:spid="_x0000_s1151" type="#_x0000_t32" style="position:absolute;left:4019;top:281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y/ZMEAAADcAAAADwAAAGRycy9kb3ducmV2LnhtbESPT4vCMBTE7wt+h/AEb2uqh6LVKKKs&#10;iLf67/xonmmxealNVuu3NwsLHoeZ+Q0zX3a2Fg9qfeVYwWiYgCAunK7YKDgdf74nIHxA1lg7JgUv&#10;8rBc9L7mmGn35Jweh2BEhLDPUEEZQpNJ6YuSLPqha4ijd3WtxRBla6Ru8RnhtpbjJEmlxYrjQokN&#10;rUsqbodfq2CSp+Y01rnkLaeby/W8N3d7V2rQ71YzEIG68An/t3dawXQ6gr8z8QjIx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DL9kwQAAANwAAAAPAAAAAAAAAAAAAAAA&#10;AKECAABkcnMvZG93bnJldi54bWxQSwUGAAAAAAQABAD5AAAAjwMAAAAA&#10;" strokeweight=".25pt">
                  <v:stroke dashstyle="1 1" endcap="round"/>
                </v:shape>
                <v:shape id="AutoShape 988" o:spid="_x0000_s1152" type="#_x0000_t32" style="position:absolute;left:4019;top:287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4hE8MAAADcAAAADwAAAGRycy9kb3ducmV2LnhtbESPwWrDMBBE74X8g9hAb40cH4zjRgml&#10;oSHk5jTtebE2sqm1si3Vdv8+KhR6HGbmDbPdz7YVIw2+caxgvUpAEFdON2wUXN/fnnIQPiBrbB2T&#10;gh/ysN8tHrZYaDdxSeMlGBEh7AtUUIfQFVL6qiaLfuU64ujd3GAxRDkYqQecIty2Mk2STFpsOC7U&#10;2NFrTdXX5dsqyMvMXFNdSj5ydvi8fZxNb3ulHpfzyzOIQHP4D/+1T1rBZpPC75l4BO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eIRPDAAAA3AAAAA8AAAAAAAAAAAAA&#10;AAAAoQIAAGRycy9kb3ducmV2LnhtbFBLBQYAAAAABAAEAPkAAACRAwAAAAA=&#10;" strokeweight=".25pt">
                  <v:stroke dashstyle="1 1" endcap="round"/>
                </v:shape>
                <v:shape id="AutoShape 989" o:spid="_x0000_s1153" type="#_x0000_t32" style="position:absolute;left:4019;top:294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EiMIAAADcAAAADwAAAGRycy9kb3ducmV2LnhtbESPT4vCMBTE7wt+h/AEb2uqQtFqFFFW&#10;ZG/13/nRPNNi81KbrNZvbxYW9jjMzG+YxaqztXhQ6yvHCkbDBARx4XTFRsHp+PU5BeEDssbaMSl4&#10;kYfVsvexwEy7J+f0OAQjIoR9hgrKEJpMSl+UZNEPXUMcvatrLYYoWyN1i88It7UcJ0kqLVYcF0ps&#10;aFNScTv8WAXTPDWnsc4l7zjdXq7nb3O3d6UG/W49BxGoC//hv/ZeK5jNJvB7Jh4B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KEiMIAAADcAAAADwAAAAAAAAAAAAAA&#10;AAChAgAAZHJzL2Rvd25yZXYueG1sUEsFBgAAAAAEAAQA+QAAAJADAAAAAA==&#10;" strokeweight=".25pt">
                  <v:stroke dashstyle="1 1" endcap="round"/>
                </v:shape>
                <v:shape id="AutoShape 990" o:spid="_x0000_s1154" type="#_x0000_t32" style="position:absolute;left:4019;top:300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82d8YAAADcAAAADwAAAGRycy9kb3ducmV2LnhtbESPQWsCMRSE7wX/Q3hCbzWrFNGtUaqg&#10;iD0UbSn29rp53SwmL8smq9t/b4SCx2FmvmFmi85ZcaYmVJ4VDAcZCOLC64pLBZ8f66cJiBCRNVrP&#10;pOCPAizmvYcZ5tpfeE/nQyxFgnDIUYGJsc6lDIUhh2Hga+Lk/frGYUyyKaVu8JLgzspRlo2lw4rT&#10;gsGaVoaK06F1CiY/79/tpmXzZpfD3Rfv1svj0Sr12O9eX0BE6uI9/N/eagXT6TPczqQj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vNnfGAAAA3AAAAA8AAAAAAAAA&#10;AAAAAAAAoQIAAGRycy9kb3ducmV2LnhtbFBLBQYAAAAABAAEAPkAAACUAwAAAAA=&#10;" strokeweight=".5pt"/>
                <v:shape id="AutoShape 991" o:spid="_x0000_s1155" type="#_x0000_t32" style="position:absolute;left:4019;top:307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e5Z8IAAADcAAAADwAAAGRycy9kb3ducmV2LnhtbESPT4vCMBTE7wt+h/AEb2uqYNFqFFFW&#10;ZG/13/nRPNNi81KbrNZvbxYW9jjMzG+YxaqztXhQ6yvHCkbDBARx4XTFRsHp+PU5BeEDssbaMSl4&#10;kYfVsvexwEy7J+f0OAQjIoR9hgrKEJpMSl+UZNEPXUMcvatrLYYoWyN1i88It7UcJ0kqLVYcF0ps&#10;aFNScTv8WAXTPDWnsc4l7zjdXq7nb3O3d6UG/W49BxGoC//hv/ZeK5jNJvB7Jh4B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e5Z8IAAADcAAAADwAAAAAAAAAAAAAA&#10;AAChAgAAZHJzL2Rvd25yZXYueG1sUEsFBgAAAAAEAAQA+QAAAJADAAAAAA==&#10;" strokeweight=".25pt">
                  <v:stroke dashstyle="1 1" endcap="round"/>
                </v:shape>
                <v:shape id="AutoShape 992" o:spid="_x0000_s1156" type="#_x0000_t32" style="position:absolute;left:4019;top:313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UnEMIAAADcAAAADwAAAGRycy9kb3ducmV2LnhtbESPQYvCMBSE78L+h/AWvGm6Hop2jSIu&#10;Lou3avX8aJ5p2ealNlHrvzeC4HGYmW+Y+bK3jbhS52vHCr7GCQji0umajYJivxlNQfiArLFxTAru&#10;5GG5+BjMMdPuxjldd8GICGGfoYIqhDaT0pcVWfRj1xJH7+Q6iyHKzkjd4S3CbSMnSZJKizXHhQpb&#10;WldU/u8uVsE0T00x0bnkX05/jqfD1pztWanhZ7/6BhGoD+/wq/2nFcxmKTzPxCM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UnEMIAAADcAAAADwAAAAAAAAAAAAAA&#10;AAChAgAAZHJzL2Rvd25yZXYueG1sUEsFBgAAAAAEAAQA+QAAAJADAAAAAA==&#10;" strokeweight=".25pt">
                  <v:stroke dashstyle="1 1" endcap="round"/>
                </v:shape>
                <v:shape id="AutoShape 993" o:spid="_x0000_s1157" type="#_x0000_t32" style="position:absolute;left:4019;top:320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mCi8QAAADcAAAADwAAAGRycy9kb3ducmV2LnhtbESPQWvCQBSE7wX/w/IEb3XTHFKTukpR&#10;KqW3aPT8yD43odm3MbuN6b/vFgo9DjPzDbPeTrYTIw2+dazgaZmAIK6dbtkoqE5vjysQPiBr7ByT&#10;gm/ysN3MHtZYaHfnksZjMCJC2BeooAmhL6T0dUMW/dL1xNG7usFiiHIwUg94j3DbyTRJMmmx5bjQ&#10;YE+7hurP45dVsCozU6W6lHzgbH+5nj/Mzd6UWsyn1xcQgabwH/5rv2sFef4Mv2fi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YKLxAAAANwAAAAPAAAAAAAAAAAA&#10;AAAAAKECAABkcnMvZG93bnJldi54bWxQSwUGAAAAAAQABAD5AAAAkgMAAAAA&#10;" strokeweight=".25pt">
                  <v:stroke dashstyle="1 1" endcap="round"/>
                </v:shape>
                <v:shape id="AutoShape 994" o:spid="_x0000_s1158" type="#_x0000_t32" style="position:absolute;left:4019;top:327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YW+b8AAADcAAAADwAAAGRycy9kb3ducmV2LnhtbERPy4rCMBTdD8w/hDvgbkx1UbSaFnEY&#10;EXf1tb4017TY3NQmav37yWLA5eG8l8VgW/Gg3jeOFUzGCQjiyumGjYLj4fd7BsIHZI2tY1LwIg9F&#10;/vmxxEy7J5f02AcjYgj7DBXUIXSZlL6qyaIfu444chfXWwwR9kbqHp8x3LZymiSptNhwbKixo3VN&#10;1XV/twpmZWqOU11K3nD6c76cduZmb0qNvobVAkSgIbzF/+6tVjCfx7XxTDwCMv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zYW+b8AAADcAAAADwAAAAAAAAAAAAAAAACh&#10;AgAAZHJzL2Rvd25yZXYueG1sUEsFBgAAAAAEAAQA+QAAAI0DAAAAAA==&#10;" strokeweight=".25pt">
                  <v:stroke dashstyle="1 1" endcap="round"/>
                </v:shape>
                <v:shape id="AutoShape 995" o:spid="_x0000_s1159" type="#_x0000_t32" style="position:absolute;left:4019;top:333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6Z6cYAAADcAAAADwAAAGRycy9kb3ducmV2LnhtbESPQWsCMRSE74X+h/CE3mrWHsTdGqUW&#10;LGIPpSpFb8/N62YxeVk2WV3/vSkUPA4z8w0znffOijO1ofasYDTMQBCXXtdcKdhtl88TECEia7Se&#10;ScGVAsxnjw9TLLS/8DedN7ESCcKhQAUmxqaQMpSGHIahb4iT9+tbhzHJtpK6xUuCOytfsmwsHdac&#10;Fgw29G6oPG06p2By/Dp0Hx2bT7sYrX94vVzs91app0H/9goiUh/v4f/2SivI8xz+zq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umenGAAAA3AAAAA8AAAAAAAAA&#10;AAAAAAAAoQIAAGRycy9kb3ducmV2LnhtbFBLBQYAAAAABAAEAPkAAACUAwAAAAA=&#10;" strokeweight=".5pt"/>
                <v:shape id="AutoShape 996" o:spid="_x0000_s1160" type="#_x0000_t32" style="position:absolute;left:232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7hcUAAADdAAAADwAAAGRycy9kb3ducmV2LnhtbESPQUsDMRCF74L/IYzgzSaKiKxNS1EU&#10;LYhYPfQ4bKabtJvJkqTb9d87B8HbDO/Ne9/Ml1Ps1Ui5hMQWrmcGFHGbXODOwvfX89U9qFKRHfaJ&#10;ycIPFVguzs/m2Lh04k8aN7VTEsKlQQu+1qHRurSeIpZZGohF26UcscqaO+0yniQ89vrGmDsdMbA0&#10;eBzo0VN72Byjhaf9OqzePta323Dc55f3wzR69NZeXkyrB1CVpvpv/rt+dYJvjPDLNzKCXv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J7hcUAAADdAAAADwAAAAAAAAAA&#10;AAAAAAChAgAAZHJzL2Rvd25yZXYueG1sUEsFBgAAAAAEAAQA+QAAAJMDAAAAAA==&#10;" strokeweight=".5pt"/>
                <v:shape id="AutoShape 997" o:spid="_x0000_s1161" type="#_x0000_t32" style="position:absolute;left:239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bOh8EAAADdAAAADwAAAGRycy9kb3ducmV2LnhtbERPTWsCMRC9F/ofwhS81WR7KGU1ipUK&#10;vWoF8TZuxuziZrIk6e7qrzeFgrd5vM+ZL0fXip5CbDxrKKYKBHHlTcNWw/5n8/oBIiZkg61n0nCl&#10;CMvF89McS+MH3lK/S1bkEI4laqhT6kopY1WTwzj1HXHmzj44TBkGK03AIYe7Vr4p9S4dNpwbauxo&#10;XVN12f06DeGwHa7Wfu09rW9H+1nI22nTaz15GVczEInG9BD/u79Nnq9UAX/f5BPk4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Zs6HwQAAAN0AAAAPAAAAAAAAAAAAAAAA&#10;AKECAABkcnMvZG93bnJldi54bWxQSwUGAAAAAAQABAD5AAAAjwMAAAAA&#10;" strokeweight=".25pt">
                  <v:stroke dashstyle="1 1" endcap="round"/>
                </v:shape>
                <v:shape id="AutoShape 998" o:spid="_x0000_s1162" type="#_x0000_t32" style="position:absolute;left:245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RQ8MEAAADdAAAADwAAAGRycy9kb3ducmV2LnhtbERPTWsCMRC9F/wPYYTeaqKHIlujqCj0&#10;qhWKt+lmzC5uJksSd1d/fVMQepvH+5zFanCN6CjE2rOG6USBIC69qdlqOH3t3+YgYkI22HgmDXeK&#10;sFqOXhZYGN/zgbpjsiKHcCxQQ5VSW0gZy4ocxolviTN38cFhyjBYaQL2Odw1cqbUu3RYc26osKVt&#10;ReX1eHMawvehv1u7O3naPs52M5WPn32n9et4WH+ASDSkf/HT/WnyfKVm8PdNPkE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tFDwwQAAAN0AAAAPAAAAAAAAAAAAAAAA&#10;AKECAABkcnMvZG93bnJldi54bWxQSwUGAAAAAAQABAD5AAAAjwMAAAAA&#10;" strokeweight=".25pt">
                  <v:stroke dashstyle="1 1" endcap="round"/>
                </v:shape>
                <v:shape id="AutoShape 999" o:spid="_x0000_s1163" type="#_x0000_t32" style="position:absolute;left:252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1a8EAAADdAAAADwAAAGRycy9kb3ducmV2LnhtbERPTWsCMRC9F/ofwhR6q4kWpKxGsVKh&#10;V60g3sbNmF3cTJYk7q7++kYo9DaP9znz5eAa0VGItWcN45ECQVx6U7PVsP/ZvH2AiAnZYOOZNNwo&#10;wnLx/DTHwviet9TtkhU5hGOBGqqU2kLKWFbkMI58S5y5sw8OU4bBShOwz+GukROlptJhzbmhwpbW&#10;FZWX3dVpCIdtf7P2a+9pfT/az7G8nzad1q8vw2oGItGQ/sV/7m+T5yv1Do9v8gly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PVrwQAAAN0AAAAPAAAAAAAAAAAAAAAA&#10;AKECAABkcnMvZG93bnJldi54bWxQSwUGAAAAAAQABAD5AAAAjwMAAAAA&#10;" strokeweight=".25pt">
                  <v:stroke dashstyle="1 1" endcap="round"/>
                </v:shape>
                <v:shape id="AutoShape 1000" o:spid="_x0000_s1164" type="#_x0000_t32" style="position:absolute;left:259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FtH8EAAADdAAAADwAAAGRycy9kb3ducmV2LnhtbERPTWsCMRC9F/ofwhR6q4lSpKxGsVKh&#10;V60g3sbNmF3cTJYk7q7++kYo9DaP9znz5eAa0VGItWcN45ECQVx6U7PVsP/ZvH2AiAnZYOOZNNwo&#10;wnLx/DTHwviet9TtkhU5hGOBGqqU2kLKWFbkMI58S5y5sw8OU4bBShOwz+GukROlptJhzbmhwpbW&#10;FZWX3dVpCIdtf7P2a+9pfT/az7G8nzad1q8vw2oGItGQ/sV/7m+T5yv1Do9v8gly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EW0fwQAAAN0AAAAPAAAAAAAAAAAAAAAA&#10;AKECAABkcnMvZG93bnJldi54bWxQSwUGAAAAAAQABAD5AAAAjwMAAAAA&#10;" strokeweight=".25pt">
                  <v:stroke dashstyle="1 1" endcap="round"/>
                </v:shape>
                <v:shape id="AutoShape 1001" o:spid="_x0000_s1165" type="#_x0000_t32" style="position:absolute;left:266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XYHcMAAADdAAAADwAAAGRycy9kb3ducmV2LnhtbERPTUsDMRC9F/wPYQRvNlFskbVpKYqi&#10;hSKuHjwOm3GTdjNZknS7/fdGEHqbx/ucxWr0nRgoJhdYw81UgSBugnHcavj6fL6+B5EyssEuMGk4&#10;UYLV8mKywMqEI3/QUOdWlBBOFWqwOfeVlKmx5DFNQ09cuJ8QPeYCYytNxGMJ9528VWouPTouDRZ7&#10;erTU7OuD1/C027j12/vm7tsddvFlux8Hi1brq8tx/QAi05jP4n/3qynzlZrB3zflB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F2B3DAAAA3QAAAA8AAAAAAAAAAAAA&#10;AAAAoQIAAGRycy9kb3ducmV2LnhtbFBLBQYAAAAABAAEAPkAAACRAwAAAAA=&#10;" strokeweight=".5pt"/>
                <v:shape id="AutoShape 1002" o:spid="_x0000_s1166" type="#_x0000_t32" style="position:absolute;left:273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9W88MAAADdAAAADwAAAGRycy9kb3ducmV2LnhtbESPT4vCMBDF78J+hzAL3jTVgyzVKK6s&#10;4NU/IN5mm9m02ExKEtvqpzfCgrcZ3nu/ebNY9bYWLflQOVYwGWcgiAunKzYKTsft6AtEiMgaa8ek&#10;4E4BVsuPwQJz7TreU3uIRiQIhxwVlDE2uZShKMliGLuGOGl/zluMafVGao9dgttaTrNsJi1WnC6U&#10;2NCmpOJ6uFkF/rzv7sb8nBxtHhfzPZGP322r1PCzX89BROrj2/yf3ulUPxHh9U0aQS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PVvPDAAAA3QAAAA8AAAAAAAAAAAAA&#10;AAAAoQIAAGRycy9kb3ducmV2LnhtbFBLBQYAAAAABAAEAPkAAACRAwAAAAA=&#10;" strokeweight=".25pt">
                  <v:stroke dashstyle="1 1" endcap="round"/>
                </v:shape>
                <v:shape id="AutoShape 1003" o:spid="_x0000_s1167" type="#_x0000_t32" style="position:absolute;left:279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PzaMEAAADdAAAADwAAAGRycy9kb3ducmV2LnhtbERPTWsCMRC9F/ofwhR6q4kealmNYqVC&#10;r1pBvI2bMbu4mSxJ3F399Y1Q6G0e73Pmy8E1oqMQa88axiMFgrj0pmarYf+zefsAEROywcYzabhR&#10;hOXi+WmOhfE9b6nbJStyCMcCNVQptYWUsazIYRz5ljhzZx8cpgyDlSZgn8NdIydKvUuHNeeGClta&#10;V1RedlenIRy2/c3ar72n9f1oP8fyftp0Wr++DKsZiERD+hf/ub9Nnq/UFB7f5BPk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w/NowQAAAN0AAAAPAAAAAAAAAAAAAAAA&#10;AKECAABkcnMvZG93bnJldi54bWxQSwUGAAAAAAQABAD5AAAAjwMAAAAA&#10;" strokeweight=".25pt">
                  <v:stroke dashstyle="1 1" endcap="round"/>
                </v:shape>
                <v:shape id="AutoShape 1004" o:spid="_x0000_s1168" type="#_x0000_t32" style="position:absolute;left:286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xnGsQAAADdAAAADwAAAGRycy9kb3ducmV2LnhtbESPQWvDMAyF74P+B6PCbqvdHcbI6pat&#10;tLBru8LoTYs1JyyWg+0maX/9dBjsJvGe3vu02kyhUwOl3Ea2sFwYUMR1dC17C6eP/cMzqFyQHXaR&#10;ycKVMmzWs7sVVi6OfKDhWLySEM4VWmhK6Sutc91QwLyIPbFo3zEFLLImr13CUcJDpx+NedIBW5aG&#10;BnvaNlT/HC/BQvo8jFfvd6dI29vZvy317Ws/WHs/n15fQBWayr/57/rdCb4xgivfyAh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XGcaxAAAAN0AAAAPAAAAAAAAAAAA&#10;AAAAAKECAABkcnMvZG93bnJldi54bWxQSwUGAAAAAAQABAD5AAAAkgMAAAAA&#10;" strokeweight=".25pt">
                  <v:stroke dashstyle="1 1" endcap="round"/>
                </v:shape>
                <v:shape id="AutoShape 1005" o:spid="_x0000_s1169" type="#_x0000_t32" style="position:absolute;left:293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DCgcEAAADdAAAADwAAAGRycy9kb3ducmV2LnhtbERPTWsCMRC9F/ofwhR6q4keil2NYqVC&#10;r1pBvI2bMbu4mSxJ3F399Y1Q6G0e73Pmy8E1oqMQa88axiMFgrj0pmarYf+zeZuCiAnZYOOZNNwo&#10;wnLx/DTHwviet9TtkhU5hGOBGqqU2kLKWFbkMI58S5y5sw8OU4bBShOwz+GukROl3qXDmnNDhS2t&#10;Kyovu6vTEA7b/mbt197T+n60n2N5P206rV9fhtUMRKIh/Yv/3N8mz1fqAx7f5BPk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EMKBwQAAAN0AAAAPAAAAAAAAAAAAAAAA&#10;AKECAABkcnMvZG93bnJldi54bWxQSwUGAAAAAAQABAD5AAAAjwMAAAAA&#10;" strokeweight=".25pt">
                  <v:stroke dashstyle="1 1" endcap="round"/>
                </v:shape>
                <v:shape id="AutoShape 1006" o:spid="_x0000_s1170" type="#_x0000_t32" style="position:absolute;left:300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vtWMYAAADdAAAADwAAAGRycy9kb3ducmV2LnhtbESPT0sDMRDF74LfIYzgzWYrIrI2LcVS&#10;0YJI/xw8Dptxk3YzWZJ0u3575yB4m+G9ee83s8UYOjVQyj6ygemkAkXcROu5NXDYr++eQOWCbLGL&#10;TAZ+KMNifn01w9rGC29p2JVWSQjnGg24Uvpa69w4CpgnsScW7TumgEXW1Gqb8CLhodP3VfWoA3qW&#10;Boc9vThqTrtzMLA6bvzy/XPz8OXPx/T6cRoHh86Y25tx+Qyq0Fj+zX/Xb1bwq6nwyzcygp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r7VjGAAAA3QAAAA8AAAAAAAAA&#10;AAAAAAAAoQIAAGRycy9kb3ducmV2LnhtbFBLBQYAAAAABAAEAPkAAACUAwAAAAA=&#10;" strokeweight=".5pt"/>
                <v:shape id="AutoShape 1007" o:spid="_x0000_s1171" type="#_x0000_t32" style="position:absolute;left:306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YWsEAAADdAAAADwAAAGRycy9kb3ducmV2LnhtbERPTYvCMBC9L/gfwgje1rR7EOkaRUXB&#10;q66w7G1sxrTYTEqSbau/3iwIe5vH+5zFarCN6MiH2rGCfJqBIC6drtkoOH/t3+cgQkTW2DgmBXcK&#10;sFqO3hZYaNfzkbpTNCKFcChQQRVjW0gZyooshqlriRN3dd5iTNAbqT32Kdw28iPLZtJizamhwpa2&#10;FZW3069V4L+P/d2Y3dnR9vFjNrl8XPadUpPxsP4EEWmI/+KX+6DT/CzP4e+bdIJ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v1hawQAAAN0AAAAPAAAAAAAAAAAAAAAA&#10;AKECAABkcnMvZG93bnJldi54bWxQSwUGAAAAAAQABAD5AAAAjwMAAAAA&#10;" strokeweight=".25pt">
                  <v:stroke dashstyle="1 1" endcap="round"/>
                </v:shape>
                <v:shape id="AutoShape 1008" o:spid="_x0000_s1172" type="#_x0000_t32" style="position:absolute;left:313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3GLcIAAADdAAAADwAAAGRycy9kb3ducmV2LnhtbERPTWvCQBC9C/0PyxR60008SIlZpRUF&#10;r1pBvI3Z6SY0Oxt21yT667uFgrd5vM8p16NtRU8+NI4V5LMMBHHldMNGwelrN30HESKyxtYxKbhT&#10;gPXqZVJiod3AB+qP0YgUwqFABXWMXSFlqGqyGGauI07ct/MWY4LeSO1xSOG2lfMsW0iLDaeGGjva&#10;1FT9HG9WgT8fhrsx25OjzeNiPnP5uO56pd5ex48liEhjfIr/3Xud5mf5HP6+SS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3GLcIAAADdAAAADwAAAAAAAAAAAAAA&#10;AAChAgAAZHJzL2Rvd25yZXYueG1sUEsFBgAAAAAEAAQA+QAAAJADAAAAAA==&#10;" strokeweight=".25pt">
                  <v:stroke dashstyle="1 1" endcap="round"/>
                </v:shape>
                <v:shape id="AutoShape 1009" o:spid="_x0000_s1173" type="#_x0000_t32" style="position:absolute;left:320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FjtsIAAADdAAAADwAAAGRycy9kb3ducmV2LnhtbERPS2sCMRC+F/wPYYTeanYVStkapYqC&#10;Vx8g3sbNNLt0M1mSuLv665uC0Nt8fM+ZLwfbiI58qB0ryCcZCOLS6ZqNgtNx+/YBIkRkjY1jUnCn&#10;AMvF6GWOhXY976k7RCNSCIcCFVQxtoWUoazIYpi4ljhx385bjAl6I7XHPoXbRk6z7F1arDk1VNjS&#10;uqLy53CzCvx539+N2ZwcrR8Xs8rl47rtlHodD1+fICIN8V/8dO90mp/lM/j7Jp0g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FjtsIAAADdAAAADwAAAAAAAAAAAAAA&#10;AAChAgAAZHJzL2Rvd25yZXYueG1sUEsFBgAAAAAEAAQA+QAAAJADAAAAAA==&#10;" strokeweight=".25pt">
                  <v:stroke dashstyle="1 1" endcap="round"/>
                </v:shape>
                <v:shape id="AutoShape 1010" o:spid="_x0000_s1174" type="#_x0000_t32" style="position:absolute;left:327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j7wsIAAADdAAAADwAAAGRycy9kb3ducmV2LnhtbERPS2sCMRC+F/wPYYTeanZFStkapYqC&#10;Vx8g3sbNNLt0M1mSuLv665uC0Nt8fM+ZLwfbiI58qB0ryCcZCOLS6ZqNgtNx+/YBIkRkjY1jUnCn&#10;AMvF6GWOhXY976k7RCNSCIcCFVQxtoWUoazIYpi4ljhx385bjAl6I7XHPoXbRk6z7F1arDk1VNjS&#10;uqLy53CzCvx539+N2ZwcrR8Xs8rl47rtlHodD1+fICIN8V/8dO90mp/lM/j7Jp0g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j7wsIAAADdAAAADwAAAAAAAAAAAAAA&#10;AAChAgAAZHJzL2Rvd25yZXYueG1sUEsFBgAAAAAEAAQA+QAAAJADAAAAAA==&#10;" strokeweight=".25pt">
                  <v:stroke dashstyle="1 1" endcap="round"/>
                </v:shape>
                <v:shape id="AutoShape 1011" o:spid="_x0000_s1175" type="#_x0000_t32" style="position:absolute;left:334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xOwMMAAADdAAAADwAAAGRycy9kb3ducmV2LnhtbERPS0sDMRC+C/6HMII3m62olG3TUhRF&#10;C1JaPfQ4bMZN2s1kSbIP/31TELzNx/ecxWp0jegpROtZwXRSgCCuvLZcK/j+er2bgYgJWWPjmRT8&#10;UoTV8vpqgaX2A++o36da5BCOJSowKbWllLEy5DBOfEucuR8fHKYMQy11wCGHu0beF8WTdGg5Nxhs&#10;6dlQddp3TsHLcWPXH9vNw8F2x/D2eRp7g0ap25txPQeRaEz/4j/3u87zi+kjXL7JJ8jlG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cTsDDAAAA3QAAAA8AAAAAAAAAAAAA&#10;AAAAoQIAAGRycy9kb3ducmV2LnhtbFBLBQYAAAAABAAEAPkAAACRAwAAAAA=&#10;" strokeweight=".5pt"/>
                <v:shape id="AutoShape 1012" o:spid="_x0000_s1176" type="#_x0000_t32" style="position:absolute;left:340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bALsIAAADdAAAADwAAAGRycy9kb3ducmV2LnhtbERPTWvCQBC9C/6HZYTedBMPIjGrtFLB&#10;q1Yo3sbsdBOanQ272yT667sFobd5vM8pd6NtRU8+NI4V5IsMBHHldMNGweXjMF+DCBFZY+uYFNwp&#10;wG47nZRYaDfwifpzNCKFcChQQR1jV0gZqposhoXriBP35bzFmKA3UnscUrht5TLLVtJiw6mhxo72&#10;NVXf5x+rwH+ehrsx7xdH+8fVvOXycTv0Sr3MxtcNiEhj/Bc/3Ued5mf5Cv6+SS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lbALsIAAADdAAAADwAAAAAAAAAAAAAA&#10;AAChAgAAZHJzL2Rvd25yZXYueG1sUEsFBgAAAAAEAAQA+QAAAJADAAAAAA==&#10;" strokeweight=".25pt">
                  <v:stroke dashstyle="1 1" endcap="round"/>
                </v:shape>
                <v:shape id="AutoShape 1013" o:spid="_x0000_s1177" type="#_x0000_t32" style="position:absolute;left:347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pltcIAAADdAAAADwAAAGRycy9kb3ducmV2LnhtbERPS2sCMRC+F/wPYYTeanY92LI1ShUF&#10;rz5AvI2baXbpZrIkcXf11zcFobf5+J4zXw62ER35UDtWkE8yEMSl0zUbBafj9u0DRIjIGhvHpOBO&#10;AZaL0cscC+163lN3iEakEA4FKqhibAspQ1mRxTBxLXHivp23GBP0RmqPfQq3jZxm2UxarDk1VNjS&#10;uqLy53CzCvx539+N2ZwcrR8Xs8rl47rtlHodD1+fICIN8V/8dO90mp/l7/D3TTpB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pltcIAAADdAAAADwAAAAAAAAAAAAAA&#10;AAChAgAAZHJzL2Rvd25yZXYueG1sUEsFBgAAAAAEAAQA+QAAAJADAAAAAA==&#10;" strokeweight=".25pt">
                  <v:stroke dashstyle="1 1" endcap="round"/>
                </v:shape>
                <v:shape id="AutoShape 1014" o:spid="_x0000_s1178" type="#_x0000_t32" style="position:absolute;left:354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Xxx8QAAADdAAAADwAAAGRycy9kb3ducmV2LnhtbESPQWvDMAyF74P9B6PBbquTHcZI65a2&#10;tLBru8LoTY01JyyWg+0maX/9dBjsJvGe3vu0WE2+UwPF1AY2UM4KUMR1sC07A6fP/cs7qJSRLXaB&#10;ycCNEqyWjw8LrGwY+UDDMTslIZwqNNDk3Fdap7ohj2kWemLRvkP0mGWNTtuIo4T7Tr8WxZv22LI0&#10;NNjTtqH653j1BuLXYbw5tzsF2t7PblPq+2U/GPP8NK3noDJN+d/8d/1hBb8oBVe+kRH0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hfHHxAAAAN0AAAAPAAAAAAAAAAAA&#10;AAAAAKECAABkcnMvZG93bnJldi54bWxQSwUGAAAAAAQABAD5AAAAkgMAAAAA&#10;" strokeweight=".25pt">
                  <v:stroke dashstyle="1 1" endcap="round"/>
                </v:shape>
                <v:shape id="AutoShape 1015" o:spid="_x0000_s1179" type="#_x0000_t32" style="position:absolute;left:361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lUXMIAAADdAAAADwAAAGRycy9kb3ducmV2LnhtbERPS2sCMRC+F/wPYYTeanY9SLs1ShUF&#10;rz5AvI2baXbpZrIkcXf11zcFobf5+J4zXw62ER35UDtWkE8yEMSl0zUbBafj9u0dRIjIGhvHpOBO&#10;AZaL0cscC+163lN3iEakEA4FKqhibAspQ1mRxTBxLXHivp23GBP0RmqPfQq3jZxm2UxarDk1VNjS&#10;uqLy53CzCvx539+N2ZwcrR8Xs8rl47rtlHodD1+fICIN8V/8dO90mp/lH/D3TTpB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8lUXMIAAADdAAAADwAAAAAAAAAAAAAA&#10;AAChAgAAZHJzL2Rvd25yZXYueG1sUEsFBgAAAAAEAAQA+QAAAJADAAAAAA==&#10;" strokeweight=".25pt">
                  <v:stroke dashstyle="1 1" endcap="round"/>
                </v:shape>
                <v:shape id="AutoShape 1016" o:spid="_x0000_s1180" type="#_x0000_t32" style="position:absolute;left:367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cn5cYAAADdAAAADwAAAGRycy9kb3ducmV2LnhtbESPT0sDMRDF74LfIUzBm822iMjatBRF&#10;0YJI/xw8Dptxk3YzWZJ0u3575yB4m+G9ee83i9UYOjVQyj6ygdm0AkXcROu5NXDYv9w+gMoF2WIX&#10;mQz8UIbV8vpqgbWNF97SsCutkhDONRpwpfS11rlxFDBPY08s2ndMAYusqdU24UXCQ6fnVXWvA3qW&#10;Boc9PTlqTrtzMPB83Pj1++fm7sufj+n14zQODp0xN5Nx/Qiq0Fj+zX/Xb1bwq7nwyz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1HJ+XGAAAA3QAAAA8AAAAAAAAA&#10;AAAAAAAAoQIAAGRycy9kb3ducmV2LnhtbFBLBQYAAAAABAAEAPkAAACUAwAAAAA=&#10;" strokeweight=".5pt"/>
                <v:shape id="AutoShape 1017" o:spid="_x0000_s1181" type="#_x0000_t32" style="position:absolute;left:374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OS58IAAADdAAAADwAAAGRycy9kb3ducmV2LnhtbERPTWvCQBC9C/0PyxR60008SIlZpRUF&#10;r1pBvI3Z6SY0Oxt21yT667uFgrd5vM8p16NtRU8+NI4V5LMMBHHldMNGwelrN30HESKyxtYxKbhT&#10;gPXqZVJiod3AB+qP0YgUwqFABXWMXSFlqGqyGGauI07ct/MWY4LeSO1xSOG2lfMsW0iLDaeGGjva&#10;1FT9HG9WgT8fhrsx25OjzeNiPnP5uO56pd5ex48liEhjfIr/3Xud5mfzHP6+SS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OS58IAAADdAAAADwAAAAAAAAAAAAAA&#10;AAChAgAAZHJzL2Rvd25yZXYueG1sUEsFBgAAAAAEAAQA+QAAAJADAAAAAA==&#10;" strokeweight=".25pt">
                  <v:stroke dashstyle="1 1" endcap="round"/>
                </v:shape>
                <v:shape id="AutoShape 1018" o:spid="_x0000_s1182" type="#_x0000_t32" style="position:absolute;left:381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EMkMEAAADdAAAADwAAAGRycy9kb3ducmV2LnhtbERPTYvCMBC9L/gfwgje1tQeZKlG2RUF&#10;r7qCeBub2bRsMylJbKu/3iwseJvH+5zlerCN6MiH2rGC2TQDQVw6XbNRcPrevX+ACBFZY+OYFNwp&#10;wHo1eltioV3PB+qO0YgUwqFABVWMbSFlKCuyGKauJU7cj/MWY4LeSO2xT+G2kXmWzaXFmlNDhS1t&#10;Kip/jzerwJ8P/d2Y7cnR5nExXzP5uO46pSbj4XMBItIQX+J/916n+Vmew9836QS5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QyQwQAAAN0AAAAPAAAAAAAAAAAAAAAA&#10;AKECAABkcnMvZG93bnJldi54bWxQSwUGAAAAAAQABAD5AAAAjwMAAAAA&#10;" strokeweight=".25pt">
                  <v:stroke dashstyle="1 1" endcap="round"/>
                </v:shape>
                <v:shape id="AutoShape 1019" o:spid="_x0000_s1183" type="#_x0000_t32" style="position:absolute;left:388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2pC8EAAADdAAAADwAAAGRycy9kb3ducmV2LnhtbERPTYvCMBC9L/gfwgje1lQXZKlGUVHY&#10;q66w7G1sxrTYTEoS2+qvN8LC3ubxPmex6m0tWvKhcqxgMs5AEBdOV2wUnL73758gQkTWWDsmBXcK&#10;sFoO3haYa9fxgdpjNCKFcMhRQRljk0sZipIshrFriBN3cd5iTNAbqT12KdzWcpplM2mx4tRQYkPb&#10;korr8WYV+J9Ddzdmd3K0ffyazUQ+zvtWqdGwX89BROrjv/jP/aXT/Gz6Aa9v0gl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akLwQAAAN0AAAAPAAAAAAAAAAAAAAAA&#10;AKECAABkcnMvZG93bnJldi54bWxQSwUGAAAAAAQABAD5AAAAjwMAAAAA&#10;" strokeweight=".25pt">
                  <v:stroke dashstyle="1 1" endcap="round"/>
                </v:shape>
                <v:shape id="AutoShape 1020" o:spid="_x0000_s1184" type="#_x0000_t32" style="position:absolute;left:395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Qxf8EAAADdAAAADwAAAGRycy9kb3ducmV2LnhtbERPTYvCMBC9L/gfwgje1lRZZKlGUVHY&#10;q66w7G1sxrTYTEoS2+qvN8LC3ubxPmex6m0tWvKhcqxgMs5AEBdOV2wUnL73758gQkTWWDsmBXcK&#10;sFoO3haYa9fxgdpjNCKFcMhRQRljk0sZipIshrFriBN3cd5iTNAbqT12KdzWcpplM2mx4tRQYkPb&#10;korr8WYV+J9Ddzdmd3K0ffyazUQ+zvtWqdGwX89BROrjv/jP/aXT/Gz6Aa9v0gl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pDF/wQAAAN0AAAAPAAAAAAAAAAAAAAAA&#10;AKECAABkcnMvZG93bnJldi54bWxQSwUGAAAAAAQABAD5AAAAjwMAAAAA&#10;" strokeweight=".25pt">
                  <v:stroke dashstyle="1 1" endcap="round"/>
                </v:shape>
                <v:shape id="AutoShape 1021" o:spid="_x0000_s1185" type="#_x0000_t32" style="position:absolute;left:401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YeYMIAAADdAAAADwAAAGRycy9kb3ducmV2LnhtbERPTYvCMBC9L+x/CCN4WdZUwbVWo6yC&#10;IN62yuJxaMa22ExKk9b6740geJvH+5zlujeV6KhxpWUF41EEgjizuuRcwem4+45BOI+ssbJMCu7k&#10;YL36/Fhiou2N/6hLfS5CCLsEFRTe14mULivIoBvZmjhwF9sY9AE2udQN3kK4qeQkin6kwZJDQ4E1&#10;bQvKrmlrFLTV4evY/vtxl2+62SWex+f+7JQaDvrfBQhPvX+LX+69DvOjyRSe34QT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YeYMIAAADdAAAADwAAAAAAAAAAAAAA&#10;AAChAgAAZHJzL2Rvd25yZXYueG1sUEsFBgAAAAAEAAQA+QAAAJADAAAAAA==&#10;" strokeweight="1pt"/>
                <v:shape id="AutoShape 1022" o:spid="_x0000_s1186" type="#_x0000_t32" style="position:absolute;left:408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oKk8EAAADdAAAADwAAAGRycy9kb3ducmV2LnhtbERPS4vCMBC+L/gfwgje1lQPIl2jqCjs&#10;1QcsexubMS02k5Jk2+qvN4Kwt/n4nrNY9bYWLflQOVYwGWcgiAunKzYKzqf95xxEiMgaa8ek4E4B&#10;VsvBxwJz7To+UHuMRqQQDjkqKGNscilDUZLFMHYNceKuzluMCXojtccuhdtaTrNsJi1WnBpKbGhb&#10;UnE7/lkF/ufQ3Y3ZnR1tH79mM5GPy75VajTs118gIvXxX/x2f+s0P5vO4PVNOkE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OgqTwQAAAN0AAAAPAAAAAAAAAAAAAAAA&#10;AKECAABkcnMvZG93bnJldi54bWxQSwUGAAAAAAQABAD5AAAAjwMAAAAA&#10;" strokeweight=".25pt">
                  <v:stroke dashstyle="1 1" endcap="round"/>
                </v:shape>
                <v:shape id="AutoShape 1023" o:spid="_x0000_s1187" type="#_x0000_t32" style="position:absolute;left:415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avCMEAAADdAAAADwAAAGRycy9kb3ducmV2LnhtbERPTYvCMBC9L/gfwgje1lQP61KNoqKw&#10;V11h2dvYjGmxmZQkttVfb4SFvc3jfc5i1dtatORD5VjBZJyBIC6crtgoOH3v3z9BhIissXZMCu4U&#10;YLUcvC0w167jA7XHaEQK4ZCjgjLGJpcyFCVZDGPXECfu4rzFmKA3UnvsUrit5TTLPqTFilNDiQ1t&#10;Syqux5tV4H8O3d2Y3cnR9vFrNhP5OO9bpUbDfj0HEamP/+I/95dO87PpDF7fpBP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dq8IwQAAAN0AAAAPAAAAAAAAAAAAAAAA&#10;AKECAABkcnMvZG93bnJldi54bWxQSwUGAAAAAAQABAD5AAAAjwMAAAAA&#10;" strokeweight=".25pt">
                  <v:stroke dashstyle="1 1" endcap="round"/>
                </v:shape>
                <v:shape id="AutoShape 1024" o:spid="_x0000_s1188" type="#_x0000_t32" style="position:absolute;left:422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k7esQAAADdAAAADwAAAGRycy9kb3ducmV2LnhtbESPQW/CMAyF70j7D5EncYMUDmgqBMTQ&#10;kHaFIU3cvMZLKxqnSrK28Ovnw6TdbL3n9z5vdqNvVU8xNYENLOYFKOIq2IadgcvHcfYCKmVki21g&#10;MnCnBLvt02SDpQ0Dn6g/Z6ckhFOJBuqcu1LrVNXkMc1DRyzad4ges6zRaRtxkHDf6mVRrLTHhqWh&#10;xo4ONVW38483ED9Pw925t0ugw+PqXhf68XXsjZk+j/s1qExj/jf/Xb9bwS+WgivfyAh6+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6Tt6xAAAAN0AAAAPAAAAAAAAAAAA&#10;AAAAAKECAABkcnMvZG93bnJldi54bWxQSwUGAAAAAAQABAD5AAAAkgMAAAAA&#10;" strokeweight=".25pt">
                  <v:stroke dashstyle="1 1" endcap="round"/>
                </v:shape>
                <v:shape id="AutoShape 1025" o:spid="_x0000_s1189" type="#_x0000_t32" style="position:absolute;left:428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We4cEAAADdAAAADwAAAGRycy9kb3ducmV2LnhtbERPTYvCMBC9L/gfwgje1lQPi1uNoqKw&#10;V11h2dvYjGmxmZQkttVfb4SFvc3jfc5i1dtatORD5VjBZJyBIC6crtgoOH3v32cgQkTWWDsmBXcK&#10;sFoO3haYa9fxgdpjNCKFcMhRQRljk0sZipIshrFriBN3cd5iTNAbqT12KdzWcpplH9JixamhxIa2&#10;JRXX480q8D+H7m7M7uRo+/g1m4l8nPetUqNhv56DiNTHf/Gf+0un+dn0E17fpBP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pZ7hwQAAAN0AAAAPAAAAAAAAAAAAAAAA&#10;AKECAABkcnMvZG93bnJldi54bWxQSwUGAAAAAAQABAD5AAAAjwMAAAAA&#10;" strokeweight=".25pt">
                  <v:stroke dashstyle="1 1" endcap="round"/>
                </v:shape>
                <v:shape id="AutoShape 1026" o:spid="_x0000_s1190" type="#_x0000_t32" style="position:absolute;left:435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6xOMcAAADdAAAADwAAAGRycy9kb3ducmV2LnhtbESPT0sDMRDF74LfIYzgzWb9g5S1aSkt&#10;ihaktHrwOGzGTdrNZEnS7frtnYPgbYb35r3fzBZj6NRAKfvIBm4nFSjiJlrPrYHPj+ebKahckC12&#10;kcnAD2VYzC8vZljbeOYdDfvSKgnhXKMBV0pfa50bRwHzJPbEon3HFLDImlptE54lPHT6rqoedUDP&#10;0uCwp5Wj5rg/BQPrw8Yv37abhy9/OqSX9+M4OHTGXF+NyydQhcbyb/67frWCX90Lv3wjI+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nrE4xwAAAN0AAAAPAAAAAAAA&#10;AAAAAAAAAKECAABkcnMvZG93bnJldi54bWxQSwUGAAAAAAQABAD5AAAAlQMAAAAA&#10;" strokeweight=".5pt"/>
                <v:shape id="AutoShape 1027" o:spid="_x0000_s1191" type="#_x0000_t32" style="position:absolute;left:442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oEOsIAAADdAAAADwAAAGRycy9kb3ducmV2LnhtbERPS2sCMRC+F/wPYYTeanYVStkapYqC&#10;Vx8g3sbNNLt0M1mSuLv665uC0Nt8fM+ZLwfbiI58qB0ryCcZCOLS6ZqNgtNx+/YBIkRkjY1jUnCn&#10;AMvF6GWOhXY976k7RCNSCIcCFVQxtoWUoazIYpi4ljhx385bjAl6I7XHPoXbRk6z7F1arDk1VNjS&#10;uqLy53CzCvx539+N2ZwcrR8Xs8rl47rtlHodD1+fICIN8V/8dO90mp/Ncvj7Jp0g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oEOsIAAADdAAAADwAAAAAAAAAAAAAA&#10;AAChAgAAZHJzL2Rvd25yZXYueG1sUEsFBgAAAAAEAAQA+QAAAJADAAAAAA==&#10;" strokeweight=".25pt">
                  <v:stroke dashstyle="1 1" endcap="round"/>
                </v:shape>
                <v:shape id="AutoShape 1028" o:spid="_x0000_s1192" type="#_x0000_t32" style="position:absolute;left:449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iaTcEAAADdAAAADwAAAGRycy9kb3ducmV2LnhtbERPTYvCMBC9L/gfwgje1lQXZKlGUVHY&#10;q66w7G1sxrTYTEoS2+qvN8LC3ubxPmex6m0tWvKhcqxgMs5AEBdOV2wUnL73758gQkTWWDsmBXcK&#10;sFoO3haYa9fxgdpjNCKFcMhRQRljk0sZipIshrFriBN3cd5iTNAbqT12KdzWcpplM2mx4tRQYkPb&#10;korr8WYV+J9Ddzdmd3K0ffyazUQ+zvtWqdGwX89BROrjv/jP/aXT/OxjCq9v0gl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2JpNwQAAAN0AAAAPAAAAAAAAAAAAAAAA&#10;AKECAABkcnMvZG93bnJldi54bWxQSwUGAAAAAAQABAD5AAAAjwMAAAAA&#10;" strokeweight=".25pt">
                  <v:stroke dashstyle="1 1" endcap="round"/>
                </v:shape>
                <v:shape id="AutoShape 1029" o:spid="_x0000_s1193" type="#_x0000_t32" style="position:absolute;left:456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Q/1sEAAADdAAAADwAAAGRycy9kb3ducmV2LnhtbERPS4vCMBC+C/6HMMLeNHWFZalG2ZUV&#10;vPoA8TY2Y1psJiWJbfXXbxaEvc3H95zFqre1aMmHyrGC6SQDQVw4XbFRcDxsxp8gQkTWWDsmBQ8K&#10;sFoOBwvMtet4R+0+GpFCOOSooIyxyaUMRUkWw8Q1xIm7Om8xJuiN1B67FG5r+Z5lH9JixamhxIbW&#10;JRW3/d0q8Kdd9zDm5+ho/Tyb76l8XjatUm+j/msOIlIf/8Uv91an+dlsBn/fpB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lD/WwQAAAN0AAAAPAAAAAAAAAAAAAAAA&#10;AKECAABkcnMvZG93bnJldi54bWxQSwUGAAAAAAQABAD5AAAAjwMAAAAA&#10;" strokeweight=".25pt">
                  <v:stroke dashstyle="1 1" endcap="round"/>
                </v:shape>
                <v:shape id="AutoShape 1030" o:spid="_x0000_s1194" type="#_x0000_t32" style="position:absolute;left:462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2nosIAAADdAAAADwAAAGRycy9kb3ducmV2LnhtbERPTWsCMRC9F/wPYQRvNauWUlajqFTo&#10;VSsUb+NmzC5uJkuS7q7++qYgeJvH+5zFqre1aMmHyrGCyTgDQVw4XbFRcPzevX6ACBFZY+2YFNwo&#10;wGo5eFlgrl3He2oP0YgUwiFHBWWMTS5lKEqyGMauIU7cxXmLMUFvpPbYpXBby2mWvUuLFaeGEhva&#10;llRcD79Wgf/ZdzdjPo+OtveT2Uzk/bxrlRoN+/UcRKQ+PsUP95dO87PZG/x/k06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2nosIAAADdAAAADwAAAAAAAAAAAAAA&#10;AAChAgAAZHJzL2Rvd25yZXYueG1sUEsFBgAAAAAEAAQA+QAAAJADAAAAAA==&#10;" strokeweight=".25pt">
                  <v:stroke dashstyle="1 1" endcap="round"/>
                </v:shape>
                <v:shape id="AutoShape 1031" o:spid="_x0000_s1195" type="#_x0000_t32" style="position:absolute;left:469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kSoMQAAADdAAAADwAAAGRycy9kb3ducmV2LnhtbERPS0sDMRC+C/6HMEJvNqtVKdumpVgq&#10;WijSx6HHYTNu0m4mS5Ju139vBMHbfHzPmc5714iOQrSeFTwMCxDEldeWawWH/ep+DCImZI2NZ1Lw&#10;TRHms9ubKZbaX3lL3S7VIodwLFGBSaktpYyVIYdx6FvizH354DBlGGqpA15zuGvkY1G8SIeWc4PB&#10;ll4NVefdxSlYntZ28fG5fjrayym8bc59Z9AoNbjrFxMQifr0L/5zv+s8vxg9w+83+QQ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RKgxAAAAN0AAAAPAAAAAAAAAAAA&#10;AAAAAKECAABkcnMvZG93bnJldi54bWxQSwUGAAAAAAQABAD5AAAAkgMAAAAA&#10;" strokeweight=".5pt"/>
                <v:shape id="AutoShape 1032" o:spid="_x0000_s1196" type="#_x0000_t32" style="position:absolute;left:476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OcTsEAAADdAAAADwAAAGRycy9kb3ducmV2LnhtbERPTYvCMBC9L/gfwgje1lQFWapRVBT2&#10;qissexubMS02k5Jk2+qvN8LC3ubxPme57m0tWvKhcqxgMs5AEBdOV2wUnL8O7x8gQkTWWDsmBXcK&#10;sF4N3paYa9fxkdpTNCKFcMhRQRljk0sZipIshrFriBN3dd5iTNAbqT12KdzWcpplc2mx4tRQYkO7&#10;korb6dcq8N/H7m7M/uxo9/gx24l8XA6tUqNhv1mAiNTHf/Gf+1On+dlsDq9v0gl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45xOwQAAAN0AAAAPAAAAAAAAAAAAAAAA&#10;AKECAABkcnMvZG93bnJldi54bWxQSwUGAAAAAAQABAD5AAAAjwMAAAAA&#10;" strokeweight=".25pt">
                  <v:stroke dashstyle="1 1" endcap="round"/>
                </v:shape>
                <v:shape id="AutoShape 1033" o:spid="_x0000_s1197" type="#_x0000_t32" style="position:absolute;left:483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851cIAAADdAAAADwAAAGRycy9kb3ducmV2LnhtbERPTWsCMRC9F/wPYQRvNatCW1ajqFTo&#10;VSsUb+NmzC5uJkuS7q7++qYgeJvH+5zFqre1aMmHyrGCyTgDQVw4XbFRcPzevX6ACBFZY+2YFNwo&#10;wGo5eFlgrl3He2oP0YgUwiFHBWWMTS5lKEqyGMauIU7cxXmLMUFvpPbYpXBby2mWvUmLFaeGEhva&#10;llRcD79Wgf/ZdzdjPo+OtveT2Uzk/bxrlRoN+/UcRKQ+PsUP95dO87PZO/x/k06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851cIAAADdAAAADwAAAAAAAAAAAAAA&#10;AAChAgAAZHJzL2Rvd25yZXYueG1sUEsFBgAAAAAEAAQA+QAAAJADAAAAAA==&#10;" strokeweight=".25pt">
                  <v:stroke dashstyle="1 1" endcap="round"/>
                </v:shape>
                <v:shape id="AutoShape 1034" o:spid="_x0000_s1198" type="#_x0000_t32" style="position:absolute;left:490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Ctp8UAAADdAAAADwAAAGRycy9kb3ducmV2LnhtbESPT2vDMAzF74N9B6NBb6vTFUbJ6pat&#10;rNBr/0DpTYs1JyyWg+0maT/9dBjsJvGe3vtpuR59q3qKqQlsYDYtQBFXwTbsDJyO2+cFqJSRLbaB&#10;ycCNEqxXjw9LLG0YeE/9ITslIZxKNFDn3JVap6omj2kaOmLRvkP0mGWNTtuIg4T7Vr8Uxav22LA0&#10;1NjRpqbq53D1BuJ5P9yc+zwF2twv7mOm71/b3pjJ0/j+BirTmP/Nf9c7K/jFXHDlGxlB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Ctp8UAAADdAAAADwAAAAAAAAAA&#10;AAAAAAChAgAAZHJzL2Rvd25yZXYueG1sUEsFBgAAAAAEAAQA+QAAAJMDAAAAAA==&#10;" strokeweight=".25pt">
                  <v:stroke dashstyle="1 1" endcap="round"/>
                </v:shape>
                <v:shape id="AutoShape 1035" o:spid="_x0000_s1199" type="#_x0000_t32" style="position:absolute;left:496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wIPMIAAADdAAAADwAAAGRycy9kb3ducmV2LnhtbERPTWsCMRC9F/wPYQRvNatCaVejqFTo&#10;VSsUb+NmzC5uJkuS7q7++qYgeJvH+5zFqre1aMmHyrGCyTgDQVw4XbFRcPzevb6DCBFZY+2YFNwo&#10;wGo5eFlgrl3He2oP0YgUwiFHBWWMTS5lKEqyGMauIU7cxXmLMUFvpPbYpXBby2mWvUmLFaeGEhva&#10;llRcD79Wgf/ZdzdjPo+OtveT2Uzk/bxrlRoN+/UcRKQ+PsUP95dO87PZB/x/k06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HwIPMIAAADdAAAADwAAAAAAAAAAAAAA&#10;AAChAgAAZHJzL2Rvd25yZXYueG1sUEsFBgAAAAAEAAQA+QAAAJADAAAAAA==&#10;" strokeweight=".25pt">
                  <v:stroke dashstyle="1 1" endcap="round"/>
                </v:shape>
                <v:shape id="AutoShape 1036" o:spid="_x0000_s1200" type="#_x0000_t32" style="position:absolute;left:503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jCRcYAAADdAAAADwAAAGRycy9kb3ducmV2LnhtbESPT0sDMRDF74LfIUzBm81WisjatBRF&#10;0YJI/xw8Dptxk3YzWZJ0u3575yB4m+G9ee83i9UYOjVQyj6ygdm0AkXcROu5NXDYv9w+gMoF2WIX&#10;mQz8UIbV8vpqgbWNF97SsCutkhDONRpwpfS11rlxFDBPY08s2ndMAYusqdU24UXCQ6fvqupeB/Qs&#10;DQ57enLUnHbnYOD5uPHr98/N/Mufj+n14zQODp0xN5Nx/Qiq0Fj+zX/Xb1bwq7nwyz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YwkXGAAAA3QAAAA8AAAAAAAAA&#10;AAAAAAAAoQIAAGRycy9kb3ducmV2LnhtbFBLBQYAAAAABAAEAPkAAACUAwAAAAA=&#10;" strokeweight=".5pt"/>
                <v:shape id="AutoShape 1037" o:spid="_x0000_s1201" type="#_x0000_t32" style="position:absolute;left:510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x3R8IAAADdAAAADwAAAGRycy9kb3ducmV2LnhtbERPS2sCMRC+F/wPYYTeanZFStkapYqC&#10;Vx8g3sbNNLt0M1mSuLv665uC0Nt8fM+ZLwfbiI58qB0ryCcZCOLS6ZqNgtNx+/YBIkRkjY1jUnCn&#10;AMvF6GWOhXY976k7RCNSCIcCFVQxtoWUoazIYpi4ljhx385bjAl6I7XHPoXbRk6z7F1arDk1VNjS&#10;uqLy53CzCvx539+N2ZwcrR8Xs8rl47rtlHodD1+fICIN8V/8dO90mp/Ncvj7Jp0g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x3R8IAAADdAAAADwAAAAAAAAAAAAAA&#10;AAChAgAAZHJzL2Rvd25yZXYueG1sUEsFBgAAAAAEAAQA+QAAAJADAAAAAA==&#10;" strokeweight=".25pt">
                  <v:stroke dashstyle="1 1" endcap="round"/>
                </v:shape>
                <v:shape id="AutoShape 1038" o:spid="_x0000_s1202" type="#_x0000_t32" style="position:absolute;left:517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pMMEAAADdAAAADwAAAGRycy9kb3ducmV2LnhtbERPTYvCMBC9L/gfwgje1lRZZKlGUVHY&#10;q66w7G1sxrTYTEoS2+qvN8LC3ubxPmex6m0tWvKhcqxgMs5AEBdOV2wUnL73758gQkTWWDsmBXcK&#10;sFoO3haYa9fxgdpjNCKFcMhRQRljk0sZipIshrFriBN3cd5iTNAbqT12KdzWcpplM2mx4tRQYkPb&#10;korr8WYV+J9Ddzdmd3K0ffyazUQ+zvtWqdGwX89BROrjv/jP/aXT/OxjCq9v0gl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ukwwQAAAN0AAAAPAAAAAAAAAAAAAAAA&#10;AKECAABkcnMvZG93bnJldi54bWxQSwUGAAAAAAQABAD5AAAAjwMAAAAA&#10;" strokeweight=".25pt">
                  <v:stroke dashstyle="1 1" endcap="round"/>
                </v:shape>
                <v:shape id="AutoShape 1039" o:spid="_x0000_s1203" type="#_x0000_t32" style="position:absolute;left:5428;top:2337;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JMq8IAAADdAAAADwAAAGRycy9kb3ducmV2LnhtbERPTWsCMRC9F/wPYQRvNauWUlajqFTo&#10;VSsUb+NmzC5uJkuS7q7++qYgeJvH+5zFqre1aMmHyrGCyTgDQVw4XbFRcPzevX6ACBFZY+2YFNwo&#10;wGo5eFlgrl3He2oP0YgUwiFHBWWMTS5lKEqyGMauIU7cxXmLMUFvpPbYpXBby2mWvUuLFaeGEhva&#10;llRcD79Wgf/ZdzdjPo+OtveT2Uzk/bxrlRoN+/UcRKQ+PsUP95dO87O3Gfx/k06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JMq8IAAADdAAAADwAAAAAAAAAAAAAA&#10;AAChAgAAZHJzL2Rvd25yZXYueG1sUEsFBgAAAAAEAAQA+QAAAJADAAAAAA==&#10;" strokeweight=".25pt">
                  <v:stroke dashstyle="1 1" endcap="round"/>
                </v:shape>
                <v:shape id="AutoShape 1040" o:spid="_x0000_s1204" type="#_x0000_t32" style="position:absolute;left:530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U38EAAADdAAAADwAAAGRycy9kb3ducmV2LnhtbERPS4vCMBC+C/6HMMLeNHWRZalG2ZUV&#10;vPoA8TY2Y1psJiWJbfXXbxaEvc3H95zFqre1aMmHyrGC6SQDQVw4XbFRcDxsxp8gQkTWWDsmBQ8K&#10;sFoOBwvMtet4R+0+GpFCOOSooIyxyaUMRUkWw8Q1xIm7Om8xJuiN1B67FG5r+Z5lH9JixamhxIbW&#10;JRW3/d0q8Kdd9zDm5+ho/Tyb76l8XjatUm+j/msOIlIf/8Uv91an+dlsBn/fpB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e9TfwQAAAN0AAAAPAAAAAAAAAAAAAAAA&#10;AKECAABkcnMvZG93bnJldi54bWxQSwUGAAAAAAQABAD5AAAAjwMAAAAA&#10;" strokeweight=".25pt">
                  <v:stroke dashstyle="1 1" endcap="round"/>
                </v:shape>
                <v:shape id="AutoShape 1041" o:spid="_x0000_s1205" type="#_x0000_t32" style="position:absolute;left:537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9h3cQAAADdAAAADwAAAGRycy9kb3ducmV2LnhtbERPTWsCMRC9F/ofwhR602zFlrIaRVos&#10;KhSp7cHjsJluopvJksR1+++NIPQ2j/c503nvGtFRiNazgqdhAYK48tpyreDnezl4BRETssbGMyn4&#10;owjz2f3dFEvtz/xF3S7VIodwLFGBSaktpYyVIYdx6FvizP364DBlGGqpA55zuGvkqChepEPLucFg&#10;S2+GquPu5BS8HzZ2sd5uxnt7OoSPz2PfGTRKPT70iwmIRH36F9/cK53nF+NnuH6TT5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72HdxAAAAN0AAAAPAAAAAAAAAAAA&#10;AAAAAKECAABkcnMvZG93bnJldi54bWxQSwUGAAAAAAQABAD5AAAAkgMAAAAA&#10;" strokeweight=".5pt"/>
                <v:shape id="AutoShape 1042" o:spid="_x0000_s1206" type="#_x0000_t32" style="position:absolute;left:544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XvM8EAAADdAAAADwAAAGRycy9kb3ducmV2LnhtbERPTYvCMBC9L/gfwgje1lQRWapRVBT2&#10;qissexubMS02k5Jk2+qvN8LC3ubxPme57m0tWvKhcqxgMs5AEBdOV2wUnL8O7x8gQkTWWDsmBXcK&#10;sF4N3paYa9fxkdpTNCKFcMhRQRljk0sZipIshrFriBN3dd5iTNAbqT12KdzWcpplc2mx4tRQYkO7&#10;korb6dcq8N/H7m7M/uxo9/gx24l8XA6tUqNhv1mAiNTHf/Gf+1On+dlsDq9v0gl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5e8zwQAAAN0AAAAPAAAAAAAAAAAAAAAA&#10;AKECAABkcnMvZG93bnJldi54bWxQSwUGAAAAAAQABAD5AAAAjwMAAAAA&#10;" strokeweight=".25pt">
                  <v:stroke dashstyle="1 1" endcap="round"/>
                </v:shape>
                <v:shape id="AutoShape 1043" o:spid="_x0000_s1207" type="#_x0000_t32" style="position:absolute;left:551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lKqMIAAADdAAAADwAAAGRycy9kb3ducmV2LnhtbERPTWsCMRC9F/wPYQRvNatIW1ajqFTo&#10;VSsUb+NmzC5uJkuS7q7++qYgeJvH+5zFqre1aMmHyrGCyTgDQVw4XbFRcPzevX6ACBFZY+2YFNwo&#10;wGo5eFlgrl3He2oP0YgUwiFHBWWMTS5lKEqyGMauIU7cxXmLMUFvpPbYpXBby2mWvUmLFaeGEhva&#10;llRcD79Wgf/ZdzdjPo+OtveT2Uzk/bxrlRoN+/UcRKQ+PsUP95dO87PZO/x/k06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lKqMIAAADdAAAADwAAAAAAAAAAAAAA&#10;AAChAgAAZHJzL2Rvd25yZXYueG1sUEsFBgAAAAAEAAQA+QAAAJADAAAAAA==&#10;" strokeweight=".25pt">
                  <v:stroke dashstyle="1 1" endcap="round"/>
                </v:shape>
                <v:shape id="AutoShape 1044" o:spid="_x0000_s1208" type="#_x0000_t32" style="position:absolute;left:557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be2sUAAADdAAAADwAAAGRycy9kb3ducmV2LnhtbESPT2vDMAzF74N9B6NBb6vTUUbJ6pat&#10;rNBr/0DpTYs1JyyWg+0maT/9dBjsJvGe3vtpuR59q3qKqQlsYDYtQBFXwTbsDJyO2+cFqJSRLbaB&#10;ycCNEqxXjw9LLG0YeE/9ITslIZxKNFDn3JVap6omj2kaOmLRvkP0mGWNTtuIg4T7Vr8Uxav22LA0&#10;1NjRpqbq53D1BuJ5P9yc+zwF2twv7mOm71/b3pjJ0/j+BirTmP/Nf9c7K/jFXHDlGxlB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zbe2sUAAADdAAAADwAAAAAAAAAA&#10;AAAAAAChAgAAZHJzL2Rvd25yZXYueG1sUEsFBgAAAAAEAAQA+QAAAJMDAAAAAA==&#10;" strokeweight=".25pt">
                  <v:stroke dashstyle="1 1" endcap="round"/>
                </v:shape>
                <v:shape id="AutoShape 1045" o:spid="_x0000_s1209" type="#_x0000_t32" style="position:absolute;left:564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p7QcIAAADdAAAADwAAAGRycy9kb3ducmV2LnhtbERPTWsCMRC9F/wPYQRvNatIaVejqFTo&#10;VSsUb+NmzC5uJkuS7q7++qYgeJvH+5zFqre1aMmHyrGCyTgDQVw4XbFRcPzevb6DCBFZY+2YFNwo&#10;wGo5eFlgrl3He2oP0YgUwiFHBWWMTS5lKEqyGMauIU7cxXmLMUFvpPbYpXBby2mWvUmLFaeGEhva&#10;llRcD79Wgf/ZdzdjPo+OtveT2Uzk/bxrlRoN+/UcRKQ+PsUP95dO87PZB/x/k06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Hp7QcIAAADdAAAADwAAAAAAAAAAAAAA&#10;AAChAgAAZHJzL2Rvd25yZXYueG1sUEsFBgAAAAAEAAQA+QAAAJADAAAAAA==&#10;" strokeweight=".25pt">
                  <v:stroke dashstyle="1 1" endcap="round"/>
                </v:shape>
              </v:group>
            </w:pict>
          </mc:Fallback>
        </mc:AlternateContent>
      </w:r>
      <w:r w:rsidR="00F276B1">
        <w:rPr>
          <w:rFonts w:ascii="Times New Roman" w:eastAsia="Times New Roman" w:hAnsi="Times New Roman" w:cs="Times New Roman"/>
          <w:noProof/>
          <w:sz w:val="24"/>
          <w:szCs w:val="20"/>
        </w:rPr>
        <mc:AlternateContent>
          <mc:Choice Requires="wps">
            <w:drawing>
              <wp:anchor distT="0" distB="0" distL="114300" distR="114300" simplePos="0" relativeHeight="251716608" behindDoc="0" locked="0" layoutInCell="1" allowOverlap="1" wp14:anchorId="1CF57650" wp14:editId="0FC89F7A">
                <wp:simplePos x="0" y="0"/>
                <wp:positionH relativeFrom="column">
                  <wp:posOffset>111642</wp:posOffset>
                </wp:positionH>
                <wp:positionV relativeFrom="paragraph">
                  <wp:posOffset>68063</wp:posOffset>
                </wp:positionV>
                <wp:extent cx="6162675" cy="2626242"/>
                <wp:effectExtent l="0" t="0" r="28575" b="22225"/>
                <wp:wrapNone/>
                <wp:docPr id="1050" name="Dikdörtgen 10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262624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050" o:spid="_x0000_s1026" style="position:absolute;margin-left:8.8pt;margin-top:5.35pt;width:485.25pt;height:20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" filled="f"/>
            </w:pict>
          </mc:Fallback>
        </mc:AlternateContent>
      </w: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Default="001B05D1" w:rsidP="00154894">
      <w:pPr>
        <w:spacing w:after="0" w:line="240" w:lineRule="auto"/>
        <w:jc w:val="both"/>
        <w:rPr>
          <w:rFonts w:ascii="Times New Roman" w:eastAsia="Times New Roman" w:hAnsi="Times New Roman" w:cs="Times New Roman"/>
          <w:sz w:val="24"/>
          <w:szCs w:val="20"/>
        </w:rPr>
      </w:pPr>
    </w:p>
    <w:p w:rsidR="001B05D1" w:rsidRPr="00154894" w:rsidRDefault="001B05D1" w:rsidP="00154894">
      <w:pPr>
        <w:spacing w:after="0" w:line="240" w:lineRule="auto"/>
        <w:jc w:val="both"/>
        <w:rPr>
          <w:rFonts w:ascii="Times New Roman" w:eastAsia="Times New Roman" w:hAnsi="Times New Roman" w:cs="Times New Roman"/>
          <w:sz w:val="24"/>
          <w:szCs w:val="20"/>
        </w:rPr>
      </w:pPr>
    </w:p>
    <w:tbl>
      <w:tblPr>
        <w:tblStyle w:val="TabloKlavuzu"/>
        <w:tblpPr w:leftFromText="141" w:rightFromText="141" w:vertAnchor="text" w:horzAnchor="margin" w:tblpXSpec="center" w:tblpY="116"/>
        <w:tblW w:w="0" w:type="auto"/>
        <w:tblLook w:val="04A0" w:firstRow="1" w:lastRow="0" w:firstColumn="1" w:lastColumn="0" w:noHBand="0" w:noVBand="1"/>
      </w:tblPr>
      <w:tblGrid>
        <w:gridCol w:w="2518"/>
        <w:gridCol w:w="2977"/>
        <w:gridCol w:w="3685"/>
      </w:tblGrid>
      <w:tr w:rsidR="001B05D1" w:rsidRPr="00115B37" w:rsidTr="001B05D1">
        <w:tc>
          <w:tcPr>
            <w:tcW w:w="2518" w:type="dxa"/>
          </w:tcPr>
          <w:p w:rsidR="001B05D1" w:rsidRPr="00115B37" w:rsidRDefault="001B05D1" w:rsidP="001B05D1">
            <w:pPr>
              <w:rPr>
                <w:sz w:val="18"/>
                <w:szCs w:val="18"/>
              </w:rPr>
            </w:pPr>
            <w:r w:rsidRPr="00115B37">
              <w:rPr>
                <w:sz w:val="18"/>
                <w:szCs w:val="18"/>
              </w:rPr>
              <w:t>Direnç:</w:t>
            </w:r>
          </w:p>
        </w:tc>
        <w:tc>
          <w:tcPr>
            <w:tcW w:w="2977" w:type="dxa"/>
          </w:tcPr>
          <w:p w:rsidR="001B05D1" w:rsidRPr="00115B37" w:rsidRDefault="001B05D1" w:rsidP="00115B37">
            <w:pPr>
              <w:rPr>
                <w:sz w:val="18"/>
                <w:szCs w:val="18"/>
              </w:rPr>
            </w:pPr>
            <w:r w:rsidRPr="00115B37">
              <w:rPr>
                <w:sz w:val="18"/>
                <w:szCs w:val="18"/>
              </w:rPr>
              <w:t xml:space="preserve">Yatay </w:t>
            </w:r>
            <w:proofErr w:type="spellStart"/>
            <w:r w:rsidRPr="00115B37">
              <w:rPr>
                <w:sz w:val="18"/>
                <w:szCs w:val="18"/>
              </w:rPr>
              <w:t>Scala</w:t>
            </w:r>
            <w:proofErr w:type="spellEnd"/>
            <w:r w:rsidRPr="00115B37">
              <w:rPr>
                <w:sz w:val="18"/>
                <w:szCs w:val="18"/>
              </w:rPr>
              <w:t>:                   aniye/div</w:t>
            </w:r>
          </w:p>
        </w:tc>
        <w:tc>
          <w:tcPr>
            <w:tcW w:w="3685" w:type="dxa"/>
          </w:tcPr>
          <w:p w:rsidR="001B05D1" w:rsidRPr="00115B37" w:rsidRDefault="001B05D1" w:rsidP="001B05D1">
            <w:pPr>
              <w:rPr>
                <w:sz w:val="18"/>
                <w:szCs w:val="18"/>
              </w:rPr>
            </w:pPr>
            <w:proofErr w:type="spellStart"/>
            <w:r w:rsidRPr="00115B37">
              <w:rPr>
                <w:sz w:val="18"/>
                <w:szCs w:val="18"/>
              </w:rPr>
              <w:t>Sönümsüz</w:t>
            </w:r>
            <w:proofErr w:type="spellEnd"/>
            <w:r w:rsidRPr="00115B37">
              <w:rPr>
                <w:sz w:val="18"/>
                <w:szCs w:val="18"/>
              </w:rPr>
              <w:t xml:space="preserve"> doğal frekans:</w:t>
            </w:r>
          </w:p>
        </w:tc>
      </w:tr>
      <w:tr w:rsidR="001B05D1" w:rsidRPr="00115B37" w:rsidTr="001B05D1">
        <w:tc>
          <w:tcPr>
            <w:tcW w:w="2518" w:type="dxa"/>
          </w:tcPr>
          <w:p w:rsidR="001B05D1" w:rsidRPr="00115B37" w:rsidRDefault="001B05D1" w:rsidP="001B05D1">
            <w:pPr>
              <w:rPr>
                <w:sz w:val="18"/>
                <w:szCs w:val="18"/>
              </w:rPr>
            </w:pPr>
            <w:r w:rsidRPr="00115B37">
              <w:rPr>
                <w:sz w:val="18"/>
                <w:szCs w:val="18"/>
              </w:rPr>
              <w:t xml:space="preserve">Bobin:                          </w:t>
            </w:r>
          </w:p>
        </w:tc>
        <w:tc>
          <w:tcPr>
            <w:tcW w:w="2977" w:type="dxa"/>
          </w:tcPr>
          <w:p w:rsidR="001B05D1" w:rsidRPr="00115B37" w:rsidRDefault="001B05D1" w:rsidP="001B05D1">
            <w:pPr>
              <w:rPr>
                <w:sz w:val="18"/>
                <w:szCs w:val="18"/>
              </w:rPr>
            </w:pPr>
            <w:r w:rsidRPr="00115B37">
              <w:rPr>
                <w:sz w:val="18"/>
                <w:szCs w:val="18"/>
              </w:rPr>
              <w:t xml:space="preserve">Düşey </w:t>
            </w:r>
            <w:proofErr w:type="spellStart"/>
            <w:r w:rsidRPr="00115B37">
              <w:rPr>
                <w:sz w:val="18"/>
                <w:szCs w:val="18"/>
              </w:rPr>
              <w:t>Scala</w:t>
            </w:r>
            <w:proofErr w:type="spellEnd"/>
            <w:r w:rsidRPr="00115B37">
              <w:rPr>
                <w:sz w:val="18"/>
                <w:szCs w:val="18"/>
              </w:rPr>
              <w:t>:                   Volt/div</w:t>
            </w:r>
          </w:p>
        </w:tc>
        <w:tc>
          <w:tcPr>
            <w:tcW w:w="3685" w:type="dxa"/>
          </w:tcPr>
          <w:p w:rsidR="001B05D1" w:rsidRPr="00115B37" w:rsidRDefault="001B05D1" w:rsidP="001B05D1">
            <w:pPr>
              <w:rPr>
                <w:sz w:val="18"/>
                <w:szCs w:val="18"/>
              </w:rPr>
            </w:pPr>
            <w:r w:rsidRPr="00115B37">
              <w:rPr>
                <w:sz w:val="18"/>
                <w:szCs w:val="18"/>
              </w:rPr>
              <w:t>Sönüm oranı:</w:t>
            </w:r>
          </w:p>
        </w:tc>
      </w:tr>
      <w:tr w:rsidR="001B05D1" w:rsidRPr="00115B37" w:rsidTr="001B05D1">
        <w:tc>
          <w:tcPr>
            <w:tcW w:w="2518" w:type="dxa"/>
          </w:tcPr>
          <w:p w:rsidR="001B05D1" w:rsidRPr="00115B37" w:rsidRDefault="001B05D1" w:rsidP="001B05D1">
            <w:pPr>
              <w:rPr>
                <w:sz w:val="18"/>
                <w:szCs w:val="18"/>
              </w:rPr>
            </w:pPr>
            <w:r w:rsidRPr="00115B37">
              <w:rPr>
                <w:sz w:val="18"/>
                <w:szCs w:val="18"/>
              </w:rPr>
              <w:t xml:space="preserve">Kondansatör:                         </w:t>
            </w:r>
          </w:p>
        </w:tc>
        <w:tc>
          <w:tcPr>
            <w:tcW w:w="2977" w:type="dxa"/>
          </w:tcPr>
          <w:p w:rsidR="001B05D1" w:rsidRPr="00115B37" w:rsidRDefault="001B05D1" w:rsidP="001B05D1">
            <w:pPr>
              <w:rPr>
                <w:sz w:val="18"/>
                <w:szCs w:val="18"/>
              </w:rPr>
            </w:pPr>
            <w:r w:rsidRPr="00115B37">
              <w:rPr>
                <w:sz w:val="18"/>
                <w:szCs w:val="18"/>
              </w:rPr>
              <w:t>Tepe değeri:</w:t>
            </w:r>
          </w:p>
        </w:tc>
        <w:tc>
          <w:tcPr>
            <w:tcW w:w="3685" w:type="dxa"/>
            <w:vMerge w:val="restart"/>
          </w:tcPr>
          <w:p w:rsidR="001B05D1" w:rsidRPr="00115B37" w:rsidRDefault="001B05D1" w:rsidP="001B05D1">
            <w:pPr>
              <w:rPr>
                <w:sz w:val="18"/>
                <w:szCs w:val="18"/>
              </w:rPr>
            </w:pPr>
            <w:r w:rsidRPr="00115B37">
              <w:rPr>
                <w:sz w:val="18"/>
                <w:szCs w:val="18"/>
              </w:rPr>
              <w:t xml:space="preserve">Sönüm tipi:                </w:t>
            </w:r>
            <w:r w:rsidR="00F276B1" w:rsidRPr="00115B37">
              <w:rPr>
                <w:rFonts w:ascii="Calibri" w:hAnsi="Calibri"/>
                <w:sz w:val="18"/>
                <w:szCs w:val="18"/>
              </w:rPr>
              <w:t>⃝</w:t>
            </w:r>
            <w:r w:rsidRPr="00115B37">
              <w:rPr>
                <w:sz w:val="18"/>
                <w:szCs w:val="18"/>
              </w:rPr>
              <w:t xml:space="preserve"> Az sönümlü</w:t>
            </w:r>
          </w:p>
          <w:p w:rsidR="001B05D1" w:rsidRPr="00115B37" w:rsidRDefault="00F276B1" w:rsidP="001B05D1">
            <w:pPr>
              <w:rPr>
                <w:sz w:val="18"/>
                <w:szCs w:val="18"/>
              </w:rPr>
            </w:pPr>
            <w:r w:rsidRPr="00115B37">
              <w:rPr>
                <w:rFonts w:ascii="Calibri" w:hAnsi="Calibri"/>
                <w:sz w:val="18"/>
                <w:szCs w:val="18"/>
              </w:rPr>
              <w:t>⃝</w:t>
            </w:r>
            <w:r w:rsidR="001B05D1" w:rsidRPr="00115B37">
              <w:rPr>
                <w:sz w:val="18"/>
                <w:szCs w:val="18"/>
              </w:rPr>
              <w:t xml:space="preserve"> Kritik sönümlü      </w:t>
            </w:r>
            <w:r w:rsidRPr="00115B37">
              <w:rPr>
                <w:rFonts w:ascii="Calibri" w:hAnsi="Calibri"/>
                <w:sz w:val="18"/>
                <w:szCs w:val="18"/>
              </w:rPr>
              <w:t>⃝</w:t>
            </w:r>
            <w:r w:rsidR="001B05D1" w:rsidRPr="00115B37">
              <w:rPr>
                <w:sz w:val="18"/>
                <w:szCs w:val="18"/>
              </w:rPr>
              <w:t xml:space="preserve"> Aşırı sönümlü</w:t>
            </w:r>
          </w:p>
        </w:tc>
      </w:tr>
      <w:tr w:rsidR="001B05D1" w:rsidRPr="00115B37" w:rsidTr="001B05D1">
        <w:tc>
          <w:tcPr>
            <w:tcW w:w="2518" w:type="dxa"/>
          </w:tcPr>
          <w:p w:rsidR="001B05D1" w:rsidRPr="00115B37" w:rsidRDefault="001B05D1" w:rsidP="001B05D1">
            <w:pPr>
              <w:rPr>
                <w:sz w:val="18"/>
                <w:szCs w:val="18"/>
              </w:rPr>
            </w:pPr>
            <w:r w:rsidRPr="00115B37">
              <w:rPr>
                <w:sz w:val="18"/>
                <w:szCs w:val="18"/>
              </w:rPr>
              <w:t xml:space="preserve">Kaynak Frekansı:                    </w:t>
            </w:r>
          </w:p>
        </w:tc>
        <w:tc>
          <w:tcPr>
            <w:tcW w:w="2977" w:type="dxa"/>
          </w:tcPr>
          <w:p w:rsidR="001B05D1" w:rsidRPr="00115B37" w:rsidRDefault="001B05D1" w:rsidP="001B05D1">
            <w:pPr>
              <w:rPr>
                <w:sz w:val="18"/>
                <w:szCs w:val="18"/>
              </w:rPr>
            </w:pPr>
            <w:r w:rsidRPr="00115B37">
              <w:rPr>
                <w:sz w:val="18"/>
                <w:szCs w:val="18"/>
              </w:rPr>
              <w:t>Taban değeri:</w:t>
            </w:r>
          </w:p>
        </w:tc>
        <w:tc>
          <w:tcPr>
            <w:tcW w:w="3685" w:type="dxa"/>
            <w:vMerge/>
          </w:tcPr>
          <w:p w:rsidR="001B05D1" w:rsidRPr="00115B37" w:rsidRDefault="001B05D1" w:rsidP="001B05D1">
            <w:pPr>
              <w:rPr>
                <w:sz w:val="18"/>
                <w:szCs w:val="18"/>
              </w:rPr>
            </w:pPr>
          </w:p>
        </w:tc>
      </w:tr>
      <w:tr w:rsidR="001B05D1" w:rsidRPr="00115B37" w:rsidTr="001B05D1">
        <w:tc>
          <w:tcPr>
            <w:tcW w:w="2518" w:type="dxa"/>
          </w:tcPr>
          <w:p w:rsidR="001B05D1" w:rsidRPr="00115B37" w:rsidRDefault="001B05D1" w:rsidP="001B05D1">
            <w:pPr>
              <w:rPr>
                <w:sz w:val="18"/>
                <w:szCs w:val="18"/>
              </w:rPr>
            </w:pPr>
            <w:r w:rsidRPr="00115B37">
              <w:rPr>
                <w:sz w:val="18"/>
                <w:szCs w:val="18"/>
              </w:rPr>
              <w:t xml:space="preserve">Kaynak Genliği:                </w:t>
            </w:r>
          </w:p>
        </w:tc>
        <w:tc>
          <w:tcPr>
            <w:tcW w:w="6662" w:type="dxa"/>
            <w:gridSpan w:val="2"/>
          </w:tcPr>
          <w:p w:rsidR="001B05D1" w:rsidRPr="00115B37" w:rsidRDefault="001B05D1" w:rsidP="001B05D1">
            <w:pPr>
              <w:rPr>
                <w:sz w:val="18"/>
                <w:szCs w:val="18"/>
              </w:rPr>
            </w:pPr>
            <w:r w:rsidRPr="00115B37">
              <w:rPr>
                <w:sz w:val="18"/>
                <w:szCs w:val="18"/>
              </w:rPr>
              <w:t>Karakteristik denklem:</w:t>
            </w:r>
          </w:p>
        </w:tc>
      </w:tr>
    </w:tbl>
    <w:p w:rsidR="00154894" w:rsidRDefault="00115B37" w:rsidP="00154894">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noProof/>
          <w:sz w:val="24"/>
          <w:szCs w:val="20"/>
        </w:rPr>
        <mc:AlternateContent>
          <mc:Choice Requires="wps">
            <w:drawing>
              <wp:anchor distT="0" distB="0" distL="114300" distR="114300" simplePos="0" relativeHeight="251719680" behindDoc="0" locked="0" layoutInCell="1" allowOverlap="1" wp14:anchorId="1E9AB894" wp14:editId="30A7D484">
                <wp:simplePos x="0" y="0"/>
                <wp:positionH relativeFrom="column">
                  <wp:posOffset>111642</wp:posOffset>
                </wp:positionH>
                <wp:positionV relativeFrom="paragraph">
                  <wp:posOffset>1006431</wp:posOffset>
                </wp:positionV>
                <wp:extent cx="6162675" cy="2700669"/>
                <wp:effectExtent l="0" t="0" r="28575" b="23495"/>
                <wp:wrapNone/>
                <wp:docPr id="1051" name="Dikdörtgen 10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27006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051" o:spid="_x0000_s1026" style="position:absolute;margin-left:8.8pt;margin-top:79.25pt;width:485.25pt;height:21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" filled="f"/>
            </w:pict>
          </mc:Fallback>
        </mc:AlternateContent>
      </w:r>
    </w:p>
    <w:p w:rsidR="002D76E4" w:rsidRDefault="00115B37" w:rsidP="00154894">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noProof/>
          <w:sz w:val="24"/>
          <w:szCs w:val="20"/>
        </w:rPr>
        <mc:AlternateContent>
          <mc:Choice Requires="wpg">
            <w:drawing>
              <wp:anchor distT="0" distB="0" distL="114300" distR="114300" simplePos="0" relativeHeight="251724800" behindDoc="0" locked="0" layoutInCell="1" allowOverlap="1" wp14:anchorId="793AB983" wp14:editId="5CEBE1E1">
                <wp:simplePos x="0" y="0"/>
                <wp:positionH relativeFrom="column">
                  <wp:posOffset>1143000</wp:posOffset>
                </wp:positionH>
                <wp:positionV relativeFrom="paragraph">
                  <wp:posOffset>28575</wp:posOffset>
                </wp:positionV>
                <wp:extent cx="4327341" cy="1562986"/>
                <wp:effectExtent l="0" t="0" r="35560" b="18415"/>
                <wp:wrapNone/>
                <wp:docPr id="1608" name="Grup 16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7341" cy="1562986"/>
                          <a:chOff x="2323" y="2337"/>
                          <a:chExt cx="6779" cy="2696"/>
                        </a:xfrm>
                      </wpg:grpSpPr>
                      <wps:wsp>
                        <wps:cNvPr id="1609" name="AutoShape 863"/>
                        <wps:cNvCnPr>
                          <a:cxnSpLocks noChangeShapeType="1"/>
                        </wps:cNvCnPr>
                        <wps:spPr bwMode="auto">
                          <a:xfrm rot="5400000">
                            <a:off x="7405" y="713"/>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10" name="AutoShape 864"/>
                        <wps:cNvCnPr>
                          <a:cxnSpLocks noChangeShapeType="1"/>
                        </wps:cNvCnPr>
                        <wps:spPr bwMode="auto">
                          <a:xfrm rot="5400000">
                            <a:off x="7405" y="77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11" name="AutoShape 865"/>
                        <wps:cNvCnPr>
                          <a:cxnSpLocks noChangeShapeType="1"/>
                        </wps:cNvCnPr>
                        <wps:spPr bwMode="auto">
                          <a:xfrm rot="5400000">
                            <a:off x="7405" y="84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12" name="AutoShape 866"/>
                        <wps:cNvCnPr>
                          <a:cxnSpLocks noChangeShapeType="1"/>
                        </wps:cNvCnPr>
                        <wps:spPr bwMode="auto">
                          <a:xfrm rot="5400000">
                            <a:off x="7405" y="909"/>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13" name="AutoShape 867"/>
                        <wps:cNvCnPr>
                          <a:cxnSpLocks noChangeShapeType="1"/>
                        </wps:cNvCnPr>
                        <wps:spPr bwMode="auto">
                          <a:xfrm rot="5400000">
                            <a:off x="7405" y="97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14" name="AutoShape 868"/>
                        <wps:cNvCnPr>
                          <a:cxnSpLocks noChangeShapeType="1"/>
                        </wps:cNvCnPr>
                        <wps:spPr bwMode="auto">
                          <a:xfrm rot="5400000">
                            <a:off x="7405" y="1041"/>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15" name="AutoShape 869"/>
                        <wps:cNvCnPr>
                          <a:cxnSpLocks noChangeShapeType="1"/>
                        </wps:cNvCnPr>
                        <wps:spPr bwMode="auto">
                          <a:xfrm rot="5400000">
                            <a:off x="7405" y="1107"/>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16" name="AutoShape 870"/>
                        <wps:cNvCnPr>
                          <a:cxnSpLocks noChangeShapeType="1"/>
                        </wps:cNvCnPr>
                        <wps:spPr bwMode="auto">
                          <a:xfrm rot="5400000">
                            <a:off x="7405" y="1172"/>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17" name="AutoShape 871"/>
                        <wps:cNvCnPr>
                          <a:cxnSpLocks noChangeShapeType="1"/>
                        </wps:cNvCnPr>
                        <wps:spPr bwMode="auto">
                          <a:xfrm rot="5400000">
                            <a:off x="7405" y="123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18" name="AutoShape 872"/>
                        <wps:cNvCnPr>
                          <a:cxnSpLocks noChangeShapeType="1"/>
                        </wps:cNvCnPr>
                        <wps:spPr bwMode="auto">
                          <a:xfrm rot="5400000">
                            <a:off x="7405" y="130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19" name="AutoShape 873"/>
                        <wps:cNvCnPr>
                          <a:cxnSpLocks noChangeShapeType="1"/>
                        </wps:cNvCnPr>
                        <wps:spPr bwMode="auto">
                          <a:xfrm rot="5400000">
                            <a:off x="7405" y="1369"/>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20" name="AutoShape 874"/>
                        <wps:cNvCnPr>
                          <a:cxnSpLocks noChangeShapeType="1"/>
                        </wps:cNvCnPr>
                        <wps:spPr bwMode="auto">
                          <a:xfrm rot="5400000">
                            <a:off x="7405" y="143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21" name="AutoShape 875"/>
                        <wps:cNvCnPr>
                          <a:cxnSpLocks noChangeShapeType="1"/>
                        </wps:cNvCnPr>
                        <wps:spPr bwMode="auto">
                          <a:xfrm rot="5400000">
                            <a:off x="7405" y="1500"/>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22" name="AutoShape 876"/>
                        <wps:cNvCnPr>
                          <a:cxnSpLocks noChangeShapeType="1"/>
                        </wps:cNvCnPr>
                        <wps:spPr bwMode="auto">
                          <a:xfrm rot="5400000">
                            <a:off x="7405" y="156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23" name="AutoShape 877"/>
                        <wps:cNvCnPr>
                          <a:cxnSpLocks noChangeShapeType="1"/>
                        </wps:cNvCnPr>
                        <wps:spPr bwMode="auto">
                          <a:xfrm rot="5400000">
                            <a:off x="7405" y="163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24" name="AutoShape 878"/>
                        <wps:cNvCnPr>
                          <a:cxnSpLocks noChangeShapeType="1"/>
                        </wps:cNvCnPr>
                        <wps:spPr bwMode="auto">
                          <a:xfrm rot="5400000">
                            <a:off x="7405" y="1697"/>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25" name="AutoShape 879"/>
                        <wps:cNvCnPr>
                          <a:cxnSpLocks noChangeShapeType="1"/>
                        </wps:cNvCnPr>
                        <wps:spPr bwMode="auto">
                          <a:xfrm rot="5400000">
                            <a:off x="7405" y="1762"/>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26" name="AutoShape 880"/>
                        <wps:cNvCnPr>
                          <a:cxnSpLocks noChangeShapeType="1"/>
                        </wps:cNvCnPr>
                        <wps:spPr bwMode="auto">
                          <a:xfrm rot="5400000">
                            <a:off x="7405" y="182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27" name="AutoShape 881"/>
                        <wps:cNvCnPr>
                          <a:cxnSpLocks noChangeShapeType="1"/>
                        </wps:cNvCnPr>
                        <wps:spPr bwMode="auto">
                          <a:xfrm rot="5400000">
                            <a:off x="7405" y="189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28" name="AutoShape 882"/>
                        <wps:cNvCnPr>
                          <a:cxnSpLocks noChangeShapeType="1"/>
                        </wps:cNvCnPr>
                        <wps:spPr bwMode="auto">
                          <a:xfrm rot="5400000">
                            <a:off x="7405" y="1960"/>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29" name="AutoShape 883"/>
                        <wps:cNvCnPr>
                          <a:cxnSpLocks noChangeShapeType="1"/>
                        </wps:cNvCnPr>
                        <wps:spPr bwMode="auto">
                          <a:xfrm rot="5400000">
                            <a:off x="7407" y="2025"/>
                            <a:ext cx="0" cy="339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30" name="AutoShape 884"/>
                        <wps:cNvCnPr>
                          <a:cxnSpLocks noChangeShapeType="1"/>
                        </wps:cNvCnPr>
                        <wps:spPr bwMode="auto">
                          <a:xfrm rot="5400000">
                            <a:off x="7405" y="209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31" name="AutoShape 885"/>
                        <wps:cNvCnPr>
                          <a:cxnSpLocks noChangeShapeType="1"/>
                        </wps:cNvCnPr>
                        <wps:spPr bwMode="auto">
                          <a:xfrm rot="5400000">
                            <a:off x="7405" y="215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32" name="AutoShape 886"/>
                        <wps:cNvCnPr>
                          <a:cxnSpLocks noChangeShapeType="1"/>
                        </wps:cNvCnPr>
                        <wps:spPr bwMode="auto">
                          <a:xfrm rot="5400000">
                            <a:off x="7405" y="222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33" name="AutoShape 887"/>
                        <wps:cNvCnPr>
                          <a:cxnSpLocks noChangeShapeType="1"/>
                        </wps:cNvCnPr>
                        <wps:spPr bwMode="auto">
                          <a:xfrm rot="5400000">
                            <a:off x="7405" y="228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34" name="AutoShape 888"/>
                        <wps:cNvCnPr>
                          <a:cxnSpLocks noChangeShapeType="1"/>
                        </wps:cNvCnPr>
                        <wps:spPr bwMode="auto">
                          <a:xfrm rot="5400000">
                            <a:off x="7405" y="2353"/>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35" name="AutoShape 889"/>
                        <wps:cNvCnPr>
                          <a:cxnSpLocks noChangeShapeType="1"/>
                        </wps:cNvCnPr>
                        <wps:spPr bwMode="auto">
                          <a:xfrm rot="5400000">
                            <a:off x="7405" y="241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36" name="AutoShape 890"/>
                        <wps:cNvCnPr>
                          <a:cxnSpLocks noChangeShapeType="1"/>
                        </wps:cNvCnPr>
                        <wps:spPr bwMode="auto">
                          <a:xfrm rot="5400000">
                            <a:off x="7405" y="248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37" name="AutoShape 891"/>
                        <wps:cNvCnPr>
                          <a:cxnSpLocks noChangeShapeType="1"/>
                        </wps:cNvCnPr>
                        <wps:spPr bwMode="auto">
                          <a:xfrm rot="5400000">
                            <a:off x="7405" y="255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38" name="AutoShape 892"/>
                        <wps:cNvCnPr>
                          <a:cxnSpLocks noChangeShapeType="1"/>
                        </wps:cNvCnPr>
                        <wps:spPr bwMode="auto">
                          <a:xfrm rot="5400000">
                            <a:off x="7405" y="261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39" name="AutoShape 893"/>
                        <wps:cNvCnPr>
                          <a:cxnSpLocks noChangeShapeType="1"/>
                        </wps:cNvCnPr>
                        <wps:spPr bwMode="auto">
                          <a:xfrm rot="5400000">
                            <a:off x="7405" y="2682"/>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40" name="AutoShape 894"/>
                        <wps:cNvCnPr>
                          <a:cxnSpLocks noChangeShapeType="1"/>
                        </wps:cNvCnPr>
                        <wps:spPr bwMode="auto">
                          <a:xfrm rot="5400000">
                            <a:off x="7405" y="274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41" name="AutoShape 895"/>
                        <wps:cNvCnPr>
                          <a:cxnSpLocks noChangeShapeType="1"/>
                        </wps:cNvCnPr>
                        <wps:spPr bwMode="auto">
                          <a:xfrm rot="5400000">
                            <a:off x="7405" y="281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42" name="AutoShape 896"/>
                        <wps:cNvCnPr>
                          <a:cxnSpLocks noChangeShapeType="1"/>
                        </wps:cNvCnPr>
                        <wps:spPr bwMode="auto">
                          <a:xfrm rot="5400000">
                            <a:off x="7405" y="2877"/>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43" name="AutoShape 897"/>
                        <wps:cNvCnPr>
                          <a:cxnSpLocks noChangeShapeType="1"/>
                        </wps:cNvCnPr>
                        <wps:spPr bwMode="auto">
                          <a:xfrm rot="5400000">
                            <a:off x="7405" y="294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44" name="AutoShape 898"/>
                        <wps:cNvCnPr>
                          <a:cxnSpLocks noChangeShapeType="1"/>
                        </wps:cNvCnPr>
                        <wps:spPr bwMode="auto">
                          <a:xfrm rot="5400000">
                            <a:off x="7405" y="3009"/>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45" name="AutoShape 899"/>
                        <wps:cNvCnPr>
                          <a:cxnSpLocks noChangeShapeType="1"/>
                        </wps:cNvCnPr>
                        <wps:spPr bwMode="auto">
                          <a:xfrm rot="5400000">
                            <a:off x="7405" y="307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46" name="AutoShape 900"/>
                        <wps:cNvCnPr>
                          <a:cxnSpLocks noChangeShapeType="1"/>
                        </wps:cNvCnPr>
                        <wps:spPr bwMode="auto">
                          <a:xfrm rot="5400000">
                            <a:off x="7405" y="3139"/>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47" name="AutoShape 901"/>
                        <wps:cNvCnPr>
                          <a:cxnSpLocks noChangeShapeType="1"/>
                        </wps:cNvCnPr>
                        <wps:spPr bwMode="auto">
                          <a:xfrm rot="5400000">
                            <a:off x="7405" y="320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48" name="AutoShape 902"/>
                        <wps:cNvCnPr>
                          <a:cxnSpLocks noChangeShapeType="1"/>
                        </wps:cNvCnPr>
                        <wps:spPr bwMode="auto">
                          <a:xfrm rot="5400000">
                            <a:off x="7405" y="327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49" name="AutoShape 903"/>
                        <wps:cNvCnPr>
                          <a:cxnSpLocks noChangeShapeType="1"/>
                        </wps:cNvCnPr>
                        <wps:spPr bwMode="auto">
                          <a:xfrm rot="5400000">
                            <a:off x="7405" y="3337"/>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50" name="AutoShape 904"/>
                        <wps:cNvCnPr>
                          <a:cxnSpLocks noChangeShapeType="1"/>
                        </wps:cNvCnPr>
                        <wps:spPr bwMode="auto">
                          <a:xfrm>
                            <a:off x="5709" y="2409"/>
                            <a:ext cx="0" cy="26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51" name="AutoShape 905"/>
                        <wps:cNvCnPr>
                          <a:cxnSpLocks noChangeShapeType="1"/>
                        </wps:cNvCnPr>
                        <wps:spPr bwMode="auto">
                          <a:xfrm>
                            <a:off x="577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52" name="AutoShape 906"/>
                        <wps:cNvCnPr>
                          <a:cxnSpLocks noChangeShapeType="1"/>
                        </wps:cNvCnPr>
                        <wps:spPr bwMode="auto">
                          <a:xfrm>
                            <a:off x="584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53" name="AutoShape 907"/>
                        <wps:cNvCnPr>
                          <a:cxnSpLocks noChangeShapeType="1"/>
                        </wps:cNvCnPr>
                        <wps:spPr bwMode="auto">
                          <a:xfrm>
                            <a:off x="591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54" name="AutoShape 908"/>
                        <wps:cNvCnPr>
                          <a:cxnSpLocks noChangeShapeType="1"/>
                        </wps:cNvCnPr>
                        <wps:spPr bwMode="auto">
                          <a:xfrm>
                            <a:off x="598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55" name="AutoShape 909"/>
                        <wps:cNvCnPr>
                          <a:cxnSpLocks noChangeShapeType="1"/>
                        </wps:cNvCnPr>
                        <wps:spPr bwMode="auto">
                          <a:xfrm>
                            <a:off x="6047"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56" name="AutoShape 910"/>
                        <wps:cNvCnPr>
                          <a:cxnSpLocks noChangeShapeType="1"/>
                        </wps:cNvCnPr>
                        <wps:spPr bwMode="auto">
                          <a:xfrm>
                            <a:off x="611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57" name="AutoShape 911"/>
                        <wps:cNvCnPr>
                          <a:cxnSpLocks noChangeShapeType="1"/>
                        </wps:cNvCnPr>
                        <wps:spPr bwMode="auto">
                          <a:xfrm>
                            <a:off x="618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58" name="AutoShape 912"/>
                        <wps:cNvCnPr>
                          <a:cxnSpLocks noChangeShapeType="1"/>
                        </wps:cNvCnPr>
                        <wps:spPr bwMode="auto">
                          <a:xfrm>
                            <a:off x="625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59" name="AutoShape 913"/>
                        <wps:cNvCnPr>
                          <a:cxnSpLocks noChangeShapeType="1"/>
                        </wps:cNvCnPr>
                        <wps:spPr bwMode="auto">
                          <a:xfrm>
                            <a:off x="631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60" name="AutoShape 914"/>
                        <wps:cNvCnPr>
                          <a:cxnSpLocks noChangeShapeType="1"/>
                        </wps:cNvCnPr>
                        <wps:spPr bwMode="auto">
                          <a:xfrm>
                            <a:off x="6387"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61" name="AutoShape 915"/>
                        <wps:cNvCnPr>
                          <a:cxnSpLocks noChangeShapeType="1"/>
                        </wps:cNvCnPr>
                        <wps:spPr bwMode="auto">
                          <a:xfrm>
                            <a:off x="645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62" name="AutoShape 916"/>
                        <wps:cNvCnPr>
                          <a:cxnSpLocks noChangeShapeType="1"/>
                        </wps:cNvCnPr>
                        <wps:spPr bwMode="auto">
                          <a:xfrm>
                            <a:off x="652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63" name="AutoShape 917"/>
                        <wps:cNvCnPr>
                          <a:cxnSpLocks noChangeShapeType="1"/>
                        </wps:cNvCnPr>
                        <wps:spPr bwMode="auto">
                          <a:xfrm>
                            <a:off x="659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64" name="AutoShape 918"/>
                        <wps:cNvCnPr>
                          <a:cxnSpLocks noChangeShapeType="1"/>
                        </wps:cNvCnPr>
                        <wps:spPr bwMode="auto">
                          <a:xfrm>
                            <a:off x="665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65" name="AutoShape 919"/>
                        <wps:cNvCnPr>
                          <a:cxnSpLocks noChangeShapeType="1"/>
                        </wps:cNvCnPr>
                        <wps:spPr bwMode="auto">
                          <a:xfrm>
                            <a:off x="6727"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66" name="AutoShape 920"/>
                        <wps:cNvCnPr>
                          <a:cxnSpLocks noChangeShapeType="1"/>
                        </wps:cNvCnPr>
                        <wps:spPr bwMode="auto">
                          <a:xfrm>
                            <a:off x="679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67" name="AutoShape 921"/>
                        <wps:cNvCnPr>
                          <a:cxnSpLocks noChangeShapeType="1"/>
                        </wps:cNvCnPr>
                        <wps:spPr bwMode="auto">
                          <a:xfrm>
                            <a:off x="686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68" name="AutoShape 922"/>
                        <wps:cNvCnPr>
                          <a:cxnSpLocks noChangeShapeType="1"/>
                        </wps:cNvCnPr>
                        <wps:spPr bwMode="auto">
                          <a:xfrm>
                            <a:off x="692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69" name="AutoShape 923"/>
                        <wps:cNvCnPr>
                          <a:cxnSpLocks noChangeShapeType="1"/>
                        </wps:cNvCnPr>
                        <wps:spPr bwMode="auto">
                          <a:xfrm>
                            <a:off x="699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70" name="AutoShape 924"/>
                        <wps:cNvCnPr>
                          <a:cxnSpLocks noChangeShapeType="1"/>
                        </wps:cNvCnPr>
                        <wps:spPr bwMode="auto">
                          <a:xfrm>
                            <a:off x="7065"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71" name="AutoShape 925"/>
                        <wps:cNvCnPr>
                          <a:cxnSpLocks noChangeShapeType="1"/>
                        </wps:cNvCnPr>
                        <wps:spPr bwMode="auto">
                          <a:xfrm>
                            <a:off x="713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72" name="AutoShape 926"/>
                        <wps:cNvCnPr>
                          <a:cxnSpLocks noChangeShapeType="1"/>
                        </wps:cNvCnPr>
                        <wps:spPr bwMode="auto">
                          <a:xfrm>
                            <a:off x="720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73" name="AutoShape 927"/>
                        <wps:cNvCnPr>
                          <a:cxnSpLocks noChangeShapeType="1"/>
                        </wps:cNvCnPr>
                        <wps:spPr bwMode="auto">
                          <a:xfrm>
                            <a:off x="726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74" name="AutoShape 928"/>
                        <wps:cNvCnPr>
                          <a:cxnSpLocks noChangeShapeType="1"/>
                        </wps:cNvCnPr>
                        <wps:spPr bwMode="auto">
                          <a:xfrm>
                            <a:off x="733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75" name="AutoShape 929"/>
                        <wps:cNvCnPr>
                          <a:cxnSpLocks noChangeShapeType="1"/>
                        </wps:cNvCnPr>
                        <wps:spPr bwMode="auto">
                          <a:xfrm>
                            <a:off x="7405" y="2409"/>
                            <a:ext cx="0" cy="26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76" name="AutoShape 930"/>
                        <wps:cNvCnPr>
                          <a:cxnSpLocks noChangeShapeType="1"/>
                        </wps:cNvCnPr>
                        <wps:spPr bwMode="auto">
                          <a:xfrm>
                            <a:off x="747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77" name="AutoShape 931"/>
                        <wps:cNvCnPr>
                          <a:cxnSpLocks noChangeShapeType="1"/>
                        </wps:cNvCnPr>
                        <wps:spPr bwMode="auto">
                          <a:xfrm>
                            <a:off x="753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78" name="AutoShape 932"/>
                        <wps:cNvCnPr>
                          <a:cxnSpLocks noChangeShapeType="1"/>
                        </wps:cNvCnPr>
                        <wps:spPr bwMode="auto">
                          <a:xfrm>
                            <a:off x="760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79" name="AutoShape 933"/>
                        <wps:cNvCnPr>
                          <a:cxnSpLocks noChangeShapeType="1"/>
                        </wps:cNvCnPr>
                        <wps:spPr bwMode="auto">
                          <a:xfrm>
                            <a:off x="767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80" name="AutoShape 934"/>
                        <wps:cNvCnPr>
                          <a:cxnSpLocks noChangeShapeType="1"/>
                        </wps:cNvCnPr>
                        <wps:spPr bwMode="auto">
                          <a:xfrm>
                            <a:off x="7744"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81" name="AutoShape 935"/>
                        <wps:cNvCnPr>
                          <a:cxnSpLocks noChangeShapeType="1"/>
                        </wps:cNvCnPr>
                        <wps:spPr bwMode="auto">
                          <a:xfrm>
                            <a:off x="781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82" name="AutoShape 936"/>
                        <wps:cNvCnPr>
                          <a:cxnSpLocks noChangeShapeType="1"/>
                        </wps:cNvCnPr>
                        <wps:spPr bwMode="auto">
                          <a:xfrm>
                            <a:off x="787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83" name="AutoShape 937"/>
                        <wps:cNvCnPr>
                          <a:cxnSpLocks noChangeShapeType="1"/>
                        </wps:cNvCnPr>
                        <wps:spPr bwMode="auto">
                          <a:xfrm>
                            <a:off x="794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84" name="AutoShape 938"/>
                        <wps:cNvCnPr>
                          <a:cxnSpLocks noChangeShapeType="1"/>
                        </wps:cNvCnPr>
                        <wps:spPr bwMode="auto">
                          <a:xfrm>
                            <a:off x="801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85" name="AutoShape 939"/>
                        <wps:cNvCnPr>
                          <a:cxnSpLocks noChangeShapeType="1"/>
                        </wps:cNvCnPr>
                        <wps:spPr bwMode="auto">
                          <a:xfrm>
                            <a:off x="8082"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86" name="AutoShape 940"/>
                        <wps:cNvCnPr>
                          <a:cxnSpLocks noChangeShapeType="1"/>
                        </wps:cNvCnPr>
                        <wps:spPr bwMode="auto">
                          <a:xfrm>
                            <a:off x="815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87" name="AutoShape 941"/>
                        <wps:cNvCnPr>
                          <a:cxnSpLocks noChangeShapeType="1"/>
                        </wps:cNvCnPr>
                        <wps:spPr bwMode="auto">
                          <a:xfrm>
                            <a:off x="821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88" name="AutoShape 942"/>
                        <wps:cNvCnPr>
                          <a:cxnSpLocks noChangeShapeType="1"/>
                        </wps:cNvCnPr>
                        <wps:spPr bwMode="auto">
                          <a:xfrm>
                            <a:off x="828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89" name="AutoShape 943"/>
                        <wps:cNvCnPr>
                          <a:cxnSpLocks noChangeShapeType="1"/>
                        </wps:cNvCnPr>
                        <wps:spPr bwMode="auto">
                          <a:xfrm>
                            <a:off x="835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90" name="AutoShape 944"/>
                        <wps:cNvCnPr>
                          <a:cxnSpLocks noChangeShapeType="1"/>
                        </wps:cNvCnPr>
                        <wps:spPr bwMode="auto">
                          <a:xfrm>
                            <a:off x="8421"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91" name="AutoShape 945"/>
                        <wps:cNvCnPr>
                          <a:cxnSpLocks noChangeShapeType="1"/>
                        </wps:cNvCnPr>
                        <wps:spPr bwMode="auto">
                          <a:xfrm>
                            <a:off x="849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92" name="AutoShape 946"/>
                        <wps:cNvCnPr>
                          <a:cxnSpLocks noChangeShapeType="1"/>
                        </wps:cNvCnPr>
                        <wps:spPr bwMode="auto">
                          <a:xfrm>
                            <a:off x="855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93" name="AutoShape 947"/>
                        <wps:cNvCnPr>
                          <a:cxnSpLocks noChangeShapeType="1"/>
                        </wps:cNvCnPr>
                        <wps:spPr bwMode="auto">
                          <a:xfrm>
                            <a:off x="862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94" name="AutoShape 948"/>
                        <wps:cNvCnPr>
                          <a:cxnSpLocks noChangeShapeType="1"/>
                        </wps:cNvCnPr>
                        <wps:spPr bwMode="auto">
                          <a:xfrm>
                            <a:off x="869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95" name="AutoShape 949"/>
                        <wps:cNvCnPr>
                          <a:cxnSpLocks noChangeShapeType="1"/>
                        </wps:cNvCnPr>
                        <wps:spPr bwMode="auto">
                          <a:xfrm>
                            <a:off x="8761"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96" name="AutoShape 950"/>
                        <wps:cNvCnPr>
                          <a:cxnSpLocks noChangeShapeType="1"/>
                        </wps:cNvCnPr>
                        <wps:spPr bwMode="auto">
                          <a:xfrm>
                            <a:off x="882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97" name="AutoShape 951"/>
                        <wps:cNvCnPr>
                          <a:cxnSpLocks noChangeShapeType="1"/>
                        </wps:cNvCnPr>
                        <wps:spPr bwMode="auto">
                          <a:xfrm>
                            <a:off x="889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98" name="AutoShape 952"/>
                        <wps:cNvCnPr>
                          <a:cxnSpLocks noChangeShapeType="1"/>
                        </wps:cNvCnPr>
                        <wps:spPr bwMode="auto">
                          <a:xfrm>
                            <a:off x="896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99" name="AutoShape 953"/>
                        <wps:cNvCnPr>
                          <a:cxnSpLocks noChangeShapeType="1"/>
                        </wps:cNvCnPr>
                        <wps:spPr bwMode="auto">
                          <a:xfrm>
                            <a:off x="903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00" name="AutoShape 954"/>
                        <wps:cNvCnPr>
                          <a:cxnSpLocks noChangeShapeType="1"/>
                        </wps:cNvCnPr>
                        <wps:spPr bwMode="auto">
                          <a:xfrm>
                            <a:off x="9100"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01" name="AutoShape 955"/>
                        <wps:cNvCnPr>
                          <a:cxnSpLocks noChangeShapeType="1"/>
                        </wps:cNvCnPr>
                        <wps:spPr bwMode="auto">
                          <a:xfrm rot="5400000">
                            <a:off x="4019" y="713"/>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02" name="AutoShape 956"/>
                        <wps:cNvCnPr>
                          <a:cxnSpLocks noChangeShapeType="1"/>
                        </wps:cNvCnPr>
                        <wps:spPr bwMode="auto">
                          <a:xfrm rot="5400000">
                            <a:off x="4019" y="77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03" name="AutoShape 957"/>
                        <wps:cNvCnPr>
                          <a:cxnSpLocks noChangeShapeType="1"/>
                        </wps:cNvCnPr>
                        <wps:spPr bwMode="auto">
                          <a:xfrm rot="5400000">
                            <a:off x="4019" y="84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04" name="AutoShape 958"/>
                        <wps:cNvCnPr>
                          <a:cxnSpLocks noChangeShapeType="1"/>
                        </wps:cNvCnPr>
                        <wps:spPr bwMode="auto">
                          <a:xfrm rot="5400000">
                            <a:off x="4019" y="909"/>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05" name="AutoShape 959"/>
                        <wps:cNvCnPr>
                          <a:cxnSpLocks noChangeShapeType="1"/>
                        </wps:cNvCnPr>
                        <wps:spPr bwMode="auto">
                          <a:xfrm rot="5400000">
                            <a:off x="4019" y="97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06" name="AutoShape 960"/>
                        <wps:cNvCnPr>
                          <a:cxnSpLocks noChangeShapeType="1"/>
                        </wps:cNvCnPr>
                        <wps:spPr bwMode="auto">
                          <a:xfrm rot="5400000">
                            <a:off x="4019" y="1041"/>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07" name="AutoShape 961"/>
                        <wps:cNvCnPr>
                          <a:cxnSpLocks noChangeShapeType="1"/>
                        </wps:cNvCnPr>
                        <wps:spPr bwMode="auto">
                          <a:xfrm rot="5400000">
                            <a:off x="4019" y="1107"/>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08" name="AutoShape 962"/>
                        <wps:cNvCnPr>
                          <a:cxnSpLocks noChangeShapeType="1"/>
                        </wps:cNvCnPr>
                        <wps:spPr bwMode="auto">
                          <a:xfrm rot="5400000">
                            <a:off x="4019" y="1172"/>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09" name="AutoShape 963"/>
                        <wps:cNvCnPr>
                          <a:cxnSpLocks noChangeShapeType="1"/>
                        </wps:cNvCnPr>
                        <wps:spPr bwMode="auto">
                          <a:xfrm rot="5400000">
                            <a:off x="4019" y="123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10" name="AutoShape 964"/>
                        <wps:cNvCnPr>
                          <a:cxnSpLocks noChangeShapeType="1"/>
                        </wps:cNvCnPr>
                        <wps:spPr bwMode="auto">
                          <a:xfrm rot="5400000">
                            <a:off x="4019" y="130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11" name="AutoShape 965"/>
                        <wps:cNvCnPr>
                          <a:cxnSpLocks noChangeShapeType="1"/>
                        </wps:cNvCnPr>
                        <wps:spPr bwMode="auto">
                          <a:xfrm rot="5400000">
                            <a:off x="4019" y="1369"/>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12" name="AutoShape 966"/>
                        <wps:cNvCnPr>
                          <a:cxnSpLocks noChangeShapeType="1"/>
                        </wps:cNvCnPr>
                        <wps:spPr bwMode="auto">
                          <a:xfrm rot="5400000">
                            <a:off x="4019" y="143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13" name="AutoShape 967"/>
                        <wps:cNvCnPr>
                          <a:cxnSpLocks noChangeShapeType="1"/>
                        </wps:cNvCnPr>
                        <wps:spPr bwMode="auto">
                          <a:xfrm rot="5400000">
                            <a:off x="4019" y="1500"/>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14" name="AutoShape 968"/>
                        <wps:cNvCnPr>
                          <a:cxnSpLocks noChangeShapeType="1"/>
                        </wps:cNvCnPr>
                        <wps:spPr bwMode="auto">
                          <a:xfrm rot="5400000">
                            <a:off x="4019" y="156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15" name="AutoShape 969"/>
                        <wps:cNvCnPr>
                          <a:cxnSpLocks noChangeShapeType="1"/>
                        </wps:cNvCnPr>
                        <wps:spPr bwMode="auto">
                          <a:xfrm rot="5400000">
                            <a:off x="4019" y="163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16" name="AutoShape 970"/>
                        <wps:cNvCnPr>
                          <a:cxnSpLocks noChangeShapeType="1"/>
                        </wps:cNvCnPr>
                        <wps:spPr bwMode="auto">
                          <a:xfrm rot="5400000">
                            <a:off x="4019" y="1697"/>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17" name="AutoShape 971"/>
                        <wps:cNvCnPr>
                          <a:cxnSpLocks noChangeShapeType="1"/>
                        </wps:cNvCnPr>
                        <wps:spPr bwMode="auto">
                          <a:xfrm rot="5400000">
                            <a:off x="4019" y="1762"/>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18" name="AutoShape 972"/>
                        <wps:cNvCnPr>
                          <a:cxnSpLocks noChangeShapeType="1"/>
                        </wps:cNvCnPr>
                        <wps:spPr bwMode="auto">
                          <a:xfrm rot="5400000">
                            <a:off x="4019" y="182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19" name="AutoShape 973"/>
                        <wps:cNvCnPr>
                          <a:cxnSpLocks noChangeShapeType="1"/>
                        </wps:cNvCnPr>
                        <wps:spPr bwMode="auto">
                          <a:xfrm rot="5400000">
                            <a:off x="4019" y="189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20" name="AutoShape 974"/>
                        <wps:cNvCnPr>
                          <a:cxnSpLocks noChangeShapeType="1"/>
                        </wps:cNvCnPr>
                        <wps:spPr bwMode="auto">
                          <a:xfrm rot="5400000">
                            <a:off x="4019" y="1960"/>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21" name="AutoShape 975"/>
                        <wps:cNvCnPr>
                          <a:cxnSpLocks noChangeShapeType="1"/>
                        </wps:cNvCnPr>
                        <wps:spPr bwMode="auto">
                          <a:xfrm rot="5400000">
                            <a:off x="4021" y="2025"/>
                            <a:ext cx="0" cy="339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2" name="AutoShape 976"/>
                        <wps:cNvCnPr>
                          <a:cxnSpLocks noChangeShapeType="1"/>
                        </wps:cNvCnPr>
                        <wps:spPr bwMode="auto">
                          <a:xfrm rot="5400000">
                            <a:off x="4019" y="209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23" name="AutoShape 977"/>
                        <wps:cNvCnPr>
                          <a:cxnSpLocks noChangeShapeType="1"/>
                        </wps:cNvCnPr>
                        <wps:spPr bwMode="auto">
                          <a:xfrm rot="5400000">
                            <a:off x="4019" y="215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24" name="AutoShape 978"/>
                        <wps:cNvCnPr>
                          <a:cxnSpLocks noChangeShapeType="1"/>
                        </wps:cNvCnPr>
                        <wps:spPr bwMode="auto">
                          <a:xfrm rot="5400000">
                            <a:off x="4019" y="222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25" name="AutoShape 979"/>
                        <wps:cNvCnPr>
                          <a:cxnSpLocks noChangeShapeType="1"/>
                        </wps:cNvCnPr>
                        <wps:spPr bwMode="auto">
                          <a:xfrm rot="5400000">
                            <a:off x="4019" y="228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26" name="AutoShape 980"/>
                        <wps:cNvCnPr>
                          <a:cxnSpLocks noChangeShapeType="1"/>
                        </wps:cNvCnPr>
                        <wps:spPr bwMode="auto">
                          <a:xfrm rot="5400000">
                            <a:off x="4019" y="2353"/>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27" name="AutoShape 981"/>
                        <wps:cNvCnPr>
                          <a:cxnSpLocks noChangeShapeType="1"/>
                        </wps:cNvCnPr>
                        <wps:spPr bwMode="auto">
                          <a:xfrm rot="5400000">
                            <a:off x="4019" y="241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28" name="AutoShape 982"/>
                        <wps:cNvCnPr>
                          <a:cxnSpLocks noChangeShapeType="1"/>
                        </wps:cNvCnPr>
                        <wps:spPr bwMode="auto">
                          <a:xfrm rot="5400000">
                            <a:off x="4019" y="248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29" name="AutoShape 983"/>
                        <wps:cNvCnPr>
                          <a:cxnSpLocks noChangeShapeType="1"/>
                        </wps:cNvCnPr>
                        <wps:spPr bwMode="auto">
                          <a:xfrm rot="5400000">
                            <a:off x="4019" y="255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30" name="AutoShape 984"/>
                        <wps:cNvCnPr>
                          <a:cxnSpLocks noChangeShapeType="1"/>
                        </wps:cNvCnPr>
                        <wps:spPr bwMode="auto">
                          <a:xfrm rot="5400000">
                            <a:off x="4019" y="261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31" name="AutoShape 985"/>
                        <wps:cNvCnPr>
                          <a:cxnSpLocks noChangeShapeType="1"/>
                        </wps:cNvCnPr>
                        <wps:spPr bwMode="auto">
                          <a:xfrm rot="5400000">
                            <a:off x="4019" y="2682"/>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32" name="AutoShape 986"/>
                        <wps:cNvCnPr>
                          <a:cxnSpLocks noChangeShapeType="1"/>
                        </wps:cNvCnPr>
                        <wps:spPr bwMode="auto">
                          <a:xfrm rot="5400000">
                            <a:off x="4019" y="274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33" name="AutoShape 987"/>
                        <wps:cNvCnPr>
                          <a:cxnSpLocks noChangeShapeType="1"/>
                        </wps:cNvCnPr>
                        <wps:spPr bwMode="auto">
                          <a:xfrm rot="5400000">
                            <a:off x="4019" y="281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34" name="AutoShape 988"/>
                        <wps:cNvCnPr>
                          <a:cxnSpLocks noChangeShapeType="1"/>
                        </wps:cNvCnPr>
                        <wps:spPr bwMode="auto">
                          <a:xfrm rot="5400000">
                            <a:off x="4019" y="2877"/>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35" name="AutoShape 989"/>
                        <wps:cNvCnPr>
                          <a:cxnSpLocks noChangeShapeType="1"/>
                        </wps:cNvCnPr>
                        <wps:spPr bwMode="auto">
                          <a:xfrm rot="5400000">
                            <a:off x="4019" y="294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36" name="AutoShape 990"/>
                        <wps:cNvCnPr>
                          <a:cxnSpLocks noChangeShapeType="1"/>
                        </wps:cNvCnPr>
                        <wps:spPr bwMode="auto">
                          <a:xfrm rot="5400000">
                            <a:off x="4019" y="3009"/>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37" name="AutoShape 991"/>
                        <wps:cNvCnPr>
                          <a:cxnSpLocks noChangeShapeType="1"/>
                        </wps:cNvCnPr>
                        <wps:spPr bwMode="auto">
                          <a:xfrm rot="5400000">
                            <a:off x="4019" y="307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38" name="AutoShape 992"/>
                        <wps:cNvCnPr>
                          <a:cxnSpLocks noChangeShapeType="1"/>
                        </wps:cNvCnPr>
                        <wps:spPr bwMode="auto">
                          <a:xfrm rot="5400000">
                            <a:off x="4019" y="3139"/>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39" name="AutoShape 993"/>
                        <wps:cNvCnPr>
                          <a:cxnSpLocks noChangeShapeType="1"/>
                        </wps:cNvCnPr>
                        <wps:spPr bwMode="auto">
                          <a:xfrm rot="5400000">
                            <a:off x="4019" y="320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40" name="AutoShape 994"/>
                        <wps:cNvCnPr>
                          <a:cxnSpLocks noChangeShapeType="1"/>
                        </wps:cNvCnPr>
                        <wps:spPr bwMode="auto">
                          <a:xfrm rot="5400000">
                            <a:off x="4019" y="327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41" name="AutoShape 995"/>
                        <wps:cNvCnPr>
                          <a:cxnSpLocks noChangeShapeType="1"/>
                        </wps:cNvCnPr>
                        <wps:spPr bwMode="auto">
                          <a:xfrm rot="5400000">
                            <a:off x="4019" y="3337"/>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42" name="AutoShape 996"/>
                        <wps:cNvCnPr>
                          <a:cxnSpLocks noChangeShapeType="1"/>
                        </wps:cNvCnPr>
                        <wps:spPr bwMode="auto">
                          <a:xfrm>
                            <a:off x="2323"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43" name="AutoShape 997"/>
                        <wps:cNvCnPr>
                          <a:cxnSpLocks noChangeShapeType="1"/>
                        </wps:cNvCnPr>
                        <wps:spPr bwMode="auto">
                          <a:xfrm>
                            <a:off x="239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44" name="AutoShape 998"/>
                        <wps:cNvCnPr>
                          <a:cxnSpLocks noChangeShapeType="1"/>
                        </wps:cNvCnPr>
                        <wps:spPr bwMode="auto">
                          <a:xfrm>
                            <a:off x="245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45" name="AutoShape 999"/>
                        <wps:cNvCnPr>
                          <a:cxnSpLocks noChangeShapeType="1"/>
                        </wps:cNvCnPr>
                        <wps:spPr bwMode="auto">
                          <a:xfrm>
                            <a:off x="252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46" name="AutoShape 1000"/>
                        <wps:cNvCnPr>
                          <a:cxnSpLocks noChangeShapeType="1"/>
                        </wps:cNvCnPr>
                        <wps:spPr bwMode="auto">
                          <a:xfrm>
                            <a:off x="259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47" name="AutoShape 1001"/>
                        <wps:cNvCnPr>
                          <a:cxnSpLocks noChangeShapeType="1"/>
                        </wps:cNvCnPr>
                        <wps:spPr bwMode="auto">
                          <a:xfrm>
                            <a:off x="2661"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48" name="AutoShape 1002"/>
                        <wps:cNvCnPr>
                          <a:cxnSpLocks noChangeShapeType="1"/>
                        </wps:cNvCnPr>
                        <wps:spPr bwMode="auto">
                          <a:xfrm>
                            <a:off x="273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49" name="AutoShape 1003"/>
                        <wps:cNvCnPr>
                          <a:cxnSpLocks noChangeShapeType="1"/>
                        </wps:cNvCnPr>
                        <wps:spPr bwMode="auto">
                          <a:xfrm>
                            <a:off x="279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50" name="AutoShape 1004"/>
                        <wps:cNvCnPr>
                          <a:cxnSpLocks noChangeShapeType="1"/>
                        </wps:cNvCnPr>
                        <wps:spPr bwMode="auto">
                          <a:xfrm>
                            <a:off x="286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51" name="AutoShape 1005"/>
                        <wps:cNvCnPr>
                          <a:cxnSpLocks noChangeShapeType="1"/>
                        </wps:cNvCnPr>
                        <wps:spPr bwMode="auto">
                          <a:xfrm>
                            <a:off x="293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52" name="AutoShape 1006"/>
                        <wps:cNvCnPr>
                          <a:cxnSpLocks noChangeShapeType="1"/>
                        </wps:cNvCnPr>
                        <wps:spPr bwMode="auto">
                          <a:xfrm>
                            <a:off x="3001"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53" name="AutoShape 1007"/>
                        <wps:cNvCnPr>
                          <a:cxnSpLocks noChangeShapeType="1"/>
                        </wps:cNvCnPr>
                        <wps:spPr bwMode="auto">
                          <a:xfrm>
                            <a:off x="306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54" name="AutoShape 1008"/>
                        <wps:cNvCnPr>
                          <a:cxnSpLocks noChangeShapeType="1"/>
                        </wps:cNvCnPr>
                        <wps:spPr bwMode="auto">
                          <a:xfrm>
                            <a:off x="313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55" name="AutoShape 1009"/>
                        <wps:cNvCnPr>
                          <a:cxnSpLocks noChangeShapeType="1"/>
                        </wps:cNvCnPr>
                        <wps:spPr bwMode="auto">
                          <a:xfrm>
                            <a:off x="320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56" name="AutoShape 1010"/>
                        <wps:cNvCnPr>
                          <a:cxnSpLocks noChangeShapeType="1"/>
                        </wps:cNvCnPr>
                        <wps:spPr bwMode="auto">
                          <a:xfrm>
                            <a:off x="327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57" name="AutoShape 1011"/>
                        <wps:cNvCnPr>
                          <a:cxnSpLocks noChangeShapeType="1"/>
                        </wps:cNvCnPr>
                        <wps:spPr bwMode="auto">
                          <a:xfrm>
                            <a:off x="3341"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58" name="AutoShape 1012"/>
                        <wps:cNvCnPr>
                          <a:cxnSpLocks noChangeShapeType="1"/>
                        </wps:cNvCnPr>
                        <wps:spPr bwMode="auto">
                          <a:xfrm>
                            <a:off x="340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59" name="AutoShape 1013"/>
                        <wps:cNvCnPr>
                          <a:cxnSpLocks noChangeShapeType="1"/>
                        </wps:cNvCnPr>
                        <wps:spPr bwMode="auto">
                          <a:xfrm>
                            <a:off x="347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60" name="AutoShape 1014"/>
                        <wps:cNvCnPr>
                          <a:cxnSpLocks noChangeShapeType="1"/>
                        </wps:cNvCnPr>
                        <wps:spPr bwMode="auto">
                          <a:xfrm>
                            <a:off x="354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61" name="AutoShape 1015"/>
                        <wps:cNvCnPr>
                          <a:cxnSpLocks noChangeShapeType="1"/>
                        </wps:cNvCnPr>
                        <wps:spPr bwMode="auto">
                          <a:xfrm>
                            <a:off x="361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62" name="AutoShape 1016"/>
                        <wps:cNvCnPr>
                          <a:cxnSpLocks noChangeShapeType="1"/>
                        </wps:cNvCnPr>
                        <wps:spPr bwMode="auto">
                          <a:xfrm>
                            <a:off x="3679"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63" name="AutoShape 1017"/>
                        <wps:cNvCnPr>
                          <a:cxnSpLocks noChangeShapeType="1"/>
                        </wps:cNvCnPr>
                        <wps:spPr bwMode="auto">
                          <a:xfrm>
                            <a:off x="374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64" name="AutoShape 1018"/>
                        <wps:cNvCnPr>
                          <a:cxnSpLocks noChangeShapeType="1"/>
                        </wps:cNvCnPr>
                        <wps:spPr bwMode="auto">
                          <a:xfrm>
                            <a:off x="381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65" name="AutoShape 1019"/>
                        <wps:cNvCnPr>
                          <a:cxnSpLocks noChangeShapeType="1"/>
                        </wps:cNvCnPr>
                        <wps:spPr bwMode="auto">
                          <a:xfrm>
                            <a:off x="388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66" name="AutoShape 1020"/>
                        <wps:cNvCnPr>
                          <a:cxnSpLocks noChangeShapeType="1"/>
                        </wps:cNvCnPr>
                        <wps:spPr bwMode="auto">
                          <a:xfrm>
                            <a:off x="395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67" name="AutoShape 1021"/>
                        <wps:cNvCnPr>
                          <a:cxnSpLocks noChangeShapeType="1"/>
                        </wps:cNvCnPr>
                        <wps:spPr bwMode="auto">
                          <a:xfrm>
                            <a:off x="4019" y="2409"/>
                            <a:ext cx="0" cy="26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68" name="AutoShape 1022"/>
                        <wps:cNvCnPr>
                          <a:cxnSpLocks noChangeShapeType="1"/>
                        </wps:cNvCnPr>
                        <wps:spPr bwMode="auto">
                          <a:xfrm>
                            <a:off x="408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69" name="AutoShape 1023"/>
                        <wps:cNvCnPr>
                          <a:cxnSpLocks noChangeShapeType="1"/>
                        </wps:cNvCnPr>
                        <wps:spPr bwMode="auto">
                          <a:xfrm>
                            <a:off x="415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70" name="AutoShape 1024"/>
                        <wps:cNvCnPr>
                          <a:cxnSpLocks noChangeShapeType="1"/>
                        </wps:cNvCnPr>
                        <wps:spPr bwMode="auto">
                          <a:xfrm>
                            <a:off x="422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71" name="AutoShape 1025"/>
                        <wps:cNvCnPr>
                          <a:cxnSpLocks noChangeShapeType="1"/>
                        </wps:cNvCnPr>
                        <wps:spPr bwMode="auto">
                          <a:xfrm>
                            <a:off x="428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72" name="AutoShape 1026"/>
                        <wps:cNvCnPr>
                          <a:cxnSpLocks noChangeShapeType="1"/>
                        </wps:cNvCnPr>
                        <wps:spPr bwMode="auto">
                          <a:xfrm>
                            <a:off x="4358"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73" name="AutoShape 1027"/>
                        <wps:cNvCnPr>
                          <a:cxnSpLocks noChangeShapeType="1"/>
                        </wps:cNvCnPr>
                        <wps:spPr bwMode="auto">
                          <a:xfrm>
                            <a:off x="442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74" name="AutoShape 1028"/>
                        <wps:cNvCnPr>
                          <a:cxnSpLocks noChangeShapeType="1"/>
                        </wps:cNvCnPr>
                        <wps:spPr bwMode="auto">
                          <a:xfrm>
                            <a:off x="449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75" name="AutoShape 1029"/>
                        <wps:cNvCnPr>
                          <a:cxnSpLocks noChangeShapeType="1"/>
                        </wps:cNvCnPr>
                        <wps:spPr bwMode="auto">
                          <a:xfrm>
                            <a:off x="456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76" name="AutoShape 1030"/>
                        <wps:cNvCnPr>
                          <a:cxnSpLocks noChangeShapeType="1"/>
                        </wps:cNvCnPr>
                        <wps:spPr bwMode="auto">
                          <a:xfrm>
                            <a:off x="462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77" name="AutoShape 1031"/>
                        <wps:cNvCnPr>
                          <a:cxnSpLocks noChangeShapeType="1"/>
                        </wps:cNvCnPr>
                        <wps:spPr bwMode="auto">
                          <a:xfrm>
                            <a:off x="4696"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78" name="AutoShape 1032"/>
                        <wps:cNvCnPr>
                          <a:cxnSpLocks noChangeShapeType="1"/>
                        </wps:cNvCnPr>
                        <wps:spPr bwMode="auto">
                          <a:xfrm>
                            <a:off x="476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79" name="AutoShape 1033"/>
                        <wps:cNvCnPr>
                          <a:cxnSpLocks noChangeShapeType="1"/>
                        </wps:cNvCnPr>
                        <wps:spPr bwMode="auto">
                          <a:xfrm>
                            <a:off x="483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80" name="AutoShape 1034"/>
                        <wps:cNvCnPr>
                          <a:cxnSpLocks noChangeShapeType="1"/>
                        </wps:cNvCnPr>
                        <wps:spPr bwMode="auto">
                          <a:xfrm>
                            <a:off x="490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81" name="AutoShape 1035"/>
                        <wps:cNvCnPr>
                          <a:cxnSpLocks noChangeShapeType="1"/>
                        </wps:cNvCnPr>
                        <wps:spPr bwMode="auto">
                          <a:xfrm>
                            <a:off x="496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82" name="AutoShape 1036"/>
                        <wps:cNvCnPr>
                          <a:cxnSpLocks noChangeShapeType="1"/>
                        </wps:cNvCnPr>
                        <wps:spPr bwMode="auto">
                          <a:xfrm>
                            <a:off x="5035"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83" name="AutoShape 1037"/>
                        <wps:cNvCnPr>
                          <a:cxnSpLocks noChangeShapeType="1"/>
                        </wps:cNvCnPr>
                        <wps:spPr bwMode="auto">
                          <a:xfrm>
                            <a:off x="510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84" name="AutoShape 1038"/>
                        <wps:cNvCnPr>
                          <a:cxnSpLocks noChangeShapeType="1"/>
                        </wps:cNvCnPr>
                        <wps:spPr bwMode="auto">
                          <a:xfrm>
                            <a:off x="517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85" name="AutoShape 1039"/>
                        <wps:cNvCnPr>
                          <a:cxnSpLocks noChangeShapeType="1"/>
                        </wps:cNvCnPr>
                        <wps:spPr bwMode="auto">
                          <a:xfrm>
                            <a:off x="5428" y="2337"/>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86" name="AutoShape 1040"/>
                        <wps:cNvCnPr>
                          <a:cxnSpLocks noChangeShapeType="1"/>
                        </wps:cNvCnPr>
                        <wps:spPr bwMode="auto">
                          <a:xfrm>
                            <a:off x="530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87" name="AutoShape 1041"/>
                        <wps:cNvCnPr>
                          <a:cxnSpLocks noChangeShapeType="1"/>
                        </wps:cNvCnPr>
                        <wps:spPr bwMode="auto">
                          <a:xfrm>
                            <a:off x="5375"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88" name="AutoShape 1042"/>
                        <wps:cNvCnPr>
                          <a:cxnSpLocks noChangeShapeType="1"/>
                        </wps:cNvCnPr>
                        <wps:spPr bwMode="auto">
                          <a:xfrm>
                            <a:off x="544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89" name="AutoShape 1043"/>
                        <wps:cNvCnPr>
                          <a:cxnSpLocks noChangeShapeType="1"/>
                        </wps:cNvCnPr>
                        <wps:spPr bwMode="auto">
                          <a:xfrm>
                            <a:off x="551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90" name="AutoShape 1044"/>
                        <wps:cNvCnPr>
                          <a:cxnSpLocks noChangeShapeType="1"/>
                        </wps:cNvCnPr>
                        <wps:spPr bwMode="auto">
                          <a:xfrm>
                            <a:off x="557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91" name="AutoShape 1045"/>
                        <wps:cNvCnPr>
                          <a:cxnSpLocks noChangeShapeType="1"/>
                        </wps:cNvCnPr>
                        <wps:spPr bwMode="auto">
                          <a:xfrm>
                            <a:off x="564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 1608" o:spid="_x0000_s1026" style="position:absolute;margin-left:90pt;margin-top:2.25pt;width:340.75pt;height:123.05pt;z-index:251724800" coordorigin="2323,2337" coordsize="6779,2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">
                <v:shape id="AutoShape 863" o:spid="_x0000_s1027" type="#_x0000_t32" style="position:absolute;left:7405;top:71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ZBRsQAAADdAAAADwAAAGRycy9kb3ducmV2LnhtbERPS2sCMRC+C/0PYYTeNGsPYrdG0YKl&#10;2EPxQdHbuBk3i8lk2WR1++8boeBtPr7nTOeds+JKTag8KxgNMxDEhdcVlwr2u9VgAiJEZI3WMyn4&#10;pQDz2VNvirn2N97QdRtLkUI45KjAxFjnUobCkMMw9DVx4s6+cRgTbEqpG7ylcGflS5aNpcOKU4PB&#10;mt4NFZdt6xRMTt/H9qNl82WXo/UPr1fLw8Eq9dzvFm8gInXxIf53f+o0f5y9wv2bdIK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hkFGxAAAAN0AAAAPAAAAAAAAAAAA&#10;AAAAAKECAABkcnMvZG93bnJldi54bWxQSwUGAAAAAAQABAD5AAAAkgMAAAAA&#10;" strokeweight=".5pt"/>
                <v:shape id="AutoShape 864" o:spid="_x0000_s1028" type="#_x0000_t32" style="position:absolute;left:7405;top:77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Qg8MAAADdAAAADwAAAGRycy9kb3ducmV2LnhtbESPQW/CMAyF70j8h8hIu0EKhwp1BDQN&#10;gRC3AtvZakxarXFKE6D79/NhEjdb7/m9z6vN4Fv1oD42gQ3MZxko4irYhp2By3k3XYKKCdliG5gM&#10;/FKEzXo8WmFhw5NLepySUxLCsUADdUpdoXWsavIYZ6EjFu0aeo9J1t5p2+NTwn2rF1mWa48NS0ON&#10;HX3WVP2c7t7AsszdZWFLzXvOt9/Xr6O7+Zsxb5Ph4x1UoiG9zP/XByv4+Vz45RsZQ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kIPDAAAA3QAAAA8AAAAAAAAAAAAA&#10;AAAAoQIAAGRycy9kb3ducmV2LnhtbFBLBQYAAAAABAAEAPkAAACRAwAAAAA=&#10;" strokeweight=".25pt">
                  <v:stroke dashstyle="1 1" endcap="round"/>
                </v:shape>
                <v:shape id="AutoShape 865" o:spid="_x0000_s1029" type="#_x0000_t32" style="position:absolute;left:7405;top:84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M1GMAAAADdAAAADwAAAGRycy9kb3ducmV2LnhtbERPS4vCMBC+C/sfwizszab1UKQaRXZR&#10;lr3V13loxrTYTGqT1frvjSB4m4/vOfPlYFtxpd43jhVkSQqCuHK6YaNgv1uPpyB8QNbYOiYFd/Kw&#10;XHyM5lhod+OSrttgRAxhX6CCOoSukNJXNVn0ieuII3dyvcUQYW+k7vEWw20rJ2maS4sNx4YaO/qu&#10;qTpv/62CaZmb/USXkjec/xxPhz9zsRelvj6H1QxEoCG8xS/3r47z8yyD5zfxBL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0zNRjAAAAA3QAAAA8AAAAAAAAAAAAAAAAA&#10;oQIAAGRycy9kb3ducmV2LnhtbFBLBQYAAAAABAAEAPkAAACOAwAAAAA=&#10;" strokeweight=".25pt">
                  <v:stroke dashstyle="1 1" endcap="round"/>
                </v:shape>
                <v:shape id="AutoShape 866" o:spid="_x0000_s1030" type="#_x0000_t32" style="position:absolute;left:7405;top:90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Grb8EAAADdAAAADwAAAGRycy9kb3ducmV2LnhtbERPTWvCQBC9F/wPywje6sYcQohZpbS0&#10;iLek6nnITjah2dmYXTX9991Cobd5vM8p97MdxJ0m3ztWsFknIIgbp3s2Ck6f7885CB+QNQ6OScE3&#10;edjvFk8lFto9uKJ7HYyIIewLVNCFMBZS+qYji37tRuLItW6yGCKcjNQTPmK4HWSaJJm02HNs6HCk&#10;146ar/pmFeRVZk6priR/cPZ2ac9Hc7VXpVbL+WULItAc/sV/7oOO87NNCr/fxBP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4atvwQAAAN0AAAAPAAAAAAAAAAAAAAAA&#10;AKECAABkcnMvZG93bnJldi54bWxQSwUGAAAAAAQABAD5AAAAjwMAAAAA&#10;" strokeweight=".25pt">
                  <v:stroke dashstyle="1 1" endcap="round"/>
                </v:shape>
                <v:shape id="AutoShape 867" o:spid="_x0000_s1031" type="#_x0000_t32" style="position:absolute;left:7405;top:97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0O9MAAAADdAAAADwAAAGRycy9kb3ducmV2LnhtbERPTYvCMBC9C/sfwix401QXinSNIi4r&#10;i7dq9Tw0Y1q2mdQmav33RhC8zeN9znzZ20ZcqfO1YwWTcQKCuHS6ZqOg2P+OZiB8QNbYOCYFd/Kw&#10;XHwM5phpd+OcrrtgRAxhn6GCKoQ2k9KXFVn0Y9cSR+7kOoshws5I3eEthttGTpMklRZrjg0VtrSu&#10;qPzfXayCWZ6aYqpzyRtOf46nw9ac7Vmp4We/+gYRqA9v8cv9p+P8dPIFz2/iC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tDvTAAAAA3QAAAA8AAAAAAAAAAAAAAAAA&#10;oQIAAGRycy9kb3ducmV2LnhtbFBLBQYAAAAABAAEAPkAAACOAwAAAAA=&#10;" strokeweight=".25pt">
                  <v:stroke dashstyle="1 1" endcap="round"/>
                </v:shape>
                <v:shape id="AutoShape 868" o:spid="_x0000_s1032" type="#_x0000_t32" style="position:absolute;left:7405;top:104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54BcQAAADdAAAADwAAAGRycy9kb3ducmV2LnhtbERPTWsCMRC9C/0PYQq9aXaLiKxG0YJF&#10;7KHUFtHbuBk3S5PJssnq9t83hYK3ebzPmS97Z8WV2lB7VpCPMhDEpdc1Vwq+PjfDKYgQkTVaz6Tg&#10;hwIsFw+DORba3/iDrvtYiRTCoUAFJsamkDKUhhyGkW+IE3fxrcOYYFtJ3eIthTsrn7NsIh3WnBoM&#10;NvRiqPzed07B9Px+6l47Nm92ne8OvNusj0er1NNjv5qBiNTHu/jfvdVp/iQf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XngFxAAAAN0AAAAPAAAAAAAAAAAA&#10;AAAAAKECAABkcnMvZG93bnJldi54bWxQSwUGAAAAAAQABAD5AAAAkgMAAAAA&#10;" strokeweight=".5pt"/>
                <v:shape id="AutoShape 869" o:spid="_x0000_s1033" type="#_x0000_t32" style="position:absolute;left:7405;top:110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gzG8AAAADdAAAADwAAAGRycy9kb3ducmV2LnhtbERPTYvCMBC9C/sfwix401Rhi3SNIi4r&#10;i7dq9Tw0Y1q2mdQmav33RhC8zeN9znzZ20ZcqfO1YwWTcQKCuHS6ZqOg2P+OZiB8QNbYOCYFd/Kw&#10;XHwM5phpd+OcrrtgRAxhn6GCKoQ2k9KXFVn0Y9cSR+7kOoshws5I3eEthttGTpMklRZrjg0VtrSu&#10;qPzfXayCWZ6aYqpzyRtOf46nw9ac7Vmp4We/+gYRqA9v8cv9p+P8dPIFz2/iC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IMxvAAAAA3QAAAA8AAAAAAAAAAAAAAAAA&#10;oQIAAGRycy9kb3ducmV2LnhtbFBLBQYAAAAABAAEAPkAAACOAwAAAAA=&#10;" strokeweight=".25pt">
                  <v:stroke dashstyle="1 1" endcap="round"/>
                </v:shape>
                <v:shape id="AutoShape 870" o:spid="_x0000_s1034" type="#_x0000_t32" style="position:absolute;left:7405;top:117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qtbMAAAADdAAAADwAAAGRycy9kb3ducmV2LnhtbERPTYvCMBC9L/gfwgje1lQPQapRRFEW&#10;b3XV89CMabGZ1Car9d+bhYW9zeN9zmLVu0Y8qAu1Zw2TcQaCuPSmZqvh9L37nIEIEdlg45k0vCjA&#10;ajn4WGBu/JMLehyjFSmEQ44aqhjbXMpQVuQwjH1LnLir7xzGBDsrTYfPFO4aOc0yJR3WnBoqbGlT&#10;UXk7/jgNs0LZ09QUkvestpfr+WDv7q71aNiv5yAi9fFf/Of+Mmm+mij4/SadIJ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LarWzAAAAA3QAAAA8AAAAAAAAAAAAAAAAA&#10;oQIAAGRycy9kb3ducmV2LnhtbFBLBQYAAAAABAAEAPkAAACOAwAAAAA=&#10;" strokeweight=".25pt">
                  <v:stroke dashstyle="1 1" endcap="round"/>
                </v:shape>
                <v:shape id="AutoShape 871" o:spid="_x0000_s1035" type="#_x0000_t32" style="position:absolute;left:7405;top:123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I98IAAADdAAAADwAAAGRycy9kb3ducmV2LnhtbERPTWvCQBC9C/0PyxR6Mxs9REmzilgq&#10;xVus7XnIjpvQ7GzMrkn8926h0Ns83ucU28m2YqDeN44VLJIUBHHldMNGwfnzfb4G4QOyxtYxKbiT&#10;h+3maVZgrt3IJQ2nYEQMYZ+jgjqELpfSVzVZ9InriCN3cb3FEGFvpO5xjOG2lcs0zaTFhmNDjR3t&#10;a6p+TjerYF1m5rzUpeQDZ2/fl6+judqrUi/P0+4VRKAp/Iv/3B86zs8WK/j9Jp4gN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I98IAAADdAAAADwAAAAAAAAAAAAAA&#10;AAChAgAAZHJzL2Rvd25yZXYueG1sUEsFBgAAAAAEAAQA+QAAAJADAAAAAA==&#10;" strokeweight=".25pt">
                  <v:stroke dashstyle="1 1" endcap="round"/>
                </v:shape>
                <v:shape id="AutoShape 872" o:spid="_x0000_s1036" type="#_x0000_t32" style="position:absolute;left:7405;top:130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mchcMAAADdAAAADwAAAGRycy9kb3ducmV2LnhtbESPQW/CMAyF70j8h8hIu0EKhwp1BDQN&#10;gRC3AtvZakxarXFKE6D79/NhEjdb7/m9z6vN4Fv1oD42gQ3MZxko4irYhp2By3k3XYKKCdliG5gM&#10;/FKEzXo8WmFhw5NLepySUxLCsUADdUpdoXWsavIYZ6EjFu0aeo9J1t5p2+NTwn2rF1mWa48NS0ON&#10;HX3WVP2c7t7AsszdZWFLzXvOt9/Xr6O7+Zsxb5Ph4x1UoiG9zP/XByv4+Vxw5RsZQ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JnIXDAAAA3QAAAA8AAAAAAAAAAAAA&#10;AAAAoQIAAGRycy9kb3ducmV2LnhtbFBLBQYAAAAABAAEAPkAAACRAwAAAAA=&#10;" strokeweight=".25pt">
                  <v:stroke dashstyle="1 1" endcap="round"/>
                </v:shape>
                <v:shape id="AutoShape 873" o:spid="_x0000_s1037" type="#_x0000_t32" style="position:absolute;left:7405;top:136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Xm8QAAADdAAAADwAAAGRycy9kb3ducmV2LnhtbERPTWsCMRC9C/0PYYTeNLseRLdGqQWl&#10;2EOpLUVv42a6WUwmyyar23/fFARv83ifs1j1zooLtaH2rCAfZyCIS69rrhR8fW5GMxAhImu0nknB&#10;LwVYLR8GCyy0v/IHXfaxEimEQ4EKTIxNIWUoDTkMY98QJ+7Htw5jgm0ldYvXFO6snGTZVDqsOTUY&#10;bOjFUHned07B7PR+7LYdmze7znffvNusDwer1OOwf34CEamPd/HN/arT/Gk+h/9v0gl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9ebxAAAAN0AAAAPAAAAAAAAAAAA&#10;AAAAAKECAABkcnMvZG93bnJldi54bWxQSwUGAAAAAAQABAD5AAAAkgMAAAAA&#10;" strokeweight=".5pt"/>
                <v:shape id="AutoShape 874" o:spid="_x0000_s1038" type="#_x0000_t32" style="position:absolute;left:7405;top:143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NaPsMAAADdAAAADwAAAGRycy9kb3ducmV2LnhtbESPQW/CMAyF75P4D5En7TbS9VChQkBo&#10;ExPiVgacrcakFY1Tmgy6f48PSLvZes/vfV6sRt+pGw2xDWzgY5qBIq6DbdkZOPxs3megYkK22AUm&#10;A38UYbWcvCywtOHOFd32ySkJ4ViigSalvtQ61g15jNPQE4t2DoPHJOvgtB3wLuG+03mWFdpjy9LQ&#10;YE+fDdWX/a83MKsKd8htpfmbi6/T+bhzV3815u11XM9BJRrTv/l5vbWCX+TCL9/ICHr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TWj7DAAAA3QAAAA8AAAAAAAAAAAAA&#10;AAAAoQIAAGRycy9kb3ducmV2LnhtbFBLBQYAAAAABAAEAPkAAACRAwAAAAA=&#10;" strokeweight=".25pt">
                  <v:stroke dashstyle="1 1" endcap="round"/>
                </v:shape>
                <v:shape id="AutoShape 875" o:spid="_x0000_s1039" type="#_x0000_t32" style="position:absolute;left:7405;top:1500;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pcEAAADdAAAADwAAAGRycy9kb3ducmV2LnhtbERPTWvCQBC9F/wPywje6sYcQohZpbS0&#10;iLek6nnITjah2dmYXTX9991Cobd5vM8p97MdxJ0m3ztWsFknIIgbp3s2Ck6f7885CB+QNQ6OScE3&#10;edjvFk8lFto9uKJ7HYyIIewLVNCFMBZS+qYji37tRuLItW6yGCKcjNQTPmK4HWSaJJm02HNs6HCk&#10;146ar/pmFeRVZk6priR/cPZ2ac9Hc7VXpVbL+WULItAc/sV/7oOO87N0A7/fxBP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X/+lwQAAAN0AAAAPAAAAAAAAAAAAAAAA&#10;AKECAABkcnMvZG93bnJldi54bWxQSwUGAAAAAAQABAD5AAAAjwMAAAAA&#10;" strokeweight=".25pt">
                  <v:stroke dashstyle="1 1" endcap="round"/>
                </v:shape>
                <v:shape id="AutoShape 876" o:spid="_x0000_s1040" type="#_x0000_t32" style="position:absolute;left:7405;top:156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1h0sEAAADdAAAADwAAAGRycy9kb3ducmV2LnhtbERPTWvCQBC9F/oflin0VjfmECRmFVGU&#10;0lvStOchO9kEs7Mxu9X4791Cobd5vM8ptrMdxJUm3ztWsFwkIIgbp3s2CurP49sKhA/IGgfHpOBO&#10;Hrab56cCc+1uXNK1CkbEEPY5KuhCGHMpfdORRb9wI3HkWjdZDBFORuoJbzHcDjJNkkxa7Dk2dDjS&#10;vqPmXP1YBasyM3WqS8knzg7f7deHudiLUq8v824NItAc/sV/7ncd52dpCr/fxBP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jWHSwQAAAN0AAAAPAAAAAAAAAAAAAAAA&#10;AKECAABkcnMvZG93bnJldi54bWxQSwUGAAAAAAQABAD5AAAAjwMAAAAA&#10;" strokeweight=".25pt">
                  <v:stroke dashstyle="1 1" endcap="round"/>
                </v:shape>
                <v:shape id="AutoShape 877" o:spid="_x0000_s1041" type="#_x0000_t32" style="position:absolute;left:7405;top:163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HEScAAAADdAAAADwAAAGRycy9kb3ducmV2LnhtbERPS4vCMBC+L/gfwgje1nQrFKlGWVYU&#10;2Vt9nYdmTMs2k9pErf9+Iwje5uN7znzZ20bcqPO1YwVf4wQEcel0zUbBYb/+nILwAVlj45gUPMjD&#10;cjH4mGOu3Z0Luu2CETGEfY4KqhDaXEpfVmTRj11LHLmz6yyGCDsjdYf3GG4bmSZJJi3WHBsqbOmn&#10;ovJvd7UKpkVmDqkuJG84W53Ox19zsRelRsP+ewYiUB/e4pd7q+P8LJ3A85t4gl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zBxEnAAAAA3QAAAA8AAAAAAAAAAAAAAAAA&#10;oQIAAGRycy9kb3ducmV2LnhtbFBLBQYAAAAABAAEAPkAAACOAwAAAAA=&#10;" strokeweight=".25pt">
                  <v:stroke dashstyle="1 1" endcap="round"/>
                </v:shape>
                <v:shape id="AutoShape 878" o:spid="_x0000_s1042" type="#_x0000_t32" style="position:absolute;left:7405;top:169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KyuMQAAADdAAAADwAAAGRycy9kb3ducmV2LnhtbERPTWsCMRC9F/ofwhR6q1lFRFajaMEi&#10;9iC1InobN+NmMZksm6xu/30jFHqbx/uc6bxzVtyoCZVnBf1eBoK48LriUsH+e/U2BhEiskbrmRT8&#10;UID57Plpirn2d/6i2y6WIoVwyFGBibHOpQyFIYeh52vixF184zAm2JRSN3hP4c7KQZaNpMOKU4PB&#10;mt4NFddd6xSMz9tT+9Gy+bTL/ubAm9XyeLRKvb50iwmISF38F/+51zrNHw2G8PgmnS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MrK4xAAAAN0AAAAPAAAAAAAAAAAA&#10;AAAAAKECAABkcnMvZG93bnJldi54bWxQSwUGAAAAAAQABAD5AAAAkgMAAAAA&#10;" strokeweight=".5pt"/>
                <v:shape id="AutoShape 879" o:spid="_x0000_s1043" type="#_x0000_t32" style="position:absolute;left:7405;top:176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T5psAAAADdAAAADwAAAGRycy9kb3ducmV2LnhtbERPS4vCMBC+L/gfwgje1nQLFqlGWVYU&#10;2Vt9nYdmTMs2k9pErf9+Iwje5uN7znzZ20bcqPO1YwVf4wQEcel0zUbBYb/+nILwAVlj45gUPMjD&#10;cjH4mGOu3Z0Luu2CETGEfY4KqhDaXEpfVmTRj11LHLmz6yyGCDsjdYf3GG4bmSZJJi3WHBsqbOmn&#10;ovJvd7UKpkVmDqkuJG84W53Ox19zsRelRsP+ewYiUB/e4pd7q+P8LJ3A85t4gl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k+abAAAAA3QAAAA8AAAAAAAAAAAAAAAAA&#10;oQIAAGRycy9kb3ducmV2LnhtbFBLBQYAAAAABAAEAPkAAACOAwAAAAA=&#10;" strokeweight=".25pt">
                  <v:stroke dashstyle="1 1" endcap="round"/>
                </v:shape>
                <v:shape id="AutoShape 880" o:spid="_x0000_s1044" type="#_x0000_t32" style="position:absolute;left:7405;top:182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Zn0cAAAADdAAAADwAAAGRycy9kb3ducmV2LnhtbERPTYvCMBC9L/gfwgje1tQeglSjiKIs&#10;3uq6ex6aMS02k9pktf57s7Cwt3m8z1muB9eKO/Wh8axhNs1AEFfeNGw1nD/373MQISIbbD2ThicF&#10;WK9Gb0ssjH9wSfdTtCKFcChQQx1jV0gZqpochqnviBN38b3DmGBvpenxkcJdK/MsU9Jhw6mhxo62&#10;NVXX04/TMC+VPeemlHxgtfu+fB3tzd20noyHzQJEpCH+i//cHybNV7mC32/SCXL1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2Z9HAAAAA3QAAAA8AAAAAAAAAAAAAAAAA&#10;oQIAAGRycy9kb3ducmV2LnhtbFBLBQYAAAAABAAEAPkAAACOAwAAAAA=&#10;" strokeweight=".25pt">
                  <v:stroke dashstyle="1 1" endcap="round"/>
                </v:shape>
                <v:shape id="AutoShape 881" o:spid="_x0000_s1045" type="#_x0000_t32" style="position:absolute;left:7405;top:189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CSsAAAADdAAAADwAAAGRycy9kb3ducmV2LnhtbERPS4vCMBC+C/sfwizsTVN7qNI1iris&#10;LN7qY89DM6bFZlKbqPXfG0HwNh/fc2aL3jbiSp2vHSsYjxIQxKXTNRsF+93vcArCB2SNjWNScCcP&#10;i/nHYIa5djcu6LoNRsQQ9jkqqEJocyl9WZFFP3ItceSOrrMYIuyM1B3eYrhtZJokmbRYc2yosKVV&#10;ReVpe7EKpkVm9qkuJK85+/k/HjbmbM9KfX32y28QgfrwFr/cfzrOz9IJPL+JJ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P6wkrAAAAA3QAAAA8AAAAAAAAAAAAAAAAA&#10;oQIAAGRycy9kb3ducmV2LnhtbFBLBQYAAAAABAAEAPkAAACOAwAAAAA=&#10;" strokeweight=".25pt">
                  <v:stroke dashstyle="1 1" endcap="round"/>
                </v:shape>
                <v:shape id="AutoShape 882" o:spid="_x0000_s1046" type="#_x0000_t32" style="position:absolute;left:7405;top:1960;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VWOMMAAADdAAAADwAAAGRycy9kb3ducmV2LnhtbESPQW/CMAyF75P4D5En7TbS9VChQkBo&#10;ExPiVgacrcakFY1Tmgy6f48PSLvZes/vfV6sRt+pGw2xDWzgY5qBIq6DbdkZOPxs3megYkK22AUm&#10;A38UYbWcvCywtOHOFd32ySkJ4ViigSalvtQ61g15jNPQE4t2DoPHJOvgtB3wLuG+03mWFdpjy9LQ&#10;YE+fDdWX/a83MKsKd8htpfmbi6/T+bhzV3815u11XM9BJRrTv/l5vbWCX+SCK9/ICHr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lVjjDAAAA3QAAAA8AAAAAAAAAAAAA&#10;AAAAoQIAAGRycy9kb3ducmV2LnhtbFBLBQYAAAAABAAEAPkAAACRAwAAAAA=&#10;" strokeweight=".25pt">
                  <v:stroke dashstyle="1 1" endcap="round"/>
                </v:shape>
                <v:shape id="AutoShape 883" o:spid="_x0000_s1047" type="#_x0000_t32" style="position:absolute;left:7407;top:202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sTisQAAADdAAAADwAAAGRycy9kb3ducmV2LnhtbERPS2vCQBC+F/oflin0IroxgmjqKlII&#10;9nHSPuhxyE6TkOxsyE5N/PfdgtDbfHzP2exG16oz9aH2bGA+S0ARF97WXBp4f8unK1BBkC22nsnA&#10;hQLstrc3G8ysH/hI55OUKoZwyNBAJdJlWoeiIodh5jviyH373qFE2Jfa9jjEcNfqNEmW2mHNsaHC&#10;jh4rKprTjzOQNIevxeTz+aV5HeSjbiXHdJ8bc3837h9ACY3yL766n2ycv0zX8PdNPEF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OxOKxAAAAN0AAAAPAAAAAAAAAAAA&#10;AAAAAKECAABkcnMvZG93bnJldi54bWxQSwUGAAAAAAQABAD5AAAAkgMAAAAA&#10;" strokeweight="1pt"/>
                <v:shape id="AutoShape 884" o:spid="_x0000_s1048" type="#_x0000_t32" style="position:absolute;left:7405;top:209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rM48MAAADdAAAADwAAAGRycy9kb3ducmV2LnhtbESPQWvCQBCF7wX/wzKCt7pRIUjqKqVS&#10;EW9R2/OQHTeh2dmY3Wr8951DwdsM781736w2g2/VjfrYBDYwm2agiKtgG3YGzqfP1yWomJAttoHJ&#10;wIMibNajlxUWNty5pNsxOSUhHAs0UKfUFVrHqiaPcRo6YtEuofeYZO2dtj3eJdy3ep5lufbYsDTU&#10;2NFHTdXP8dcbWJa5O89tqXnH+fb78nVwV381ZjIe3t9AJRrS0/x/vbeCny+E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KzOPDAAAA3QAAAA8AAAAAAAAAAAAA&#10;AAAAoQIAAGRycy9kb3ducmV2LnhtbFBLBQYAAAAABAAEAPkAAACRAwAAAAA=&#10;" strokeweight=".25pt">
                  <v:stroke dashstyle="1 1" endcap="round"/>
                </v:shape>
                <v:shape id="AutoShape 885" o:spid="_x0000_s1049" type="#_x0000_t32" style="position:absolute;left:7405;top:215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ZpeMAAAADdAAAADwAAAGRycy9kb3ducmV2LnhtbERPTYvCMBC9C/sfwix401QXinSNIi4r&#10;i7dq9Tw0Y1q2mdQmav33RhC8zeN9znzZ20ZcqfO1YwWTcQKCuHS6ZqOg2P+OZiB8QNbYOCYFd/Kw&#10;XHwM5phpd+OcrrtgRAxhn6GCKoQ2k9KXFVn0Y9cSR+7kOoshws5I3eEthttGTpMklRZrjg0VtrSu&#10;qPzfXayCWZ6aYqpzyRtOf46nw9ac7Vmp4We/+gYRqA9v8cv9p+P89GsCz2/iC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aGaXjAAAAA3QAAAA8AAAAAAAAAAAAAAAAA&#10;oQIAAGRycy9kb3ducmV2LnhtbFBLBQYAAAAABAAEAPkAAACOAwAAAAA=&#10;" strokeweight=".25pt">
                  <v:stroke dashstyle="1 1" endcap="round"/>
                </v:shape>
                <v:shape id="AutoShape 886" o:spid="_x0000_s1050" type="#_x0000_t32" style="position:absolute;left:7405;top:222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T3D8AAAADdAAAADwAAAGRycy9kb3ducmV2LnhtbERPS4vCMBC+L/gfwgje1nQrFKlGWVYU&#10;2Vt9nYdmTMs2k9pErf9+Iwje5uN7znzZ20bcqPO1YwVf4wQEcel0zUbBYb/+nILwAVlj45gUPMjD&#10;cjH4mGOu3Z0Luu2CETGEfY4KqhDaXEpfVmTRj11LHLmz6yyGCDsjdYf3GG4bmSZJJi3WHBsqbOmn&#10;ovJvd7UKpkVmDqkuJG84W53Ox19zsRelRsP+ewYiUB/e4pd7q+P8bJLC85t4gl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ZU9w/AAAAA3QAAAA8AAAAAAAAAAAAAAAAA&#10;oQIAAGRycy9kb3ducmV2LnhtbFBLBQYAAAAABAAEAPkAAACOAwAAAAA=&#10;" strokeweight=".25pt">
                  <v:stroke dashstyle="1 1" endcap="round"/>
                </v:shape>
                <v:shape id="AutoShape 887" o:spid="_x0000_s1051" type="#_x0000_t32" style="position:absolute;left:7405;top:228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hSlMIAAADdAAAADwAAAGRycy9kb3ducmV2LnhtbERPTWvCQBC9F/wPyxS8NZsaCJJmFVEq&#10;4i3W9jxkx01odjZmtyb+e7dQ6G0e73PK9WQ7caPBt44VvCYpCOLa6ZaNgvPH+8sShA/IGjvHpOBO&#10;Htar2VOJhXYjV3Q7BSNiCPsCFTQh9IWUvm7Iok9cTxy5ixsshggHI/WAYwy3nVykaS4tthwbGuxp&#10;21D9ffqxCpZVbs4LXUnec777unwezdVelZo/T5s3EIGm8C/+cx90nJ9nGfx+E0+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hSlMIAAADdAAAADwAAAAAAAAAAAAAA&#10;AAChAgAAZHJzL2Rvd25yZXYueG1sUEsFBgAAAAAEAAQA+QAAAJADAAAAAA==&#10;" strokeweight=".25pt">
                  <v:stroke dashstyle="1 1" endcap="round"/>
                </v:shape>
                <v:shape id="AutoShape 888" o:spid="_x0000_s1052" type="#_x0000_t32" style="position:absolute;left:7405;top:235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skZcQAAADdAAAADwAAAGRycy9kb3ducmV2LnhtbERPTWsCMRC9F/wPYYTealYrIlujVEER&#10;eyjaUuxtupluFpPJssnq9t8boeBtHu9zZovOWXGmJlSeFQwHGQjiwuuKSwWfH+unKYgQkTVaz6Tg&#10;jwIs5r2HGebaX3hP50MsRQrhkKMCE2OdSxkKQw7DwNfEifv1jcOYYFNK3eAlhTsrR1k2kQ4rTg0G&#10;a1oZKk6H1imY/rx/t5uWzZtdDndfvFsvj0er1GO/e30BEamLd/G/e6vT/MnzGG7fp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6yRlxAAAAN0AAAAPAAAAAAAAAAAA&#10;AAAAAKECAABkcnMvZG93bnJldi54bWxQSwUGAAAAAAQABAD5AAAAkgMAAAAA&#10;" strokeweight=".5pt"/>
                <v:shape id="AutoShape 889" o:spid="_x0000_s1053" type="#_x0000_t32" style="position:absolute;left:7405;top:241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1ve8EAAADdAAAADwAAAGRycy9kb3ducmV2LnhtbERPS4vCMBC+C/sfwix403QVi3SNIisu&#10;4q0+9jw0Y1psJrXJav33RhC8zcf3nNmis7W4Uusrxwq+hgkI4sLpio2Cw349mILwAVlj7ZgU3MnD&#10;Yv7Rm2Gm3Y1zuu6CETGEfYYKyhCaTEpflGTRD11DHLmTay2GCFsjdYu3GG5rOUqSVFqsODaU2NBP&#10;ScV5928VTPPUHEY6l/zL6ervdNyai70o1f/slt8gAnXhLX65NzrOT8cTeH4TT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vW97wQAAAN0AAAAPAAAAAAAAAAAAAAAA&#10;AKECAABkcnMvZG93bnJldi54bWxQSwUGAAAAAAQABAD5AAAAjwMAAAAA&#10;" strokeweight=".25pt">
                  <v:stroke dashstyle="1 1" endcap="round"/>
                </v:shape>
                <v:shape id="AutoShape 890" o:spid="_x0000_s1054" type="#_x0000_t32" style="position:absolute;left:7405;top:248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xDMEAAADdAAAADwAAAGRycy9kb3ducmV2LnhtbERPS4vCMBC+C/sfwix403QVgnSNIrus&#10;yN7qY89DM6bFZlKbqPXfbwTB23x8z5kve9eIK3Wh9qzhY5yBIC69qdlq2O9+RjMQISIbbDyThjsF&#10;WC7eBnPMjb9xQddttCKFcMhRQxVjm0sZyoochrFviRN39J3DmGBnpenwlsJdIydZpqTDmlNDhS19&#10;VVSethenYVYou5+YQvKa1fff8fBrz+6s9fC9X32CiNTHl/jp3pg0X00VPL5JJ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b/EMwQAAAN0AAAAPAAAAAAAAAAAAAAAA&#10;AKECAABkcnMvZG93bnJldi54bWxQSwUGAAAAAAQABAD5AAAAjwMAAAAA&#10;" strokeweight=".25pt">
                  <v:stroke dashstyle="1 1" endcap="round"/>
                </v:shape>
                <v:shape id="AutoShape 891" o:spid="_x0000_s1055" type="#_x0000_t32" style="position:absolute;left:7405;top:255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NUl8EAAADdAAAADwAAAGRycy9kb3ducmV2LnhtbERPS4vCMBC+C/sfwix403QVqnSNIisu&#10;4q0+9jw0Y1psJrXJav33RhC8zcf3nNmis7W4Uusrxwq+hgkI4sLpio2Cw349mILwAVlj7ZgU3MnD&#10;Yv7Rm2Gm3Y1zuu6CETGEfYYKyhCaTEpflGTRD11DHLmTay2GCFsjdYu3GG5rOUqSVFqsODaU2NBP&#10;ScV5928VTPPUHEY6l/zL6ervdNyai70o1f/slt8gAnXhLX65NzrOT8cTeH4TT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I1SXwQAAAN0AAAAPAAAAAAAAAAAAAAAA&#10;AKECAABkcnMvZG93bnJldi54bWxQSwUGAAAAAAQABAD5AAAAjwMAAAAA&#10;" strokeweight=".25pt">
                  <v:stroke dashstyle="1 1" endcap="round"/>
                </v:shape>
                <v:shape id="AutoShape 892" o:spid="_x0000_s1056" type="#_x0000_t32" style="position:absolute;left:7405;top:261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zA5cMAAADdAAAADwAAAGRycy9kb3ducmV2LnhtbESPQWvCQBCF7wX/wzKCt7pRIUjqKqVS&#10;EW9R2/OQHTeh2dmY3Wr8951DwdsM781736w2g2/VjfrYBDYwm2agiKtgG3YGzqfP1yWomJAttoHJ&#10;wIMibNajlxUWNty5pNsxOSUhHAs0UKfUFVrHqiaPcRo6YtEuofeYZO2dtj3eJdy3ep5lufbYsDTU&#10;2NFHTdXP8dcbWJa5O89tqXnH+fb78nVwV381ZjIe3t9AJRrS0/x/vbeCny8EV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8wOXDAAAA3QAAAA8AAAAAAAAAAAAA&#10;AAAAoQIAAGRycy9kb3ducmV2LnhtbFBLBQYAAAAABAAEAPkAAACRAwAAAAA=&#10;" strokeweight=".25pt">
                  <v:stroke dashstyle="1 1" endcap="round"/>
                </v:shape>
                <v:shape id="AutoShape 893" o:spid="_x0000_s1057" type="#_x0000_t32" style="position:absolute;left:7405;top:268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qL+8QAAADdAAAADwAAAGRycy9kb3ducmV2LnhtbERPTWsCMRC9C/0PYYTeNGsLYlejaMFS&#10;7KFoRfQ23Uw3S5PJssnq9t8boeBtHu9zZovOWXGmJlSeFYyGGQjiwuuKSwX7r/VgAiJEZI3WMyn4&#10;owCL+UNvhrn2F97SeRdLkUI45KjAxFjnUobCkMMw9DVx4n584zAm2JRSN3hJ4c7KpywbS4cVpwaD&#10;Nb0aKn53rVMw+f48tW8tmw+7Gm0OvFmvjker1GO/W05BROriXfzvftdp/vj5BW7fp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6ov7xAAAAN0AAAAPAAAAAAAAAAAA&#10;AAAAAKECAABkcnMvZG93bnJldi54bWxQSwUGAAAAAAQABAD5AAAAkgMAAAAA&#10;" strokeweight=".5pt"/>
                <v:shape id="AutoShape 894" o:spid="_x0000_s1058" type="#_x0000_t32" style="position:absolute;left:7405;top:274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nsMAAADdAAAADwAAAGRycy9kb3ducmV2LnhtbESPQWvCQBCF7wX/wzKCt7pRJEjqKqVS&#10;EW9R2/OQHTeh2dmY3Wr8951DwdsM781736w2g2/VjfrYBDYwm2agiKtgG3YGzqfP1yWomJAttoHJ&#10;wIMibNajlxUWNty5pNsxOSUhHAs0UKfUFVrHqiaPcRo6YtEuofeYZO2dtj3eJdy3ep5lufbYsDTU&#10;2NFHTdXP8dcbWJa5O89tqXnH+fb78nVwV381ZjIe3t9AJRrS0/x/vbeCny+E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Mv57DAAAA3QAAAA8AAAAAAAAAAAAA&#10;AAAAoQIAAGRycy9kb3ducmV2LnhtbFBLBQYAAAAABAAEAPkAAACRAwAAAAA=&#10;" strokeweight=".25pt">
                  <v:stroke dashstyle="1 1" endcap="round"/>
                </v:shape>
                <v:shape id="AutoShape 895" o:spid="_x0000_s1059" type="#_x0000_t32" style="position:absolute;left:7405;top:281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AaBcAAAADdAAAADwAAAGRycy9kb3ducmV2LnhtbERPTYvCMBC9C/sfwix401RZinSNIi4r&#10;i7dq9Tw0Y1q2mdQmav33RhC8zeN9znzZ20ZcqfO1YwWTcQKCuHS6ZqOg2P+OZiB8QNbYOCYFd/Kw&#10;XHwM5phpd+OcrrtgRAxhn6GCKoQ2k9KXFVn0Y9cSR+7kOoshws5I3eEthttGTpMklRZrjg0VtrSu&#10;qPzfXayCWZ6aYqpzyRtOf46nw9ac7Vmp4We/+gYRqA9v8cv9p+P89GsCz2/iC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6AGgXAAAAA3QAAAA8AAAAAAAAAAAAAAAAA&#10;oQIAAGRycy9kb3ducmV2LnhtbFBLBQYAAAAABAAEAPkAAACOAwAAAAA=&#10;" strokeweight=".25pt">
                  <v:stroke dashstyle="1 1" endcap="round"/>
                </v:shape>
                <v:shape id="AutoShape 896" o:spid="_x0000_s1060" type="#_x0000_t32" style="position:absolute;left:7405;top:287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EcsAAAADdAAAADwAAAGRycy9kb3ducmV2LnhtbERPS4vCMBC+L/gfwgje1nSLFKlGWVYU&#10;2Vt9nYdmTMs2k9pErf9+Iwje5uN7znzZ20bcqPO1YwVf4wQEcel0zUbBYb/+nILwAVlj45gUPMjD&#10;cjH4mGOu3Z0Luu2CETGEfY4KqhDaXEpfVmTRj11LHLmz6yyGCDsjdYf3GG4bmSZJJi3WHBsqbOmn&#10;ovJvd7UKpkVmDqkuJG84W53Ox19zsRelRsP+ewYiUB/e4pd7q+P8bJLC85t4gl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5ShHLAAAAA3QAAAA8AAAAAAAAAAAAAAAAA&#10;oQIAAGRycy9kb3ducmV2LnhtbFBLBQYAAAAABAAEAPkAAACOAwAAAAA=&#10;" strokeweight=".25pt">
                  <v:stroke dashstyle="1 1" endcap="round"/>
                </v:shape>
                <v:shape id="AutoShape 897" o:spid="_x0000_s1061" type="#_x0000_t32" style="position:absolute;left:7405;top:294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4h6cEAAADdAAAADwAAAGRycy9kb3ducmV2LnhtbERPS4vCMBC+C/sfwix403RVinSNIisu&#10;4q0+9jw0Y1psJrXJav33RhC8zcf3nNmis7W4Uusrxwq+hgkI4sLpio2Cw349mILwAVlj7ZgU3MnD&#10;Yv7Rm2Gm3Y1zuu6CETGEfYYKyhCaTEpflGTRD11DHLmTay2GCFsjdYu3GG5rOUqSVFqsODaU2NBP&#10;ScV5928VTPPUHEY6l/zL6ervdNyai70o1f/slt8gAnXhLX65NzrOTydjeH4TT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HiHpwQAAAN0AAAAPAAAAAAAAAAAAAAAA&#10;AKECAABkcnMvZG93bnJldi54bWxQSwUGAAAAAAQABAD5AAAAjwMAAAAA&#10;" strokeweight=".25pt">
                  <v:stroke dashstyle="1 1" endcap="round"/>
                </v:shape>
                <v:shape id="AutoShape 898" o:spid="_x0000_s1062" type="#_x0000_t32" style="position:absolute;left:7405;top:300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1XGMQAAADdAAAADwAAAGRycy9kb3ducmV2LnhtbERPTWsCMRC9C/0PYQq9adYiIqtRtGAp&#10;9lBqRfQ2bsbNYjJZNlld/70pFHqbx/uc2aJzVlypCZVnBcNBBoK48LriUsHuZ92fgAgRWaP1TAru&#10;FGAxf+rNMNf+xt903cZSpBAOOSowMda5lKEw5DAMfE2cuLNvHMYEm1LqBm8p3Fn5mmVj6bDi1GCw&#10;pjdDxWXbOgWT09exfW/ZfNrVcLPnzXp1OFilXp675RREpC7+i//cHzrNH49G8PtNOkH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7VcYxAAAAN0AAAAPAAAAAAAAAAAA&#10;AAAAAKECAABkcnMvZG93bnJldi54bWxQSwUGAAAAAAQABAD5AAAAkgMAAAAA&#10;" strokeweight=".5pt"/>
                <v:shape id="AutoShape 899" o:spid="_x0000_s1063" type="#_x0000_t32" style="position:absolute;left:7405;top:307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cBsEAAADdAAAADwAAAGRycy9kb3ducmV2LnhtbERPS4vCMBC+C/sfwix403RFi3SNIisu&#10;4q0+9jw0Y1psJrXJav33RhC8zcf3nNmis7W4Uusrxwq+hgkI4sLpio2Cw349mILwAVlj7ZgU3MnD&#10;Yv7Rm2Gm3Y1zuu6CETGEfYYKyhCaTEpflGTRD11DHLmTay2GCFsjdYu3GG5rOUqSVFqsODaU2NBP&#10;ScV5928VTPPUHEY6l/zL6ervdNyai70o1f/slt8gAnXhLX65NzrOT8cTeH4TT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uxwGwQAAAN0AAAAPAAAAAAAAAAAAAAAA&#10;AKECAABkcnMvZG93bnJldi54bWxQSwUGAAAAAAQABAD5AAAAjwMAAAAA&#10;" strokeweight=".25pt">
                  <v:stroke dashstyle="1 1" endcap="round"/>
                </v:shape>
                <v:shape id="AutoShape 900" o:spid="_x0000_s1064" type="#_x0000_t32" style="position:absolute;left:7405;top:313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mCccEAAADdAAAADwAAAGRycy9kb3ducmV2LnhtbERPS4vCMBC+C/sfwix403RFgnSNIrus&#10;yN7qY89DM6bFZlKbqPXfbwTB23x8z5kve9eIK3Wh9qzhY5yBIC69qdlq2O9+RjMQISIbbDyThjsF&#10;WC7eBnPMjb9xQddttCKFcMhRQxVjm0sZyoochrFviRN39J3DmGBnpenwlsJdIydZpqTDmlNDhS19&#10;VVSethenYVYou5+YQvKa1fff8fBrz+6s9fC9X32CiNTHl/jp3pg0X00VPL5JJ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aYJxwQAAAN0AAAAPAAAAAAAAAAAAAAAA&#10;AKECAABkcnMvZG93bnJldi54bWxQSwUGAAAAAAQABAD5AAAAjwMAAAAA&#10;" strokeweight=".25pt">
                  <v:stroke dashstyle="1 1" endcap="round"/>
                </v:shape>
                <v:shape id="AutoShape 901" o:spid="_x0000_s1065" type="#_x0000_t32" style="position:absolute;left:7405;top:320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Un6sEAAADdAAAADwAAAGRycy9kb3ducmV2LnhtbERPS4vCMBC+C/sfwix403RFqnSNIisu&#10;4q0+9jw0Y1psJrXJav33RhC8zcf3nNmis7W4Uusrxwq+hgkI4sLpio2Cw349mILwAVlj7ZgU3MnD&#10;Yv7Rm2Gm3Y1zuu6CETGEfYYKyhCaTEpflGTRD11DHLmTay2GCFsjdYu3GG5rOUqSVFqsODaU2NBP&#10;ScV5928VTPPUHEY6l/zL6ervdNyai70o1f/slt8gAnXhLX65NzrOT8cTeH4TT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JSfqwQAAAN0AAAAPAAAAAAAAAAAAAAAA&#10;AKECAABkcnMvZG93bnJldi54bWxQSwUGAAAAAAQABAD5AAAAjwMAAAAA&#10;" strokeweight=".25pt">
                  <v:stroke dashstyle="1 1" endcap="round"/>
                </v:shape>
                <v:shape id="AutoShape 902" o:spid="_x0000_s1066" type="#_x0000_t32" style="position:absolute;left:7405;top:327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qzmMMAAADdAAAADwAAAGRycy9kb3ducmV2LnhtbESPQWvCQBCF7wX/wzKCt7pRJEjqKqVS&#10;EW9R2/OQHTeh2dmY3Wr8951DwdsM781736w2g2/VjfrYBDYwm2agiKtgG3YGzqfP1yWomJAttoHJ&#10;wIMibNajlxUWNty5pNsxOSUhHAs0UKfUFVrHqiaPcRo6YtEuofeYZO2dtj3eJdy3ep5lufbYsDTU&#10;2NFHTdXP8dcbWJa5O89tqXnH+fb78nVwV381ZjIe3t9AJRrS0/x/vbeCny8EV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s5jDAAAA3QAAAA8AAAAAAAAAAAAA&#10;AAAAoQIAAGRycy9kb3ducmV2LnhtbFBLBQYAAAAABAAEAPkAAACRAwAAAAA=&#10;" strokeweight=".25pt">
                  <v:stroke dashstyle="1 1" endcap="round"/>
                </v:shape>
                <v:shape id="AutoShape 903" o:spid="_x0000_s1067" type="#_x0000_t32" style="position:absolute;left:7405;top:333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4hsQAAADdAAAADwAAAGRycy9kb3ducmV2LnhtbERPTWsCMRC9C/0PYYTeNGspYlejaMFS&#10;7KFoRfQ23Uw3S5PJssnq9t8boeBtHu9zZovOWXGmJlSeFYyGGQjiwuuKSwX7r/VgAiJEZI3WMyn4&#10;owCL+UNvhrn2F97SeRdLkUI45KjAxFjnUobCkMMw9DVx4n584zAm2JRSN3hJ4c7KpywbS4cVpwaD&#10;Nb0aKn53rVMw+f48tW8tmw+7Gm0OvFmvjker1GO/W05BROriXfzvftdp/vj5BW7fp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7PiGxAAAAN0AAAAPAAAAAAAAAAAA&#10;AAAAAKECAABkcnMvZG93bnJldi54bWxQSwUGAAAAAAQABAD5AAAAkgMAAAAA&#10;" strokeweight=".5pt"/>
                <v:shape id="AutoShape 904" o:spid="_x0000_s1068" type="#_x0000_t32" style="position:absolute;left:570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fcYAAADdAAAADwAAAGRycy9kb3ducmV2LnhtbESPQWvCQBCF7wX/wzKCl1I3CmqauooK&#10;gvRWFfE4ZMckNDsbspuY/vvOodDbDO/Ne9+st4OrVU9tqDwbmE0TUMS5txUXBq6X41sKKkRki7Vn&#10;MvBDAbab0csaM+uf/EX9ORZKQjhkaKCMscm0DnlJDsPUN8SiPXzrMMraFtq2+JRwV+t5kiy1w4ql&#10;ocSGDiXl3+fOGejqz9dLd4uzvtj3q0f6nt6HezBmMh52H6AiDfHf/Hd9soK/XAi/fCMj6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8DH3GAAAA3QAAAA8AAAAAAAAA&#10;AAAAAAAAoQIAAGRycy9kb3ducmV2LnhtbFBLBQYAAAAABAAEAPkAAACUAwAAAAA=&#10;" strokeweight="1pt"/>
                <v:shape id="AutoShape 905" o:spid="_x0000_s1069" type="#_x0000_t32" style="position:absolute;left:577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4jYsIAAADdAAAADwAAAGRycy9kb3ducmV2LnhtbERP32vCMBB+F/wfwgm+aVpBGdUomyjs&#10;VSeIb2dzS8uaS0mytvrXL4PB3u7j+3mb3WAb0ZEPtWMF+TwDQVw6XbNRcPk4zl5AhIissXFMCh4U&#10;YLcdjzZYaNfzibpzNCKFcChQQRVjW0gZyooshrlriRP36bzFmKA3UnvsU7ht5CLLVtJizamhwpb2&#10;FZVf52+rwF9P/cOYw8XR/nkzb7l83o+dUtPJ8LoGEWmI/+I/97tO81fLHH6/SS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4jYsIAAADdAAAADwAAAAAAAAAAAAAA&#10;AAChAgAAZHJzL2Rvd25yZXYueG1sUEsFBgAAAAAEAAQA+QAAAJADAAAAAA==&#10;" strokeweight=".25pt">
                  <v:stroke dashstyle="1 1" endcap="round"/>
                </v:shape>
                <v:shape id="AutoShape 906" o:spid="_x0000_s1070" type="#_x0000_t32" style="position:absolute;left:584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y9FcIAAADdAAAADwAAAGRycy9kb3ducmV2LnhtbERPyWrDMBC9F/IPYgK91XICDcWNYpqQ&#10;QK9ZIPQ2taayqTUykuolX18VAr3N462zLkfbip58aBwrWGQ5COLK6YaNgsv58PQCIkRkja1jUjBR&#10;gHIze1hjod3AR+pP0YgUwqFABXWMXSFlqGqyGDLXESfuy3mLMUFvpPY4pHDbymWer6TFhlNDjR3t&#10;aqq+Tz9Wgb8eh8mY/cXR7vZhtgt5+zz0Sj3Ox7dXEJHG+C++u991mr96XsLfN+kE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y9FcIAAADdAAAADwAAAAAAAAAAAAAA&#10;AAChAgAAZHJzL2Rvd25yZXYueG1sUEsFBgAAAAAEAAQA+QAAAJADAAAAAA==&#10;" strokeweight=".25pt">
                  <v:stroke dashstyle="1 1" endcap="round"/>
                </v:shape>
                <v:shape id="AutoShape 907" o:spid="_x0000_s1071" type="#_x0000_t32" style="position:absolute;left:591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AYjsIAAADdAAAADwAAAGRycy9kb3ducmV2LnhtbERPTWsCMRC9C/6HMIXeNKtFka1RqlTo&#10;VSuIt+lmzC5uJksSd1d/vSkUepvH+5zlure1aMmHyrGCyTgDQVw4XbFRcPzejRYgQkTWWDsmBXcK&#10;sF4NB0vMtet4T+0hGpFCOOSooIyxyaUMRUkWw9g1xIm7OG8xJuiN1B67FG5rOc2yubRYcWoosaFt&#10;ScX1cLMK/Gnf3Y35PDraPs5mM5GPn12r1OtL//EOIlIf/8V/7i+d5s9nb/D7TTpB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AYjsIAAADdAAAADwAAAAAAAAAAAAAA&#10;AAChAgAAZHJzL2Rvd25yZXYueG1sUEsFBgAAAAAEAAQA+QAAAJADAAAAAA==&#10;" strokeweight=".25pt">
                  <v:stroke dashstyle="1 1" endcap="round"/>
                </v:shape>
                <v:shape id="AutoShape 908" o:spid="_x0000_s1072" type="#_x0000_t32" style="position:absolute;left:598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mA+sIAAADdAAAADwAAAGRycy9kb3ducmV2LnhtbERPTWsCMRC9C/6HMIXeNKtUka1RqlTo&#10;VSuIt+lmzC5uJksSd1d/vSkUepvH+5zlure1aMmHyrGCyTgDQVw4XbFRcPzejRYgQkTWWDsmBXcK&#10;sF4NB0vMtet4T+0hGpFCOOSooIyxyaUMRUkWw9g1xIm7OG8xJuiN1B67FG5rOc2yubRYcWoosaFt&#10;ScX1cLMK/Gnf3Y35PDraPs5mM5GPn12r1OtL//EOIlIf/8V/7i+d5s9nb/D7TTpB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mA+sIAAADdAAAADwAAAAAAAAAAAAAA&#10;AAChAgAAZHJzL2Rvd25yZXYueG1sUEsFBgAAAAAEAAQA+QAAAJADAAAAAA==&#10;" strokeweight=".25pt">
                  <v:stroke dashstyle="1 1" endcap="round"/>
                </v:shape>
                <v:shape id="AutoShape 909" o:spid="_x0000_s1073" type="#_x0000_t32" style="position:absolute;left:604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01+MQAAADdAAAADwAAAGRycy9kb3ducmV2LnhtbERPTWsCMRC9C/0PYYTeNGupUlajSEtL&#10;K5RS68HjsBk30c1kSeK6/fdNQfA2j/c5i1XvGtFRiNazgsm4AEFceW25VrD7eR09gYgJWWPjmRT8&#10;UoTV8m6wwFL7C39Tt021yCEcS1RgUmpLKWNlyGEc+5Y4cwcfHKYMQy11wEsOd418KIqZdGg5Nxhs&#10;6dlQddqenYKX48auP742j3t7Poa3z1PfGTRK3Q/79RxEoj7dxFf3u87zZ9Mp/H+TT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fTX4xAAAAN0AAAAPAAAAAAAAAAAA&#10;AAAAAKECAABkcnMvZG93bnJldi54bWxQSwUGAAAAAAQABAD5AAAAkgMAAAAA&#10;" strokeweight=".5pt"/>
                <v:shape id="AutoShape 910" o:spid="_x0000_s1074" type="#_x0000_t32" style="position:absolute;left:611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e7FsIAAADdAAAADwAAAGRycy9kb3ducmV2LnhtbERP32vCMBB+F/wfwgm+aapgGdUomyjs&#10;VSeIb2dzS8uaS0mytvrXL4PB3u7j+3mb3WAb0ZEPtWMFi3kGgrh0umaj4PJxnL2ACBFZY+OYFDwo&#10;wG47Hm2w0K7nE3XnaEQK4VCggirGtpAylBVZDHPXEifu03mLMUFvpPbYp3DbyGWW5dJizamhwpb2&#10;FZVf52+rwF9P/cOYw8XR/nkzbwv5vB87paaT4XUNItIQ/8V/7ned5uerHH6/SS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e7FsIAAADdAAAADwAAAAAAAAAAAAAA&#10;AAChAgAAZHJzL2Rvd25yZXYueG1sUEsFBgAAAAAEAAQA+QAAAJADAAAAAA==&#10;" strokeweight=".25pt">
                  <v:stroke dashstyle="1 1" endcap="round"/>
                </v:shape>
                <v:shape id="AutoShape 911" o:spid="_x0000_s1075" type="#_x0000_t32" style="position:absolute;left:618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sejcIAAADdAAAADwAAAGRycy9kb3ducmV2LnhtbERPTWsCMRC9F/wPYQrealahVrZGqVLB&#10;q1YQb9PNmF3cTJYk7q7+eiMUepvH+5z5sre1aMmHyrGC8SgDQVw4XbFRcPjZvM1AhIissXZMCm4U&#10;YLkYvMwx167jHbX7aEQK4ZCjgjLGJpcyFCVZDCPXECfu7LzFmKA3UnvsUrit5STLptJixamhxIbW&#10;JRWX/dUq8MdddzPm++BofT+Z1VjefzetUsPX/usTRKQ+/ov/3Fud5k/fP+D5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sejcIAAADdAAAADwAAAAAAAAAAAAAA&#10;AAChAgAAZHJzL2Rvd25yZXYueG1sUEsFBgAAAAAEAAQA+QAAAJADAAAAAA==&#10;" strokeweight=".25pt">
                  <v:stroke dashstyle="1 1" endcap="round"/>
                </v:shape>
                <v:shape id="AutoShape 912" o:spid="_x0000_s1076" type="#_x0000_t32" style="position:absolute;left:625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SK/8UAAADdAAAADwAAAGRycy9kb3ducmV2LnhtbESPQWsCMRCF7wX/Q5hCbzVroVK2RrGi&#10;0KtWEG/jZppd3EyWJN1d/fWdQ6G3Gd6b975ZrEbfqp5iagIbmE0LUMRVsA07A8ev3fMbqJSRLbaB&#10;ycCNEqyWk4cFljYMvKf+kJ2SEE4lGqhz7kqtU1WTxzQNHbFo3yF6zLJGp23EQcJ9q1+KYq49NiwN&#10;NXa0qam6Hn68gXjaDzfntsdAm/vZfcz0/bLrjXl6HNfvoDKN+d/8d/1pBX/+KrjyjY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SK/8UAAADdAAAADwAAAAAAAAAA&#10;AAAAAAChAgAAZHJzL2Rvd25yZXYueG1sUEsFBgAAAAAEAAQA+QAAAJMDAAAAAA==&#10;" strokeweight=".25pt">
                  <v:stroke dashstyle="1 1" endcap="round"/>
                </v:shape>
                <v:shape id="AutoShape 913" o:spid="_x0000_s1077" type="#_x0000_t32" style="position:absolute;left:631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vZMIAAADdAAAADwAAAGRycy9kb3ducmV2LnhtbERPTWsCMRC9F/wPYQrealahUrdGqVLB&#10;q1YQb9PNmF3cTJYk7q7+eiMUepvH+5z5sre1aMmHyrGC8SgDQVw4XbFRcPjZvH2ACBFZY+2YFNwo&#10;wHIxeJljrl3HO2r30YgUwiFHBWWMTS5lKEqyGEauIU7c2XmLMUFvpPbYpXBby0mWTaXFilNDiQ2t&#10;Syou+6tV4I+77mbM98HR+n4yq7G8/25apYav/dcniEh9/Bf/ubc6zZ++z+D5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vZMIAAADdAAAADwAAAAAAAAAAAAAA&#10;AAChAgAAZHJzL2Rvd25yZXYueG1sUEsFBgAAAAAEAAQA+QAAAJADAAAAAA==&#10;" strokeweight=".25pt">
                  <v:stroke dashstyle="1 1" endcap="round"/>
                </v:shape>
                <v:shape id="AutoShape 914" o:spid="_x0000_s1078" type="#_x0000_t32" style="position:absolute;left:638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3cYAAADdAAAADwAAAGRycy9kb3ducmV2LnhtbESPQUsDMRCF74L/IYzgzWYVWWRtWkpF&#10;0YJIqwePw2a6SbuZLEm6Xf+9cxC8zfDevPfNfDmFXo2Uso9s4HZWgSJuo/XcGfj6fL55AJULssU+&#10;Mhn4oQzLxeXFHBsbz7ylcVc6JSGcGzTgShkarXPrKGCexYFYtH1MAYusqdM24VnCQ6/vqqrWAT1L&#10;g8OB1o7a4+4UDDwdNn719rG5//anQ3p5P06jQ2fM9dW0egRVaCr/5r/rVyv4dS388o2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1mXN3GAAAA3QAAAA8AAAAAAAAA&#10;AAAAAAAAoQIAAGRycy9kb3ducmV2LnhtbFBLBQYAAAAABAAEAPkAAACUAwAAAAA=&#10;" strokeweight=".5pt"/>
                <v:shape id="AutoShape 915" o:spid="_x0000_s1079" type="#_x0000_t32" style="position:absolute;left:645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p38IAAADdAAAADwAAAGRycy9kb3ducmV2LnhtbERPTWvCQBC9C/6HZYTedJMeQkldRaVC&#10;r1pBvE2z4yaYnQ272yT667uFgrd5vM9Zrkfbip58aBwryBcZCOLK6YaNgtPXfv4GIkRkja1jUnCn&#10;AOvVdLLEUruBD9QfoxEphEOJCuoYu1LKUNVkMSxcR5y4q/MWY4LeSO1xSOG2la9ZVkiLDaeGGjva&#10;1VTdjj9WgT8fhrsxHydHu8fFbHP5+N73Sr3Mxs07iEhjfIr/3Z86zS+KHP6+SS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p38IAAADdAAAADwAAAAAAAAAAAAAA&#10;AAChAgAAZHJzL2Rvd25yZXYueG1sUEsFBgAAAAAEAAQA+QAAAJADAAAAAA==&#10;" strokeweight=".25pt">
                  <v:stroke dashstyle="1 1" endcap="round"/>
                </v:shape>
                <v:shape id="AutoShape 916" o:spid="_x0000_s1080" type="#_x0000_t32" style="position:absolute;left:652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B3qMEAAADdAAAADwAAAGRycy9kb3ducmV2LnhtbERPS4vCMBC+L/gfwgje1lQPRbpGWUXB&#10;qw9Y9jbbzKZlm0lJYlv99UYQ9jYf33OW68E2oiMfascKZtMMBHHpdM1GweW8f1+ACBFZY+OYFNwo&#10;wHo1eltioV3PR+pO0YgUwqFABVWMbSFlKCuyGKauJU7cr/MWY4LeSO2xT+G2kfMsy6XFmlNDhS1t&#10;Kyr/TlerwH8d+5sxu4uj7f3bbGby/rPvlJqMh88PEJGG+C9+uQ86zc/zOTy/SS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IHeowQAAAN0AAAAPAAAAAAAAAAAAAAAA&#10;AKECAABkcnMvZG93bnJldi54bWxQSwUGAAAAAAQABAD5AAAAjwMAAAAA&#10;" strokeweight=".25pt">
                  <v:stroke dashstyle="1 1" endcap="round"/>
                </v:shape>
                <v:shape id="AutoShape 917" o:spid="_x0000_s1081" type="#_x0000_t32" style="position:absolute;left:659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zSM8IAAADdAAAADwAAAGRycy9kb3ducmV2LnhtbERP32vCMBB+F/wfwgm+aapCGdUomyjs&#10;VSeIb2dzS8uaS0mytvrXL4PB3u7j+3mb3WAb0ZEPtWMFi3kGgrh0umaj4PJxnL2ACBFZY+OYFDwo&#10;wG47Hm2w0K7nE3XnaEQK4VCggirGtpAylBVZDHPXEifu03mLMUFvpPbYp3DbyGWW5dJizamhwpb2&#10;FZVf52+rwF9P/cOYw8XR/nkzbwv5vB87paaT4XUNItIQ/8V/7ned5uf5Cn6/SS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zSM8IAAADdAAAADwAAAAAAAAAAAAAA&#10;AAChAgAAZHJzL2Rvd25yZXYueG1sUEsFBgAAAAAEAAQA+QAAAJADAAAAAA==&#10;" strokeweight=".25pt">
                  <v:stroke dashstyle="1 1" endcap="round"/>
                </v:shape>
                <v:shape id="AutoShape 918" o:spid="_x0000_s1082" type="#_x0000_t32" style="position:absolute;left:665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VKR8IAAADdAAAADwAAAGRycy9kb3ducmV2LnhtbERP32vCMBB+F/wfwgm+aapIGdUomyjs&#10;VSeIb2dzS8uaS0mytvrXL4PB3u7j+3mb3WAb0ZEPtWMFi3kGgrh0umaj4PJxnL2ACBFZY+OYFDwo&#10;wG47Hm2w0K7nE3XnaEQK4VCggirGtpAylBVZDHPXEifu03mLMUFvpPbYp3DbyGWW5dJizamhwpb2&#10;FZVf52+rwF9P/cOYw8XR/nkzbwv5vB87paaT4XUNItIQ/8V/7ned5uf5Cn6/SS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VKR8IAAADdAAAADwAAAAAAAAAAAAAA&#10;AAChAgAAZHJzL2Rvd25yZXYueG1sUEsFBgAAAAAEAAQA+QAAAJADAAAAAA==&#10;" strokeweight=".25pt">
                  <v:stroke dashstyle="1 1" endcap="round"/>
                </v:shape>
                <v:shape id="AutoShape 919" o:spid="_x0000_s1083" type="#_x0000_t32" style="position:absolute;left:672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H/RcQAAADdAAAADwAAAGRycy9kb3ducmV2LnhtbERPTUsDMRC9C/6HMII3m7XURdampSgt&#10;WijF6sHjsBk3aTeTJUm323/fFARv83ifM50PrhU9hWg9K3gcFSCIa68tNwq+v5YPzyBiQtbYeiYF&#10;Z4own93eTLHS/sSf1O9SI3IIxwoVmJS6SspYG3IYR74jztyvDw5ThqGROuAph7tWjouilA4t5waD&#10;Hb0aqg+7o1Pwtl/bxcd2Pfmxx31YbQ5Db9AodX83LF5AJBrSv/jP/a7z/LJ8gus3+QQ5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Ef9FxAAAAN0AAAAPAAAAAAAAAAAA&#10;AAAAAKECAABkcnMvZG93bnJldi54bWxQSwUGAAAAAAQABAD5AAAAkgMAAAAA&#10;" strokeweight=".5pt"/>
                <v:shape id="AutoShape 920" o:spid="_x0000_s1084" type="#_x0000_t32" style="position:absolute;left:679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txq8EAAADdAAAADwAAAGRycy9kb3ducmV2LnhtbERPS4vCMBC+L/gfwgje1tQ9lKUaZVcU&#10;9uoDxNvYzKZlm0lJYlv99UZY8DYf33MWq8E2oiMfascKZtMMBHHpdM1GwfGwff8EESKyxsYxKbhR&#10;gNVy9LbAQrued9TtoxEphEOBCqoY20LKUFZkMUxdS5y4X+ctxgS9kdpjn8JtIz+yLJcWa04NFba0&#10;rqj821+tAn/a9TdjNkdH6/vZfM/k/bLtlJqMh685iEhDfIn/3T86zc/zHJ7fpB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G3GrwQAAAN0AAAAPAAAAAAAAAAAAAAAA&#10;AKECAABkcnMvZG93bnJldi54bWxQSwUGAAAAAAQABAD5AAAAjwMAAAAA&#10;" strokeweight=".25pt">
                  <v:stroke dashstyle="1 1" endcap="round"/>
                </v:shape>
                <v:shape id="AutoShape 921" o:spid="_x0000_s1085" type="#_x0000_t32" style="position:absolute;left:686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fUMMIAAADdAAAADwAAAGRycy9kb3ducmV2LnhtbERPS2sCMRC+F/wPYQRvNauHbVmN0opC&#10;rz5AvI2baXbpZrIk6e7qrzcFobf5+J6zXA+2ER35UDtWMJtmIIhLp2s2Ck7H3es7iBCRNTaOScGN&#10;AqxXo5clFtr1vKfuEI1IIRwKVFDF2BZShrIii2HqWuLEfTtvMSbojdQe+xRuGznPslxarDk1VNjS&#10;pqLy5/BrFfjzvr8Zsz052twv5nMm79ddp9RkPHwsQEQa4r/46f7SaX6ev8Hf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fUMMIAAADdAAAADwAAAAAAAAAAAAAA&#10;AAChAgAAZHJzL2Rvd25yZXYueG1sUEsFBgAAAAAEAAQA+QAAAJADAAAAAA==&#10;" strokeweight=".25pt">
                  <v:stroke dashstyle="1 1" endcap="round"/>
                </v:shape>
                <v:shape id="AutoShape 922" o:spid="_x0000_s1086" type="#_x0000_t32" style="position:absolute;left:692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AQsUAAADdAAAADwAAAGRycy9kb3ducmV2LnhtbESPQWvDMAyF74P+B6PCbqvTHcLI6pa2&#10;tLBru8LYTYs1JzSWg+0laX/9dBjsJvGe3vu02ky+UwPF1AY2sFwUoIjrYFt2Bi7vx6cXUCkjW+wC&#10;k4EbJdisZw8rrGwY+UTDOTslIZwqNNDk3Fdap7ohj2kRemLRvkP0mGWNTtuIo4T7Tj8XRak9tiwN&#10;Dfa0b6i+nn+8gfhxGm/OHS6B9vdPt1vq+9dxMOZxPm1fQWWa8r/57/rNCn5ZCq58Iy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hAQsUAAADdAAAADwAAAAAAAAAA&#10;AAAAAAChAgAAZHJzL2Rvd25yZXYueG1sUEsFBgAAAAAEAAQA+QAAAJMDAAAAAA==&#10;" strokeweight=".25pt">
                  <v:stroke dashstyle="1 1" endcap="round"/>
                </v:shape>
                <v:shape id="AutoShape 923" o:spid="_x0000_s1087" type="#_x0000_t32" style="position:absolute;left:699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Tl2cIAAADdAAAADwAAAGRycy9kb3ducmV2LnhtbERPS2sCMRC+F/wPYQRvNauHpV2N0opC&#10;rz5AvI2baXbpZrIk6e7qrzcFobf5+J6zXA+2ER35UDtWMJtmIIhLp2s2Ck7H3esbiBCRNTaOScGN&#10;AqxXo5clFtr1vKfuEI1IIRwKVFDF2BZShrIii2HqWuLEfTtvMSbojdQe+xRuGznPslxarDk1VNjS&#10;pqLy5/BrFfjzvr8Zsz052twv5nMm79ddp9RkPHwsQEQa4r/46f7SaX6ev8Pf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Tl2cIAAADdAAAADwAAAAAAAAAAAAAA&#10;AAChAgAAZHJzL2Rvd25yZXYueG1sUEsFBgAAAAAEAAQA+QAAAJADAAAAAA==&#10;" strokeweight=".25pt">
                  <v:stroke dashstyle="1 1" endcap="round"/>
                </v:shape>
                <v:shape id="AutoShape 924" o:spid="_x0000_s1088" type="#_x0000_t32" style="position:absolute;left:706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KAMYAAADdAAAADwAAAGRycy9kb3ducmV2LnhtbESPQUsDMRCF70L/QxjBm80qUmVtWkpF&#10;0UIRqwePw2bcpN1MliTdrv/eORS8zfDevPfNfDmGTg2Uso9s4GZagSJuovXcGvj6fL5+AJULssUu&#10;Mhn4pQzLxeRijrWNJ/6gYVdaJSGcazTgSulrrXPjKGCexp5YtJ+YAhZZU6ttwpOEh07fVtVMB/Qs&#10;DQ57WjtqDrtjMPC03/jV2/vm7tsf9+llexgHh86Yq8tx9Qiq0Fj+zefrVyv4s3vhl29kBL3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ygDGAAAA3QAAAA8AAAAAAAAA&#10;AAAAAAAAoQIAAGRycy9kb3ducmV2LnhtbFBLBQYAAAAABAAEAPkAAACUAwAAAAA=&#10;" strokeweight=".5pt"/>
                <v:shape id="AutoShape 925" o:spid="_x0000_s1089" type="#_x0000_t32" style="position:absolute;left:713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t/AsIAAADdAAAADwAAAGRycy9kb3ducmV2LnhtbERPS2sCMRC+F/wPYYTeanY92LI1iopC&#10;rz5AvE03Y3ZxM1mSdHf11zcFobf5+J4zXw62ER35UDtWkE8yEMSl0zUbBafj7u0DRIjIGhvHpOBO&#10;AZaL0cscC+163lN3iEakEA4FKqhibAspQ1mRxTBxLXHirs5bjAl6I7XHPoXbRk6zbCYt1pwaKmxp&#10;U1F5O/xYBf687+/GbE+ONo+LWefy8b3rlHodD6tPEJGG+C9+ur90mj97z+Hvm3SC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t/AsIAAADdAAAADwAAAAAAAAAAAAAA&#10;AAChAgAAZHJzL2Rvd25yZXYueG1sUEsFBgAAAAAEAAQA+QAAAJADAAAAAA==&#10;" strokeweight=".25pt">
                  <v:stroke dashstyle="1 1" endcap="round"/>
                </v:shape>
                <v:shape id="AutoShape 926" o:spid="_x0000_s1090" type="#_x0000_t32" style="position:absolute;left:720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hdcEAAADdAAAADwAAAGRycy9kb3ducmV2LnhtbERPTYvCMBC9L/gfwgje1lQPunSNsoqC&#10;V11BvI3NbFq2mZQkttVfb4SFvc3jfc5i1dtatORD5VjBZJyBIC6crtgoOH3v3j9AhIissXZMCu4U&#10;YLUcvC0w167jA7XHaEQK4ZCjgjLGJpcyFCVZDGPXECfux3mLMUFvpPbYpXBby2mWzaTFilNDiQ1t&#10;Sip+jzerwJ8P3d2Y7cnR5nEx64l8XHetUqNh//UJIlIf/8V/7r1O82fzKby+SSf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eF1wQAAAN0AAAAPAAAAAAAAAAAAAAAA&#10;AKECAABkcnMvZG93bnJldi54bWxQSwUGAAAAAAQABAD5AAAAjwMAAAAA&#10;" strokeweight=".25pt">
                  <v:stroke dashstyle="1 1" endcap="round"/>
                </v:shape>
                <v:shape id="AutoShape 927" o:spid="_x0000_s1091" type="#_x0000_t32" style="position:absolute;left:726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E7sIAAADdAAAADwAAAGRycy9kb3ducmV2LnhtbERPTWsCMRC9F/wPYQrealYLVrZGqVLB&#10;q1YQb9PNmF3cTJYk7q7+eiMUepvH+5z5sre1aMmHyrGC8SgDQVw4XbFRcPjZvM1AhIissXZMCm4U&#10;YLkYvMwx167jHbX7aEQK4ZCjgjLGJpcyFCVZDCPXECfu7LzFmKA3UnvsUrit5STLptJixamhxIbW&#10;JRWX/dUq8MdddzPm++BofT+Z1VjefzetUsPX/usTRKQ+/ov/3Fud5k8/3uH5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VE7sIAAADdAAAADwAAAAAAAAAAAAAA&#10;AAChAgAAZHJzL2Rvd25yZXYueG1sUEsFBgAAAAAEAAQA+QAAAJADAAAAAA==&#10;" strokeweight=".25pt">
                  <v:stroke dashstyle="1 1" endcap="round"/>
                </v:shape>
                <v:shape id="AutoShape 928" o:spid="_x0000_s1092" type="#_x0000_t32" style="position:absolute;left:733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zcmsIAAADdAAAADwAAAGRycy9kb3ducmV2LnhtbERPTWsCMRC9F/wPYQrealYpVrZGqVLB&#10;q1YQb9PNmF3cTJYk7q7+eiMUepvH+5z5sre1aMmHyrGC8SgDQVw4XbFRcPjZvM1AhIissXZMCm4U&#10;YLkYvMwx167jHbX7aEQK4ZCjgjLGJpcyFCVZDCPXECfu7LzFmKA3UnvsUrit5STLptJixamhxIbW&#10;JRWX/dUq8MdddzPm++BofT+Z1VjefzetUsPX/usTRKQ+/ov/3Fud5k8/3uH5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zcmsIAAADdAAAADwAAAAAAAAAAAAAA&#10;AAChAgAAZHJzL2Rvd25yZXYueG1sUEsFBgAAAAAEAAQA+QAAAJADAAAAAA==&#10;" strokeweight=".25pt">
                  <v:stroke dashstyle="1 1" endcap="round"/>
                </v:shape>
                <v:shape id="AutoShape 929" o:spid="_x0000_s1093" type="#_x0000_t32" style="position:absolute;left:740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7zhcIAAADdAAAADwAAAGRycy9kb3ducmV2LnhtbERPTYvCMBC9C/sfwizsRdbUBbVWo6yC&#10;IN6ssngcmrEt20xKk9b6740geJvH+5zlujeV6KhxpWUF41EEgjizuuRcwfm0+45BOI+ssbJMCu7k&#10;YL36GCwx0fbGR+pSn4sQwi5BBYX3dSKlywoy6Ea2Jg7c1TYGfYBNLnWDtxBuKvkTRVNpsOTQUGBN&#10;24Ky/7Q1CtrqMDy1f37c5Ztudo3n8aW/OKW+PvvfBQhPvX+LX+69DvOnswk8vwkn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7zhcIAAADdAAAADwAAAAAAAAAAAAAA&#10;AAChAgAAZHJzL2Rvd25yZXYueG1sUEsFBgAAAAAEAAQA+QAAAJADAAAAAA==&#10;" strokeweight="1pt"/>
                <v:shape id="AutoShape 930" o:spid="_x0000_s1094" type="#_x0000_t32" style="position:absolute;left:747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LndsIAAADdAAAADwAAAGRycy9kb3ducmV2LnhtbERPS2sCMRC+F/wPYQRvNauHbVmN0opC&#10;rz5AvI2baXbpZrIk6e7qrzcFobf5+J6zXA+2ER35UDtWMJtmIIhLp2s2Ck7H3es7iBCRNTaOScGN&#10;AqxXo5clFtr1vKfuEI1IIRwKVFDF2BZShrIii2HqWuLEfTtvMSbojdQe+xRuGznPslxarDk1VNjS&#10;pqLy5/BrFfjzvr8Zsz052twv5nMm79ddp9RkPHwsQEQa4r/46f7SaX7+lsPf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LndsIAAADdAAAADwAAAAAAAAAAAAAA&#10;AAChAgAAZHJzL2Rvd25yZXYueG1sUEsFBgAAAAAEAAQA+QAAAJADAAAAAA==&#10;" strokeweight=".25pt">
                  <v:stroke dashstyle="1 1" endcap="round"/>
                </v:shape>
                <v:shape id="AutoShape 931" o:spid="_x0000_s1095" type="#_x0000_t32" style="position:absolute;left:753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5C7cEAAADdAAAADwAAAGRycy9kb3ducmV2LnhtbERPTYvCMBC9C/6HMII3Td2DStcoqyh4&#10;1RXE29jMpmWbSUmybfXXbxYWvM3jfc5q09tatORD5VjBbJqBIC6crtgouHweJksQISJrrB2TggcF&#10;2KyHgxXm2nV8ovYcjUghHHJUUMbY5FKGoiSLYeoa4sR9OW8xJuiN1B67FG5r+ZZlc2mx4tRQYkO7&#10;korv849V4K+n7mHM/uJo97yZ7Uw+74dWqfGo/3gHEamPL/G/+6jT/PliAX/fpB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jkLtwQAAAN0AAAAPAAAAAAAAAAAAAAAA&#10;AKECAABkcnMvZG93bnJldi54bWxQSwUGAAAAAAQABAD5AAAAjwMAAAAA&#10;" strokeweight=".25pt">
                  <v:stroke dashstyle="1 1" endcap="round"/>
                </v:shape>
                <v:shape id="AutoShape 932" o:spid="_x0000_s1096" type="#_x0000_t32" style="position:absolute;left:760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HWn8UAAADdAAAADwAAAGRycy9kb3ducmV2LnhtbESPQW/CMAyF75P4D5GRdhspO7CpIyBA&#10;IO0KQ0K7eY2XVjROlWRt4dfPh0m72XrP731erkffqp5iagIbmM8KUMRVsA07A+ePw9MrqJSRLbaB&#10;ycCNEqxXk4clljYMfKT+lJ2SEE4lGqhz7kqtU1WTxzQLHbFo3yF6zLJGp23EQcJ9q5+LYqE9NiwN&#10;NXa0q6m6nn68gXg5Djfn9udAu/un2871/evQG/M4HTdvoDKN+d/8d/1uBX/xIrjyjY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HWn8UAAADdAAAADwAAAAAAAAAA&#10;AAAAAAChAgAAZHJzL2Rvd25yZXYueG1sUEsFBgAAAAAEAAQA+QAAAJMDAAAAAA==&#10;" strokeweight=".25pt">
                  <v:stroke dashstyle="1 1" endcap="round"/>
                </v:shape>
                <v:shape id="AutoShape 933" o:spid="_x0000_s1097" type="#_x0000_t32" style="position:absolute;left:767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zBMIAAADdAAAADwAAAGRycy9kb3ducmV2LnhtbERPS2sCMRC+F/wPYQRvNasHq1ujqCj0&#10;6gPE23QzzS7dTJYk7q7++qZQ6G0+vucs172tRUs+VI4VTMYZCOLC6YqNgsv58DoHESKyxtoxKXhQ&#10;gPVq8LLEXLuOj9SeohEphEOOCsoYm1zKUJRkMYxdQ5y4L+ctxgS9kdpjl8JtLadZNpMWK04NJTa0&#10;K6n4Pt2tAn89dg9j9hdHu+fNbCfy+XlolRoN+807iEh9/Bf/uT90mj97W8DvN+kE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1zBMIAAADdAAAADwAAAAAAAAAAAAAA&#10;AAChAgAAZHJzL2Rvd25yZXYueG1sUEsFBgAAAAAEAAQA+QAAAJADAAAAAA==&#10;" strokeweight=".25pt">
                  <v:stroke dashstyle="1 1" endcap="round"/>
                </v:shape>
                <v:shape id="AutoShape 934" o:spid="_x0000_s1098" type="#_x0000_t32" style="position:absolute;left:774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q6J8YAAADdAAAADwAAAGRycy9kb3ducmV2LnhtbESPQUsDMRCF74L/IYzgzWYVKWVtWoql&#10;ogURqwePw2bcpN1MliTdbv995yB4m+G9ee+b+XIMnRooZR/ZwP2kAkXcROu5NfD9tbmbgcoF2WIX&#10;mQycKcNycX01x9rGE3/SsCutkhDONRpwpfS11rlxFDBPYk8s2m9MAYusqdU24UnCQ6cfqmqqA3qW&#10;Boc9PTtqDrtjMLDeb/3q7WP7+OOP+/TyfhgHh86Y25tx9QSq0Fj+zX/Xr1bwpzPhl29kBL2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quifGAAAA3QAAAA8AAAAAAAAA&#10;AAAAAAAAoQIAAGRycy9kb3ducmV2LnhtbFBLBQYAAAAABAAEAPkAAACUAwAAAAA=&#10;" strokeweight=".5pt"/>
                <v:shape id="AutoShape 935" o:spid="_x0000_s1099" type="#_x0000_t32" style="position:absolute;left:781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PJcEAAADdAAAADwAAAGRycy9kb3ducmV2LnhtbERPTYvCMBC9C/6HMMLeNO0eRKpRVlHY&#10;q64g3mab2bRsMylJtq3+eiMseJvH+5zVZrCN6MiH2rGCfJaBIC6drtkoOH8dpgsQISJrbByTghsF&#10;2KzHoxUW2vV8pO4UjUghHApUUMXYFlKGsiKLYeZa4sT9OG8xJuiN1B77FG4b+Z5lc2mx5tRQYUu7&#10;isrf059V4C/H/mbM/uxod7+abS7v34dOqbfJ8LEEEWmIL/G/+1On+fNFDs9v0gl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g8lwQAAAN0AAAAPAAAAAAAAAAAAAAAA&#10;AKECAABkcnMvZG93bnJldi54bWxQSwUGAAAAAAQABAD5AAAAjwMAAAAA&#10;" strokeweight=".25pt">
                  <v:stroke dashstyle="1 1" endcap="round"/>
                </v:shape>
                <v:shape id="AutoShape 936" o:spid="_x0000_s1100" type="#_x0000_t32" style="position:absolute;left:787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yRUsEAAADdAAAADwAAAGRycy9kb3ducmV2LnhtbERPTYvCMBC9L/gfwgje1lQPIl2jqCh4&#10;1RXE22wzpsVmUpLYVn/9ZmHB2zze5yxWva1FSz5UjhVMxhkI4sLpio2C8/f+cw4iRGSNtWNS8KQA&#10;q+XgY4G5dh0fqT1FI1IIhxwVlDE2uZShKMliGLuGOHE35y3GBL2R2mOXwm0tp1k2kxYrTg0lNrQt&#10;qbifHlaBvxy7pzG7s6Pt62o2E/n62bdKjYb9+gtEpD6+xf/ug07zZ/Mp/H2TT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LJFSwQAAAN0AAAAPAAAAAAAAAAAAAAAA&#10;AKECAABkcnMvZG93bnJldi54bWxQSwUGAAAAAAQABAD5AAAAjwMAAAAA&#10;" strokeweight=".25pt">
                  <v:stroke dashstyle="1 1" endcap="round"/>
                </v:shape>
                <v:shape id="AutoShape 937" o:spid="_x0000_s1101" type="#_x0000_t32" style="position:absolute;left:794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A0ycEAAADdAAAADwAAAGRycy9kb3ducmV2LnhtbERPTYvCMBC9L/gfwgh7W1NXEKlGUVHw&#10;qiuIt7EZ02IzKUm2rf76zcLC3ubxPmex6m0tWvKhcqxgPMpAEBdOV2wUnL/2HzMQISJrrB2TgicF&#10;WC0HbwvMtev4SO0pGpFCOOSooIyxyaUMRUkWw8g1xIm7O28xJuiN1B67FG5r+ZllU2mx4tRQYkPb&#10;korH6dsq8Jdj9zRmd3a0fV3NZixft32r1PuwX89BROrjv/jPfdBp/nQ2gd9v0gl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YDTJwQAAAN0AAAAPAAAAAAAAAAAAAAAA&#10;AKECAABkcnMvZG93bnJldi54bWxQSwUGAAAAAAQABAD5AAAAjwMAAAAA&#10;" strokeweight=".25pt">
                  <v:stroke dashstyle="1 1" endcap="round"/>
                </v:shape>
                <v:shape id="AutoShape 938" o:spid="_x0000_s1102" type="#_x0000_t32" style="position:absolute;left:801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msvcEAAADdAAAADwAAAGRycy9kb3ducmV2LnhtbERPTYvCMBC9L/gfwgh7W1MXEalGUVHw&#10;qiuIt7EZ02IzKUm2rf76zcLC3ubxPmex6m0tWvKhcqxgPMpAEBdOV2wUnL/2HzMQISJrrB2TgicF&#10;WC0HbwvMtev4SO0pGpFCOOSooIyxyaUMRUkWw8g1xIm7O28xJuiN1B67FG5r+ZllU2mx4tRQYkPb&#10;korH6dsq8Jdj9zRmd3a0fV3NZixft32r1PuwX89BROrjv/jPfdBp/nQ2gd9v0gl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iay9wQAAAN0AAAAPAAAAAAAAAAAAAAAA&#10;AKECAABkcnMvZG93bnJldi54bWxQSwUGAAAAAAQABAD5AAAAjwMAAAAA&#10;" strokeweight=".25pt">
                  <v:stroke dashstyle="1 1" endcap="round"/>
                </v:shape>
                <v:shape id="AutoShape 939" o:spid="_x0000_s1103" type="#_x0000_t32" style="position:absolute;left:808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0Zv8QAAADdAAAADwAAAGRycy9kb3ducmV2LnhtbERP30vDMBB+F/wfwgm+bamio3RNx1AU&#10;HYg4fdjj0ZxNtuZSkqyr/70RBr7dx/fz6tXkejFSiNazgpt5AYK49dpyp+Dr82lWgogJWWPvmRT8&#10;UIRVc3lRY6X9iT9o3KZO5BCOFSowKQ2VlLE15DDO/UCcuW8fHKYMQyd1wFMOd728LYqFdGg5Nxgc&#10;6MFQe9genYLH/cauX983dzt73Ifnt8M0GjRKXV9N6yWIRFP6F5/dLzrPX5T38PdNPkE2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HRm/xAAAAN0AAAAPAAAAAAAAAAAA&#10;AAAAAKECAABkcnMvZG93bnJldi54bWxQSwUGAAAAAAQABAD5AAAAkgMAAAAA&#10;" strokeweight=".5pt"/>
                <v:shape id="AutoShape 940" o:spid="_x0000_s1104" type="#_x0000_t32" style="position:absolute;left:815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eXUcEAAADdAAAADwAAAGRycy9kb3ducmV2LnhtbERPTYvCMBC9C/6HMMLeNHUPRapRVlHY&#10;q64g3mab2bRsMylJtq3+eiMseJvH+5zVZrCN6MiH2rGC+SwDQVw6XbNRcP46TBcgQkTW2DgmBTcK&#10;sFmPRysstOv5SN0pGpFCOBSooIqxLaQMZUUWw8y1xIn7cd5iTNAbqT32Kdw28j3Lcmmx5tRQYUu7&#10;isrf059V4C/H/mbM/uxod7+a7Vzevw+dUm+T4WMJItIQX+J/96dO8/NFDs9v0gl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F5dRwQAAAN0AAAAPAAAAAAAAAAAAAAAA&#10;AKECAABkcnMvZG93bnJldi54bWxQSwUGAAAAAAQABAD5AAAAjwMAAAAA&#10;" strokeweight=".25pt">
                  <v:stroke dashstyle="1 1" endcap="round"/>
                </v:shape>
                <v:shape id="AutoShape 941" o:spid="_x0000_s1105" type="#_x0000_t32" style="position:absolute;left:821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syysEAAADdAAAADwAAAGRycy9kb3ducmV2LnhtbERPTYvCMBC9C/6HMII3Td2DK12jrKLg&#10;VVcQb2Mzm5ZtJiXJttVfvxGEvc3jfc5y3dtatORD5VjBbJqBIC6crtgoOH/tJwsQISJrrB2TgjsF&#10;WK+GgyXm2nV8pPYUjUghHHJUUMbY5FKGoiSLYeoa4sR9O28xJuiN1B67FG5r+ZZlc2mx4tRQYkPb&#10;koqf069V4C/H7m7M7uxo+7iazUw+bvtWqfGo//wAEamP/+KX+6DT/PniHZ7fpB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WzLKwQAAAN0AAAAPAAAAAAAAAAAAAAAA&#10;AKECAABkcnMvZG93bnJldi54bWxQSwUGAAAAAAQABAD5AAAAjwMAAAAA&#10;" strokeweight=".25pt">
                  <v:stroke dashstyle="1 1" endcap="round"/>
                </v:shape>
                <v:shape id="AutoShape 942" o:spid="_x0000_s1106" type="#_x0000_t32" style="position:absolute;left:828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SmuMQAAADdAAAADwAAAGRycy9kb3ducmV2LnhtbESPQW/CMAyF75P4D5GRdhspOyDUERAg&#10;kHaFIU3cvMZLqzVOlYS28Ovnw6TdbL3n9z6vNqNvVU8xNYENzGcFKOIq2IadgcvH8WUJKmVki21g&#10;MnCnBJv15GmFpQ0Dn6g/Z6ckhFOJBuqcu1LrVNXkMc1CRyzad4ges6zRaRtxkHDf6teiWGiPDUtD&#10;jR3ta6p+zjdvIH6ehrtzh0ug/ePqdnP9+Dr2xjxPx+0bqExj/jf/Xb9bwV8sBVe+kR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xKa4xAAAAN0AAAAPAAAAAAAAAAAA&#10;AAAAAKECAABkcnMvZG93bnJldi54bWxQSwUGAAAAAAQABAD5AAAAkgMAAAAA&#10;" strokeweight=".25pt">
                  <v:stroke dashstyle="1 1" endcap="round"/>
                </v:shape>
                <v:shape id="AutoShape 943" o:spid="_x0000_s1107" type="#_x0000_t32" style="position:absolute;left:835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DI8EAAADdAAAADwAAAGRycy9kb3ducmV2LnhtbERPTYvCMBC9C/6HMII3Td2DaNcoqyh4&#10;1RXE29jMpmWbSUmybfXXbxYWvM3jfc5q09tatORD5VjBbJqBIC6crtgouHweJgsQISJrrB2TggcF&#10;2KyHgxXm2nV8ovYcjUghHHJUUMbY5FKGoiSLYeoa4sR9OW8xJuiN1B67FG5r+ZZlc2mx4tRQYkO7&#10;korv849V4K+n7mHM/uJo97yZ7Uw+74dWqfGo/3gHEamPL/G/+6jT/PliCX/fpB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iAMjwQAAAN0AAAAPAAAAAAAAAAAAAAAA&#10;AKECAABkcnMvZG93bnJldi54bWxQSwUGAAAAAAQABAD5AAAAjwMAAAAA&#10;" strokeweight=".25pt">
                  <v:stroke dashstyle="1 1" endcap="round"/>
                </v:shape>
                <v:shape id="AutoShape 944" o:spid="_x0000_s1108" type="#_x0000_t32" style="position:absolute;left:842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s+sYAAADdAAAADwAAAGRycy9kb3ducmV2LnhtbESPQUsDMRCF70L/QxjBm80qUnRtWkpF&#10;0UIRqwePw2bcpN1MliTdrv/eORS8zfDevPfNfDmGTg2Uso9s4GZagSJuovXcGvj6fL6+B5ULssUu&#10;Mhn4pQzLxeRijrWNJ/6gYVdaJSGcazTgSulrrXPjKGCexp5YtJ+YAhZZU6ttwpOEh07fVtVMB/Qs&#10;DQ57WjtqDrtjMPC03/jV2/vm7tsf9+llexgHh86Yq8tx9Qiq0Fj+zefrVyv4swfhl29kBL3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zLPrGAAAA3QAAAA8AAAAAAAAA&#10;AAAAAAAAoQIAAGRycy9kb3ducmV2LnhtbFBLBQYAAAAABAAEAPkAAACUAwAAAAA=&#10;" strokeweight=".5pt"/>
                <v:shape id="AutoShape 945" o:spid="_x0000_s1109" type="#_x0000_t32" style="position:absolute;left:849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eZ+MIAAADdAAAADwAAAGRycy9kb3ducmV2LnhtbERPS2sCMRC+F/wPYYTeanY9SLs1iopC&#10;rz5AvE03Y3ZxM1mSdHf11zcFobf5+J4zXw62ER35UDtWkE8yEMSl0zUbBafj7u0dRIjIGhvHpOBO&#10;AZaL0cscC+163lN3iEakEA4FKqhibAspQ1mRxTBxLXHirs5bjAl6I7XHPoXbRk6zbCYt1pwaKmxp&#10;U1F5O/xYBf687+/GbE+ONo+LWefy8b3rlHodD6tPEJGG+C9+ur90mj/7yOHvm3SC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eZ+MIAAADdAAAADwAAAAAAAAAAAAAA&#10;AAChAgAAZHJzL2Rvd25yZXYueG1sUEsFBgAAAAAEAAQA+QAAAJADAAAAAA==&#10;" strokeweight=".25pt">
                  <v:stroke dashstyle="1 1" endcap="round"/>
                </v:shape>
                <v:shape id="AutoShape 946" o:spid="_x0000_s1110" type="#_x0000_t32" style="position:absolute;left:855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UHj8EAAADdAAAADwAAAGRycy9kb3ducmV2LnhtbERPTYvCMBC9L/gfwgje1lQP4naNsoqC&#10;V11BvI3NbFq2mZQkttVfb4SFvc3jfc5i1dtatORD5VjBZJyBIC6crtgoOH3v3ucgQkTWWDsmBXcK&#10;sFoO3haYa9fxgdpjNCKFcMhRQRljk0sZipIshrFriBP347zFmKA3UnvsUrit5TTLZtJixamhxIY2&#10;JRW/x5tV4M+H7m7M9uRo87iY9UQ+rrtWqdGw//oEEamP/+I/916n+bOPKby+SSf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9QePwQAAAN0AAAAPAAAAAAAAAAAAAAAA&#10;AKECAABkcnMvZG93bnJldi54bWxQSwUGAAAAAAQABAD5AAAAjwMAAAAA&#10;" strokeweight=".25pt">
                  <v:stroke dashstyle="1 1" endcap="round"/>
                </v:shape>
                <v:shape id="AutoShape 947" o:spid="_x0000_s1111" type="#_x0000_t32" style="position:absolute;left:862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miFMIAAADdAAAADwAAAGRycy9kb3ducmV2LnhtbERPTWsCMRC9F/wPYQrealYLUrdGqVLB&#10;q1YQb9PNmF3cTJYk7q7+eiMUepvH+5z5sre1aMmHyrGC8SgDQVw4XbFRcPjZvH2ACBFZY+2YFNwo&#10;wHIxeJljrl3HO2r30YgUwiFHBWWMTS5lKEqyGEauIU7c2XmLMUFvpPbYpXBby0mWTaXFilNDiQ2t&#10;Syou+6tV4I+77mbM98HR+n4yq7G8/25apYav/dcniEh9/Bf/ubc6zZ/O3uH5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miFMIAAADdAAAADwAAAAAAAAAAAAAA&#10;AAChAgAAZHJzL2Rvd25yZXYueG1sUEsFBgAAAAAEAAQA+QAAAJADAAAAAA==&#10;" strokeweight=".25pt">
                  <v:stroke dashstyle="1 1" endcap="round"/>
                </v:shape>
                <v:shape id="AutoShape 948" o:spid="_x0000_s1112" type="#_x0000_t32" style="position:absolute;left:869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A6YMIAAADdAAAADwAAAGRycy9kb3ducmV2LnhtbERPTWsCMRC9F/wPYQrealYpUrdGqVLB&#10;q1YQb9PNmF3cTJYk7q7+eiMUepvH+5z5sre1aMmHyrGC8SgDQVw4XbFRcPjZvH2ACBFZY+2YFNwo&#10;wHIxeJljrl3HO2r30YgUwiFHBWWMTS5lKEqyGEauIU7c2XmLMUFvpPbYpXBby0mWTaXFilNDiQ2t&#10;Syou+6tV4I+77mbM98HR+n4yq7G8/25apYav/dcniEh9/Bf/ubc6zZ/O3uH5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A6YMIAAADdAAAADwAAAAAAAAAAAAAA&#10;AAChAgAAZHJzL2Rvd25yZXYueG1sUEsFBgAAAAAEAAQA+QAAAJADAAAAAA==&#10;" strokeweight=".25pt">
                  <v:stroke dashstyle="1 1" endcap="round"/>
                </v:shape>
                <v:shape id="AutoShape 949" o:spid="_x0000_s1113" type="#_x0000_t32" style="position:absolute;left:876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SPYsQAAADdAAAADwAAAGRycy9kb3ducmV2LnhtbERPTWsCMRC9F/wPYYTeatZipV2NIhZL&#10;K5RS68HjsBk30c1kSeK6/fdNodDbPN7nzJe9a0RHIVrPCsajAgRx5bXlWsH+a3P3CCImZI2NZ1Lw&#10;TRGWi8HNHEvtr/xJ3S7VIodwLFGBSaktpYyVIYdx5FvizB19cJgyDLXUAa853DXyviim0qHl3GCw&#10;pbWh6ry7OAXPp61dvX1sJwd7OYWX93PfGTRK3Q771QxEoj79i//crzrPnz49wO83+QS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xI9ixAAAAN0AAAAPAAAAAAAAAAAA&#10;AAAAAKECAABkcnMvZG93bnJldi54bWxQSwUGAAAAAAQABAD5AAAAkgMAAAAA&#10;" strokeweight=".5pt"/>
                <v:shape id="AutoShape 950" o:spid="_x0000_s1114" type="#_x0000_t32" style="position:absolute;left:882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4BjMIAAADdAAAADwAAAGRycy9kb3ducmV2LnhtbERPS2sCMRC+F/wPYQRvNauHpV2N0opC&#10;rz5AvI2baXbpZrIk6e7qrzcFobf5+J6zXA+2ER35UDtWMJtmIIhLp2s2Ck7H3esbiBCRNTaOScGN&#10;AqxXo5clFtr1vKfuEI1IIRwKVFDF2BZShrIii2HqWuLEfTtvMSbojdQe+xRuGznPslxarDk1VNjS&#10;pqLy5/BrFfjzvr8Zsz052twv5nMm79ddp9RkPHwsQEQa4r/46f7SaX7+nsPf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4BjMIAAADdAAAADwAAAAAAAAAAAAAA&#10;AAChAgAAZHJzL2Rvd25yZXYueG1sUEsFBgAAAAAEAAQA+QAAAJADAAAAAA==&#10;" strokeweight=".25pt">
                  <v:stroke dashstyle="1 1" endcap="round"/>
                </v:shape>
                <v:shape id="AutoShape 951" o:spid="_x0000_s1115" type="#_x0000_t32" style="position:absolute;left:889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KkF8IAAADdAAAADwAAAGRycy9kb3ducmV2LnhtbERPS2sCMRC+F/wPYQRvNasHq1ujqCj0&#10;6gPE23QzzS7dTJYk7q7++qZQ6G0+vucs172tRUs+VI4VTMYZCOLC6YqNgsv58DoHESKyxtoxKXhQ&#10;gPVq8LLEXLuOj9SeohEphEOOCsoYm1zKUJRkMYxdQ5y4L+ctxgS9kdpjl8JtLadZNpMWK04NJTa0&#10;K6n4Pt2tAn89dg9j9hdHu+fNbCfy+XlolRoN+807iEh9/Bf/uT90mj9bvMHvN+kE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KkF8IAAADdAAAADwAAAAAAAAAAAAAA&#10;AAChAgAAZHJzL2Rvd25yZXYueG1sUEsFBgAAAAAEAAQA+QAAAJADAAAAAA==&#10;" strokeweight=".25pt">
                  <v:stroke dashstyle="1 1" endcap="round"/>
                </v:shape>
                <v:shape id="AutoShape 952" o:spid="_x0000_s1116" type="#_x0000_t32" style="position:absolute;left:896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0wZcUAAADdAAAADwAAAGRycy9kb3ducmV2LnhtbESPQW/CMAyF75P4D5GRdhspO6CtIyBA&#10;IO0KQ0K7eY2XVjROlWRt4dfPh0m72XrP731erkffqp5iagIbmM8KUMRVsA07A+ePw9MLqJSRLbaB&#10;ycCNEqxXk4clljYMfKT+lJ2SEE4lGqhz7kqtU1WTxzQLHbFo3yF6zLJGp23EQcJ9q5+LYqE9NiwN&#10;NXa0q6m6nn68gXg5Djfn9udAu/un2871/evQG/M4HTdvoDKN+d/8d/1uBX/xKrjyjY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0wZcUAAADdAAAADwAAAAAAAAAA&#10;AAAAAAChAgAAZHJzL2Rvd25yZXYueG1sUEsFBgAAAAAEAAQA+QAAAJMDAAAAAA==&#10;" strokeweight=".25pt">
                  <v:stroke dashstyle="1 1" endcap="round"/>
                </v:shape>
                <v:shape id="AutoShape 953" o:spid="_x0000_s1117" type="#_x0000_t32" style="position:absolute;left:903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GV/sEAAADdAAAADwAAAGRycy9kb3ducmV2LnhtbERPTYvCMBC9C/6HMII3Td2DrF2jrKLg&#10;VVcQb2Mzm5ZtJiXJttVfvxGEvc3jfc5y3dtatORD5VjBbJqBIC6crtgoOH/tJ+8gQkTWWDsmBXcK&#10;sF4NB0vMtev4SO0pGpFCOOSooIyxyaUMRUkWw9Q1xIn7dt5iTNAbqT12KdzW8i3L5tJixamhxIa2&#10;JRU/p1+rwF+O3d2Y3dnR9nE1m5l83PatUuNR//kBIlIf/8Uv90Gn+fPFAp7fpB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UZX+wQAAAN0AAAAPAAAAAAAAAAAAAAAA&#10;AKECAABkcnMvZG93bnJldi54bWxQSwUGAAAAAAQABAD5AAAAjwMAAAAA&#10;" strokeweight=".25pt">
                  <v:stroke dashstyle="1 1" endcap="round"/>
                </v:shape>
                <v:shape id="AutoShape 954" o:spid="_x0000_s1118" type="#_x0000_t32" style="position:absolute;left:910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i24MYAAADdAAAADwAAAGRycy9kb3ducmV2LnhtbESPQUsDMRCF74L/IYzgzWYV0bI2LaVF&#10;0YKUVg8eh824SbuZLEm6Xf+9cxC8zfDevPfNbDGGTg2Uso9s4HZSgSJuovXcGvj8eL6ZgsoF2WIX&#10;mQz8UIbF/PJihrWNZ97RsC+tkhDONRpwpfS11rlxFDBPYk8s2ndMAYusqdU24VnCQ6fvqupBB/Qs&#10;DQ57WjlqjvtTMLA+bPzybbu5//KnQ3p5P46DQ2fM9dW4fAJVaCz/5r/rVyv4j5Xwyzcygp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YtuDGAAAA3QAAAA8AAAAAAAAA&#10;AAAAAAAAoQIAAGRycy9kb3ducmV2LnhtbFBLBQYAAAAABAAEAPkAAACUAwAAAAA=&#10;" strokeweight=".5pt"/>
                <v:shape id="AutoShape 955" o:spid="_x0000_s1119" type="#_x0000_t32" style="position:absolute;left:4019;top:71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FC3cQAAADdAAAADwAAAGRycy9kb3ducmV2LnhtbERPTWsCMRC9C/6HMEJvml0PraxGqYKl&#10;2EOplqK3cTNuliaTZZPV7b9vCgVv83ifs1j1zoortaH2rCCfZCCIS69rrhR8HrbjGYgQkTVaz6Tg&#10;hwKslsPBAgvtb/xB132sRArhUKACE2NTSBlKQw7DxDfEibv41mFMsK2kbvGWwp2V0yx7lA5rTg0G&#10;G9oYKr/3nVMwO7+fupeOzZtd57sv3m3Xx6NV6mHUP89BROrjXfzvftVp/lOW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EULdxAAAAN0AAAAPAAAAAAAAAAAA&#10;AAAAAKECAABkcnMvZG93bnJldi54bWxQSwUGAAAAAAQABAD5AAAAkgMAAAAA&#10;" strokeweight=".5pt"/>
                <v:shape id="AutoShape 956" o:spid="_x0000_s1120" type="#_x0000_t32" style="position:absolute;left:4019;top:77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kyL8IAAADdAAAADwAAAGRycy9kb3ducmV2LnhtbERPPWvDMBDdA/0P4grdErkenOBGCaWl&#10;oWSzm3Q+rItsap1sS7Gdfx8VCt3u8T5vu59tK0YafONYwfMqAUFcOd2wUXD6+lhuQPiArLF1TApu&#10;5GG/e1hsMddu4oLGMhgRQ9jnqKAOocul9FVNFv3KdcSRu7jBYohwMFIPOMVw28o0STJpseHYUGNH&#10;bzVVP+XVKtgUmTmlupB84Oz9+3I+mt72Sj09zq8vIALN4V/85/7Ucf46SeH3m3i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kyL8IAAADdAAAADwAAAAAAAAAAAAAA&#10;AAChAgAAZHJzL2Rvd25yZXYueG1sUEsFBgAAAAAEAAQA+QAAAJADAAAAAA==&#10;" strokeweight=".25pt">
                  <v:stroke dashstyle="1 1" endcap="round"/>
                </v:shape>
                <v:shape id="AutoShape 957" o:spid="_x0000_s1121" type="#_x0000_t32" style="position:absolute;left:4019;top:84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WXtMIAAADdAAAADwAAAGRycy9kb3ducmV2LnhtbERPTWvCQBC9F/wPywi91Y0WUomuQSyV&#10;0ltS63nIjptgdjbJrib9991Cobd5vM/Z5pNtxZ0G3zhWsFwkIIgrpxs2Ck6fb09rED4ga2wdk4Jv&#10;8pDvZg9bzLQbuaB7GYyIIewzVFCH0GVS+qomi37hOuLIXdxgMUQ4GKkHHGO4beUqSVJpseHYUGNH&#10;h5qqa3mzCtZFak4rXUg+cvp6vnx9mN72Sj3Op/0GRKAp/Iv/3O86zn9JnuH3m3iC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WXtMIAAADdAAAADwAAAAAAAAAAAAAA&#10;AAChAgAAZHJzL2Rvd25yZXYueG1sUEsFBgAAAAAEAAQA+QAAAJADAAAAAA==&#10;" strokeweight=".25pt">
                  <v:stroke dashstyle="1 1" endcap="round"/>
                </v:shape>
                <v:shape id="AutoShape 958" o:spid="_x0000_s1122" type="#_x0000_t32" style="position:absolute;left:4019;top:90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PwMIAAADdAAAADwAAAGRycy9kb3ducmV2LnhtbERPTWvCQBC9F/wPywi91Y1SUomuQSyV&#10;0ltS63nIjptgdjbJrib9991Cobd5vM/Z5pNtxZ0G3zhWsFwkIIgrpxs2Ck6fb09rED4ga2wdk4Jv&#10;8pDvZg9bzLQbuaB7GYyIIewzVFCH0GVS+qomi37hOuLIXdxgMUQ4GKkHHGO4beUqSVJpseHYUGNH&#10;h5qqa3mzCtZFak4rXUg+cvp6vnx9mN72Sj3Op/0GRKAp/Iv/3O86zn9JnuH3m3iC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PwMIAAADdAAAADwAAAAAAAAAAAAAA&#10;AAChAgAAZHJzL2Rvd25yZXYueG1sUEsFBgAAAAAEAAQA+QAAAJADAAAAAA==&#10;" strokeweight=".25pt">
                  <v:stroke dashstyle="1 1" endcap="round"/>
                </v:shape>
                <v:shape id="AutoShape 959" o:spid="_x0000_s1123" type="#_x0000_t32" style="position:absolute;left:4019;top:97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CqW8IAAADdAAAADwAAAGRycy9kb3ducmV2LnhtbERPTWvCQBC9F/wPywi91Y1CU4muQSyV&#10;0ltS63nIjptgdjbJrib9991Cobd5vM/Z5pNtxZ0G3zhWsFwkIIgrpxs2Ck6fb09rED4ga2wdk4Jv&#10;8pDvZg9bzLQbuaB7GYyIIewzVFCH0GVS+qomi37hOuLIXdxgMUQ4GKkHHGO4beUqSVJpseHYUGNH&#10;h5qqa3mzCtZFak4rXUg+cvp6vnx9mN72Sj3Op/0GRKAp/Iv/3O86zn9JnuH3m3iC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CqW8IAAADdAAAADwAAAAAAAAAAAAAA&#10;AAChAgAAZHJzL2Rvd25yZXYueG1sUEsFBgAAAAAEAAQA+QAAAJADAAAAAA==&#10;" strokeweight=".25pt">
                  <v:stroke dashstyle="1 1" endcap="round"/>
                </v:shape>
                <v:shape id="AutoShape 960" o:spid="_x0000_s1124" type="#_x0000_t32" style="position:absolute;left:4019;top:104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aqcQAAADdAAAADwAAAGRycy9kb3ducmV2LnhtbERPTWsCMRC9F/ofwgi91aw9WNkaRQuW&#10;Yg9SlaK3cTNuFpPJssnq+u+NUPA2j/c542nnrDhTEyrPCgb9DARx4XXFpYLtZvE6AhEiskbrmRRc&#10;KcB08vw0xlz7C//SeR1LkUI45KjAxFjnUobCkMPQ9zVx4o6+cRgTbEqpG7ykcGflW5YNpcOKU4PB&#10;mj4NFad16xSMDqt9+9Wy+bHzwfKPl4v5bmeVeul1sw8Qkbr4EP+7v3Wa/54N4f5NOkF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NqpxAAAAN0AAAAPAAAAAAAAAAAA&#10;AAAAAKECAABkcnMvZG93bnJldi54bWxQSwUGAAAAAAQABAD5AAAAkgMAAAAA&#10;" strokeweight=".5pt"/>
                <v:shape id="AutoShape 961" o:spid="_x0000_s1125" type="#_x0000_t32" style="position:absolute;left:4019;top:110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6Rt8IAAADdAAAADwAAAGRycy9kb3ducmV2LnhtbERPTWvCQBC9F/wPywi91Y0ekhBdRZSK&#10;9JbU9jxkx00wOxuzW5P++26h0Ns83udsdpPtxIMG3zpWsFwkIIhrp1s2Ci7vry85CB+QNXaOScE3&#10;edhtZ08bLLQbuaRHFYyIIewLVNCE0BdS+rohi37heuLIXd1gMUQ4GKkHHGO47eQqSVJpseXY0GBP&#10;h4bqW/VlFeRlai4rXUo+cXr8vH68mbu9K/U8n/ZrEIGm8C/+c591nJ8lGfx+E0+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6Rt8IAAADdAAAADwAAAAAAAAAAAAAA&#10;AAChAgAAZHJzL2Rvd25yZXYueG1sUEsFBgAAAAAEAAQA+QAAAJADAAAAAA==&#10;" strokeweight=".25pt">
                  <v:stroke dashstyle="1 1" endcap="round"/>
                </v:shape>
                <v:shape id="AutoShape 962" o:spid="_x0000_s1126" type="#_x0000_t32" style="position:absolute;left:4019;top:117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FxcMAAADdAAAADwAAAGRycy9kb3ducmV2LnhtbESPQW/CMAyF75P4D5GRdhspHDpUCAiB&#10;hhC3Mraz1Zi0onFKk0H37/Fh0m623vN7n5frwbfqTn1sAhuYTjJQxFWwDTsD58+PtzmomJAttoHJ&#10;wC9FWK9GL0ssbHhwSfdTckpCOBZooE6pK7SOVU0e4yR0xKJdQu8xydo7bXt8SLhv9SzLcu2xYWmo&#10;saNtTdX19OMNzMvcnWe21LznfPd9+Tq6m78Z8zoeNgtQiYb0b/67PljBf88EV76REfTq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xBcXDAAAA3QAAAA8AAAAAAAAAAAAA&#10;AAAAoQIAAGRycy9kb3ducmV2LnhtbFBLBQYAAAAABAAEAPkAAACRAwAAAAA=&#10;" strokeweight=".25pt">
                  <v:stroke dashstyle="1 1" endcap="round"/>
                </v:shape>
                <v:shape id="AutoShape 963" o:spid="_x0000_s1127" type="#_x0000_t32" style="position:absolute;left:4019;top:123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2gXsIAAADdAAAADwAAAGRycy9kb3ducmV2LnhtbERPTWvCQBC9F/wPywje6qY5pGl0laJU&#10;pLektuchO26C2dkku9X477uFQm/zeJ+z3k62E1cafetYwdMyAUFcO92yUXD6eHvMQfiArLFzTAru&#10;5GG7mT2ssdDuxiVdq2BEDGFfoIImhL6Q0tcNWfRL1xNH7uxGiyHC0Ug94i2G206mSZJJiy3HhgZ7&#10;2jVUX6pvqyAvM3NKdSn5wNn+6/z5bgY7KLWYT68rEIGm8C/+cx91nP+cvMDvN/EE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2gXsIAAADdAAAADwAAAAAAAAAAAAAA&#10;AAChAgAAZHJzL2Rvd25yZXYueG1sUEsFBgAAAAAEAAQA+QAAAJADAAAAAA==&#10;" strokeweight=".25pt">
                  <v:stroke dashstyle="1 1" endcap="round"/>
                </v:shape>
                <v:shape id="AutoShape 964" o:spid="_x0000_s1128" type="#_x0000_t32" style="position:absolute;left:4019;top:130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6fHsQAAADdAAAADwAAAGRycy9kb3ducmV2LnhtbESPT2/CMAzF70j7DpEn7QYpHArqCAht&#10;Ypp2K392thqTVjROaQJ0334+IHGz9Z7f+3m5HnyrbtTHJrCB6SQDRVwF27AzcNhvxwtQMSFbbAOT&#10;gT+KsF69jJZY2HDnkm675JSEcCzQQJ1SV2gdq5o8xknoiEU7hd5jkrV32vZ4l3Df6lmW5dpjw9JQ&#10;Y0cfNVXn3dUbWJS5O8xsqfmL88/f0/HHXfzFmLfXYfMOKtGQnubH9bcV/PlU+OUbGUG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np8exAAAAN0AAAAPAAAAAAAAAAAA&#10;AAAAAKECAABkcnMvZG93bnJldi54bWxQSwUGAAAAAAQABAD5AAAAkgMAAAAA&#10;" strokeweight=".25pt">
                  <v:stroke dashstyle="1 1" endcap="round"/>
                </v:shape>
                <v:shape id="AutoShape 965" o:spid="_x0000_s1129" type="#_x0000_t32" style="position:absolute;left:4019;top:136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UAMQAAADdAAAADwAAAGRycy9kb3ducmV2LnhtbERPTWsCMRC9C/6HMEJvml0PrWyNUgVL&#10;sQeplmJv0810szSZLJusrv/eCAVv83ifM1/2zooTtaH2rCCfZCCIS69rrhR8HjbjGYgQkTVaz6Tg&#10;QgGWi+FgjoX2Z/6g0z5WIoVwKFCBibEppAylIYdh4hvixP361mFMsK2kbvGcwp2V0yx7lA5rTg0G&#10;G1obKv/2nVMw+9l9d68dm3e7yrdfvN2sjker1MOof3kGEamPd/G/+02n+U95Drdv0gl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yNQAxAAAAN0AAAAPAAAAAAAAAAAA&#10;AAAAAKECAABkcnMvZG93bnJldi54bWxQSwUGAAAAAAQABAD5AAAAkgMAAAAA&#10;" strokeweight=".5pt"/>
                <v:shape id="AutoShape 966" o:spid="_x0000_s1130" type="#_x0000_t32" style="position:absolute;left:4019;top:143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k8sIAAADdAAAADwAAAGRycy9kb3ducmV2LnhtbERPPWvDMBDdA/0P4grdEtkeXONECSGl&#10;pXSzm2Q+rItsYp1sS03cf18VCt3u8T5vs5ttL240+c6xgnSVgCBunO7YKDh+vi4LED4ga+wdk4Jv&#10;8rDbPiw2WGp354pudTAihrAvUUEbwlBK6ZuWLPqVG4gjd3GTxRDhZKSe8B7DbS+zJMmlxY5jQ4sD&#10;HVpqrvWXVVBUuTlmupL8xvnL+XL6MKMdlXp6nPdrEIHm8C/+c7/rOP85zeD3m3iC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Ck8sIAAADdAAAADwAAAAAAAAAAAAAA&#10;AAChAgAAZHJzL2Rvd25yZXYueG1sUEsFBgAAAAAEAAQA+QAAAJADAAAAAA==&#10;" strokeweight=".25pt">
                  <v:stroke dashstyle="1 1" endcap="round"/>
                </v:shape>
                <v:shape id="AutoShape 967" o:spid="_x0000_s1131" type="#_x0000_t32" style="position:absolute;left:4019;top:1500;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wBacAAAADdAAAADwAAAGRycy9kb3ducmV2LnhtbERPTYvCMBC9C/sfwgjeNFWhSjWKrLgs&#10;3qrunodmTIvNpDZZ7f57Iwje5vE+Z7nubC1u1PrKsYLxKAFBXDhdsVFwOu6GcxA+IGusHZOCf/Kw&#10;Xn30lphpd+ecbodgRAxhn6GCMoQmk9IXJVn0I9cQR+7sWoshwtZI3eI9httaTpIklRYrjg0lNvRZ&#10;UnE5/FkF8zw1p4nOJX9xuv09/+zN1V6VGvS7zQJEoC68xS/3t47zZ+MpPL+JJ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MAWnAAAAA3QAAAA8AAAAAAAAAAAAAAAAA&#10;oQIAAGRycy9kb3ducmV2LnhtbFBLBQYAAAAABAAEAPkAAACOAwAAAAA=&#10;" strokeweight=".25pt">
                  <v:stroke dashstyle="1 1" endcap="round"/>
                </v:shape>
                <v:shape id="AutoShape 968" o:spid="_x0000_s1132" type="#_x0000_t32" style="position:absolute;left:4019;top:156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WZHcAAAADdAAAADwAAAGRycy9kb3ducmV2LnhtbERPTYvCMBC9C/sfwgjeNFWkSjWKrLgs&#10;3qrunodmTIvNpDZZ7f57Iwje5vE+Z7nubC1u1PrKsYLxKAFBXDhdsVFwOu6GcxA+IGusHZOCf/Kw&#10;Xn30lphpd+ecbodgRAxhn6GCMoQmk9IXJVn0I9cQR+7sWoshwtZI3eI9httaTpIklRYrjg0lNvRZ&#10;UnE5/FkF8zw1p4nOJX9xuv09/+zN1V6VGvS7zQJEoC68xS/3t47zZ+MpPL+JJ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lmR3AAAAA3QAAAA8AAAAAAAAAAAAAAAAA&#10;oQIAAGRycy9kb3ducmV2LnhtbFBLBQYAAAAABAAEAPkAAACOAwAAAAA=&#10;" strokeweight=".25pt">
                  <v:stroke dashstyle="1 1" endcap="round"/>
                </v:shape>
                <v:shape id="AutoShape 969" o:spid="_x0000_s1133" type="#_x0000_t32" style="position:absolute;left:4019;top:163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k8hsAAAADdAAAADwAAAGRycy9kb3ducmV2LnhtbERPTYvCMBC9C/sfwgjeNFWwSjWKrLgs&#10;3qrunodmTIvNpDZZ7f57Iwje5vE+Z7nubC1u1PrKsYLxKAFBXDhdsVFwOu6GcxA+IGusHZOCf/Kw&#10;Xn30lphpd+ecbodgRAxhn6GCMoQmk9IXJVn0I9cQR+7sWoshwtZI3eI9httaTpIklRYrjg0lNvRZ&#10;UnE5/FkF8zw1p4nOJX9xuv09/+zN1V6VGvS7zQJEoC68xS/3t47zZ+MpPL+JJ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TpPIbAAAAA3QAAAA8AAAAAAAAAAAAAAAAA&#10;oQIAAGRycy9kb3ducmV2LnhtbFBLBQYAAAAABAAEAPkAAACOAwAAAAA=&#10;" strokeweight=".25pt">
                  <v:stroke dashstyle="1 1" endcap="round"/>
                </v:shape>
                <v:shape id="AutoShape 970" o:spid="_x0000_s1134" type="#_x0000_t32" style="position:absolute;left:4019;top:169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FMdMQAAADdAAAADwAAAGRycy9kb3ducmV2LnhtbERPTWsCMRC9C/0PYYTeNLs9qGyNUguW&#10;ogepLUVv42a6WUwmyyar23/fCAVv83ifM1/2zooLtaH2rCAfZyCIS69rrhR8fa5HMxAhImu0nknB&#10;LwVYLh4Gcyy0v/IHXfaxEimEQ4EKTIxNIWUoDTkMY98QJ+7Htw5jgm0ldYvXFO6sfMqyiXRYc2ow&#10;2NCrofK875yC2Wl37N46Nlu7yjffvFmvDger1OOwf3kGEamPd/G/+12n+dN8Ard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Ux0xAAAAN0AAAAPAAAAAAAAAAAA&#10;AAAAAKECAABkcnMvZG93bnJldi54bWxQSwUGAAAAAAQABAD5AAAAkgMAAAAA&#10;" strokeweight=".5pt"/>
                <v:shape id="AutoShape 971" o:spid="_x0000_s1135" type="#_x0000_t32" style="position:absolute;left:4019;top:176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cHasIAAADdAAAADwAAAGRycy9kb3ducmV2LnhtbERPTWvCQBC9F/wPywi9NRs9REmzSlEq&#10;4i1Wex6y4yY0Oxuz2yT9926h0Ns83ucU28m2YqDeN44VLJIUBHHldMNGweXj/WUNwgdkja1jUvBD&#10;Hrab2VOBuXYjlzScgxExhH2OCuoQulxKX9Vk0SeuI47czfUWQ4S9kbrHMYbbVi7TNJMWG44NNXa0&#10;q6n6On9bBesyM5elLiUfONt/3q4nc7d3pZ7n09sriEBT+Bf/uY86zl8tVvD7TTxB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cHasIAAADdAAAADwAAAAAAAAAAAAAA&#10;AAChAgAAZHJzL2Rvd25yZXYueG1sUEsFBgAAAAAEAAQA+QAAAJADAAAAAA==&#10;" strokeweight=".25pt">
                  <v:stroke dashstyle="1 1" endcap="round"/>
                </v:shape>
                <v:shape id="AutoShape 972" o:spid="_x0000_s1136" type="#_x0000_t32" style="position:absolute;left:4019;top:182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TGMQAAADdAAAADwAAAGRycy9kb3ducmV2LnhtbESPT2/CMAzF70j7DpEn7QYpHArqCAht&#10;Ypp2K392thqTVjROaQJ0334+IHGz9Z7f+3m5HnyrbtTHJrCB6SQDRVwF27AzcNhvxwtQMSFbbAOT&#10;gT+KsF69jJZY2HDnkm675JSEcCzQQJ1SV2gdq5o8xknoiEU7hd5jkrV32vZ4l3Df6lmW5dpjw9JQ&#10;Y0cfNVXn3dUbWJS5O8xsqfmL88/f0/HHXfzFmLfXYfMOKtGQnubH9bcV/PlUcOUbGUG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6JMYxAAAAN0AAAAPAAAAAAAAAAAA&#10;AAAAAKECAABkcnMvZG93bnJldi54bWxQSwUGAAAAAAQABAD5AAAAkgMAAAAA&#10;" strokeweight=".25pt">
                  <v:stroke dashstyle="1 1" endcap="round"/>
                </v:shape>
                <v:shape id="AutoShape 973" o:spid="_x0000_s1137" type="#_x0000_t32" style="position:absolute;left:4019;top:189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Q2g8EAAADdAAAADwAAAGRycy9kb3ducmV2LnhtbERPTYvCMBC9C/sfwizsTVM9VLcaRXZx&#10;EW9V1/PQjGmxmdQmav33RhC8zeN9zmzR2VpcqfWVYwXDQQKCuHC6YqNgv1v1JyB8QNZYOyYFd/Kw&#10;mH/0Zphpd+OcrttgRAxhn6GCMoQmk9IXJVn0A9cQR+7oWoshwtZI3eIthttajpIklRYrjg0lNvRT&#10;UnHaXqyCSZ6a/Ujnkv84/T0c/zfmbM9KfX12yymIQF14i1/utY7zx8NveH4TT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pDaDwQAAAN0AAAAPAAAAAAAAAAAAAAAA&#10;AKECAABkcnMvZG93bnJldi54bWxQSwUGAAAAAAQABAD5AAAAjwMAAAAA&#10;" strokeweight=".25pt">
                  <v:stroke dashstyle="1 1" endcap="round"/>
                </v:shape>
                <v:shape id="AutoShape 974" o:spid="_x0000_s1138" type="#_x0000_t32" style="position:absolute;left:4019;top:1960;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JVo8QAAADdAAAADwAAAGRycy9kb3ducmV2LnhtbESPQW/CMAyF70j7D5EncYN0PXSoIyDE&#10;xDRxK2M7W41JqzVOaQKUf48Pk3az9Z7f+7xcj75TVxpiG9jAyzwDRVwH27IzcPzazRagYkK22AUm&#10;A3eKsF49TZZY2nDjiq6H5JSEcCzRQJNSX2od64Y8xnnoiUU7hcFjknVw2g54k3Df6TzLCu2xZWlo&#10;sKdtQ/Xv4eINLKrCHXNbaf7g4v3n9L13Z382Zvo8bt5AJRrTv/nv+tMK/msu/PKNj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lWjxAAAAN0AAAAPAAAAAAAAAAAA&#10;AAAAAKECAABkcnMvZG93bnJldi54bWxQSwUGAAAAAAQABAD5AAAAkgMAAAAA&#10;" strokeweight=".25pt">
                  <v:stroke dashstyle="1 1" endcap="round"/>
                </v:shape>
                <v:shape id="AutoShape 975" o:spid="_x0000_s1139" type="#_x0000_t32" style="position:absolute;left:4021;top:202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wQEcQAAADdAAAADwAAAGRycy9kb3ducmV2LnhtbERPS2vCQBC+C/0PyxS8FN2YQiupq0gh&#10;2NpT7YMeh+w0CcnOhuzUxH/vCgVv8/E9Z7UZXauO1Ifas4HFPAFFXHhbc2ng8yOfLUEFQbbYeiYD&#10;JwqwWd9MVphZP/A7HQ9SqhjCIUMDlUiXaR2KihyGue+II/fre4cSYV9q2+MQw12r0yR50A5rjg0V&#10;dvRcUdEc/pyBpNn93N99v+6bt0G+6lZyTLe5MdPbcfsESmiUq/jf/WLj/Md0AZdv4gl6f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rBARxAAAAN0AAAAPAAAAAAAAAAAA&#10;AAAAAKECAABkcnMvZG93bnJldi54bWxQSwUGAAAAAAQABAD5AAAAkgMAAAAA&#10;" strokeweight="1pt"/>
                <v:shape id="AutoShape 976" o:spid="_x0000_s1140" type="#_x0000_t32" style="position:absolute;left:4019;top:209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xuT8IAAADdAAAADwAAAGRycy9kb3ducmV2LnhtbERPPWvDMBDdA/0P4grdErkenOBGCaWl&#10;oWSzm3Q+rItsap1sS7Gdfx8VCt3u8T5vu59tK0YafONYwfMqAUFcOd2wUXD6+lhuQPiArLF1TApu&#10;5GG/e1hsMddu4oLGMhgRQ9jnqKAOocul9FVNFv3KdcSRu7jBYohwMFIPOMVw28o0STJpseHYUGNH&#10;bzVVP+XVKtgUmTmlupB84Oz9+3I+mt72Sj09zq8vIALN4V/85/7Ucf46TeH3m3i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xuT8IAAADdAAAADwAAAAAAAAAAAAAA&#10;AAChAgAAZHJzL2Rvd25yZXYueG1sUEsFBgAAAAAEAAQA+QAAAJADAAAAAA==&#10;" strokeweight=".25pt">
                  <v:stroke dashstyle="1 1" endcap="round"/>
                </v:shape>
                <v:shape id="AutoShape 977" o:spid="_x0000_s1141" type="#_x0000_t32" style="position:absolute;left:4019;top:215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DL1MIAAADdAAAADwAAAGRycy9kb3ducmV2LnhtbERPyWrDMBC9F/oPYgq9NXJdcIwT2YSG&#10;lNKbs50HayKbWCPHUhP376tCIbd5vHWW1WR7caXRd44VvM4SEMSN0x0bBfvd5iUH4QOyxt4xKfgh&#10;D1X5+LDEQrsb13TdBiNiCPsCFbQhDIWUvmnJop+5gThyJzdaDBGORuoRbzHc9jJNkkxa7Dg2tDjQ&#10;e0vNefttFeR1ZvapriV/cLY+ng5f5mIvSj0/TasFiEBTuIv/3Z86zp+nb/D3TTxBl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DL1MIAAADdAAAADwAAAAAAAAAAAAAA&#10;AAChAgAAZHJzL2Rvd25yZXYueG1sUEsFBgAAAAAEAAQA+QAAAJADAAAAAA==&#10;" strokeweight=".25pt">
                  <v:stroke dashstyle="1 1" endcap="round"/>
                </v:shape>
                <v:shape id="AutoShape 978" o:spid="_x0000_s1142" type="#_x0000_t32" style="position:absolute;left:4019;top:222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ToMIAAADdAAAADwAAAGRycy9kb3ducmV2LnhtbERPyWrDMBC9F/oPYgq9NXJNcYwT2YSG&#10;lNKbs50HayKbWCPHUhP376tCIbd5vHWW1WR7caXRd44VvM4SEMSN0x0bBfvd5iUH4QOyxt4xKfgh&#10;D1X5+LDEQrsb13TdBiNiCPsCFbQhDIWUvmnJop+5gThyJzdaDBGORuoRbzHc9jJNkkxa7Dg2tDjQ&#10;e0vNefttFeR1ZvapriV/cLY+ng5f5mIvSj0/TasFiEBTuIv/3Z86zp+nb/D3TTxBl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ToMIAAADdAAAADwAAAAAAAAAAAAAA&#10;AAChAgAAZHJzL2Rvd25yZXYueG1sUEsFBgAAAAAEAAQA+QAAAJADAAAAAA==&#10;" strokeweight=".25pt">
                  <v:stroke dashstyle="1 1" endcap="round"/>
                </v:shape>
                <v:shape id="AutoShape 979" o:spid="_x0000_s1143" type="#_x0000_t32" style="position:absolute;left:4019;top:228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X2O8IAAADdAAAADwAAAGRycy9kb3ducmV2LnhtbERPyWrDMBC9F/oPYgq9NXINdYwT2YSG&#10;lNKbs50HayKbWCPHUhP376tCIbd5vHWW1WR7caXRd44VvM4SEMSN0x0bBfvd5iUH4QOyxt4xKfgh&#10;D1X5+LDEQrsb13TdBiNiCPsCFbQhDIWUvmnJop+5gThyJzdaDBGORuoRbzHc9jJNkkxa7Dg2tDjQ&#10;e0vNefttFeR1ZvapriV/cLY+ng5f5mIvSj0/TasFiEBTuIv/3Z86zp+nb/D3TTxBl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oX2O8IAAADdAAAADwAAAAAAAAAAAAAA&#10;AAChAgAAZHJzL2Rvd25yZXYueG1sUEsFBgAAAAAEAAQA+QAAAJADAAAAAA==&#10;" strokeweight=".25pt">
                  <v:stroke dashstyle="1 1" endcap="round"/>
                </v:shape>
                <v:shape id="AutoShape 980" o:spid="_x0000_s1144" type="#_x0000_t32" style="position:absolute;left:4019;top:235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2GycQAAADdAAAADwAAAGRycy9kb3ducmV2LnhtbERPTWsCMRC9C/0PYQreNKsHla1RtGAR&#10;PRStiL1NN9PNYjJZNlnd/vumIPQ2j/c582XnrLhREyrPCkbDDARx4XXFpYLTx2YwAxEiskbrmRT8&#10;UIDl4qk3x1z7Ox/odoylSCEcclRgYqxzKUNhyGEY+po4cd++cRgTbEqpG7yncGflOMsm0mHFqcFg&#10;Ta+GiuuxdQpmX++f7VvLZm/Xo92Zd5v15WKV6j93qxcQkbr4L364tzrNn44n8PdNOkE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TYbJxAAAAN0AAAAPAAAAAAAAAAAA&#10;AAAAAKECAABkcnMvZG93bnJldi54bWxQSwUGAAAAAAQABAD5AAAAkgMAAAAA&#10;" strokeweight=".5pt"/>
                <v:shape id="AutoShape 981" o:spid="_x0000_s1145" type="#_x0000_t32" style="position:absolute;left:4019;top:241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vN18IAAADdAAAADwAAAGRycy9kb3ducmV2LnhtbERPPWvDMBDdA/0P4grdYrkeHONGCaUl&#10;pXSz62Q+rItsap0cS0ncf18FAt3u8T5vvZ3tIC40+d6xguckBUHcOt2zUdB875YFCB+QNQ6OScEv&#10;edhuHhZrLLW7ckWXOhgRQ9iXqKALYSyl9G1HFn3iRuLIHd1kMUQ4GaknvMZwO8gsTXNpsefY0OFI&#10;bx21P/XZKiiq3DSZriR/cP5+OO6/zMmelHp6nF9fQASaw7/47v7Ucf4qW8Htm3iC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RvN18IAAADdAAAADwAAAAAAAAAAAAAA&#10;AAChAgAAZHJzL2Rvd25yZXYueG1sUEsFBgAAAAAEAAQA+QAAAJADAAAAAA==&#10;" strokeweight=".25pt">
                  <v:stroke dashstyle="1 1" endcap="round"/>
                </v:shape>
                <v:shape id="AutoShape 982" o:spid="_x0000_s1146" type="#_x0000_t32" style="position:absolute;left:4019;top:248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ZpcQAAADdAAAADwAAAGRycy9kb3ducmV2LnhtbESPQW/CMAyF70j7D5EncYN0PXSoIyDE&#10;xDRxK2M7W41JqzVOaQKUf48Pk3az9Z7f+7xcj75TVxpiG9jAyzwDRVwH27IzcPzazRagYkK22AUm&#10;A3eKsF49TZZY2nDjiq6H5JSEcCzRQJNSX2od64Y8xnnoiUU7hcFjknVw2g54k3Df6TzLCu2xZWlo&#10;sKdtQ/Xv4eINLKrCHXNbaf7g4v3n9L13Z382Zvo8bt5AJRrTv/nv+tMK/msuuPKNj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FmlxAAAAN0AAAAPAAAAAAAAAAAA&#10;AAAAAKECAABkcnMvZG93bnJldi54bWxQSwUGAAAAAAQABAD5AAAAkgMAAAAA&#10;" strokeweight=".25pt">
                  <v:stroke dashstyle="1 1" endcap="round"/>
                </v:shape>
                <v:shape id="AutoShape 983" o:spid="_x0000_s1147" type="#_x0000_t32" style="position:absolute;left:4019;top:255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j8PsIAAADdAAAADwAAAGRycy9kb3ducmV2LnhtbERPTWvCQBC9F/oflin0VjfmkNroRqSl&#10;RbzFpj0P2ckmmJ2N2a3Gf+8WBG/zeJ+zWk+2FycafedYwXyWgCCune7YKKi+P18WIHxA1tg7JgUX&#10;8rAuHh9WmGt35pJO+2BEDGGfo4I2hCGX0tctWfQzNxBHrnGjxRDhaKQe8RzDbS/TJMmkxY5jQ4sD&#10;vbdUH/Z/VsGizEyV6lLyF2cfv83PzhztUannp2mzBBFoCnfxzb3Vcf5r+gb/38QT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j8PsIAAADdAAAADwAAAAAAAAAAAAAA&#10;AAChAgAAZHJzL2Rvd25yZXYueG1sUEsFBgAAAAAEAAQA+QAAAJADAAAAAA==&#10;" strokeweight=".25pt">
                  <v:stroke dashstyle="1 1" endcap="round"/>
                </v:shape>
                <v:shape id="AutoShape 984" o:spid="_x0000_s1148" type="#_x0000_t32" style="position:absolute;left:4019;top:261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vDfsQAAADdAAAADwAAAGRycy9kb3ducmV2LnhtbESPT2/CMAzF75P2HSJP2m2kMKmgQkBo&#10;06aJW/l3thqTVjROaTLovv18QOJm6z2/9/NiNfhWXamPTWAD41EGirgKtmFnYL/7epuBignZYhuY&#10;DPxRhNXy+WmBhQ03Lum6TU5JCMcCDdQpdYXWsarJYxyFjli0U+g9Jll7p22PNwn3rZ5kWa49NiwN&#10;NXb0UVN13v56A7Myd/uJLTV/c/55PB027uIvxry+DOs5qERDepjv1z9W8Kfvwi/fyAh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K8N+xAAAAN0AAAAPAAAAAAAAAAAA&#10;AAAAAKECAABkcnMvZG93bnJldi54bWxQSwUGAAAAAAQABAD5AAAAkgMAAAAA&#10;" strokeweight=".25pt">
                  <v:stroke dashstyle="1 1" endcap="round"/>
                </v:shape>
                <v:shape id="AutoShape 985" o:spid="_x0000_s1149" type="#_x0000_t32" style="position:absolute;left:4019;top:268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2IYMUAAADdAAAADwAAAGRycy9kb3ducmV2LnhtbERPTWsCMRC9F/ofwhS81exWaGU1Si0o&#10;Yg9FK6K3cTNuliaTZZPV7b9vCoXe5vE+ZzrvnRVXakPtWUE+zEAQl17XXCnYfy4fxyBCRNZoPZOC&#10;bwown93fTbHQ/sZbuu5iJVIIhwIVmBibQspQGnIYhr4hTtzFtw5jgm0ldYu3FO6sfMqyZ+mw5tRg&#10;sKE3Q+XXrnMKxuePU7fq2LzbRb458Ga5OB6tUoOH/nUCIlIf/8V/7rVO819GOfx+k06Q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2IYMUAAADdAAAADwAAAAAAAAAA&#10;AAAAAAChAgAAZHJzL2Rvd25yZXYueG1sUEsFBgAAAAAEAAQA+QAAAJMDAAAAAA==&#10;" strokeweight=".5pt"/>
                <v:shape id="AutoShape 986" o:spid="_x0000_s1150" type="#_x0000_t32" style="position:absolute;left:4019;top:274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X4ksIAAADdAAAADwAAAGRycy9kb3ducmV2LnhtbERPyWrDMBC9F/oPYgq9NXJdcIwT2YSG&#10;lNKbs50HayKbWCPHUhP376tCIbd5vHWW1WR7caXRd44VvM4SEMSN0x0bBfvd5iUH4QOyxt4xKfgh&#10;D1X5+LDEQrsb13TdBiNiCPsCFbQhDIWUvmnJop+5gThyJzdaDBGORuoRbzHc9jJNkkxa7Dg2tDjQ&#10;e0vNefttFeR1ZvapriV/cLY+ng5f5mIvSj0/TasFiEBTuIv/3Z86zp+/pfD3TTxBl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LX4ksIAAADdAAAADwAAAAAAAAAAAAAA&#10;AAChAgAAZHJzL2Rvd25yZXYueG1sUEsFBgAAAAAEAAQA+QAAAJADAAAAAA==&#10;" strokeweight=".25pt">
                  <v:stroke dashstyle="1 1" endcap="round"/>
                </v:shape>
                <v:shape id="AutoShape 987" o:spid="_x0000_s1151" type="#_x0000_t32" style="position:absolute;left:4019;top:281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dCcAAAADdAAAADwAAAGRycy9kb3ducmV2LnhtbERPTYvCMBC9C/sfwizsTVMVqlSjyC4u&#10;4q3q7nloxrTYTGoTtf57Iwje5vE+Z77sbC2u1PrKsYLhIAFBXDhdsVFw2K/7UxA+IGusHZOCO3lY&#10;Lj56c8y0u3FO110wIoawz1BBGUKTSemLkiz6gWuII3d0rcUQYWukbvEWw20tR0mSSosVx4YSG/ou&#10;qTjtLlbBNE/NYaRzyb+c/vwf/7bmbM9KfX12qxmIQF14i1/ujY7zJ+MxPL+JJ8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5XQnAAAAA3QAAAA8AAAAAAAAAAAAAAAAA&#10;oQIAAGRycy9kb3ducmV2LnhtbFBLBQYAAAAABAAEAPkAAACOAwAAAAA=&#10;" strokeweight=".25pt">
                  <v:stroke dashstyle="1 1" endcap="round"/>
                </v:shape>
                <v:shape id="AutoShape 988" o:spid="_x0000_s1152" type="#_x0000_t32" style="position:absolute;left:4019;top:287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DFfcIAAADdAAAADwAAAGRycy9kb3ducmV2LnhtbERPTWvCQBC9F/wPywje6kYtUdKsIi2V&#10;4i1qex6yk01odjZmtxr/vVsoeJvH+5x8M9hWXKj3jWMFs2kCgrh0umGj4HT8eF6B8AFZY+uYFNzI&#10;w2Y9esox0+7KBV0OwYgYwj5DBXUIXSalL2uy6KeuI45c5XqLIcLeSN3jNYbbVs6TJJUWG44NNXb0&#10;VlP5c/i1ClZFak5zXUjecfr+XX3tzdmelZqMh+0riEBDeIj/3Z86zl8uXuDvm3iCX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DFfcIAAADdAAAADwAAAAAAAAAAAAAA&#10;AAChAgAAZHJzL2Rvd25yZXYueG1sUEsFBgAAAAAEAAQA+QAAAJADAAAAAA==&#10;" strokeweight=".25pt">
                  <v:stroke dashstyle="1 1" endcap="round"/>
                </v:shape>
                <v:shape id="AutoShape 989" o:spid="_x0000_s1153" type="#_x0000_t32" style="position:absolute;left:4019;top:294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xg5sIAAADdAAAADwAAAGRycy9kb3ducmV2LnhtbERPTWvCQBC9F/wPywje6kalUdKsIi2V&#10;4i1qex6yk01odjZmtxr/vVsoeJvH+5x8M9hWXKj3jWMFs2kCgrh0umGj4HT8eF6B8AFZY+uYFNzI&#10;w2Y9esox0+7KBV0OwYgYwj5DBXUIXSalL2uy6KeuI45c5XqLIcLeSN3jNYbbVs6TJJUWG44NNXb0&#10;VlP5c/i1ClZFak5zXUjecfr+XX3tzdmelZqMh+0riEBDeIj/3Z86zl8uXuDvm3iCX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1xg5sIAAADdAAAADwAAAAAAAAAAAAAA&#10;AAChAgAAZHJzL2Rvd25yZXYueG1sUEsFBgAAAAAEAAQA+QAAAJADAAAAAA==&#10;" strokeweight=".25pt">
                  <v:stroke dashstyle="1 1" endcap="round"/>
                </v:shape>
                <v:shape id="AutoShape 990" o:spid="_x0000_s1154" type="#_x0000_t32" style="position:absolute;left:4019;top:300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QQFMQAAADdAAAADwAAAGRycy9kb3ducmV2LnhtbERPTWsCMRC9F/wPYYTealYLKlujVEER&#10;eyjaUuxtupluFpPJssnq+u+bguBtHu9zZovOWXGmJlSeFQwHGQjiwuuKSwWfH+unKYgQkTVaz6Tg&#10;SgEW897DDHPtL7yn8yGWIoVwyFGBibHOpQyFIYdh4GvixP36xmFMsCmlbvCSwp2VoywbS4cVpwaD&#10;Na0MFadD6xRMf96/203L5s0uh7sv3q2Xx6NV6rHfvb6AiNTFu/jm3uo0f/I8hv9v0gl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lBAUxAAAAN0AAAAPAAAAAAAAAAAA&#10;AAAAAKECAABkcnMvZG93bnJldi54bWxQSwUGAAAAAAQABAD5AAAAkgMAAAAA&#10;" strokeweight=".5pt"/>
                <v:shape id="AutoShape 991" o:spid="_x0000_s1155" type="#_x0000_t32" style="position:absolute;left:4019;top:307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JbCsAAAADdAAAADwAAAGRycy9kb3ducmV2LnhtbERPTYvCMBC9C/sfwizsTVNdqFKNIorL&#10;4q3q7nloxrTYTGoTtf57Iwje5vE+Z7bobC2u1PrKsYLhIAFBXDhdsVFw2G/6ExA+IGusHZOCO3lY&#10;zD96M8y0u3FO110wIoawz1BBGUKTSemLkiz6gWuII3d0rcUQYWukbvEWw20tR0mSSosVx4YSG1qV&#10;VJx2F6tgkqfmMNK55B9O1//Hv60527NSX5/dcgoiUBfe4pf7V8f54+8xPL+JJ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DCWwrAAAAA3QAAAA8AAAAAAAAAAAAAAAAA&#10;oQIAAGRycy9kb3ducmV2LnhtbFBLBQYAAAAABAAEAPkAAACOAwAAAAA=&#10;" strokeweight=".25pt">
                  <v:stroke dashstyle="1 1" endcap="round"/>
                </v:shape>
                <v:shape id="AutoShape 992" o:spid="_x0000_s1156" type="#_x0000_t32" style="position:absolute;left:4019;top:313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3PeMQAAADdAAAADwAAAGRycy9kb3ducmV2LnhtbESPT2/CMAzF75P2HSJP2m2kMKmgQkBo&#10;06aJW/l3thqTVjROaTLovv18QOJm6z2/9/NiNfhWXamPTWAD41EGirgKtmFnYL/7epuBignZYhuY&#10;DPxRhNXy+WmBhQ03Lum6TU5JCMcCDdQpdYXWsarJYxyFjli0U+g9Jll7p22PNwn3rZ5kWa49NiwN&#10;NXb0UVN13v56A7Myd/uJLTV/c/55PB027uIvxry+DOs5qERDepjv1z9W8KfvgivfyAh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Xc94xAAAAN0AAAAPAAAAAAAAAAAA&#10;AAAAAKECAABkcnMvZG93bnJldi54bWxQSwUGAAAAAAQABAD5AAAAkgMAAAAA&#10;" strokeweight=".25pt">
                  <v:stroke dashstyle="1 1" endcap="round"/>
                </v:shape>
                <v:shape id="AutoShape 993" o:spid="_x0000_s1157" type="#_x0000_t32" style="position:absolute;left:4019;top:320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Fq48IAAADdAAAADwAAAGRycy9kb3ducmV2LnhtbERPTWvCQBC9C/0PyxS86aYKMU1dpSiK&#10;9BZrex6y4yY0Oxuzq8Z/7xYEb/N4nzNf9rYRF+p87VjB2zgBQVw6XbNRcPjejDIQPiBrbByTght5&#10;WC5eBnPMtbtyQZd9MCKGsM9RQRVCm0vpy4os+rFriSN3dJ3FEGFnpO7wGsNtIydJkkqLNceGClta&#10;VVT+7c9WQVak5jDRheQtp+vf48+XOdmTUsPX/vMDRKA+PMUP907H+bPpO/x/E0+Q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hFq48IAAADdAAAADwAAAAAAAAAAAAAA&#10;AAChAgAAZHJzL2Rvd25yZXYueG1sUEsFBgAAAAAEAAQA+QAAAJADAAAAAA==&#10;" strokeweight=".25pt">
                  <v:stroke dashstyle="1 1" endcap="round"/>
                </v:shape>
                <v:shape id="AutoShape 994" o:spid="_x0000_s1158" type="#_x0000_t32" style="position:absolute;left:4019;top:327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2wA8QAAADdAAAADwAAAGRycy9kb3ducmV2LnhtbESPT2/CMAzF75P2HSJP2m2koKmgQkBo&#10;06aJW/l3thqTVjROaTLovv18QOJm6z2/9/NiNfhWXamPTWAD41EGirgKtmFnYL/7epuBignZYhuY&#10;DPxRhNXy+WmBhQ03Lum6TU5JCMcCDdQpdYXWsarJYxyFjli0U+g9Jll7p22PNwn3rZ5kWa49NiwN&#10;NXb0UVN13v56A7Myd/uJLTV/c/55PB027uIvxry+DOs5qERDepjv1z9W8Kfvwi/fyAh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LbADxAAAAN0AAAAPAAAAAAAAAAAA&#10;AAAAAKECAABkcnMvZG93bnJldi54bWxQSwUGAAAAAAQABAD5AAAAkgMAAAAA&#10;" strokeweight=".25pt">
                  <v:stroke dashstyle="1 1" endcap="round"/>
                </v:shape>
                <v:shape id="AutoShape 995" o:spid="_x0000_s1159" type="#_x0000_t32" style="position:absolute;left:4019;top:333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v7HcUAAADdAAAADwAAAGRycy9kb3ducmV2LnhtbERPTWsCMRC9F/ofwhS81ewWaWU1Si0o&#10;Yg9FK6K3cTNuliaTZZPV7b9vCoXe5vE+ZzrvnRVXakPtWUE+zEAQl17XXCnYfy4fxyBCRNZoPZOC&#10;bwown93fTbHQ/sZbuu5iJVIIhwIVmBibQspQGnIYhr4hTtzFtw5jgm0ldYu3FO6sfMqyZ+mw5tRg&#10;sKE3Q+XXrnMKxuePU7fq2LzbRb458Ga5OB6tUoOH/nUCIlIf/8V/7rVO819GOfx+k06Q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Hv7HcUAAADdAAAADwAAAAAAAAAA&#10;AAAAAAChAgAAZHJzL2Rvd25yZXYueG1sUEsFBgAAAAAEAAQA+QAAAJMDAAAAAA==&#10;" strokeweight=".5pt"/>
                <v:shape id="AutoShape 996" o:spid="_x0000_s1160" type="#_x0000_t32" style="position:absolute;left:232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w0zMQAAADdAAAADwAAAGRycy9kb3ducmV2LnhtbERPTWsCMRC9F/ofwgi91awibVmNIhVL&#10;KxTRevA4bMZNdDNZkrhu/31TKPQ2j/c5s0XvGtFRiNazgtGwAEFceW25VnD4Wj++gIgJWWPjmRR8&#10;U4TF/P5uhqX2N95Rt0+1yCEcS1RgUmpLKWNlyGEc+pY4cycfHKYMQy11wFsOd40cF8WTdGg5Nxhs&#10;6dVQddlfnYLVeWOXH9vN5Giv5/D2eek7g0aph0G/nIJI1Kd/8Z/7Xef5z5Mx/H6TT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rDTMxAAAAN0AAAAPAAAAAAAAAAAA&#10;AAAAAKECAABkcnMvZG93bnJldi54bWxQSwUGAAAAAAQABAD5AAAAkgMAAAAA&#10;" strokeweight=".5pt"/>
                <v:shape id="AutoShape 997" o:spid="_x0000_s1161" type="#_x0000_t32" style="position:absolute;left:239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iBzsMAAADdAAAADwAAAGRycy9kb3ducmV2LnhtbERPS2sCMRC+C/0PYQrealYrtWyNolLB&#10;qw+Q3qabaXbpZrIkcXf115tCwdt8fM+ZL3tbi5Z8qBwrGI8yEMSF0xUbBafj9uUdRIjIGmvHpOBK&#10;AZaLp8Ecc+063lN7iEakEA45KihjbHIpQ1GSxTByDXHifpy3GBP0RmqPXQq3tZxk2Zu0WHFqKLGh&#10;TUnF7+FiFfjzvrsa83lytLl9mfVY3r63rVLD5371ASJSHx/if/dOp/mz6Sv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4gc7DAAAA3QAAAA8AAAAAAAAAAAAA&#10;AAAAoQIAAGRycy9kb3ducmV2LnhtbFBLBQYAAAAABAAEAPkAAACRAwAAAAA=&#10;" strokeweight=".25pt">
                  <v:stroke dashstyle="1 1" endcap="round"/>
                </v:shape>
                <v:shape id="AutoShape 998" o:spid="_x0000_s1162" type="#_x0000_t32" style="position:absolute;left:245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EZusIAAADdAAAADwAAAGRycy9kb3ducmV2LnhtbERPS2sCMRC+F/wPYQRvNatIla1RVBR6&#10;9QHibbqZZpduJksSd1d/fVMo9DYf33OW697WoiUfKscKJuMMBHHhdMVGweV8eF2ACBFZY+2YFDwo&#10;wHo1eFlirl3HR2pP0YgUwiFHBWWMTS5lKEqyGMauIU7cl/MWY4LeSO2xS+G2ltMse5MWK04NJTa0&#10;K6n4Pt2tAn89dg9j9hdHu+fNbCfy+XlolRoN+807iEh9/Bf/uT90mj+fze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EZusIAAADdAAAADwAAAAAAAAAAAAAA&#10;AAChAgAAZHJzL2Rvd25yZXYueG1sUEsFBgAAAAAEAAQA+QAAAJADAAAAAA==&#10;" strokeweight=".25pt">
                  <v:stroke dashstyle="1 1" endcap="round"/>
                </v:shape>
                <v:shape id="AutoShape 999" o:spid="_x0000_s1163" type="#_x0000_t32" style="position:absolute;left:252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28IcMAAADdAAAADwAAAGRycy9kb3ducmV2LnhtbERPS2sCMRC+C/0PYQrealaptWyNolLB&#10;qw+Q3qabaXbpZrIkcXf115tCwdt8fM+ZL3tbi5Z8qBwrGI8yEMSF0xUbBafj9uUdRIjIGmvHpOBK&#10;AZaLp8Ecc+063lN7iEakEA45KihjbHIpQ1GSxTByDXHifpy3GBP0RmqPXQq3tZxk2Zu0WHFqKLGh&#10;TUnF7+FiFfjzvrsa83lytLl9mfVY3r63rVLD5371ASJSHx/if/dOp/mz1yn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dvCHDAAAA3QAAAA8AAAAAAAAAAAAA&#10;AAAAoQIAAGRycy9kb3ducmV2LnhtbFBLBQYAAAAABAAEAPkAAACRAwAAAAA=&#10;" strokeweight=".25pt">
                  <v:stroke dashstyle="1 1" endcap="round"/>
                </v:shape>
                <v:shape id="AutoShape 1000" o:spid="_x0000_s1164" type="#_x0000_t32" style="position:absolute;left:259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8iVsIAAADdAAAADwAAAGRycy9kb3ducmV2LnhtbERPTWsCMRC9F/wPYQrealYpVrZGqVLB&#10;q1YQb9PNmF3cTJYk7q7+eiMUepvH+5z5sre1aMmHyrGC8SgDQVw4XbFRcPjZvM1AhIissXZMCm4U&#10;YLkYvMwx167jHbX7aEQK4ZCjgjLGJpcyFCVZDCPXECfu7LzFmKA3UnvsUrit5STLptJixamhxIbW&#10;JRWX/dUq8MdddzPm++BofT+Z1VjefzetUsPX/usTRKQ+/ov/3Fud5n+8T+H5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U8iVsIAAADdAAAADwAAAAAAAAAAAAAA&#10;AAChAgAAZHJzL2Rvd25yZXYueG1sUEsFBgAAAAAEAAQA+QAAAJADAAAAAA==&#10;" strokeweight=".25pt">
                  <v:stroke dashstyle="1 1" endcap="round"/>
                </v:shape>
                <v:shape id="AutoShape 1001" o:spid="_x0000_s1165" type="#_x0000_t32" style="position:absolute;left:266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uXVMQAAADdAAAADwAAAGRycy9kb3ducmV2LnhtbERPTWsCMRC9F/ofwhR602yL1LIaRVpa&#10;WkFE20OPw2bcRDeTJYnr+u+NIPQ2j/c503nvGtFRiNazgqdhAYK48tpyreD352PwCiImZI2NZ1Jw&#10;pgjz2f3dFEvtT7yhbptqkUM4lqjApNSWUsbKkMM49C1x5nY+OEwZhlrqgKcc7hr5XBQv0qHl3GCw&#10;pTdD1WF7dAre90u7+F4vR3/2uA+fq0PfGTRKPT70iwmIRH36F9/cXzrPH4/GcP0mnyB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25dUxAAAAN0AAAAPAAAAAAAAAAAA&#10;AAAAAKECAABkcnMvZG93bnJldi54bWxQSwUGAAAAAAQABAD5AAAAkgMAAAAA&#10;" strokeweight=".5pt"/>
                <v:shape id="AutoShape 1002" o:spid="_x0000_s1166" type="#_x0000_t32" style="position:absolute;left:273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wTv8UAAADdAAAADwAAAGRycy9kb3ducmV2LnhtbESPQWvDMAyF74P+B6PCbqvTMbaR1S1t&#10;WWHXdoWymxarTmgsB9tL0v766TDYTeI9vfdpsRp9q3qKqQlsYD4rQBFXwTbsDBw/dw+voFJGttgG&#10;JgNXSrBaTu4WWNow8J76Q3ZKQjiVaKDOuSu1TlVNHtMsdMSinUP0mGWNTtuIg4T7Vj8WxbP22LA0&#10;1NjRtqbqcvjxBuJpP1ydez8G2t6+3Gaub9+73pj76bh+A5VpzP/mv+sPK/gvT4Ir38gI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5wTv8UAAADdAAAADwAAAAAAAAAA&#10;AAAAAAChAgAAZHJzL2Rvd25yZXYueG1sUEsFBgAAAAAEAAQA+QAAAJMDAAAAAA==&#10;" strokeweight=".25pt">
                  <v:stroke dashstyle="1 1" endcap="round"/>
                </v:shape>
                <v:shape id="AutoShape 1003" o:spid="_x0000_s1167" type="#_x0000_t32" style="position:absolute;left:279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C2JMMAAADdAAAADwAAAGRycy9kb3ducmV2LnhtbERPS2sCMRC+C/0PYQrealYp1m6NolLB&#10;qw+Q3qabaXbpZrIkcXf115tCwdt8fM+ZL3tbi5Z8qBwrGI8yEMSF0xUbBafj9mUGIkRkjbVjUnCl&#10;AMvF02COuXYd76k9RCNSCIccFZQxNrmUoSjJYhi5hjhxP85bjAl6I7XHLoXbWk6ybCotVpwaSmxo&#10;U1Lxe7hYBf68767GfJ4cbW5fZj2Wt+9tq9TwuV99gIjUx4f4373Taf7b6zv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QtiTDAAAA3QAAAA8AAAAAAAAAAAAA&#10;AAAAoQIAAGRycy9kb3ducmV2LnhtbFBLBQYAAAAABAAEAPkAAACRAwAAAAA=&#10;" strokeweight=".25pt">
                  <v:stroke dashstyle="1 1" endcap="round"/>
                </v:shape>
                <v:shape id="AutoShape 1004" o:spid="_x0000_s1168" type="#_x0000_t32" style="position:absolute;left:286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OJZMUAAADdAAAADwAAAGRycy9kb3ducmV2LnhtbESPT2vDMAzF74N+B6PCbqvTwf6Q1S1t&#10;WWHXdoWymxarTmgsB9tL0n766TDYTeI9vffTYjX6VvUUUxPYwHxWgCKugm3YGTh+7h5eQaWMbLEN&#10;TAaulGC1nNwtsLRh4D31h+yUhHAq0UCdc1dqnaqaPKZZ6IhFO4foMcsanbYRBwn3rX4simftsWFp&#10;qLGjbU3V5fDjDcTTfrg6934MtL19uc1c3753vTH303H9BirTmP/Nf9cfVvBfnoRfvpER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OJZMUAAADdAAAADwAAAAAAAAAA&#10;AAAAAAChAgAAZHJzL2Rvd25yZXYueG1sUEsFBgAAAAAEAAQA+QAAAJMDAAAAAA==&#10;" strokeweight=".25pt">
                  <v:stroke dashstyle="1 1" endcap="round"/>
                </v:shape>
                <v:shape id="AutoShape 1005" o:spid="_x0000_s1169" type="#_x0000_t32" style="position:absolute;left:293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8s/8IAAADdAAAADwAAAGRycy9kb3ducmV2LnhtbERP32vCMBB+H/g/hBN8m2kFN+mMMkVh&#10;rzpBfDubW1rWXEoS2+pfvwwGe7uP7+ct14NtREc+1I4V5NMMBHHpdM1Gwelz/7wAESKyxsYxKbhT&#10;gPVq9LTEQrueD9QdoxEphEOBCqoY20LKUFZkMUxdS5y4L+ctxgS9kdpjn8JtI2dZ9iIt1pwaKmxp&#10;W1H5fbxZBf586O/G7E6Oto+L2eTycd13Sk3Gw/sbiEhD/Bf/uT90mv86z+H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8s/8IAAADdAAAADwAAAAAAAAAAAAAA&#10;AAChAgAAZHJzL2Rvd25yZXYueG1sUEsFBgAAAAAEAAQA+QAAAJADAAAAAA==&#10;" strokeweight=".25pt">
                  <v:stroke dashstyle="1 1" endcap="round"/>
                </v:shape>
                <v:shape id="AutoShape 1006" o:spid="_x0000_s1170" type="#_x0000_t32" style="position:absolute;left:300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WiEcQAAADdAAAADwAAAGRycy9kb3ducmV2LnhtbERPS2sCMRC+F/wPYYTealbpi9UoYmmp&#10;Qim1HjwOm3ET3UyWJK7bf28Khd7m43vObNG7RnQUovWsYDwqQBBXXluuFey+X++eQcSErLHxTAp+&#10;KMJiPriZYan9hb+o26Za5BCOJSowKbWllLEy5DCOfEucuYMPDlOGoZY64CWHu0ZOiuJROrScGwy2&#10;tDJUnbZnp+DluLHL9efmfm/Px/D2ceo7g0ap22G/nIJI1Kd/8Z/7Xef5Tw8T+P0mn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daIRxAAAAN0AAAAPAAAAAAAAAAAA&#10;AAAAAKECAABkcnMvZG93bnJldi54bWxQSwUGAAAAAAQABAD5AAAAkgMAAAAA&#10;" strokeweight=".5pt"/>
                <v:shape id="AutoShape 1007" o:spid="_x0000_s1171" type="#_x0000_t32" style="position:absolute;left:306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XE8MAAADdAAAADwAAAGRycy9kb3ducmV2LnhtbERPS2sCMRC+C/0PYQrealaLtWyNolLB&#10;qw+Q3qabaXbpZrIkcXf115tCwdt8fM+ZL3tbi5Z8qBwrGI8yEMSF0xUbBafj9uUdRIjIGmvHpOBK&#10;AZaLp8Ecc+063lN7iEakEA45KihjbHIpQ1GSxTByDXHifpy3GBP0RmqPXQq3tZxk2Zu0WHFqKLGh&#10;TUnF7+FiFfjzvrsa83lytLl9mfVY3r63rVLD5371ASJSHx/if/dOp/mz6Sv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hFxPDAAAA3QAAAA8AAAAAAAAAAAAA&#10;AAAAoQIAAGRycy9kb3ducmV2LnhtbFBLBQYAAAAABAAEAPkAAACRAwAAAAA=&#10;" strokeweight=".25pt">
                  <v:stroke dashstyle="1 1" endcap="round"/>
                </v:shape>
                <v:shape id="AutoShape 1008" o:spid="_x0000_s1172" type="#_x0000_t32" style="position:absolute;left:313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PZ8MAAADdAAAADwAAAGRycy9kb3ducmV2LnhtbERPS2sCMRC+C/0PYQrealaptWyNolLB&#10;qw+Q3qabaXbpZrIkcXf115tCwdt8fM+ZL3tbi5Z8qBwrGI8yEMSF0xUbBafj9uUdRIjIGmvHpOBK&#10;AZaLp8Ecc+063lN7iEakEA45KihjbHIpQ1GSxTByDXHifpy3GBP0RmqPXQq3tZxk2Zu0WHFqKLGh&#10;TUnF7+FiFfjzvrsa83lytLl9mfVY3r63rVLD5371ASJSHx/if/dOp/mz6Sv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Ij2fDAAAA3QAAAA8AAAAAAAAAAAAA&#10;AAAAoQIAAGRycy9kb3ducmV2LnhtbFBLBQYAAAAABAAEAPkAAACRAwAAAAA=&#10;" strokeweight=".25pt">
                  <v:stroke dashstyle="1 1" endcap="round"/>
                </v:shape>
                <v:shape id="AutoShape 1009" o:spid="_x0000_s1173" type="#_x0000_t32" style="position:absolute;left:320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Qq/MIAAADdAAAADwAAAGRycy9kb3ducmV2LnhtbERPS2sCMRC+F/wPYQRvNatgla1RVBR6&#10;9QHibbqZZpduJksSd1d/fVMo9DYf33OW697WoiUfKscKJuMMBHHhdMVGweV8eF2ACBFZY+2YFDwo&#10;wHo1eFlirl3HR2pP0YgUwiFHBWWMTS5lKEqyGMauIU7cl/MWY4LeSO2xS+G2ltMse5MWK04NJTa0&#10;K6n4Pt2tAn89dg9j9hdHu+fNbCfy+XlolRoN+807iEh9/Bf/uT90mj+fze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Qq/MIAAADdAAAADwAAAAAAAAAAAAAA&#10;AAChAgAAZHJzL2Rvd25yZXYueG1sUEsFBgAAAAAEAAQA+QAAAJADAAAAAA==&#10;" strokeweight=".25pt">
                  <v:stroke dashstyle="1 1" endcap="round"/>
                </v:shape>
                <v:shape id="AutoShape 1010" o:spid="_x0000_s1174" type="#_x0000_t32" style="position:absolute;left:327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a0i8IAAADdAAAADwAAAGRycy9kb3ducmV2LnhtbERPTWsCMRC9F/wPYQrealahVrZGqVLB&#10;q1YQb9PNmF3cTJYk7q7+eiMUepvH+5z5sre1aMmHyrGC8SgDQVw4XbFRcPjZvM1AhIissXZMCm4U&#10;YLkYvMwx167jHbX7aEQK4ZCjgjLGJpcyFCVZDCPXECfu7LzFmKA3UnvsUrit5STLptJixamhxIbW&#10;JRWX/dUq8MdddzPm++BofT+Z1VjefzetUsPX/usTRKQ+/ov/3Fud5n+8T+H5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a0i8IAAADdAAAADwAAAAAAAAAAAAAA&#10;AAChAgAAZHJzL2Rvd25yZXYueG1sUEsFBgAAAAAEAAQA+QAAAJADAAAAAA==&#10;" strokeweight=".25pt">
                  <v:stroke dashstyle="1 1" endcap="round"/>
                </v:shape>
                <v:shape id="AutoShape 1011" o:spid="_x0000_s1175" type="#_x0000_t32" style="position:absolute;left:334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IBicQAAADdAAAADwAAAGRycy9kb3ducmV2LnhtbERPTWsCMRC9F/wPYYTeatZia1mNIhZL&#10;K5RS68HjsBk30c1kSeK6/fdNodDbPN7nzJe9a0RHIVrPCsajAgRx5bXlWsH+a3P3BCImZI2NZ1Lw&#10;TRGWi8HNHEvtr/xJ3S7VIodwLFGBSaktpYyVIYdx5FvizB19cJgyDLXUAa853DXyvigepUPLucFg&#10;S2tD1Xl3cQqeT1u7evvYTg72cgov7+e+M2iUuh32qxmIRH36F/+5X3WeP32Ywu83+QS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AgGJxAAAAN0AAAAPAAAAAAAAAAAA&#10;AAAAAKECAABkcnMvZG93bnJldi54bWxQSwUGAAAAAAQABAD5AAAAkgMAAAAA&#10;" strokeweight=".5pt"/>
                <v:shape id="AutoShape 1012" o:spid="_x0000_s1176" type="#_x0000_t32" style="position:absolute;left:340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WFYsUAAADdAAAADwAAAGRycy9kb3ducmV2LnhtbESPT2vDMAzF74N+B6PCbqvTwf6Q1S1t&#10;WWHXdoWymxarTmgsB9tL0n766TDYTeI9vffTYjX6VvUUUxPYwHxWgCKugm3YGTh+7h5eQaWMbLEN&#10;TAaulGC1nNwtsLRh4D31h+yUhHAq0UCdc1dqnaqaPKZZ6IhFO4foMcsanbYRBwn3rX4simftsWFp&#10;qLGjbU3V5fDjDcTTfrg6934MtL19uc1c3753vTH303H9BirTmP/Nf9cfVvBfngRXvpER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WFYsUAAADdAAAADwAAAAAAAAAA&#10;AAAAAAChAgAAZHJzL2Rvd25yZXYueG1sUEsFBgAAAAAEAAQA+QAAAJMDAAAAAA==&#10;" strokeweight=".25pt">
                  <v:stroke dashstyle="1 1" endcap="round"/>
                </v:shape>
                <v:shape id="AutoShape 1013" o:spid="_x0000_s1177" type="#_x0000_t32" style="position:absolute;left:347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kg+cMAAADdAAAADwAAAGRycy9kb3ducmV2LnhtbERPS2sCMRC+C/0PYQrealah1m6NolLB&#10;qw+Q3qabaXbpZrIkcXf115tCwdt8fM+ZL3tbi5Z8qBwrGI8yEMSF0xUbBafj9mUGIkRkjbVjUnCl&#10;AMvF02COuXYd76k9RCNSCIccFZQxNrmUoSjJYhi5hjhxP85bjAl6I7XHLoXbWk6ybCotVpwaSmxo&#10;U1Lxe7hYBf68767GfJ4cbW5fZj2Wt+9tq9TwuV99gIjUx4f4373Taf7b6zv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JIPnDAAAA3QAAAA8AAAAAAAAAAAAA&#10;AAAAoQIAAGRycy9kb3ducmV2LnhtbFBLBQYAAAAABAAEAPkAAACRAwAAAAA=&#10;" strokeweight=".25pt">
                  <v:stroke dashstyle="1 1" endcap="round"/>
                </v:shape>
                <v:shape id="AutoShape 1014" o:spid="_x0000_s1178" type="#_x0000_t32" style="position:absolute;left:354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9D2cUAAADdAAAADwAAAGRycy9kb3ducmV2LnhtbESPQW/CMAyF75P4D5GRdhspO7CpIyBA&#10;IO0KQ0K7eY2XVjROlWRt4dfPh0m72XrP731erkffqp5iagIbmM8KUMRVsA07A+ePw9MrqJSRLbaB&#10;ycCNEqxXk4clljYMfKT+lJ2SEE4lGqhz7kqtU1WTxzQLHbFo3yF6zLJGp23EQcJ9q5+LYqE9NiwN&#10;NXa0q6m6nn68gXg5Djfn9udAu/un2871/evQG/M4HTdvoDKN+d/8d/1uBf9lIfzyjY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9D2cUAAADdAAAADwAAAAAAAAAA&#10;AAAAAAChAgAAZHJzL2Rvd25yZXYueG1sUEsFBgAAAAAEAAQA+QAAAJMDAAAAAA==&#10;" strokeweight=".25pt">
                  <v:stroke dashstyle="1 1" endcap="round"/>
                </v:shape>
                <v:shape id="AutoShape 1015" o:spid="_x0000_s1179" type="#_x0000_t32" style="position:absolute;left:361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PmQsIAAADdAAAADwAAAGRycy9kb3ducmV2LnhtbERPS2sCMRC+F/wPYYTeanY92LI1iopC&#10;rz5AvE03Y3ZxM1mSdHf11zcFobf5+J4zXw62ER35UDtWkE8yEMSl0zUbBafj7u0DRIjIGhvHpOBO&#10;AZaL0cscC+163lN3iEakEA4FKqhibAspQ1mRxTBxLXHirs5bjAl6I7XHPoXbRk6zbCYt1pwaKmxp&#10;U1F5O/xYBf687+/GbE+ONo+LWefy8b3rlHodD6tPEJGG+C9+ur90mv8+y+Hvm3SC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PmQsIAAADdAAAADwAAAAAAAAAAAAAA&#10;AAChAgAAZHJzL2Rvd25yZXYueG1sUEsFBgAAAAAEAAQA+QAAAJADAAAAAA==&#10;" strokeweight=".25pt">
                  <v:stroke dashstyle="1 1" endcap="round"/>
                </v:shape>
                <v:shape id="AutoShape 1016" o:spid="_x0000_s1180" type="#_x0000_t32" style="position:absolute;left:367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lorMQAAADdAAAADwAAAGRycy9kb3ducmV2LnhtbERPTWsCMRC9F/ofwhS81WylaFmNIhWL&#10;FUS0PfQ4bMZNdDNZkrhu/31TKPQ2j/c5s0XvGtFRiNazgqdhAYK48tpyreDzY/34AiImZI2NZ1Lw&#10;TREW8/u7GZba3/hA3THVIodwLFGBSaktpYyVIYdx6FvizJ18cJgyDLXUAW853DVyVBRj6dBybjDY&#10;0quh6nK8OgWr89Yu3/fb5y97PYe33aXvDBqlBg/9cgoiUZ/+xX/ujc7zJ+MR/H6TT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GWisxAAAAN0AAAAPAAAAAAAAAAAA&#10;AAAAAKECAABkcnMvZG93bnJldi54bWxQSwUGAAAAAAQABAD5AAAAkgMAAAAA&#10;" strokeweight=".5pt"/>
                <v:shape id="AutoShape 1017" o:spid="_x0000_s1181" type="#_x0000_t32" style="position:absolute;left:374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3drsIAAADdAAAADwAAAGRycy9kb3ducmV2LnhtbERPTWsCMRC9F/wPYQrealYLVrZGqVLB&#10;q1YQb9PNmF3cTJYk7q7+eiMUepvH+5z5sre1aMmHyrGC8SgDQVw4XbFRcPjZvM1AhIissXZMCm4U&#10;YLkYvMwx167jHbX7aEQK4ZCjgjLGJpcyFCVZDCPXECfu7LzFmKA3UnvsUrit5STLptJixamhxIbW&#10;JRWX/dUq8MdddzPm++BofT+Z1VjefzetUsPX/usTRKQ+/ov/3Fud5n9M3+H5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3drsIAAADdAAAADwAAAAAAAAAAAAAA&#10;AAChAgAAZHJzL2Rvd25yZXYueG1sUEsFBgAAAAAEAAQA+QAAAJADAAAAAA==&#10;" strokeweight=".25pt">
                  <v:stroke dashstyle="1 1" endcap="round"/>
                </v:shape>
                <v:shape id="AutoShape 1018" o:spid="_x0000_s1182" type="#_x0000_t32" style="position:absolute;left:381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RF2sIAAADdAAAADwAAAGRycy9kb3ducmV2LnhtbERPTWsCMRC9F/wPYQrealYpVrZGqVLB&#10;q1YQb9PNmF3cTJYk7q7+eiMUepvH+5z5sre1aMmHyrGC8SgDQVw4XbFRcPjZvM1AhIissXZMCm4U&#10;YLkYvMwx167jHbX7aEQK4ZCjgjLGJpcyFCVZDCPXECfu7LzFmKA3UnvsUrit5STLptJixamhxIbW&#10;JRWX/dUq8MdddzPm++BofT+Z1VjefzetUsPX/usTRKQ+/ov/3Fud5n9M3+H5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RF2sIAAADdAAAADwAAAAAAAAAAAAAA&#10;AAChAgAAZHJzL2Rvd25yZXYueG1sUEsFBgAAAAAEAAQA+QAAAJADAAAAAA==&#10;" strokeweight=".25pt">
                  <v:stroke dashstyle="1 1" endcap="round"/>
                </v:shape>
                <v:shape id="AutoShape 1019" o:spid="_x0000_s1183" type="#_x0000_t32" style="position:absolute;left:388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jgQcIAAADdAAAADwAAAGRycy9kb3ducmV2LnhtbERPTWsCMRC9F/wPYQrealahVrZGqVLB&#10;q1YQb9PNmF3cTJYk7q7+eiMUepvH+5z5sre1aMmHyrGC8SgDQVw4XbFRcPjZvM1AhIissXZMCm4U&#10;YLkYvMwx167jHbX7aEQK4ZCjgjLGJpcyFCVZDCPXECfu7LzFmKA3UnvsUrit5STLptJixamhxIbW&#10;JRWX/dUq8MdddzPm++BofT+Z1VjefzetUsPX/usTRKQ+/ov/3Fud5n9M3+H5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jgQcIAAADdAAAADwAAAAAAAAAAAAAA&#10;AAChAgAAZHJzL2Rvd25yZXYueG1sUEsFBgAAAAAEAAQA+QAAAJADAAAAAA==&#10;" strokeweight=".25pt">
                  <v:stroke dashstyle="1 1" endcap="round"/>
                </v:shape>
                <v:shape id="AutoShape 1020" o:spid="_x0000_s1184" type="#_x0000_t32" style="position:absolute;left:395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p+NsIAAADdAAAADwAAAGRycy9kb3ducmV2LnhtbERPS2sCMRC+F/wPYQRvNauHbVmN0opC&#10;rz5AvI2baXbpZrIk6e7qrzcFobf5+J6zXA+2ER35UDtWMJtmIIhLp2s2Ck7H3es7iBCRNTaOScGN&#10;AqxXo5clFtr1vKfuEI1IIRwKVFDF2BZShrIii2HqWuLEfTtvMSbojdQe+xRuGznPslxarDk1VNjS&#10;pqLy5/BrFfjzvr8Zsz052twv5nMm79ddp9RkPHwsQEQa4r/46f7Saf5bnsPf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p+NsIAAADdAAAADwAAAAAAAAAAAAAA&#10;AAChAgAAZHJzL2Rvd25yZXYueG1sUEsFBgAAAAAEAAQA+QAAAJADAAAAAA==&#10;" strokeweight=".25pt">
                  <v:stroke dashstyle="1 1" endcap="round"/>
                </v:shape>
                <v:shape id="AutoShape 1021" o:spid="_x0000_s1185" type="#_x0000_t32" style="position:absolute;left:401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hRKcMAAADdAAAADwAAAGRycy9kb3ducmV2LnhtbERPTWuDQBC9F/IflgnkUuKaHNSYbEJS&#10;KJTeakrxOLgTlbiz4q7G/vtuodDbPN7nHE6z6cREg2stK9hEMQjiyuqWawWf19d1BsJ5ZI2dZVLw&#10;TQ5Ox8XTAXNtH/xBU+FrEULY5aig8b7PpXRVQwZdZHviwN3sYNAHONRSD/gI4aaT2zhOpMGWQ0OD&#10;Pb00VN2L0SgYu/fn6/jlN1N9mdJbtsvKuXRKrZbzeQ/C0+z/xX/uNx3mp0kKv9+EE+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YUSnDAAAA3QAAAA8AAAAAAAAAAAAA&#10;AAAAoQIAAGRycy9kb3ducmV2LnhtbFBLBQYAAAAABAAEAPkAAACRAwAAAAA=&#10;" strokeweight="1pt"/>
                <v:shape id="AutoShape 1022" o:spid="_x0000_s1186" type="#_x0000_t32" style="position:absolute;left:408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P38UAAADdAAAADwAAAGRycy9kb3ducmV2LnhtbESPQW/CMAyF75P4D5GRdhspO7CpIyBA&#10;IO0KQ0K7eY2XVjROlWRt4dfPh0m72XrP731erkffqp5iagIbmM8KUMRVsA07A+ePw9MrqJSRLbaB&#10;ycCNEqxXk4clljYMfKT+lJ2SEE4lGqhz7kqtU1WTxzQLHbFo3yF6zLJGp23EQcJ9q5+LYqE9NiwN&#10;NXa0q6m6nn68gXg5Djfn9udAu/un2871/evQG/M4HTdvoDKN+d/8d/1uBf9lIbjyjY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lP38UAAADdAAAADwAAAAAAAAAA&#10;AAAAAAChAgAAZHJzL2Rvd25yZXYueG1sUEsFBgAAAAAEAAQA+QAAAJMDAAAAAA==&#10;" strokeweight=".25pt">
                  <v:stroke dashstyle="1 1" endcap="round"/>
                </v:shape>
                <v:shape id="AutoShape 1023" o:spid="_x0000_s1187" type="#_x0000_t32" style="position:absolute;left:415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XqRMIAAADdAAAADwAAAGRycy9kb3ducmV2LnhtbERPS2sCMRC+F/wPYQRvNasHq1ujqCj0&#10;6gPE23QzzS7dTJYk7q7++qZQ6G0+vucs172tRUs+VI4VTMYZCOLC6YqNgsv58DoHESKyxtoxKXhQ&#10;gPVq8LLEXLuOj9SeohEphEOOCsoYm1zKUJRkMYxdQ5y4L+ctxgS9kdpjl8JtLadZNpMWK04NJTa0&#10;K6n4Pt2tAn89dg9j9hdHu+fNbCfy+XlolRoN+807iEh9/Bf/uT90mv82W8DvN+kE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XqRMIAAADdAAAADwAAAAAAAAAAAAAA&#10;AAChAgAAZHJzL2Rvd25yZXYueG1sUEsFBgAAAAAEAAQA+QAAAJADAAAAAA==&#10;" strokeweight=".25pt">
                  <v:stroke dashstyle="1 1" endcap="round"/>
                </v:shape>
                <v:shape id="AutoShape 1024" o:spid="_x0000_s1188" type="#_x0000_t32" style="position:absolute;left:422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bVBMUAAADdAAAADwAAAGRycy9kb3ducmV2LnhtbESPQW/CMAyF75P4D5En7TZSdhhTR0AM&#10;gbQrDAlxM42XVjROlWRt4dfPh0m72XrP731erEbfqp5iagIbmE0LUMRVsA07A8ev3fMbqJSRLbaB&#10;ycCNEqyWk4cFljYMvKf+kJ2SEE4lGqhz7kqtU1WTxzQNHbFo3yF6zLJGp23EQcJ9q1+K4lV7bFga&#10;auxoU1N1Pfx4A/G0H27ObY+BNvez+5jp+2XXG/P0OK7fQWUa87/57/rTCv58LvzyjY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bVBMUAAADdAAAADwAAAAAAAAAA&#10;AAAAAAChAgAAZHJzL2Rvd25yZXYueG1sUEsFBgAAAAAEAAQA+QAAAJMDAAAAAA==&#10;" strokeweight=".25pt">
                  <v:stroke dashstyle="1 1" endcap="round"/>
                </v:shape>
                <v:shape id="AutoShape 1025" o:spid="_x0000_s1189" type="#_x0000_t32" style="position:absolute;left:428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pwn8IAAADdAAAADwAAAGRycy9kb3ducmV2LnhtbERPTWsCMRC9C/6HMII3za4HLatRWlHo&#10;VSuIt3EzzS7dTJYk3V399U2h0Ns83udsdoNtREc+1I4V5PMMBHHpdM1GweXjOHsBESKyxsYxKXhQ&#10;gN12PNpgoV3PJ+rO0YgUwqFABVWMbSFlKCuyGOauJU7cp/MWY4LeSO2xT+G2kYssW0qLNaeGClva&#10;V1R+nb+tAn899Q9jDhdH++fNvOXyeT92Sk0nw+saRKQh/ov/3O86zV+tcvj9Jp0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pwn8IAAADdAAAADwAAAAAAAAAAAAAA&#10;AAChAgAAZHJzL2Rvd25yZXYueG1sUEsFBgAAAAAEAAQA+QAAAJADAAAAAA==&#10;" strokeweight=".25pt">
                  <v:stroke dashstyle="1 1" endcap="round"/>
                </v:shape>
                <v:shape id="AutoShape 1026" o:spid="_x0000_s1190" type="#_x0000_t32" style="position:absolute;left:435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D+ccQAAADdAAAADwAAAGRycy9kb3ducmV2LnhtbERPTWsCMRC9F/ofwhS8abZSalmNIi0t&#10;Viii7aHHYTNuopvJksR1/femIPQ2j/c5s0XvGtFRiNazgsdRAYK48tpyreDn+334AiImZI2NZ1Jw&#10;oQiL+f3dDEvtz7ylbpdqkUM4lqjApNSWUsbKkMM48i1x5vY+OEwZhlrqgOcc7ho5Lopn6dBybjDY&#10;0quh6rg7OQVvh7Vdfm7WT7/2dAgfX8e+M2iUGjz0yymIRH36F9/cK53nTyZj+Psmn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wP5xxAAAAN0AAAAPAAAAAAAAAAAA&#10;AAAAAKECAABkcnMvZG93bnJldi54bWxQSwUGAAAAAAQABAD5AAAAkgMAAAAA&#10;" strokeweight=".5pt"/>
                <v:shape id="AutoShape 1027" o:spid="_x0000_s1191" type="#_x0000_t32" style="position:absolute;left:442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RLc8IAAADdAAAADwAAAGRycy9kb3ducmV2LnhtbERPTWsCMRC9C/6HMIXeNKsFla1RqlTo&#10;VSuIt+lmzC5uJksSd1d/vSkUepvH+5zlure1aMmHyrGCyTgDQVw4XbFRcPzejRYgQkTWWDsmBXcK&#10;sF4NB0vMtet4T+0hGpFCOOSooIyxyaUMRUkWw9g1xIm7OG8xJuiN1B67FG5rOc2ymbRYcWoosaFt&#10;ScX1cLMK/Gnf3Y35PDraPs5mM5GPn12r1OtL//EOIlIf/8V/7i+d5s/nb/D7TTpB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1RLc8IAAADdAAAADwAAAAAAAAAAAAAA&#10;AAChAgAAZHJzL2Rvd25yZXYueG1sUEsFBgAAAAAEAAQA+QAAAJADAAAAAA==&#10;" strokeweight=".25pt">
                  <v:stroke dashstyle="1 1" endcap="round"/>
                </v:shape>
                <v:shape id="AutoShape 1028" o:spid="_x0000_s1192" type="#_x0000_t32" style="position:absolute;left:449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3TB8IAAADdAAAADwAAAGRycy9kb3ducmV2LnhtbERPTWsCMRC9C/6HMIXeNKsUla1RqlTo&#10;VSuIt+lmzC5uJksSd1d/vSkUepvH+5zlure1aMmHyrGCyTgDQVw4XbFRcPzejRYgQkTWWDsmBXcK&#10;sF4NB0vMtet4T+0hGpFCOOSooIyxyaUMRUkWw9g1xIm7OG8xJuiN1B67FG5rOc2ymbRYcWoosaFt&#10;ScX1cLMK/Gnf3Y35PDraPs5mM5GPn12r1OtL//EOIlIf/8V/7i+d5s/nb/D7TTpB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3TB8IAAADdAAAADwAAAAAAAAAAAAAA&#10;AAChAgAAZHJzL2Rvd25yZXYueG1sUEsFBgAAAAAEAAQA+QAAAJADAAAAAA==&#10;" strokeweight=".25pt">
                  <v:stroke dashstyle="1 1" endcap="round"/>
                </v:shape>
                <v:shape id="AutoShape 1029" o:spid="_x0000_s1193" type="#_x0000_t32" style="position:absolute;left:456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2nMIAAADdAAAADwAAAGRycy9kb3ducmV2LnhtbERPTWsCMRC9C/6HMIXeNKtQla1RqlTo&#10;VSuIt+lmzC5uJksSd1d/vSkUepvH+5zlure1aMmHyrGCyTgDQVw4XbFRcPzejRYgQkTWWDsmBXcK&#10;sF4NB0vMtet4T+0hGpFCOOSooIyxyaUMRUkWw9g1xIm7OG8xJuiN1B67FG5rOc2ymbRYcWoosaFt&#10;ScX1cLMK/Gnf3Y35PDraPs5mM5GPn12r1OtL//EOIlIf/8V/7i+d5s/nb/D7TTpB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2nMIAAADdAAAADwAAAAAAAAAAAAAA&#10;AAChAgAAZHJzL2Rvd25yZXYueG1sUEsFBgAAAAAEAAQA+QAAAJADAAAAAA==&#10;" strokeweight=".25pt">
                  <v:stroke dashstyle="1 1" endcap="round"/>
                </v:shape>
                <v:shape id="AutoShape 1030" o:spid="_x0000_s1194" type="#_x0000_t32" style="position:absolute;left:462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Po68EAAADdAAAADwAAAGRycy9kb3ducmV2LnhtbERPTYvCMBC9C/6HMII3Td2DStcoqyh4&#10;1RXE29jMpmWbSUmybfXXbxYWvM3jfc5q09tatORD5VjBbJqBIC6crtgouHweJksQISJrrB2TggcF&#10;2KyHgxXm2nV8ovYcjUghHHJUUMbY5FKGoiSLYeoa4sR9OW8xJuiN1B67FG5r+ZZlc2mx4tRQYkO7&#10;korv849V4K+n7mHM/uJo97yZ7Uw+74dWqfGo/3gHEamPL/G/+6jT/MViDn/fpB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I+jrwQAAAN0AAAAPAAAAAAAAAAAAAAAA&#10;AKECAABkcnMvZG93bnJldi54bWxQSwUGAAAAAAQABAD5AAAAjwMAAAAA&#10;" strokeweight=".25pt">
                  <v:stroke dashstyle="1 1" endcap="round"/>
                </v:shape>
                <v:shape id="AutoShape 1031" o:spid="_x0000_s1195" type="#_x0000_t32" style="position:absolute;left:469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dd6cQAAADdAAAADwAAAGRycy9kb3ducmV2LnhtbERPTUsDMRC9C/6HMII3m7UUV9ampSgt&#10;WijF6sHjsBk3aTeTJUm323/fFARv83ifM50PrhU9hWg9K3gcFSCIa68tNwq+v5YPzyBiQtbYeiYF&#10;Z4own93eTLHS/sSf1O9SI3IIxwoVmJS6SspYG3IYR74jztyvDw5ThqGROuAph7tWjoviSTq0nBsM&#10;dvRqqD7sjk7B235tFx/b9eTHHvdhtTkMvUGj1P3dsHgBkWhI/+I/97vO88uyhOs3+QQ5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t13pxAAAAN0AAAAPAAAAAAAAAAAA&#10;AAAAAKECAABkcnMvZG93bnJldi54bWxQSwUGAAAAAAQABAD5AAAAkgMAAAAA&#10;" strokeweight=".5pt"/>
                <v:shape id="AutoShape 1032" o:spid="_x0000_s1196" type="#_x0000_t32" style="position:absolute;left:476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DZAsUAAADdAAAADwAAAGRycy9kb3ducmV2LnhtbESPQW/CMAyF75P4D5En7TZSdhhTR0AM&#10;gbQrDAlxM42XVjROlWRt4dfPh0m72XrP731erEbfqp5iagIbmE0LUMRVsA07A8ev3fMbqJSRLbaB&#10;ycCNEqyWk4cFljYMvKf+kJ2SEE4lGqhz7kqtU1WTxzQNHbFo3yF6zLJGp23EQcJ9q1+K4lV7bFga&#10;auxoU1N1Pfx4A/G0H27ObY+BNvez+5jp+2XXG/P0OK7fQWUa87/57/rTCv58LrjyjY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fDZAsUAAADdAAAADwAAAAAAAAAA&#10;AAAAAAChAgAAZHJzL2Rvd25yZXYueG1sUEsFBgAAAAAEAAQA+QAAAJMDAAAAAA==&#10;" strokeweight=".25pt">
                  <v:stroke dashstyle="1 1" endcap="round"/>
                </v:shape>
                <v:shape id="AutoShape 1033" o:spid="_x0000_s1197" type="#_x0000_t32" style="position:absolute;left:483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x8mcIAAADdAAAADwAAAGRycy9kb3ducmV2LnhtbERPTWsCMRC9F/wPYQrealYPtW6NUqWC&#10;V60g3qabMbu4mSxJ3F399UYo9DaP9znzZW9r0ZIPlWMF41EGgrhwumKj4PCzefsAESKyxtoxKbhR&#10;gOVi8DLHXLuOd9TuoxEphEOOCsoYm1zKUJRkMYxcQ5y4s/MWY4LeSO2xS+G2lpMse5cWK04NJTa0&#10;Lqm47K9WgT/uupsx3wdH6/vJrMby/rtplRq+9l+fICL18V/8597qNH86ncHzm3SC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x8mcIAAADdAAAADwAAAAAAAAAAAAAA&#10;AAChAgAAZHJzL2Rvd25yZXYueG1sUEsFBgAAAAAEAAQA+QAAAJADAAAAAA==&#10;" strokeweight=".25pt">
                  <v:stroke dashstyle="1 1" endcap="round"/>
                </v:shape>
                <v:shape id="AutoShape 1034" o:spid="_x0000_s1198" type="#_x0000_t32" style="position:absolute;left:490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OlI8UAAADdAAAADwAAAGRycy9kb3ducmV2LnhtbESPQW/CMAyF75P4D5GRdhspO2yoIyBA&#10;IO0KQ0K7eY2XVjROlWRt4dfPh0m72XrP731erkffqp5iagIbmM8KUMRVsA07A+ePw9MCVMrIFtvA&#10;ZOBGCdarycMSSxsGPlJ/yk5JCKcSDdQ5d6XWqarJY5qFjli07xA9Zlmj0zbiIOG+1c9F8aI9NiwN&#10;NXa0q6m6nn68gXg5Djfn9udAu/un2871/evQG/M4HTdvoDKN+d/8d/1uBf91IfzyjY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OlI8UAAADdAAAADwAAAAAAAAAA&#10;AAAAAAChAgAAZHJzL2Rvd25yZXYueG1sUEsFBgAAAAAEAAQA+QAAAJMDAAAAAA==&#10;" strokeweight=".25pt">
                  <v:stroke dashstyle="1 1" endcap="round"/>
                </v:shape>
                <v:shape id="AutoShape 1035" o:spid="_x0000_s1199" type="#_x0000_t32" style="position:absolute;left:496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8AuMIAAADdAAAADwAAAGRycy9kb3ducmV2LnhtbERPTWsCMRC9C/6HMEJvml0PrWyN0oqC&#10;V60g3qabaXbpZrIkcXf11zeC0Ns83ucs14NtREc+1I4V5LMMBHHpdM1GwelrN12ACBFZY+OYFNwo&#10;wHo1Hi2x0K7nA3XHaEQK4VCggirGtpAylBVZDDPXEifux3mLMUFvpPbYp3DbyHmWvUqLNaeGClva&#10;VFT+Hq9WgT8f+psx25Ojzf1iPnN5/951Sr1Mho93EJGG+C9+uvc6zX9b5PD4Jp0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8AuMIAAADdAAAADwAAAAAAAAAAAAAA&#10;AAChAgAAZHJzL2Rvd25yZXYueG1sUEsFBgAAAAAEAAQA+QAAAJADAAAAAA==&#10;" strokeweight=".25pt">
                  <v:stroke dashstyle="1 1" endcap="round"/>
                </v:shape>
                <v:shape id="AutoShape 1036" o:spid="_x0000_s1200" type="#_x0000_t32" style="position:absolute;left:503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WOVsQAAADdAAAADwAAAGRycy9kb3ducmV2LnhtbERPTWsCMRC9F/ofwhS81WxFWlmNIi1K&#10;KxTR9uBx2Ew30c1kSeK6/fdGKPQ2j/c5s0XvGtFRiNazgqdhAYK48tpyreD7a/U4ARETssbGMyn4&#10;pQiL+f3dDEvtL7yjbp9qkUM4lqjApNSWUsbKkMM49C1x5n58cJgyDLXUAS853DVyVBTP0qHl3GCw&#10;pVdD1Wl/dgrejhu7/Nhuxgd7Pob156nvDBqlBg/9cgoiUZ/+xX/ud53nv0xGcPsmn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FY5WxAAAAN0AAAAPAAAAAAAAAAAA&#10;AAAAAKECAABkcnMvZG93bnJldi54bWxQSwUGAAAAAAQABAD5AAAAkgMAAAAA&#10;" strokeweight=".5pt"/>
                <v:shape id="AutoShape 1037" o:spid="_x0000_s1201" type="#_x0000_t32" style="position:absolute;left:510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E7VMIAAADdAAAADwAAAGRycy9kb3ducmV2LnhtbERPS2sCMRC+F/wPYQRvNatCla1Rqij0&#10;6gPE27iZZpduJksSd1d/fVMo9DYf33OW697WoiUfKscKJuMMBHHhdMVGwfm0f12ACBFZY+2YFDwo&#10;wHo1eFlirl3HB2qP0YgUwiFHBWWMTS5lKEqyGMauIU7cl/MWY4LeSO2xS+G2ltMse5MWK04NJTa0&#10;Lan4Pt6tAn85dA9jdmdH2+fVbCbyedu3So2G/cc7iEh9/Bf/uT91mj9fzO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E7VMIAAADdAAAADwAAAAAAAAAAAAAA&#10;AAChAgAAZHJzL2Rvd25yZXYueG1sUEsFBgAAAAAEAAQA+QAAAJADAAAAAA==&#10;" strokeweight=".25pt">
                  <v:stroke dashstyle="1 1" endcap="round"/>
                </v:shape>
                <v:shape id="AutoShape 1038" o:spid="_x0000_s1202" type="#_x0000_t32" style="position:absolute;left:517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jIMIAAADdAAAADwAAAGRycy9kb3ducmV2LnhtbERPS2sCMRC+F/wPYQRvNatIla1Rqij0&#10;6gPE27iZZpduJksSd1d/fVMo9DYf33OW697WoiUfKscKJuMMBHHhdMVGwfm0f12ACBFZY+2YFDwo&#10;wHo1eFlirl3HB2qP0YgUwiFHBWWMTS5lKEqyGMauIU7cl/MWY4LeSO2xS+G2ltMse5MWK04NJTa0&#10;Lan4Pt6tAn85dA9jdmdH2+fVbCbyedu3So2G/cc7iEh9/Bf/uT91mj9fzO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ijIMIAAADdAAAADwAAAAAAAAAAAAAA&#10;AAChAgAAZHJzL2Rvd25yZXYueG1sUEsFBgAAAAAEAAQA+QAAAJADAAAAAA==&#10;" strokeweight=".25pt">
                  <v:stroke dashstyle="1 1" endcap="round"/>
                </v:shape>
                <v:shape id="AutoShape 1039" o:spid="_x0000_s1203" type="#_x0000_t32" style="position:absolute;left:5428;top:2337;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QGu8IAAADdAAAADwAAAGRycy9kb3ducmV2LnhtbERPS2sCMRC+F/wPYQRvNatgla1Rqij0&#10;6gPE27iZZpduJksSd1d/fVMo9DYf33OW697WoiUfKscKJuMMBHHhdMVGwfm0f12ACBFZY+2YFDwo&#10;wHo1eFlirl3HB2qP0YgUwiFHBWWMTS5lKEqyGMauIU7cl/MWY4LeSO2xS+G2ltMse5MWK04NJTa0&#10;Lan4Pt6tAn85dA9jdmdH2+fVbCbyedu3So2G/cc7iEh9/Bf/uT91mj9fzO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iQGu8IAAADdAAAADwAAAAAAAAAAAAAA&#10;AAChAgAAZHJzL2Rvd25yZXYueG1sUEsFBgAAAAAEAAQA+QAAAJADAAAAAA==&#10;" strokeweight=".25pt">
                  <v:stroke dashstyle="1 1" endcap="round"/>
                </v:shape>
                <v:shape id="AutoShape 1040" o:spid="_x0000_s1204" type="#_x0000_t32" style="position:absolute;left:530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YzMEAAADdAAAADwAAAGRycy9kb3ducmV2LnhtbERPTYvCMBC9C/6HMII3Td2DK12jrKLg&#10;VVcQb2Mzm5ZtJiXJttVfvxGEvc3jfc5y3dtatORD5VjBbJqBIC6crtgoOH/tJwsQISJrrB2TgjsF&#10;WK+GgyXm2nV8pPYUjUghHHJUUMbY5FKGoiSLYeoa4sR9O28xJuiN1B67FG5r+ZZlc2mx4tRQYkPb&#10;koqf069V4C/H7m7M7uxo+7iazUw+bvtWqfGo//wAEamP/+KX+6DT/PfFHJ7fpB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9pjMwQAAAN0AAAAPAAAAAAAAAAAAAAAA&#10;AKECAABkcnMvZG93bnJldi54bWxQSwUGAAAAAAQABAD5AAAAjwMAAAAA&#10;" strokeweight=".25pt">
                  <v:stroke dashstyle="1 1" endcap="round"/>
                </v:shape>
                <v:shape id="AutoShape 1041" o:spid="_x0000_s1205" type="#_x0000_t32" style="position:absolute;left:537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ItzsQAAADdAAAADwAAAGRycy9kb3ducmV2LnhtbERP30vDMBB+F/wfwgm+bakirnRNx1AU&#10;HYg4fdjj0ZxNtuZSkqyr/70RBr7dx/fz6tXkejFSiNazgpt5AYK49dpyp+Dr82lWgogJWWPvmRT8&#10;UIRVc3lRY6X9iT9o3KZO5BCOFSowKQ2VlLE15DDO/UCcuW8fHKYMQyd1wFMOd728LYp76dBybjA4&#10;0IOh9rA9OgWP+41dv75v7nb2uA/Pb4dpNGiUur6a1ksQiab0Lz67X3SevygX8PdNPkE2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Yi3OxAAAAN0AAAAPAAAAAAAAAAAA&#10;AAAAAKECAABkcnMvZG93bnJldi54bWxQSwUGAAAAAAQABAD5AAAAkgMAAAAA&#10;" strokeweight=".5pt"/>
                <v:shape id="AutoShape 1042" o:spid="_x0000_s1206" type="#_x0000_t32" style="position:absolute;left:544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WpJcUAAADdAAAADwAAAGRycy9kb3ducmV2LnhtbESPQW/CMAyF75P4D5GRdhspO2yoIyBA&#10;IO0KQ0K7eY2XVjROlWRt4dfPh0m72XrP731erkffqp5iagIbmM8KUMRVsA07A+ePw9MCVMrIFtvA&#10;ZOBGCdarycMSSxsGPlJ/yk5JCKcSDdQ5d6XWqarJY5qFjli07xA9Zlmj0zbiIOG+1c9F8aI9NiwN&#10;NXa0q6m6nn68gXg5Djfn9udAu/un2871/evQG/M4HTdvoDKN+d/8d/1uBf91IbjyjY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CWpJcUAAADdAAAADwAAAAAAAAAA&#10;AAAAAAChAgAAZHJzL2Rvd25yZXYueG1sUEsFBgAAAAAEAAQA+QAAAJMDAAAAAA==&#10;" strokeweight=".25pt">
                  <v:stroke dashstyle="1 1" endcap="round"/>
                </v:shape>
                <v:shape id="AutoShape 1043" o:spid="_x0000_s1207" type="#_x0000_t32" style="position:absolute;left:551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kMvsIAAADdAAAADwAAAGRycy9kb3ducmV2LnhtbERPTWsCMRC9C/6HMIXeNKuHqlujVKnQ&#10;q1YQb9PNmF3cTJYk7q7+elMo9DaP9znLdW9r0ZIPlWMFk3EGgrhwumKj4Pi9G81BhIissXZMCu4U&#10;YL0aDpaYa9fxntpDNCKFcMhRQRljk0sZipIshrFriBN3cd5iTNAbqT12KdzWcpplb9JixamhxIa2&#10;JRXXw80q8Kd9dzfm8+ho+zibzUQ+fnatUq8v/cc7iEh9/Bf/ub90mj+bL+D3m3SC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2kMvsIAAADdAAAADwAAAAAAAAAAAAAA&#10;AAChAgAAZHJzL2Rvd25yZXYueG1sUEsFBgAAAAAEAAQA+QAAAJADAAAAAA==&#10;" strokeweight=".25pt">
                  <v:stroke dashstyle="1 1" endcap="round"/>
                </v:shape>
                <v:shape id="AutoShape 1044" o:spid="_x0000_s1208" type="#_x0000_t32" style="position:absolute;left:557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oz/sUAAADdAAAADwAAAGRycy9kb3ducmV2LnhtbESPT2/CMAzF75P4DpGRdhspO+xPR0CA&#10;hrQrDAnt5jUmrWicKsnawqefD5N2s/We3/t5sRp9q3qKqQlsYD4rQBFXwTbsDBw/dw8voFJGttgG&#10;JgNXSrBaTu4WWNow8J76Q3ZKQjiVaKDOuSu1TlVNHtMsdMSinUP0mGWNTtuIg4T7Vj8WxZP22LA0&#10;1NjRtqbqcvjxBuJpP1ydez8G2t6+3Gaub9+73pj76bh+A5VpzP/mv+sPK/jPr8Iv38gI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oz/sUAAADdAAAADwAAAAAAAAAA&#10;AAAAAAChAgAAZHJzL2Rvd25yZXYueG1sUEsFBgAAAAAEAAQA+QAAAJMDAAAAAA==&#10;" strokeweight=".25pt">
                  <v:stroke dashstyle="1 1" endcap="round"/>
                </v:shape>
                <v:shape id="AutoShape 1045" o:spid="_x0000_s1209" type="#_x0000_t32" style="position:absolute;left:564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aWZcIAAADdAAAADwAAAGRycy9kb3ducmV2LnhtbERPTWsCMRC9F/wPYQRvNbsebN0apYpC&#10;r1pBvI2baXbpZrIkcXf11zeFQm/zeJ+zXA+2ER35UDtWkE8zEMSl0zUbBafP/fMriBCRNTaOScGd&#10;AqxXo6clFtr1fKDuGI1IIRwKVFDF2BZShrIii2HqWuLEfTlvMSbojdQe+xRuGznLsrm0WHNqqLCl&#10;bUXl9/FmFfjzob8bszs52j4uZpPLx3XfKTUZD+9vICIN8V/85/7Qaf7LIoffb9IJ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MaWZcIAAADdAAAADwAAAAAAAAAAAAAA&#10;AAChAgAAZHJzL2Rvd25yZXYueG1sUEsFBgAAAAAEAAQA+QAAAJADAAAAAA==&#10;" strokeweight=".25pt">
                  <v:stroke dashstyle="1 1" endcap="round"/>
                </v:shape>
              </v:group>
            </w:pict>
          </mc:Fallback>
        </mc:AlternateContent>
      </w:r>
    </w:p>
    <w:p w:rsidR="00F727AC" w:rsidRDefault="00F727AC" w:rsidP="00154894">
      <w:pPr>
        <w:spacing w:after="0" w:line="240" w:lineRule="auto"/>
        <w:jc w:val="both"/>
        <w:rPr>
          <w:rFonts w:ascii="Times New Roman" w:eastAsia="Times New Roman" w:hAnsi="Times New Roman" w:cs="Times New Roman"/>
          <w:sz w:val="24"/>
          <w:szCs w:val="20"/>
        </w:rPr>
      </w:pPr>
    </w:p>
    <w:p w:rsidR="00115B37" w:rsidRDefault="00115B37" w:rsidP="00115B37">
      <w:pPr>
        <w:spacing w:after="0" w:line="240" w:lineRule="auto"/>
        <w:jc w:val="both"/>
        <w:rPr>
          <w:rFonts w:ascii="Times New Roman" w:eastAsia="Times New Roman" w:hAnsi="Times New Roman" w:cs="Times New Roman"/>
          <w:sz w:val="24"/>
          <w:szCs w:val="20"/>
        </w:rPr>
      </w:pPr>
    </w:p>
    <w:p w:rsidR="00115B37" w:rsidRDefault="00115B37" w:rsidP="00154894">
      <w:pPr>
        <w:spacing w:after="0" w:line="240" w:lineRule="auto"/>
        <w:jc w:val="both"/>
        <w:rPr>
          <w:rFonts w:ascii="Times New Roman" w:eastAsia="Times New Roman" w:hAnsi="Times New Roman" w:cs="Times New Roman"/>
          <w:sz w:val="24"/>
          <w:szCs w:val="20"/>
        </w:rPr>
      </w:pPr>
    </w:p>
    <w:p w:rsidR="00115B37" w:rsidRDefault="00115B37" w:rsidP="00154894">
      <w:pPr>
        <w:spacing w:after="0" w:line="240" w:lineRule="auto"/>
        <w:jc w:val="both"/>
        <w:rPr>
          <w:rFonts w:ascii="Times New Roman" w:eastAsia="Times New Roman" w:hAnsi="Times New Roman" w:cs="Times New Roman"/>
          <w:sz w:val="24"/>
          <w:szCs w:val="20"/>
        </w:rPr>
      </w:pPr>
    </w:p>
    <w:p w:rsidR="00115B37" w:rsidRDefault="00115B37" w:rsidP="00154894">
      <w:pPr>
        <w:spacing w:after="0" w:line="240" w:lineRule="auto"/>
        <w:jc w:val="both"/>
        <w:rPr>
          <w:rFonts w:ascii="Times New Roman" w:eastAsia="Times New Roman" w:hAnsi="Times New Roman" w:cs="Times New Roman"/>
          <w:sz w:val="24"/>
          <w:szCs w:val="20"/>
        </w:rPr>
      </w:pPr>
    </w:p>
    <w:p w:rsidR="00115B37" w:rsidRDefault="00115B37" w:rsidP="00154894">
      <w:pPr>
        <w:spacing w:after="0" w:line="240" w:lineRule="auto"/>
        <w:jc w:val="both"/>
        <w:rPr>
          <w:rFonts w:ascii="Times New Roman" w:eastAsia="Times New Roman" w:hAnsi="Times New Roman" w:cs="Times New Roman"/>
          <w:sz w:val="24"/>
          <w:szCs w:val="20"/>
        </w:rPr>
      </w:pPr>
    </w:p>
    <w:p w:rsidR="00115B37" w:rsidRDefault="00115B37" w:rsidP="00154894">
      <w:pPr>
        <w:spacing w:after="0" w:line="240" w:lineRule="auto"/>
        <w:jc w:val="both"/>
        <w:rPr>
          <w:rFonts w:ascii="Times New Roman" w:eastAsia="Times New Roman" w:hAnsi="Times New Roman" w:cs="Times New Roman"/>
          <w:sz w:val="24"/>
          <w:szCs w:val="20"/>
        </w:rPr>
      </w:pPr>
    </w:p>
    <w:p w:rsidR="00115B37" w:rsidRDefault="00115B37" w:rsidP="00154894">
      <w:pPr>
        <w:spacing w:after="0" w:line="240" w:lineRule="auto"/>
        <w:jc w:val="both"/>
        <w:rPr>
          <w:rFonts w:ascii="Times New Roman" w:eastAsia="Times New Roman" w:hAnsi="Times New Roman" w:cs="Times New Roman"/>
          <w:sz w:val="24"/>
          <w:szCs w:val="20"/>
        </w:rPr>
      </w:pPr>
    </w:p>
    <w:tbl>
      <w:tblPr>
        <w:tblStyle w:val="TabloKlavuzu"/>
        <w:tblpPr w:leftFromText="141" w:rightFromText="141" w:vertAnchor="text" w:horzAnchor="margin" w:tblpXSpec="center" w:tblpY="116"/>
        <w:tblW w:w="0" w:type="auto"/>
        <w:tblLook w:val="04A0" w:firstRow="1" w:lastRow="0" w:firstColumn="1" w:lastColumn="0" w:noHBand="0" w:noVBand="1"/>
      </w:tblPr>
      <w:tblGrid>
        <w:gridCol w:w="2518"/>
        <w:gridCol w:w="2977"/>
        <w:gridCol w:w="3685"/>
      </w:tblGrid>
      <w:tr w:rsidR="00115B37" w:rsidTr="005A0307">
        <w:tc>
          <w:tcPr>
            <w:tcW w:w="2518" w:type="dxa"/>
          </w:tcPr>
          <w:p w:rsidR="00115B37" w:rsidRPr="00115B37" w:rsidRDefault="00115B37" w:rsidP="005A0307">
            <w:pPr>
              <w:rPr>
                <w:sz w:val="18"/>
                <w:szCs w:val="18"/>
              </w:rPr>
            </w:pPr>
            <w:r w:rsidRPr="00115B37">
              <w:rPr>
                <w:sz w:val="18"/>
                <w:szCs w:val="18"/>
              </w:rPr>
              <w:t>Direnç:</w:t>
            </w:r>
          </w:p>
        </w:tc>
        <w:tc>
          <w:tcPr>
            <w:tcW w:w="2977" w:type="dxa"/>
          </w:tcPr>
          <w:p w:rsidR="00115B37" w:rsidRPr="00115B37" w:rsidRDefault="00115B37" w:rsidP="005A0307">
            <w:pPr>
              <w:rPr>
                <w:sz w:val="18"/>
                <w:szCs w:val="18"/>
              </w:rPr>
            </w:pPr>
            <w:r w:rsidRPr="00115B37">
              <w:rPr>
                <w:sz w:val="18"/>
                <w:szCs w:val="18"/>
              </w:rPr>
              <w:t xml:space="preserve">Yatay </w:t>
            </w:r>
            <w:proofErr w:type="spellStart"/>
            <w:r w:rsidRPr="00115B37">
              <w:rPr>
                <w:sz w:val="18"/>
                <w:szCs w:val="18"/>
              </w:rPr>
              <w:t>Scala</w:t>
            </w:r>
            <w:proofErr w:type="spellEnd"/>
            <w:r w:rsidRPr="00115B37">
              <w:rPr>
                <w:sz w:val="18"/>
                <w:szCs w:val="18"/>
              </w:rPr>
              <w:t>:                   aniye/div</w:t>
            </w:r>
          </w:p>
        </w:tc>
        <w:tc>
          <w:tcPr>
            <w:tcW w:w="3685" w:type="dxa"/>
          </w:tcPr>
          <w:p w:rsidR="00115B37" w:rsidRPr="00597F73" w:rsidRDefault="00115B37" w:rsidP="005A0307">
            <w:proofErr w:type="spellStart"/>
            <w:r w:rsidRPr="00597F73">
              <w:t>Sönümsüz</w:t>
            </w:r>
            <w:proofErr w:type="spellEnd"/>
            <w:r w:rsidRPr="00597F73">
              <w:t xml:space="preserve"> doğal frekans:</w:t>
            </w:r>
          </w:p>
        </w:tc>
      </w:tr>
      <w:tr w:rsidR="00115B37" w:rsidTr="005A0307">
        <w:tc>
          <w:tcPr>
            <w:tcW w:w="2518" w:type="dxa"/>
          </w:tcPr>
          <w:p w:rsidR="00115B37" w:rsidRPr="00115B37" w:rsidRDefault="00115B37" w:rsidP="005A0307">
            <w:pPr>
              <w:rPr>
                <w:sz w:val="18"/>
                <w:szCs w:val="18"/>
              </w:rPr>
            </w:pPr>
            <w:r w:rsidRPr="00115B37">
              <w:rPr>
                <w:sz w:val="18"/>
                <w:szCs w:val="18"/>
              </w:rPr>
              <w:t xml:space="preserve">Bobin:                          </w:t>
            </w:r>
          </w:p>
        </w:tc>
        <w:tc>
          <w:tcPr>
            <w:tcW w:w="2977" w:type="dxa"/>
          </w:tcPr>
          <w:p w:rsidR="00115B37" w:rsidRPr="00115B37" w:rsidRDefault="00115B37" w:rsidP="005A0307">
            <w:pPr>
              <w:rPr>
                <w:sz w:val="18"/>
                <w:szCs w:val="18"/>
              </w:rPr>
            </w:pPr>
            <w:r w:rsidRPr="00115B37">
              <w:rPr>
                <w:sz w:val="18"/>
                <w:szCs w:val="18"/>
              </w:rPr>
              <w:t xml:space="preserve">Düşey </w:t>
            </w:r>
            <w:proofErr w:type="spellStart"/>
            <w:r w:rsidRPr="00115B37">
              <w:rPr>
                <w:sz w:val="18"/>
                <w:szCs w:val="18"/>
              </w:rPr>
              <w:t>Scala</w:t>
            </w:r>
            <w:proofErr w:type="spellEnd"/>
            <w:r w:rsidRPr="00115B37">
              <w:rPr>
                <w:sz w:val="18"/>
                <w:szCs w:val="18"/>
              </w:rPr>
              <w:t>:                   Volt/div</w:t>
            </w:r>
          </w:p>
        </w:tc>
        <w:tc>
          <w:tcPr>
            <w:tcW w:w="3685" w:type="dxa"/>
          </w:tcPr>
          <w:p w:rsidR="00115B37" w:rsidRPr="00597F73" w:rsidRDefault="00115B37" w:rsidP="005A0307">
            <w:r w:rsidRPr="00597F73">
              <w:t>Sönüm oranı:</w:t>
            </w:r>
          </w:p>
        </w:tc>
      </w:tr>
      <w:tr w:rsidR="00115B37" w:rsidTr="005A0307">
        <w:tc>
          <w:tcPr>
            <w:tcW w:w="2518" w:type="dxa"/>
          </w:tcPr>
          <w:p w:rsidR="00115B37" w:rsidRPr="00115B37" w:rsidRDefault="00115B37" w:rsidP="005A0307">
            <w:pPr>
              <w:rPr>
                <w:sz w:val="18"/>
                <w:szCs w:val="18"/>
              </w:rPr>
            </w:pPr>
            <w:r w:rsidRPr="00115B37">
              <w:rPr>
                <w:sz w:val="18"/>
                <w:szCs w:val="18"/>
              </w:rPr>
              <w:t xml:space="preserve">Kondansatör:                         </w:t>
            </w:r>
          </w:p>
        </w:tc>
        <w:tc>
          <w:tcPr>
            <w:tcW w:w="2977" w:type="dxa"/>
          </w:tcPr>
          <w:p w:rsidR="00115B37" w:rsidRPr="00115B37" w:rsidRDefault="00115B37" w:rsidP="005A0307">
            <w:pPr>
              <w:rPr>
                <w:sz w:val="18"/>
                <w:szCs w:val="18"/>
              </w:rPr>
            </w:pPr>
            <w:r w:rsidRPr="00115B37">
              <w:rPr>
                <w:sz w:val="18"/>
                <w:szCs w:val="18"/>
              </w:rPr>
              <w:t>Tepe değeri:</w:t>
            </w:r>
          </w:p>
        </w:tc>
        <w:tc>
          <w:tcPr>
            <w:tcW w:w="3685" w:type="dxa"/>
            <w:vMerge w:val="restart"/>
          </w:tcPr>
          <w:p w:rsidR="00115B37" w:rsidRPr="00597F73" w:rsidRDefault="00115B37" w:rsidP="005A0307">
            <w:r w:rsidRPr="00597F73">
              <w:t>Sönüm tipi:</w:t>
            </w:r>
            <w:r>
              <w:t xml:space="preserve">                </w:t>
            </w:r>
            <w:r w:rsidRPr="00F276B1">
              <w:rPr>
                <w:rFonts w:ascii="Calibri" w:hAnsi="Calibri"/>
              </w:rPr>
              <w:t>⃝</w:t>
            </w:r>
            <w:r>
              <w:t xml:space="preserve"> </w:t>
            </w:r>
            <w:r w:rsidRPr="00597F73">
              <w:t>Az sönümlü</w:t>
            </w:r>
          </w:p>
          <w:p w:rsidR="00115B37" w:rsidRPr="00597F73" w:rsidRDefault="00115B37" w:rsidP="005A0307">
            <w:r w:rsidRPr="00F276B1">
              <w:rPr>
                <w:rFonts w:ascii="Calibri" w:hAnsi="Calibri"/>
              </w:rPr>
              <w:t>⃝</w:t>
            </w:r>
            <w:r>
              <w:t xml:space="preserve"> </w:t>
            </w:r>
            <w:r w:rsidRPr="00597F73">
              <w:t xml:space="preserve">Kritik sönümlü      </w:t>
            </w:r>
            <w:r w:rsidRPr="00F276B1">
              <w:rPr>
                <w:rFonts w:ascii="Calibri" w:hAnsi="Calibri"/>
              </w:rPr>
              <w:t>⃝</w:t>
            </w:r>
            <w:r>
              <w:t xml:space="preserve"> </w:t>
            </w:r>
            <w:r w:rsidRPr="00597F73">
              <w:t>Aşırı sönümlü</w:t>
            </w:r>
          </w:p>
        </w:tc>
      </w:tr>
      <w:tr w:rsidR="00115B37" w:rsidTr="005A0307">
        <w:tc>
          <w:tcPr>
            <w:tcW w:w="2518" w:type="dxa"/>
          </w:tcPr>
          <w:p w:rsidR="00115B37" w:rsidRPr="00115B37" w:rsidRDefault="00115B37" w:rsidP="005A0307">
            <w:pPr>
              <w:rPr>
                <w:sz w:val="18"/>
                <w:szCs w:val="18"/>
              </w:rPr>
            </w:pPr>
            <w:r w:rsidRPr="00115B37">
              <w:rPr>
                <w:sz w:val="18"/>
                <w:szCs w:val="18"/>
              </w:rPr>
              <w:t xml:space="preserve">Kaynak Frekansı:                    </w:t>
            </w:r>
          </w:p>
        </w:tc>
        <w:tc>
          <w:tcPr>
            <w:tcW w:w="2977" w:type="dxa"/>
          </w:tcPr>
          <w:p w:rsidR="00115B37" w:rsidRPr="00115B37" w:rsidRDefault="00115B37" w:rsidP="005A0307">
            <w:pPr>
              <w:rPr>
                <w:sz w:val="18"/>
                <w:szCs w:val="18"/>
              </w:rPr>
            </w:pPr>
            <w:r w:rsidRPr="00115B37">
              <w:rPr>
                <w:sz w:val="18"/>
                <w:szCs w:val="18"/>
              </w:rPr>
              <w:t>Taban değeri:</w:t>
            </w:r>
          </w:p>
        </w:tc>
        <w:tc>
          <w:tcPr>
            <w:tcW w:w="3685" w:type="dxa"/>
            <w:vMerge/>
          </w:tcPr>
          <w:p w:rsidR="00115B37" w:rsidRPr="00597F73" w:rsidRDefault="00115B37" w:rsidP="005A0307"/>
        </w:tc>
      </w:tr>
      <w:tr w:rsidR="00115B37" w:rsidTr="005A0307">
        <w:tc>
          <w:tcPr>
            <w:tcW w:w="2518" w:type="dxa"/>
          </w:tcPr>
          <w:p w:rsidR="00115B37" w:rsidRPr="00115B37" w:rsidRDefault="00115B37" w:rsidP="005A0307">
            <w:pPr>
              <w:rPr>
                <w:sz w:val="18"/>
                <w:szCs w:val="18"/>
              </w:rPr>
            </w:pPr>
            <w:r w:rsidRPr="00115B37">
              <w:rPr>
                <w:sz w:val="18"/>
                <w:szCs w:val="18"/>
              </w:rPr>
              <w:t xml:space="preserve">Kaynak Genliği:                </w:t>
            </w:r>
          </w:p>
        </w:tc>
        <w:tc>
          <w:tcPr>
            <w:tcW w:w="6662" w:type="dxa"/>
            <w:gridSpan w:val="2"/>
          </w:tcPr>
          <w:p w:rsidR="00115B37" w:rsidRPr="00115B37" w:rsidRDefault="00115B37" w:rsidP="005A0307">
            <w:pPr>
              <w:rPr>
                <w:sz w:val="18"/>
                <w:szCs w:val="18"/>
              </w:rPr>
            </w:pPr>
            <w:r w:rsidRPr="00115B37">
              <w:rPr>
                <w:sz w:val="18"/>
                <w:szCs w:val="18"/>
              </w:rPr>
              <w:t>Karakteristik denklem:</w:t>
            </w:r>
          </w:p>
        </w:tc>
      </w:tr>
    </w:tbl>
    <w:p w:rsidR="00115B37" w:rsidRDefault="00115B37" w:rsidP="00154894">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noProof/>
          <w:sz w:val="24"/>
          <w:szCs w:val="20"/>
        </w:rPr>
        <mc:AlternateContent>
          <mc:Choice Requires="wpg">
            <w:drawing>
              <wp:anchor distT="0" distB="0" distL="114300" distR="114300" simplePos="0" relativeHeight="251726848" behindDoc="0" locked="0" layoutInCell="1" allowOverlap="1" wp14:anchorId="7DDB7B95" wp14:editId="6820FDA2">
                <wp:simplePos x="0" y="0"/>
                <wp:positionH relativeFrom="column">
                  <wp:posOffset>1153633</wp:posOffset>
                </wp:positionH>
                <wp:positionV relativeFrom="paragraph">
                  <wp:posOffset>1109375</wp:posOffset>
                </wp:positionV>
                <wp:extent cx="4316818" cy="1626781"/>
                <wp:effectExtent l="0" t="0" r="26670" b="31115"/>
                <wp:wrapNone/>
                <wp:docPr id="1792" name="Grup 17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6818" cy="1626781"/>
                          <a:chOff x="2323" y="2337"/>
                          <a:chExt cx="6779" cy="2696"/>
                        </a:xfrm>
                      </wpg:grpSpPr>
                      <wps:wsp>
                        <wps:cNvPr id="1793" name="AutoShape 863"/>
                        <wps:cNvCnPr>
                          <a:cxnSpLocks noChangeShapeType="1"/>
                        </wps:cNvCnPr>
                        <wps:spPr bwMode="auto">
                          <a:xfrm rot="5400000">
                            <a:off x="7405" y="713"/>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94" name="AutoShape 864"/>
                        <wps:cNvCnPr>
                          <a:cxnSpLocks noChangeShapeType="1"/>
                        </wps:cNvCnPr>
                        <wps:spPr bwMode="auto">
                          <a:xfrm rot="5400000">
                            <a:off x="7405" y="77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95" name="AutoShape 865"/>
                        <wps:cNvCnPr>
                          <a:cxnSpLocks noChangeShapeType="1"/>
                        </wps:cNvCnPr>
                        <wps:spPr bwMode="auto">
                          <a:xfrm rot="5400000">
                            <a:off x="7405" y="84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96" name="AutoShape 866"/>
                        <wps:cNvCnPr>
                          <a:cxnSpLocks noChangeShapeType="1"/>
                        </wps:cNvCnPr>
                        <wps:spPr bwMode="auto">
                          <a:xfrm rot="5400000">
                            <a:off x="7405" y="909"/>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97" name="AutoShape 867"/>
                        <wps:cNvCnPr>
                          <a:cxnSpLocks noChangeShapeType="1"/>
                        </wps:cNvCnPr>
                        <wps:spPr bwMode="auto">
                          <a:xfrm rot="5400000">
                            <a:off x="7405" y="97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98" name="AutoShape 868"/>
                        <wps:cNvCnPr>
                          <a:cxnSpLocks noChangeShapeType="1"/>
                        </wps:cNvCnPr>
                        <wps:spPr bwMode="auto">
                          <a:xfrm rot="5400000">
                            <a:off x="7405" y="1041"/>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99" name="AutoShape 869"/>
                        <wps:cNvCnPr>
                          <a:cxnSpLocks noChangeShapeType="1"/>
                        </wps:cNvCnPr>
                        <wps:spPr bwMode="auto">
                          <a:xfrm rot="5400000">
                            <a:off x="7405" y="1107"/>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00" name="AutoShape 870"/>
                        <wps:cNvCnPr>
                          <a:cxnSpLocks noChangeShapeType="1"/>
                        </wps:cNvCnPr>
                        <wps:spPr bwMode="auto">
                          <a:xfrm rot="5400000">
                            <a:off x="7405" y="1172"/>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01" name="AutoShape 871"/>
                        <wps:cNvCnPr>
                          <a:cxnSpLocks noChangeShapeType="1"/>
                        </wps:cNvCnPr>
                        <wps:spPr bwMode="auto">
                          <a:xfrm rot="5400000">
                            <a:off x="7405" y="123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02" name="AutoShape 872"/>
                        <wps:cNvCnPr>
                          <a:cxnSpLocks noChangeShapeType="1"/>
                        </wps:cNvCnPr>
                        <wps:spPr bwMode="auto">
                          <a:xfrm rot="5400000">
                            <a:off x="7405" y="130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03" name="AutoShape 873"/>
                        <wps:cNvCnPr>
                          <a:cxnSpLocks noChangeShapeType="1"/>
                        </wps:cNvCnPr>
                        <wps:spPr bwMode="auto">
                          <a:xfrm rot="5400000">
                            <a:off x="7405" y="1369"/>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04" name="AutoShape 874"/>
                        <wps:cNvCnPr>
                          <a:cxnSpLocks noChangeShapeType="1"/>
                        </wps:cNvCnPr>
                        <wps:spPr bwMode="auto">
                          <a:xfrm rot="5400000">
                            <a:off x="7405" y="143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05" name="AutoShape 875"/>
                        <wps:cNvCnPr>
                          <a:cxnSpLocks noChangeShapeType="1"/>
                        </wps:cNvCnPr>
                        <wps:spPr bwMode="auto">
                          <a:xfrm rot="5400000">
                            <a:off x="7405" y="1500"/>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06" name="AutoShape 876"/>
                        <wps:cNvCnPr>
                          <a:cxnSpLocks noChangeShapeType="1"/>
                        </wps:cNvCnPr>
                        <wps:spPr bwMode="auto">
                          <a:xfrm rot="5400000">
                            <a:off x="7405" y="156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07" name="AutoShape 877"/>
                        <wps:cNvCnPr>
                          <a:cxnSpLocks noChangeShapeType="1"/>
                        </wps:cNvCnPr>
                        <wps:spPr bwMode="auto">
                          <a:xfrm rot="5400000">
                            <a:off x="7405" y="163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08" name="AutoShape 878"/>
                        <wps:cNvCnPr>
                          <a:cxnSpLocks noChangeShapeType="1"/>
                        </wps:cNvCnPr>
                        <wps:spPr bwMode="auto">
                          <a:xfrm rot="5400000">
                            <a:off x="7405" y="1697"/>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09" name="AutoShape 879"/>
                        <wps:cNvCnPr>
                          <a:cxnSpLocks noChangeShapeType="1"/>
                        </wps:cNvCnPr>
                        <wps:spPr bwMode="auto">
                          <a:xfrm rot="5400000">
                            <a:off x="7405" y="1762"/>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10" name="AutoShape 880"/>
                        <wps:cNvCnPr>
                          <a:cxnSpLocks noChangeShapeType="1"/>
                        </wps:cNvCnPr>
                        <wps:spPr bwMode="auto">
                          <a:xfrm rot="5400000">
                            <a:off x="7405" y="182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11" name="AutoShape 881"/>
                        <wps:cNvCnPr>
                          <a:cxnSpLocks noChangeShapeType="1"/>
                        </wps:cNvCnPr>
                        <wps:spPr bwMode="auto">
                          <a:xfrm rot="5400000">
                            <a:off x="7405" y="189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12" name="AutoShape 882"/>
                        <wps:cNvCnPr>
                          <a:cxnSpLocks noChangeShapeType="1"/>
                        </wps:cNvCnPr>
                        <wps:spPr bwMode="auto">
                          <a:xfrm rot="5400000">
                            <a:off x="7405" y="1960"/>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13" name="AutoShape 883"/>
                        <wps:cNvCnPr>
                          <a:cxnSpLocks noChangeShapeType="1"/>
                        </wps:cNvCnPr>
                        <wps:spPr bwMode="auto">
                          <a:xfrm rot="5400000">
                            <a:off x="7407" y="2025"/>
                            <a:ext cx="0" cy="339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14" name="AutoShape 884"/>
                        <wps:cNvCnPr>
                          <a:cxnSpLocks noChangeShapeType="1"/>
                        </wps:cNvCnPr>
                        <wps:spPr bwMode="auto">
                          <a:xfrm rot="5400000">
                            <a:off x="7405" y="209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15" name="AutoShape 885"/>
                        <wps:cNvCnPr>
                          <a:cxnSpLocks noChangeShapeType="1"/>
                        </wps:cNvCnPr>
                        <wps:spPr bwMode="auto">
                          <a:xfrm rot="5400000">
                            <a:off x="7405" y="215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16" name="AutoShape 886"/>
                        <wps:cNvCnPr>
                          <a:cxnSpLocks noChangeShapeType="1"/>
                        </wps:cNvCnPr>
                        <wps:spPr bwMode="auto">
                          <a:xfrm rot="5400000">
                            <a:off x="7405" y="222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17" name="AutoShape 887"/>
                        <wps:cNvCnPr>
                          <a:cxnSpLocks noChangeShapeType="1"/>
                        </wps:cNvCnPr>
                        <wps:spPr bwMode="auto">
                          <a:xfrm rot="5400000">
                            <a:off x="7405" y="228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18" name="AutoShape 888"/>
                        <wps:cNvCnPr>
                          <a:cxnSpLocks noChangeShapeType="1"/>
                        </wps:cNvCnPr>
                        <wps:spPr bwMode="auto">
                          <a:xfrm rot="5400000">
                            <a:off x="7405" y="2353"/>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19" name="AutoShape 889"/>
                        <wps:cNvCnPr>
                          <a:cxnSpLocks noChangeShapeType="1"/>
                        </wps:cNvCnPr>
                        <wps:spPr bwMode="auto">
                          <a:xfrm rot="5400000">
                            <a:off x="7405" y="241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20" name="AutoShape 890"/>
                        <wps:cNvCnPr>
                          <a:cxnSpLocks noChangeShapeType="1"/>
                        </wps:cNvCnPr>
                        <wps:spPr bwMode="auto">
                          <a:xfrm rot="5400000">
                            <a:off x="7405" y="248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21" name="AutoShape 891"/>
                        <wps:cNvCnPr>
                          <a:cxnSpLocks noChangeShapeType="1"/>
                        </wps:cNvCnPr>
                        <wps:spPr bwMode="auto">
                          <a:xfrm rot="5400000">
                            <a:off x="7405" y="255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22" name="AutoShape 892"/>
                        <wps:cNvCnPr>
                          <a:cxnSpLocks noChangeShapeType="1"/>
                        </wps:cNvCnPr>
                        <wps:spPr bwMode="auto">
                          <a:xfrm rot="5400000">
                            <a:off x="7405" y="261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23" name="AutoShape 893"/>
                        <wps:cNvCnPr>
                          <a:cxnSpLocks noChangeShapeType="1"/>
                        </wps:cNvCnPr>
                        <wps:spPr bwMode="auto">
                          <a:xfrm rot="5400000">
                            <a:off x="7405" y="2682"/>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24" name="AutoShape 894"/>
                        <wps:cNvCnPr>
                          <a:cxnSpLocks noChangeShapeType="1"/>
                        </wps:cNvCnPr>
                        <wps:spPr bwMode="auto">
                          <a:xfrm rot="5400000">
                            <a:off x="7405" y="274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25" name="AutoShape 895"/>
                        <wps:cNvCnPr>
                          <a:cxnSpLocks noChangeShapeType="1"/>
                        </wps:cNvCnPr>
                        <wps:spPr bwMode="auto">
                          <a:xfrm rot="5400000">
                            <a:off x="7405" y="281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26" name="AutoShape 896"/>
                        <wps:cNvCnPr>
                          <a:cxnSpLocks noChangeShapeType="1"/>
                        </wps:cNvCnPr>
                        <wps:spPr bwMode="auto">
                          <a:xfrm rot="5400000">
                            <a:off x="7405" y="2877"/>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27" name="AutoShape 897"/>
                        <wps:cNvCnPr>
                          <a:cxnSpLocks noChangeShapeType="1"/>
                        </wps:cNvCnPr>
                        <wps:spPr bwMode="auto">
                          <a:xfrm rot="5400000">
                            <a:off x="7405" y="294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28" name="AutoShape 898"/>
                        <wps:cNvCnPr>
                          <a:cxnSpLocks noChangeShapeType="1"/>
                        </wps:cNvCnPr>
                        <wps:spPr bwMode="auto">
                          <a:xfrm rot="5400000">
                            <a:off x="7405" y="3009"/>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29" name="AutoShape 899"/>
                        <wps:cNvCnPr>
                          <a:cxnSpLocks noChangeShapeType="1"/>
                        </wps:cNvCnPr>
                        <wps:spPr bwMode="auto">
                          <a:xfrm rot="5400000">
                            <a:off x="7405" y="307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30" name="AutoShape 900"/>
                        <wps:cNvCnPr>
                          <a:cxnSpLocks noChangeShapeType="1"/>
                        </wps:cNvCnPr>
                        <wps:spPr bwMode="auto">
                          <a:xfrm rot="5400000">
                            <a:off x="7405" y="3139"/>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31" name="AutoShape 901"/>
                        <wps:cNvCnPr>
                          <a:cxnSpLocks noChangeShapeType="1"/>
                        </wps:cNvCnPr>
                        <wps:spPr bwMode="auto">
                          <a:xfrm rot="5400000">
                            <a:off x="7405" y="320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32" name="AutoShape 902"/>
                        <wps:cNvCnPr>
                          <a:cxnSpLocks noChangeShapeType="1"/>
                        </wps:cNvCnPr>
                        <wps:spPr bwMode="auto">
                          <a:xfrm rot="5400000">
                            <a:off x="7405" y="327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33" name="AutoShape 903"/>
                        <wps:cNvCnPr>
                          <a:cxnSpLocks noChangeShapeType="1"/>
                        </wps:cNvCnPr>
                        <wps:spPr bwMode="auto">
                          <a:xfrm rot="5400000">
                            <a:off x="7405" y="3337"/>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34" name="AutoShape 904"/>
                        <wps:cNvCnPr>
                          <a:cxnSpLocks noChangeShapeType="1"/>
                        </wps:cNvCnPr>
                        <wps:spPr bwMode="auto">
                          <a:xfrm>
                            <a:off x="5709" y="2409"/>
                            <a:ext cx="0" cy="26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5" name="AutoShape 905"/>
                        <wps:cNvCnPr>
                          <a:cxnSpLocks noChangeShapeType="1"/>
                        </wps:cNvCnPr>
                        <wps:spPr bwMode="auto">
                          <a:xfrm>
                            <a:off x="577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36" name="AutoShape 906"/>
                        <wps:cNvCnPr>
                          <a:cxnSpLocks noChangeShapeType="1"/>
                        </wps:cNvCnPr>
                        <wps:spPr bwMode="auto">
                          <a:xfrm>
                            <a:off x="584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37" name="AutoShape 907"/>
                        <wps:cNvCnPr>
                          <a:cxnSpLocks noChangeShapeType="1"/>
                        </wps:cNvCnPr>
                        <wps:spPr bwMode="auto">
                          <a:xfrm>
                            <a:off x="591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38" name="AutoShape 908"/>
                        <wps:cNvCnPr>
                          <a:cxnSpLocks noChangeShapeType="1"/>
                        </wps:cNvCnPr>
                        <wps:spPr bwMode="auto">
                          <a:xfrm>
                            <a:off x="598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39" name="AutoShape 909"/>
                        <wps:cNvCnPr>
                          <a:cxnSpLocks noChangeShapeType="1"/>
                        </wps:cNvCnPr>
                        <wps:spPr bwMode="auto">
                          <a:xfrm>
                            <a:off x="6047"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40" name="AutoShape 910"/>
                        <wps:cNvCnPr>
                          <a:cxnSpLocks noChangeShapeType="1"/>
                        </wps:cNvCnPr>
                        <wps:spPr bwMode="auto">
                          <a:xfrm>
                            <a:off x="611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41" name="AutoShape 911"/>
                        <wps:cNvCnPr>
                          <a:cxnSpLocks noChangeShapeType="1"/>
                        </wps:cNvCnPr>
                        <wps:spPr bwMode="auto">
                          <a:xfrm>
                            <a:off x="618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42" name="AutoShape 912"/>
                        <wps:cNvCnPr>
                          <a:cxnSpLocks noChangeShapeType="1"/>
                        </wps:cNvCnPr>
                        <wps:spPr bwMode="auto">
                          <a:xfrm>
                            <a:off x="625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43" name="AutoShape 913"/>
                        <wps:cNvCnPr>
                          <a:cxnSpLocks noChangeShapeType="1"/>
                        </wps:cNvCnPr>
                        <wps:spPr bwMode="auto">
                          <a:xfrm>
                            <a:off x="631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44" name="AutoShape 914"/>
                        <wps:cNvCnPr>
                          <a:cxnSpLocks noChangeShapeType="1"/>
                        </wps:cNvCnPr>
                        <wps:spPr bwMode="auto">
                          <a:xfrm>
                            <a:off x="6387"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45" name="AutoShape 915"/>
                        <wps:cNvCnPr>
                          <a:cxnSpLocks noChangeShapeType="1"/>
                        </wps:cNvCnPr>
                        <wps:spPr bwMode="auto">
                          <a:xfrm>
                            <a:off x="645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46" name="AutoShape 916"/>
                        <wps:cNvCnPr>
                          <a:cxnSpLocks noChangeShapeType="1"/>
                        </wps:cNvCnPr>
                        <wps:spPr bwMode="auto">
                          <a:xfrm>
                            <a:off x="652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47" name="AutoShape 917"/>
                        <wps:cNvCnPr>
                          <a:cxnSpLocks noChangeShapeType="1"/>
                        </wps:cNvCnPr>
                        <wps:spPr bwMode="auto">
                          <a:xfrm>
                            <a:off x="659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48" name="AutoShape 918"/>
                        <wps:cNvCnPr>
                          <a:cxnSpLocks noChangeShapeType="1"/>
                        </wps:cNvCnPr>
                        <wps:spPr bwMode="auto">
                          <a:xfrm>
                            <a:off x="665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49" name="AutoShape 919"/>
                        <wps:cNvCnPr>
                          <a:cxnSpLocks noChangeShapeType="1"/>
                        </wps:cNvCnPr>
                        <wps:spPr bwMode="auto">
                          <a:xfrm>
                            <a:off x="6727"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50" name="AutoShape 920"/>
                        <wps:cNvCnPr>
                          <a:cxnSpLocks noChangeShapeType="1"/>
                        </wps:cNvCnPr>
                        <wps:spPr bwMode="auto">
                          <a:xfrm>
                            <a:off x="679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51" name="AutoShape 921"/>
                        <wps:cNvCnPr>
                          <a:cxnSpLocks noChangeShapeType="1"/>
                        </wps:cNvCnPr>
                        <wps:spPr bwMode="auto">
                          <a:xfrm>
                            <a:off x="686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52" name="AutoShape 922"/>
                        <wps:cNvCnPr>
                          <a:cxnSpLocks noChangeShapeType="1"/>
                        </wps:cNvCnPr>
                        <wps:spPr bwMode="auto">
                          <a:xfrm>
                            <a:off x="692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53" name="AutoShape 923"/>
                        <wps:cNvCnPr>
                          <a:cxnSpLocks noChangeShapeType="1"/>
                        </wps:cNvCnPr>
                        <wps:spPr bwMode="auto">
                          <a:xfrm>
                            <a:off x="699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54" name="AutoShape 924"/>
                        <wps:cNvCnPr>
                          <a:cxnSpLocks noChangeShapeType="1"/>
                        </wps:cNvCnPr>
                        <wps:spPr bwMode="auto">
                          <a:xfrm>
                            <a:off x="7065"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55" name="AutoShape 925"/>
                        <wps:cNvCnPr>
                          <a:cxnSpLocks noChangeShapeType="1"/>
                        </wps:cNvCnPr>
                        <wps:spPr bwMode="auto">
                          <a:xfrm>
                            <a:off x="713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56" name="AutoShape 926"/>
                        <wps:cNvCnPr>
                          <a:cxnSpLocks noChangeShapeType="1"/>
                        </wps:cNvCnPr>
                        <wps:spPr bwMode="auto">
                          <a:xfrm>
                            <a:off x="720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57" name="AutoShape 927"/>
                        <wps:cNvCnPr>
                          <a:cxnSpLocks noChangeShapeType="1"/>
                        </wps:cNvCnPr>
                        <wps:spPr bwMode="auto">
                          <a:xfrm>
                            <a:off x="726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58" name="AutoShape 928"/>
                        <wps:cNvCnPr>
                          <a:cxnSpLocks noChangeShapeType="1"/>
                        </wps:cNvCnPr>
                        <wps:spPr bwMode="auto">
                          <a:xfrm>
                            <a:off x="733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59" name="AutoShape 929"/>
                        <wps:cNvCnPr>
                          <a:cxnSpLocks noChangeShapeType="1"/>
                        </wps:cNvCnPr>
                        <wps:spPr bwMode="auto">
                          <a:xfrm>
                            <a:off x="7405" y="2409"/>
                            <a:ext cx="0" cy="26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0" name="AutoShape 930"/>
                        <wps:cNvCnPr>
                          <a:cxnSpLocks noChangeShapeType="1"/>
                        </wps:cNvCnPr>
                        <wps:spPr bwMode="auto">
                          <a:xfrm>
                            <a:off x="747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61" name="AutoShape 931"/>
                        <wps:cNvCnPr>
                          <a:cxnSpLocks noChangeShapeType="1"/>
                        </wps:cNvCnPr>
                        <wps:spPr bwMode="auto">
                          <a:xfrm>
                            <a:off x="753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62" name="AutoShape 932"/>
                        <wps:cNvCnPr>
                          <a:cxnSpLocks noChangeShapeType="1"/>
                        </wps:cNvCnPr>
                        <wps:spPr bwMode="auto">
                          <a:xfrm>
                            <a:off x="760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63" name="AutoShape 933"/>
                        <wps:cNvCnPr>
                          <a:cxnSpLocks noChangeShapeType="1"/>
                        </wps:cNvCnPr>
                        <wps:spPr bwMode="auto">
                          <a:xfrm>
                            <a:off x="767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64" name="AutoShape 934"/>
                        <wps:cNvCnPr>
                          <a:cxnSpLocks noChangeShapeType="1"/>
                        </wps:cNvCnPr>
                        <wps:spPr bwMode="auto">
                          <a:xfrm>
                            <a:off x="7744"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65" name="AutoShape 935"/>
                        <wps:cNvCnPr>
                          <a:cxnSpLocks noChangeShapeType="1"/>
                        </wps:cNvCnPr>
                        <wps:spPr bwMode="auto">
                          <a:xfrm>
                            <a:off x="781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66" name="AutoShape 936"/>
                        <wps:cNvCnPr>
                          <a:cxnSpLocks noChangeShapeType="1"/>
                        </wps:cNvCnPr>
                        <wps:spPr bwMode="auto">
                          <a:xfrm>
                            <a:off x="787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67" name="AutoShape 937"/>
                        <wps:cNvCnPr>
                          <a:cxnSpLocks noChangeShapeType="1"/>
                        </wps:cNvCnPr>
                        <wps:spPr bwMode="auto">
                          <a:xfrm>
                            <a:off x="794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68" name="AutoShape 938"/>
                        <wps:cNvCnPr>
                          <a:cxnSpLocks noChangeShapeType="1"/>
                        </wps:cNvCnPr>
                        <wps:spPr bwMode="auto">
                          <a:xfrm>
                            <a:off x="801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69" name="AutoShape 939"/>
                        <wps:cNvCnPr>
                          <a:cxnSpLocks noChangeShapeType="1"/>
                        </wps:cNvCnPr>
                        <wps:spPr bwMode="auto">
                          <a:xfrm>
                            <a:off x="8082"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70" name="AutoShape 940"/>
                        <wps:cNvCnPr>
                          <a:cxnSpLocks noChangeShapeType="1"/>
                        </wps:cNvCnPr>
                        <wps:spPr bwMode="auto">
                          <a:xfrm>
                            <a:off x="815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71" name="AutoShape 941"/>
                        <wps:cNvCnPr>
                          <a:cxnSpLocks noChangeShapeType="1"/>
                        </wps:cNvCnPr>
                        <wps:spPr bwMode="auto">
                          <a:xfrm>
                            <a:off x="821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72" name="AutoShape 942"/>
                        <wps:cNvCnPr>
                          <a:cxnSpLocks noChangeShapeType="1"/>
                        </wps:cNvCnPr>
                        <wps:spPr bwMode="auto">
                          <a:xfrm>
                            <a:off x="828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73" name="AutoShape 943"/>
                        <wps:cNvCnPr>
                          <a:cxnSpLocks noChangeShapeType="1"/>
                        </wps:cNvCnPr>
                        <wps:spPr bwMode="auto">
                          <a:xfrm>
                            <a:off x="835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74" name="AutoShape 944"/>
                        <wps:cNvCnPr>
                          <a:cxnSpLocks noChangeShapeType="1"/>
                        </wps:cNvCnPr>
                        <wps:spPr bwMode="auto">
                          <a:xfrm>
                            <a:off x="8421"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75" name="AutoShape 945"/>
                        <wps:cNvCnPr>
                          <a:cxnSpLocks noChangeShapeType="1"/>
                        </wps:cNvCnPr>
                        <wps:spPr bwMode="auto">
                          <a:xfrm>
                            <a:off x="849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76" name="AutoShape 946"/>
                        <wps:cNvCnPr>
                          <a:cxnSpLocks noChangeShapeType="1"/>
                        </wps:cNvCnPr>
                        <wps:spPr bwMode="auto">
                          <a:xfrm>
                            <a:off x="855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77" name="AutoShape 947"/>
                        <wps:cNvCnPr>
                          <a:cxnSpLocks noChangeShapeType="1"/>
                        </wps:cNvCnPr>
                        <wps:spPr bwMode="auto">
                          <a:xfrm>
                            <a:off x="862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78" name="AutoShape 948"/>
                        <wps:cNvCnPr>
                          <a:cxnSpLocks noChangeShapeType="1"/>
                        </wps:cNvCnPr>
                        <wps:spPr bwMode="auto">
                          <a:xfrm>
                            <a:off x="869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79" name="AutoShape 949"/>
                        <wps:cNvCnPr>
                          <a:cxnSpLocks noChangeShapeType="1"/>
                        </wps:cNvCnPr>
                        <wps:spPr bwMode="auto">
                          <a:xfrm>
                            <a:off x="8761"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80" name="AutoShape 950"/>
                        <wps:cNvCnPr>
                          <a:cxnSpLocks noChangeShapeType="1"/>
                        </wps:cNvCnPr>
                        <wps:spPr bwMode="auto">
                          <a:xfrm>
                            <a:off x="882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81" name="AutoShape 951"/>
                        <wps:cNvCnPr>
                          <a:cxnSpLocks noChangeShapeType="1"/>
                        </wps:cNvCnPr>
                        <wps:spPr bwMode="auto">
                          <a:xfrm>
                            <a:off x="889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82" name="AutoShape 952"/>
                        <wps:cNvCnPr>
                          <a:cxnSpLocks noChangeShapeType="1"/>
                        </wps:cNvCnPr>
                        <wps:spPr bwMode="auto">
                          <a:xfrm>
                            <a:off x="896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83" name="AutoShape 953"/>
                        <wps:cNvCnPr>
                          <a:cxnSpLocks noChangeShapeType="1"/>
                        </wps:cNvCnPr>
                        <wps:spPr bwMode="auto">
                          <a:xfrm>
                            <a:off x="903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84" name="AutoShape 954"/>
                        <wps:cNvCnPr>
                          <a:cxnSpLocks noChangeShapeType="1"/>
                        </wps:cNvCnPr>
                        <wps:spPr bwMode="auto">
                          <a:xfrm>
                            <a:off x="9100"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85" name="AutoShape 955"/>
                        <wps:cNvCnPr>
                          <a:cxnSpLocks noChangeShapeType="1"/>
                        </wps:cNvCnPr>
                        <wps:spPr bwMode="auto">
                          <a:xfrm rot="5400000">
                            <a:off x="4019" y="713"/>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86" name="AutoShape 956"/>
                        <wps:cNvCnPr>
                          <a:cxnSpLocks noChangeShapeType="1"/>
                        </wps:cNvCnPr>
                        <wps:spPr bwMode="auto">
                          <a:xfrm rot="5400000">
                            <a:off x="4019" y="77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87" name="AutoShape 957"/>
                        <wps:cNvCnPr>
                          <a:cxnSpLocks noChangeShapeType="1"/>
                        </wps:cNvCnPr>
                        <wps:spPr bwMode="auto">
                          <a:xfrm rot="5400000">
                            <a:off x="4019" y="84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88" name="AutoShape 958"/>
                        <wps:cNvCnPr>
                          <a:cxnSpLocks noChangeShapeType="1"/>
                        </wps:cNvCnPr>
                        <wps:spPr bwMode="auto">
                          <a:xfrm rot="5400000">
                            <a:off x="4019" y="909"/>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89" name="AutoShape 959"/>
                        <wps:cNvCnPr>
                          <a:cxnSpLocks noChangeShapeType="1"/>
                        </wps:cNvCnPr>
                        <wps:spPr bwMode="auto">
                          <a:xfrm rot="5400000">
                            <a:off x="4019" y="97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90" name="AutoShape 960"/>
                        <wps:cNvCnPr>
                          <a:cxnSpLocks noChangeShapeType="1"/>
                        </wps:cNvCnPr>
                        <wps:spPr bwMode="auto">
                          <a:xfrm rot="5400000">
                            <a:off x="4019" y="1041"/>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91" name="AutoShape 961"/>
                        <wps:cNvCnPr>
                          <a:cxnSpLocks noChangeShapeType="1"/>
                        </wps:cNvCnPr>
                        <wps:spPr bwMode="auto">
                          <a:xfrm rot="5400000">
                            <a:off x="4019" y="1107"/>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92" name="AutoShape 962"/>
                        <wps:cNvCnPr>
                          <a:cxnSpLocks noChangeShapeType="1"/>
                        </wps:cNvCnPr>
                        <wps:spPr bwMode="auto">
                          <a:xfrm rot="5400000">
                            <a:off x="4019" y="1172"/>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93" name="AutoShape 963"/>
                        <wps:cNvCnPr>
                          <a:cxnSpLocks noChangeShapeType="1"/>
                        </wps:cNvCnPr>
                        <wps:spPr bwMode="auto">
                          <a:xfrm rot="5400000">
                            <a:off x="4019" y="123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94" name="AutoShape 964"/>
                        <wps:cNvCnPr>
                          <a:cxnSpLocks noChangeShapeType="1"/>
                        </wps:cNvCnPr>
                        <wps:spPr bwMode="auto">
                          <a:xfrm rot="5400000">
                            <a:off x="4019" y="130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95" name="AutoShape 965"/>
                        <wps:cNvCnPr>
                          <a:cxnSpLocks noChangeShapeType="1"/>
                        </wps:cNvCnPr>
                        <wps:spPr bwMode="auto">
                          <a:xfrm rot="5400000">
                            <a:off x="4019" y="1369"/>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96" name="AutoShape 966"/>
                        <wps:cNvCnPr>
                          <a:cxnSpLocks noChangeShapeType="1"/>
                        </wps:cNvCnPr>
                        <wps:spPr bwMode="auto">
                          <a:xfrm rot="5400000">
                            <a:off x="4019" y="143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97" name="AutoShape 967"/>
                        <wps:cNvCnPr>
                          <a:cxnSpLocks noChangeShapeType="1"/>
                        </wps:cNvCnPr>
                        <wps:spPr bwMode="auto">
                          <a:xfrm rot="5400000">
                            <a:off x="4019" y="1500"/>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98" name="AutoShape 968"/>
                        <wps:cNvCnPr>
                          <a:cxnSpLocks noChangeShapeType="1"/>
                        </wps:cNvCnPr>
                        <wps:spPr bwMode="auto">
                          <a:xfrm rot="5400000">
                            <a:off x="4019" y="156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99" name="AutoShape 969"/>
                        <wps:cNvCnPr>
                          <a:cxnSpLocks noChangeShapeType="1"/>
                        </wps:cNvCnPr>
                        <wps:spPr bwMode="auto">
                          <a:xfrm rot="5400000">
                            <a:off x="4019" y="163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00" name="AutoShape 970"/>
                        <wps:cNvCnPr>
                          <a:cxnSpLocks noChangeShapeType="1"/>
                        </wps:cNvCnPr>
                        <wps:spPr bwMode="auto">
                          <a:xfrm rot="5400000">
                            <a:off x="4019" y="1697"/>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01" name="AutoShape 971"/>
                        <wps:cNvCnPr>
                          <a:cxnSpLocks noChangeShapeType="1"/>
                        </wps:cNvCnPr>
                        <wps:spPr bwMode="auto">
                          <a:xfrm rot="5400000">
                            <a:off x="4019" y="1762"/>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02" name="AutoShape 972"/>
                        <wps:cNvCnPr>
                          <a:cxnSpLocks noChangeShapeType="1"/>
                        </wps:cNvCnPr>
                        <wps:spPr bwMode="auto">
                          <a:xfrm rot="5400000">
                            <a:off x="4019" y="182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03" name="AutoShape 973"/>
                        <wps:cNvCnPr>
                          <a:cxnSpLocks noChangeShapeType="1"/>
                        </wps:cNvCnPr>
                        <wps:spPr bwMode="auto">
                          <a:xfrm rot="5400000">
                            <a:off x="4019" y="189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04" name="AutoShape 974"/>
                        <wps:cNvCnPr>
                          <a:cxnSpLocks noChangeShapeType="1"/>
                        </wps:cNvCnPr>
                        <wps:spPr bwMode="auto">
                          <a:xfrm rot="5400000">
                            <a:off x="4019" y="1960"/>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05" name="AutoShape 975"/>
                        <wps:cNvCnPr>
                          <a:cxnSpLocks noChangeShapeType="1"/>
                        </wps:cNvCnPr>
                        <wps:spPr bwMode="auto">
                          <a:xfrm rot="5400000">
                            <a:off x="4021" y="2025"/>
                            <a:ext cx="0" cy="339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6" name="AutoShape 976"/>
                        <wps:cNvCnPr>
                          <a:cxnSpLocks noChangeShapeType="1"/>
                        </wps:cNvCnPr>
                        <wps:spPr bwMode="auto">
                          <a:xfrm rot="5400000">
                            <a:off x="4019" y="209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07" name="AutoShape 977"/>
                        <wps:cNvCnPr>
                          <a:cxnSpLocks noChangeShapeType="1"/>
                        </wps:cNvCnPr>
                        <wps:spPr bwMode="auto">
                          <a:xfrm rot="5400000">
                            <a:off x="4019" y="215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08" name="AutoShape 978"/>
                        <wps:cNvCnPr>
                          <a:cxnSpLocks noChangeShapeType="1"/>
                        </wps:cNvCnPr>
                        <wps:spPr bwMode="auto">
                          <a:xfrm rot="5400000">
                            <a:off x="4019" y="222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09" name="AutoShape 979"/>
                        <wps:cNvCnPr>
                          <a:cxnSpLocks noChangeShapeType="1"/>
                        </wps:cNvCnPr>
                        <wps:spPr bwMode="auto">
                          <a:xfrm rot="5400000">
                            <a:off x="4019" y="2286"/>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10" name="AutoShape 980"/>
                        <wps:cNvCnPr>
                          <a:cxnSpLocks noChangeShapeType="1"/>
                        </wps:cNvCnPr>
                        <wps:spPr bwMode="auto">
                          <a:xfrm rot="5400000">
                            <a:off x="4019" y="2353"/>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11" name="AutoShape 981"/>
                        <wps:cNvCnPr>
                          <a:cxnSpLocks noChangeShapeType="1"/>
                        </wps:cNvCnPr>
                        <wps:spPr bwMode="auto">
                          <a:xfrm rot="5400000">
                            <a:off x="4019" y="2418"/>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12" name="AutoShape 982"/>
                        <wps:cNvCnPr>
                          <a:cxnSpLocks noChangeShapeType="1"/>
                        </wps:cNvCnPr>
                        <wps:spPr bwMode="auto">
                          <a:xfrm rot="5400000">
                            <a:off x="4019" y="248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13" name="AutoShape 983"/>
                        <wps:cNvCnPr>
                          <a:cxnSpLocks noChangeShapeType="1"/>
                        </wps:cNvCnPr>
                        <wps:spPr bwMode="auto">
                          <a:xfrm rot="5400000">
                            <a:off x="4019" y="255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14" name="AutoShape 984"/>
                        <wps:cNvCnPr>
                          <a:cxnSpLocks noChangeShapeType="1"/>
                        </wps:cNvCnPr>
                        <wps:spPr bwMode="auto">
                          <a:xfrm rot="5400000">
                            <a:off x="4019" y="261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15" name="AutoShape 985"/>
                        <wps:cNvCnPr>
                          <a:cxnSpLocks noChangeShapeType="1"/>
                        </wps:cNvCnPr>
                        <wps:spPr bwMode="auto">
                          <a:xfrm rot="5400000">
                            <a:off x="4019" y="2682"/>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16" name="AutoShape 986"/>
                        <wps:cNvCnPr>
                          <a:cxnSpLocks noChangeShapeType="1"/>
                        </wps:cNvCnPr>
                        <wps:spPr bwMode="auto">
                          <a:xfrm rot="5400000">
                            <a:off x="4019" y="274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17" name="AutoShape 987"/>
                        <wps:cNvCnPr>
                          <a:cxnSpLocks noChangeShapeType="1"/>
                        </wps:cNvCnPr>
                        <wps:spPr bwMode="auto">
                          <a:xfrm rot="5400000">
                            <a:off x="4019" y="2813"/>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18" name="AutoShape 988"/>
                        <wps:cNvCnPr>
                          <a:cxnSpLocks noChangeShapeType="1"/>
                        </wps:cNvCnPr>
                        <wps:spPr bwMode="auto">
                          <a:xfrm rot="5400000">
                            <a:off x="4019" y="2877"/>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19" name="AutoShape 989"/>
                        <wps:cNvCnPr>
                          <a:cxnSpLocks noChangeShapeType="1"/>
                        </wps:cNvCnPr>
                        <wps:spPr bwMode="auto">
                          <a:xfrm rot="5400000">
                            <a:off x="4019" y="2944"/>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20" name="AutoShape 990"/>
                        <wps:cNvCnPr>
                          <a:cxnSpLocks noChangeShapeType="1"/>
                        </wps:cNvCnPr>
                        <wps:spPr bwMode="auto">
                          <a:xfrm rot="5400000">
                            <a:off x="4019" y="3009"/>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21" name="AutoShape 991"/>
                        <wps:cNvCnPr>
                          <a:cxnSpLocks noChangeShapeType="1"/>
                        </wps:cNvCnPr>
                        <wps:spPr bwMode="auto">
                          <a:xfrm rot="5400000">
                            <a:off x="4019" y="307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22" name="AutoShape 992"/>
                        <wps:cNvCnPr>
                          <a:cxnSpLocks noChangeShapeType="1"/>
                        </wps:cNvCnPr>
                        <wps:spPr bwMode="auto">
                          <a:xfrm rot="5400000">
                            <a:off x="4019" y="3139"/>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23" name="AutoShape 993"/>
                        <wps:cNvCnPr>
                          <a:cxnSpLocks noChangeShapeType="1"/>
                        </wps:cNvCnPr>
                        <wps:spPr bwMode="auto">
                          <a:xfrm rot="5400000">
                            <a:off x="4019" y="3205"/>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24" name="AutoShape 994"/>
                        <wps:cNvCnPr>
                          <a:cxnSpLocks noChangeShapeType="1"/>
                        </wps:cNvCnPr>
                        <wps:spPr bwMode="auto">
                          <a:xfrm rot="5400000">
                            <a:off x="4019" y="3271"/>
                            <a:ext cx="0" cy="3391"/>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25" name="AutoShape 995"/>
                        <wps:cNvCnPr>
                          <a:cxnSpLocks noChangeShapeType="1"/>
                        </wps:cNvCnPr>
                        <wps:spPr bwMode="auto">
                          <a:xfrm rot="5400000">
                            <a:off x="4019" y="3337"/>
                            <a:ext cx="0" cy="339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26" name="AutoShape 996"/>
                        <wps:cNvCnPr>
                          <a:cxnSpLocks noChangeShapeType="1"/>
                        </wps:cNvCnPr>
                        <wps:spPr bwMode="auto">
                          <a:xfrm>
                            <a:off x="2323"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27" name="AutoShape 997"/>
                        <wps:cNvCnPr>
                          <a:cxnSpLocks noChangeShapeType="1"/>
                        </wps:cNvCnPr>
                        <wps:spPr bwMode="auto">
                          <a:xfrm>
                            <a:off x="239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28" name="AutoShape 998"/>
                        <wps:cNvCnPr>
                          <a:cxnSpLocks noChangeShapeType="1"/>
                        </wps:cNvCnPr>
                        <wps:spPr bwMode="auto">
                          <a:xfrm>
                            <a:off x="245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29" name="AutoShape 999"/>
                        <wps:cNvCnPr>
                          <a:cxnSpLocks noChangeShapeType="1"/>
                        </wps:cNvCnPr>
                        <wps:spPr bwMode="auto">
                          <a:xfrm>
                            <a:off x="252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30" name="AutoShape 1000"/>
                        <wps:cNvCnPr>
                          <a:cxnSpLocks noChangeShapeType="1"/>
                        </wps:cNvCnPr>
                        <wps:spPr bwMode="auto">
                          <a:xfrm>
                            <a:off x="259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31" name="AutoShape 1001"/>
                        <wps:cNvCnPr>
                          <a:cxnSpLocks noChangeShapeType="1"/>
                        </wps:cNvCnPr>
                        <wps:spPr bwMode="auto">
                          <a:xfrm>
                            <a:off x="2661"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32" name="AutoShape 1002"/>
                        <wps:cNvCnPr>
                          <a:cxnSpLocks noChangeShapeType="1"/>
                        </wps:cNvCnPr>
                        <wps:spPr bwMode="auto">
                          <a:xfrm>
                            <a:off x="273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33" name="AutoShape 1003"/>
                        <wps:cNvCnPr>
                          <a:cxnSpLocks noChangeShapeType="1"/>
                        </wps:cNvCnPr>
                        <wps:spPr bwMode="auto">
                          <a:xfrm>
                            <a:off x="279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34" name="AutoShape 1004"/>
                        <wps:cNvCnPr>
                          <a:cxnSpLocks noChangeShapeType="1"/>
                        </wps:cNvCnPr>
                        <wps:spPr bwMode="auto">
                          <a:xfrm>
                            <a:off x="286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35" name="AutoShape 1005"/>
                        <wps:cNvCnPr>
                          <a:cxnSpLocks noChangeShapeType="1"/>
                        </wps:cNvCnPr>
                        <wps:spPr bwMode="auto">
                          <a:xfrm>
                            <a:off x="293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36" name="AutoShape 1006"/>
                        <wps:cNvCnPr>
                          <a:cxnSpLocks noChangeShapeType="1"/>
                        </wps:cNvCnPr>
                        <wps:spPr bwMode="auto">
                          <a:xfrm>
                            <a:off x="3001"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37" name="AutoShape 1007"/>
                        <wps:cNvCnPr>
                          <a:cxnSpLocks noChangeShapeType="1"/>
                        </wps:cNvCnPr>
                        <wps:spPr bwMode="auto">
                          <a:xfrm>
                            <a:off x="306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38" name="AutoShape 1008"/>
                        <wps:cNvCnPr>
                          <a:cxnSpLocks noChangeShapeType="1"/>
                        </wps:cNvCnPr>
                        <wps:spPr bwMode="auto">
                          <a:xfrm>
                            <a:off x="313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39" name="AutoShape 1009"/>
                        <wps:cNvCnPr>
                          <a:cxnSpLocks noChangeShapeType="1"/>
                        </wps:cNvCnPr>
                        <wps:spPr bwMode="auto">
                          <a:xfrm>
                            <a:off x="320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0" name="AutoShape 1010"/>
                        <wps:cNvCnPr>
                          <a:cxnSpLocks noChangeShapeType="1"/>
                        </wps:cNvCnPr>
                        <wps:spPr bwMode="auto">
                          <a:xfrm>
                            <a:off x="327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1" name="AutoShape 1011"/>
                        <wps:cNvCnPr>
                          <a:cxnSpLocks noChangeShapeType="1"/>
                        </wps:cNvCnPr>
                        <wps:spPr bwMode="auto">
                          <a:xfrm>
                            <a:off x="3341"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42" name="AutoShape 1012"/>
                        <wps:cNvCnPr>
                          <a:cxnSpLocks noChangeShapeType="1"/>
                        </wps:cNvCnPr>
                        <wps:spPr bwMode="auto">
                          <a:xfrm>
                            <a:off x="340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3" name="AutoShape 1013"/>
                        <wps:cNvCnPr>
                          <a:cxnSpLocks noChangeShapeType="1"/>
                        </wps:cNvCnPr>
                        <wps:spPr bwMode="auto">
                          <a:xfrm>
                            <a:off x="347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4" name="AutoShape 1014"/>
                        <wps:cNvCnPr>
                          <a:cxnSpLocks noChangeShapeType="1"/>
                        </wps:cNvCnPr>
                        <wps:spPr bwMode="auto">
                          <a:xfrm>
                            <a:off x="354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5" name="AutoShape 1015"/>
                        <wps:cNvCnPr>
                          <a:cxnSpLocks noChangeShapeType="1"/>
                        </wps:cNvCnPr>
                        <wps:spPr bwMode="auto">
                          <a:xfrm>
                            <a:off x="361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6" name="AutoShape 1016"/>
                        <wps:cNvCnPr>
                          <a:cxnSpLocks noChangeShapeType="1"/>
                        </wps:cNvCnPr>
                        <wps:spPr bwMode="auto">
                          <a:xfrm>
                            <a:off x="3679"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47" name="AutoShape 1017"/>
                        <wps:cNvCnPr>
                          <a:cxnSpLocks noChangeShapeType="1"/>
                        </wps:cNvCnPr>
                        <wps:spPr bwMode="auto">
                          <a:xfrm>
                            <a:off x="374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8" name="AutoShape 1018"/>
                        <wps:cNvCnPr>
                          <a:cxnSpLocks noChangeShapeType="1"/>
                        </wps:cNvCnPr>
                        <wps:spPr bwMode="auto">
                          <a:xfrm>
                            <a:off x="381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9" name="AutoShape 1019"/>
                        <wps:cNvCnPr>
                          <a:cxnSpLocks noChangeShapeType="1"/>
                        </wps:cNvCnPr>
                        <wps:spPr bwMode="auto">
                          <a:xfrm>
                            <a:off x="388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0" name="AutoShape 1020"/>
                        <wps:cNvCnPr>
                          <a:cxnSpLocks noChangeShapeType="1"/>
                        </wps:cNvCnPr>
                        <wps:spPr bwMode="auto">
                          <a:xfrm>
                            <a:off x="395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1" name="AutoShape 1021"/>
                        <wps:cNvCnPr>
                          <a:cxnSpLocks noChangeShapeType="1"/>
                        </wps:cNvCnPr>
                        <wps:spPr bwMode="auto">
                          <a:xfrm>
                            <a:off x="4019" y="2409"/>
                            <a:ext cx="0" cy="26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52" name="AutoShape 1022"/>
                        <wps:cNvCnPr>
                          <a:cxnSpLocks noChangeShapeType="1"/>
                        </wps:cNvCnPr>
                        <wps:spPr bwMode="auto">
                          <a:xfrm>
                            <a:off x="4086"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3" name="AutoShape 1023"/>
                        <wps:cNvCnPr>
                          <a:cxnSpLocks noChangeShapeType="1"/>
                        </wps:cNvCnPr>
                        <wps:spPr bwMode="auto">
                          <a:xfrm>
                            <a:off x="415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4" name="AutoShape 1024"/>
                        <wps:cNvCnPr>
                          <a:cxnSpLocks noChangeShapeType="1"/>
                        </wps:cNvCnPr>
                        <wps:spPr bwMode="auto">
                          <a:xfrm>
                            <a:off x="422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5" name="AutoShape 1025"/>
                        <wps:cNvCnPr>
                          <a:cxnSpLocks noChangeShapeType="1"/>
                        </wps:cNvCnPr>
                        <wps:spPr bwMode="auto">
                          <a:xfrm>
                            <a:off x="428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6" name="AutoShape 1026"/>
                        <wps:cNvCnPr>
                          <a:cxnSpLocks noChangeShapeType="1"/>
                        </wps:cNvCnPr>
                        <wps:spPr bwMode="auto">
                          <a:xfrm>
                            <a:off x="4358"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57" name="AutoShape 1027"/>
                        <wps:cNvCnPr>
                          <a:cxnSpLocks noChangeShapeType="1"/>
                        </wps:cNvCnPr>
                        <wps:spPr bwMode="auto">
                          <a:xfrm>
                            <a:off x="442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8" name="AutoShape 1028"/>
                        <wps:cNvCnPr>
                          <a:cxnSpLocks noChangeShapeType="1"/>
                        </wps:cNvCnPr>
                        <wps:spPr bwMode="auto">
                          <a:xfrm>
                            <a:off x="4493"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9" name="AutoShape 1029"/>
                        <wps:cNvCnPr>
                          <a:cxnSpLocks noChangeShapeType="1"/>
                        </wps:cNvCnPr>
                        <wps:spPr bwMode="auto">
                          <a:xfrm>
                            <a:off x="456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60" name="AutoShape 1030"/>
                        <wps:cNvCnPr>
                          <a:cxnSpLocks noChangeShapeType="1"/>
                        </wps:cNvCnPr>
                        <wps:spPr bwMode="auto">
                          <a:xfrm>
                            <a:off x="4629"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61" name="AutoShape 1031"/>
                        <wps:cNvCnPr>
                          <a:cxnSpLocks noChangeShapeType="1"/>
                        </wps:cNvCnPr>
                        <wps:spPr bwMode="auto">
                          <a:xfrm>
                            <a:off x="4696"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62" name="AutoShape 1032"/>
                        <wps:cNvCnPr>
                          <a:cxnSpLocks noChangeShapeType="1"/>
                        </wps:cNvCnPr>
                        <wps:spPr bwMode="auto">
                          <a:xfrm>
                            <a:off x="4765"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63" name="AutoShape 1033"/>
                        <wps:cNvCnPr>
                          <a:cxnSpLocks noChangeShapeType="1"/>
                        </wps:cNvCnPr>
                        <wps:spPr bwMode="auto">
                          <a:xfrm>
                            <a:off x="483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64" name="AutoShape 1034"/>
                        <wps:cNvCnPr>
                          <a:cxnSpLocks noChangeShapeType="1"/>
                        </wps:cNvCnPr>
                        <wps:spPr bwMode="auto">
                          <a:xfrm>
                            <a:off x="4900"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65" name="AutoShape 1035"/>
                        <wps:cNvCnPr>
                          <a:cxnSpLocks noChangeShapeType="1"/>
                        </wps:cNvCnPr>
                        <wps:spPr bwMode="auto">
                          <a:xfrm>
                            <a:off x="496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66" name="AutoShape 1036"/>
                        <wps:cNvCnPr>
                          <a:cxnSpLocks noChangeShapeType="1"/>
                        </wps:cNvCnPr>
                        <wps:spPr bwMode="auto">
                          <a:xfrm>
                            <a:off x="5035"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67" name="AutoShape 1037"/>
                        <wps:cNvCnPr>
                          <a:cxnSpLocks noChangeShapeType="1"/>
                        </wps:cNvCnPr>
                        <wps:spPr bwMode="auto">
                          <a:xfrm>
                            <a:off x="5104"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68" name="AutoShape 1038"/>
                        <wps:cNvCnPr>
                          <a:cxnSpLocks noChangeShapeType="1"/>
                        </wps:cNvCnPr>
                        <wps:spPr bwMode="auto">
                          <a:xfrm>
                            <a:off x="517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69" name="AutoShape 1039"/>
                        <wps:cNvCnPr>
                          <a:cxnSpLocks noChangeShapeType="1"/>
                        </wps:cNvCnPr>
                        <wps:spPr bwMode="auto">
                          <a:xfrm>
                            <a:off x="5428" y="2337"/>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70" name="AutoShape 1040"/>
                        <wps:cNvCnPr>
                          <a:cxnSpLocks noChangeShapeType="1"/>
                        </wps:cNvCnPr>
                        <wps:spPr bwMode="auto">
                          <a:xfrm>
                            <a:off x="530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71" name="AutoShape 1041"/>
                        <wps:cNvCnPr>
                          <a:cxnSpLocks noChangeShapeType="1"/>
                        </wps:cNvCnPr>
                        <wps:spPr bwMode="auto">
                          <a:xfrm>
                            <a:off x="5375" y="2409"/>
                            <a:ext cx="0" cy="262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72" name="AutoShape 1042"/>
                        <wps:cNvCnPr>
                          <a:cxnSpLocks noChangeShapeType="1"/>
                        </wps:cNvCnPr>
                        <wps:spPr bwMode="auto">
                          <a:xfrm>
                            <a:off x="5442"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73" name="AutoShape 1043"/>
                        <wps:cNvCnPr>
                          <a:cxnSpLocks noChangeShapeType="1"/>
                        </wps:cNvCnPr>
                        <wps:spPr bwMode="auto">
                          <a:xfrm>
                            <a:off x="5511"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74" name="AutoShape 1044"/>
                        <wps:cNvCnPr>
                          <a:cxnSpLocks noChangeShapeType="1"/>
                        </wps:cNvCnPr>
                        <wps:spPr bwMode="auto">
                          <a:xfrm>
                            <a:off x="5578"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75" name="AutoShape 1045"/>
                        <wps:cNvCnPr>
                          <a:cxnSpLocks noChangeShapeType="1"/>
                        </wps:cNvCnPr>
                        <wps:spPr bwMode="auto">
                          <a:xfrm>
                            <a:off x="5647" y="2409"/>
                            <a:ext cx="0" cy="2624"/>
                          </a:xfrm>
                          <a:prstGeom prst="straightConnector1">
                            <a:avLst/>
                          </a:prstGeom>
                          <a:noFill/>
                          <a:ln w="317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 1792" o:spid="_x0000_s1026" style="position:absolute;margin-left:90.85pt;margin-top:87.35pt;width:339.9pt;height:128.1pt;z-index:251726848" coordorigin="2323,2337" coordsize="6779,2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">
                <v:shape id="AutoShape 863" o:spid="_x0000_s1027" type="#_x0000_t32" style="position:absolute;left:7405;top:71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XstsUAAADdAAAADwAAAGRycy9kb3ducmV2LnhtbERPTWsCMRC9F/wPYQRvNWsLrV2NUgtK&#10;0UNRS7G3cTNuFpPJssnq9t83QqG3ebzPmc47Z8WFmlB5VjAaZiCIC68rLhV87pf3YxAhImu0nknB&#10;DwWYz3p3U8y1v/KWLrtYihTCIUcFJsY6lzIUhhyGoa+JE3fyjcOYYFNK3eA1hTsrH7LsSTqsODUY&#10;rOnNUHHetU7B+Pjx3a5aNhu7GK2/eL1cHA5WqUG/e52AiNTFf/Gf+12n+c8vj3D7Jp0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XstsUAAADdAAAADwAAAAAAAAAA&#10;AAAAAAChAgAAZHJzL2Rvd25yZXYueG1sUEsFBgAAAAAEAAQA+QAAAJMDAAAAAA==&#10;" strokeweight=".5pt"/>
                <v:shape id="AutoShape 864" o:spid="_x0000_s1028" type="#_x0000_t32" style="position:absolute;left:7405;top:77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aaR8IAAADdAAAADwAAAGRycy9kb3ducmV2LnhtbERPTWvCQBC9C/0PyxS86aYiMU1dpSiK&#10;9BZrex6y4yY0Oxuzq8Z/7xYEb/N4nzNf9rYRF+p87VjB2zgBQVw6XbNRcPjejDIQPiBrbByTght5&#10;WC5eBnPMtbtyQZd9MCKGsM9RQRVCm0vpy4os+rFriSN3dJ3FEGFnpO7wGsNtIydJkkqLNceGClta&#10;VVT+7c9WQVak5jDRheQtp+vf48+XOdmTUsPX/vMDRKA+PMUP907H+bP3Kfx/E0+Q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naaR8IAAADdAAAADwAAAAAAAAAAAAAA&#10;AAChAgAAZHJzL2Rvd25yZXYueG1sUEsFBgAAAAAEAAQA+QAAAJADAAAAAA==&#10;" strokeweight=".25pt">
                  <v:stroke dashstyle="1 1" endcap="round"/>
                </v:shape>
                <v:shape id="AutoShape 865" o:spid="_x0000_s1029" type="#_x0000_t32" style="position:absolute;left:7405;top:84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o/3MIAAADdAAAADwAAAGRycy9kb3ducmV2LnhtbERPTWvCQBC9C/0PyxS86aaCMU1dpSiK&#10;9BZrex6y4yY0Oxuzq8Z/7xYEb/N4nzNf9rYRF+p87VjB2zgBQVw6XbNRcPjejDIQPiBrbByTght5&#10;WC5eBnPMtbtyQZd9MCKGsM9RQRVCm0vpy4os+rFriSN3dJ3FEGFnpO7wGsNtIydJkkqLNceGClta&#10;VVT+7c9WQVak5jDRheQtp+vf48+XOdmTUsPX/vMDRKA+PMUP907H+bP3Kfx/E0+Q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o/3MIAAADdAAAADwAAAAAAAAAAAAAA&#10;AAChAgAAZHJzL2Rvd25yZXYueG1sUEsFBgAAAAAEAAQA+QAAAJADAAAAAA==&#10;" strokeweight=".25pt">
                  <v:stroke dashstyle="1 1" endcap="round"/>
                </v:shape>
                <v:shape id="AutoShape 866" o:spid="_x0000_s1030" type="#_x0000_t32" style="position:absolute;left:7405;top:90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ihq8AAAADdAAAADwAAAGRycy9kb3ducmV2LnhtbERPTYvCMBC9C/sfwix403Q9VK1GWXZR&#10;xFvV3fPQjGmxmdQmav33RhC8zeN9znzZ2VpcqfWVYwVfwwQEceF0xUbBYb8aTED4gKyxdkwK7uRh&#10;ufjozTHT7sY5XXfBiBjCPkMFZQhNJqUvSrLoh64hjtzRtRZDhK2RusVbDLe1HCVJKi1WHBtKbOin&#10;pOK0u1gFkzw1h5HOJa85/f0//m3N2Z6V6n923zMQgbrwFr/cGx3nj6cpPL+JJ8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ooavAAAAA3QAAAA8AAAAAAAAAAAAAAAAA&#10;oQIAAGRycy9kb3ducmV2LnhtbFBLBQYAAAAABAAEAPkAAACOAwAAAAA=&#10;" strokeweight=".25pt">
                  <v:stroke dashstyle="1 1" endcap="round"/>
                </v:shape>
                <v:shape id="AutoShape 867" o:spid="_x0000_s1031" type="#_x0000_t32" style="position:absolute;left:7405;top:97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QEMMIAAADdAAAADwAAAGRycy9kb3ducmV2LnhtbERPTWvCQBC9F/oflin01mzqIdrUVUpF&#10;Kb1F056H7LgJzc7G7JrEf+8WBG/zeJ+zXE+2FQP1vnGs4DVJQRBXTjdsFJSH7csChA/IGlvHpOBC&#10;Htarx4cl5tqNXNCwD0bEEPY5KqhD6HIpfVWTRZ+4jjhyR9dbDBH2RuoexxhuWzlL00xabDg21NjR&#10;Z03V3/5sFSyKzJQzXUjecbb5Pf58m5M9KfX8NH28gwg0hbv45v7Scf78bQ7/38QT5Oo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qQEMMIAAADdAAAADwAAAAAAAAAAAAAA&#10;AAChAgAAZHJzL2Rvd25yZXYueG1sUEsFBgAAAAAEAAQA+QAAAJADAAAAAA==&#10;" strokeweight=".25pt">
                  <v:stroke dashstyle="1 1" endcap="round"/>
                </v:shape>
                <v:shape id="AutoShape 868" o:spid="_x0000_s1032" type="#_x0000_t32" style="position:absolute;left:7405;top:104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F+x8cAAADdAAAADwAAAGRycy9kb3ducmV2LnhtbESPQU8CMRCF7yb8h2ZIvEkXD4oLhYgJ&#10;xuDBCITgbdyO243tdLPtwvrvnYOJt5m8N+99s1gNwaszdamJbGA6KUARV9E2XBs47Dc3M1ApI1v0&#10;kcnADyVYLUdXCyxtvPA7nXe5VhLCqUQDLue21DpVjgKmSWyJRfuKXcAsa1dr2+FFwoPXt0VxpwM2&#10;LA0OW3pyVH3v+mBg9vn20T/37F79ero98nazPp28Mdfj4XEOKtOQ/81/1y9W8O8fBFe+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IX7HxwAAAN0AAAAPAAAAAAAA&#10;AAAAAAAAAKECAABkcnMvZG93bnJldi54bWxQSwUGAAAAAAQABAD5AAAAlQMAAAAA&#10;" strokeweight=".5pt"/>
                <v:shape id="AutoShape 869" o:spid="_x0000_s1033" type="#_x0000_t32" style="position:absolute;left:7405;top:110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12cIAAADdAAAADwAAAGRycy9kb3ducmV2LnhtbERPTWvCQBC9F/wPywje6qY5pCZ1laJU&#10;Sm/R6HnIjpvQ7GzMbmP677uFQm/zeJ+z3k62EyMNvnWs4GmZgCCunW7ZKKhOb48rED4ga+wck4Jv&#10;8rDdzB7WWGh355LGYzAihrAvUEETQl9I6euGLPql64kjd3WDxRDhYKQe8B7DbSfTJMmkxZZjQ4M9&#10;7RqqP49fVsGqzEyV6lLygbP95Xr+MDd7U2oxn15fQASawr/4z/2u4/znPIffb+IJ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12cIAAADdAAAADwAAAAAAAAAAAAAA&#10;AAChAgAAZHJzL2Rvd25yZXYueG1sUEsFBgAAAAAEAAQA+QAAAJADAAAAAA==&#10;" strokeweight=".25pt">
                  <v:stroke dashstyle="1 1" endcap="round"/>
                </v:shape>
                <v:shape id="AutoShape 870" o:spid="_x0000_s1034" type="#_x0000_t32" style="position:absolute;left:7405;top:117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dlcQAAADdAAAADwAAAGRycy9kb3ducmV2LnhtbESPQWvDMAyF74X9B6NBb62zHkLI6oay&#10;sTF2S9fuLGLVCY3lJPba9N9Ph8FuEu/pvU/bava9utIUu8AGntYZKOIm2I6dgePX26oAFROyxT4w&#10;GbhThGr3sNhiacONa7oeklMSwrFEA21KQ6l1bFryGNdhIBbtHCaPSdbJaTvhTcJ9rzdZlmuPHUtD&#10;iwO9tNRcDj/eQFHn7rixteZ3zl+/z6dPN/rRmOXjvH8GlWhO/+a/6w8r+EUm/PKNjKB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852VxAAAAN0AAAAPAAAAAAAAAAAA&#10;AAAAAKECAABkcnMvZG93bnJldi54bWxQSwUGAAAAAAQABAD5AAAAkgMAAAAA&#10;" strokeweight=".25pt">
                  <v:stroke dashstyle="1 1" endcap="round"/>
                </v:shape>
                <v:shape id="AutoShape 871" o:spid="_x0000_s1035" type="#_x0000_t32" style="position:absolute;left:7405;top:123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84DsAAAADdAAAADwAAAGRycy9kb3ducmV2LnhtbERPS4vCMBC+C/sfwizszaZ6KKVrFFGU&#10;ZW/1seehGdNiM6lNVuu/N4LgbT6+58wWg23FlXrfOFYwSVIQxJXTDRsFh/1mnIPwAVlj65gU3MnD&#10;Yv4xmmGh3Y1Luu6CETGEfYEK6hC6Qkpf1WTRJ64jjtzJ9RZDhL2RusdbDLetnKZpJi02HBtq7GhV&#10;U3Xe/VsFeZmZw1SXkrecrf9Ox19zsRelvj6H5TeIQEN4i1/uHx3n5+kEnt/EE+T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OA7AAAAA3QAAAA8AAAAAAAAAAAAAAAAA&#10;oQIAAGRycy9kb3ducmV2LnhtbFBLBQYAAAAABAAEAPkAAACOAwAAAAA=&#10;" strokeweight=".25pt">
                  <v:stroke dashstyle="1 1" endcap="round"/>
                </v:shape>
                <v:shape id="AutoShape 872" o:spid="_x0000_s1036" type="#_x0000_t32" style="position:absolute;left:7405;top:130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2mecEAAADdAAAADwAAAGRycy9kb3ducmV2LnhtbERPTWuDQBC9F/oflinkVtd4ELFuQmlo&#10;Cblpbc+DO1ml7qxxN4n599lCobd5vM+ptosdxYVmPzhWsE5SEMSd0wMbBe3n+3MBwgdkjaNjUnAj&#10;D9vN40OFpXZXrunSBCNiCPsSFfQhTKWUvuvJok/cRBy5o5sthghnI/WM1xhuR5mlaS4tDhwbepzo&#10;rafupzlbBUWdmzbTteQPznffx6+DOdmTUqun5fUFRKAl/Iv/3Hsd5xdpBr/fxBPk5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baZ5wQAAAN0AAAAPAAAAAAAAAAAAAAAA&#10;AKECAABkcnMvZG93bnJldi54bWxQSwUGAAAAAAQABAD5AAAAjwMAAAAA&#10;" strokeweight=".25pt">
                  <v:stroke dashstyle="1 1" endcap="round"/>
                </v:shape>
                <v:shape id="AutoShape 873" o:spid="_x0000_s1037" type="#_x0000_t32" style="position:absolute;left:7405;top:136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tZ8QAAADdAAAADwAAAGRycy9kb3ducmV2LnhtbERPTWsCMRC9F/wPYYTealYLZVmNUgVL&#10;sQeplqK3cTNuliaTZZPV7b9vhIK3ebzPmS16Z8WF2lB7VjAeZSCIS69rrhR87ddPOYgQkTVaz6Tg&#10;lwIs5oOHGRbaX/mTLrtYiRTCoUAFJsamkDKUhhyGkW+IE3f2rcOYYFtJ3eI1hTsrJ1n2Ih3WnBoM&#10;NrQyVP7sOqcgP22P3VvH5sMux5tv3qyXh4NV6nHYv05BROrjXfzvftdpfp49w+2bdIK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O+1nxAAAAN0AAAAPAAAAAAAAAAAA&#10;AAAAAKECAABkcnMvZG93bnJldi54bWxQSwUGAAAAAAQABAD5AAAAkgMAAAAA&#10;" strokeweight=".5pt"/>
                <v:shape id="AutoShape 874" o:spid="_x0000_s1038" type="#_x0000_t32" style="position:absolute;left:7405;top:143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iblsIAAADdAAAADwAAAGRycy9kb3ducmV2LnhtbERPTWvDMAy9D/ofjAq7rc5KCSGNE8ZK&#10;R9ktXduziBUnLJbT2Guzfz8PBrvp8T5VVLMdxI0m3ztW8LxKQBA3TvdsFJw+9k8ZCB+QNQ6OScE3&#10;eajKxUOBuXZ3rul2DEbEEPY5KuhCGHMpfdORRb9yI3HkWjdZDBFORuoJ7zHcDnKdJKm02HNs6HCk&#10;146az+OXVZDVqTmtdS35jdPdpT2/m6u9KvW4nF+2IALN4V/85z7oOD9LNvD7TTxBl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iblsIAAADdAAAADwAAAAAAAAAAAAAA&#10;AAChAgAAZHJzL2Rvd25yZXYueG1sUEsFBgAAAAAEAAQA+QAAAJADAAAAAA==&#10;" strokeweight=".25pt">
                  <v:stroke dashstyle="1 1" endcap="round"/>
                </v:shape>
                <v:shape id="AutoShape 875" o:spid="_x0000_s1039" type="#_x0000_t32" style="position:absolute;left:7405;top:1500;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Q+DcIAAADdAAAADwAAAGRycy9kb3ducmV2LnhtbERPTWvDMAy9D/ofjAq7rc4KDSGNE8ZK&#10;R9ktXduziBUnLJbT2Guzfz8PBrvp8T5VVLMdxI0m3ztW8LxKQBA3TvdsFJw+9k8ZCB+QNQ6OScE3&#10;eajKxUOBuXZ3rul2DEbEEPY5KuhCGHMpfdORRb9yI3HkWjdZDBFORuoJ7zHcDnKdJKm02HNs6HCk&#10;146az+OXVZDVqTmtdS35jdPdpT2/m6u9KvW4nF+2IALN4V/85z7oOD9LNvD7TTxBl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4Q+DcIAAADdAAAADwAAAAAAAAAAAAAA&#10;AAChAgAAZHJzL2Rvd25yZXYueG1sUEsFBgAAAAAEAAQA+QAAAJADAAAAAA==&#10;" strokeweight=".25pt">
                  <v:stroke dashstyle="1 1" endcap="round"/>
                </v:shape>
                <v:shape id="AutoShape 876" o:spid="_x0000_s1040" type="#_x0000_t32" style="position:absolute;left:7405;top:156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agesAAAADdAAAADwAAAGRycy9kb3ducmV2LnhtbERPS4vCMBC+C/6HMII3m66HUrpGEZdd&#10;xFt9nYdmTMs2k9pE7f77jSB4m4/vOYvVYFtxp943jhV8JCkI4srpho2C4+F7loPwAVlj65gU/JGH&#10;1XI8WmCh3YNLuu+DETGEfYEK6hC6Qkpf1WTRJ64jjtzF9RZDhL2RusdHDLetnKdpJi02HBtq7GhT&#10;U/W7v1kFeZmZ41yXkn84+zpfTjtztVelppNh/Qki0BDe4pd7q+P8PM3g+U08QS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WoHrAAAAA3QAAAA8AAAAAAAAAAAAAAAAA&#10;oQIAAGRycy9kb3ducmV2LnhtbFBLBQYAAAAABAAEAPkAAACOAwAAAAA=&#10;" strokeweight=".25pt">
                  <v:stroke dashstyle="1 1" endcap="round"/>
                </v:shape>
                <v:shape id="AutoShape 877" o:spid="_x0000_s1041" type="#_x0000_t32" style="position:absolute;left:7405;top:163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F4cIAAADdAAAADwAAAGRycy9kb3ducmV2LnhtbERPPWvDMBDdA/0P4grdErkZHONaNqWl&#10;oWRzmnQ+rLNsap0cS0mcfx8VCt3u8T6vqGY7iAtNvnes4HmVgCBunO7ZKDh8fSwzED4gaxwck4Ib&#10;eajKh0WBuXZXrumyD0bEEPY5KuhCGHMpfdORRb9yI3HkWjdZDBFORuoJrzHcDnKdJKm02HNs6HCk&#10;t46an/3ZKsjq1BzWupa85fT9uz3uzMmelHp6nF9fQASaw7/4z/2p4/ws2cDvN/EEW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F4cIAAADdAAAADwAAAAAAAAAAAAAA&#10;AAChAgAAZHJzL2Rvd25yZXYueG1sUEsFBgAAAAAEAAQA+QAAAJADAAAAAA==&#10;" strokeweight=".25pt">
                  <v:stroke dashstyle="1 1" endcap="round"/>
                </v:shape>
                <v:shape id="AutoShape 878" o:spid="_x0000_s1042" type="#_x0000_t32" style="position:absolute;left:7405;top:169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scAAADdAAAADwAAAGRycy9kb3ducmV2LnhtbESPQUsDMRCF70L/Q5iCN5utB1nWpqUt&#10;VKQexCpSb+NmulmaTJZNtl3/vXMQvM3w3rz3zWI1Bq8u1Kc2soH5rABFXEfbcmPg4313V4JKGdmi&#10;j0wGfijBajm5WWBl45Xf6HLIjZIQThUacDl3ldapdhQwzWJHLNop9gGzrH2jbY9XCQ9e3xfFgw7Y&#10;sjQ47GjrqD4fhmCg/H79Gp4Gdi9+M99/8n63OR69MbfTcf0IKtOY/81/189W8MtCcOUbGUEv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n38WxwAAAN0AAAAPAAAAAAAA&#10;AAAAAAAAAKECAABkcnMvZG93bnJldi54bWxQSwUGAAAAAAQABAD5AAAAlQMAAAAA&#10;" strokeweight=".5pt"/>
                <v:shape id="AutoShape 879" o:spid="_x0000_s1043" type="#_x0000_t32" style="position:absolute;left:7405;top:176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k0CMIAAADdAAAADwAAAGRycy9kb3ducmV2LnhtbERPTWvCQBC9F/oflin01mz0EGLqKmJp&#10;Kb1FY89DdtwNZmdjdqvpv3eFQm/zeJ+zXE+uFxcaQ+dZwSzLQRC3XndsFDT795cSRIjIGnvPpOCX&#10;AqxXjw9LrLS/ck2XXTQihXCoUIGNcaikDK0lhyHzA3Hijn50GBMcjdQjXlO46+U8zwvpsOPUYHGg&#10;raX2tPtxCsq6MM1c15I/uHj7Ph6+zNmdlXp+mjavICJN8V/85/7UaX6ZL+D+TTpB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k0CMIAAADdAAAADwAAAAAAAAAAAAAA&#10;AAChAgAAZHJzL2Rvd25yZXYueG1sUEsFBgAAAAAEAAQA+QAAAJADAAAAAA==&#10;" strokeweight=".25pt">
                  <v:stroke dashstyle="1 1" endcap="round"/>
                </v:shape>
                <v:shape id="AutoShape 880" o:spid="_x0000_s1044" type="#_x0000_t32" style="position:absolute;left:7405;top:182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oLSMMAAADdAAAADwAAAGRycy9kb3ducmV2LnhtbESPQW/CMAyF70j7D5EncYMUDlXVERBi&#10;2jTtVmA7W41JqzVOaTIo/x4fkLjZes/vfV5tRt+pCw2xDWxgMc9AEdfBtuwMHA8fswJUTMgWu8Bk&#10;4EYRNuuXyQpLG65c0WWfnJIQjiUaaFLqS61j3ZDHOA89sWinMHhMsg5O2wGvEu47vcyyXHtsWRoa&#10;7GnXUP23//cGiip3x6WtNH9y/v57+vl2Z382Zvo6bt9AJRrT0/y4/rKCXyyEX76REf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qC0jDAAAA3QAAAA8AAAAAAAAAAAAA&#10;AAAAoQIAAGRycy9kb3ducmV2LnhtbFBLBQYAAAAABAAEAPkAAACRAwAAAAA=&#10;" strokeweight=".25pt">
                  <v:stroke dashstyle="1 1" endcap="round"/>
                </v:shape>
                <v:shape id="AutoShape 881" o:spid="_x0000_s1045" type="#_x0000_t32" style="position:absolute;left:7405;top:189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au08AAAADdAAAADwAAAGRycy9kb3ducmV2LnhtbERPTYvCMBC9L/gfwgje1rQeSqlGEUVZ&#10;vNVVz0MzpsVmUpus1n9vFhb2No/3OYvVYFvxoN43jhWk0wQEceV0w0bB6Xv3mYPwAVlj65gUvMjD&#10;ajn6WGCh3ZNLehyDETGEfYEK6hC6Qkpf1WTRT11HHLmr6y2GCHsjdY/PGG5bOUuSTFpsODbU2NGm&#10;pup2/LEK8jIzp5kuJe85216u54O527tSk/GwnoMINIR/8Z/7S8f5eZrC7zfxBL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1mrtPAAAAA3QAAAA8AAAAAAAAAAAAAAAAA&#10;oQIAAGRycy9kb3ducmV2LnhtbFBLBQYAAAAABAAEAPkAAACOAwAAAAA=&#10;" strokeweight=".25pt">
                  <v:stroke dashstyle="1 1" endcap="round"/>
                </v:shape>
                <v:shape id="AutoShape 882" o:spid="_x0000_s1046" type="#_x0000_t32" style="position:absolute;left:7405;top:1960;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QwpMAAAADdAAAADwAAAGRycy9kb3ducmV2LnhtbERPTYvCMBC9L/gfwgje1tQeSqlGEUVZ&#10;vNVVz0MzpsVmUpus1n9vFhb2No/3OYvVYFvxoN43jhXMpgkI4srpho2C0/fuMwfhA7LG1jEpeJGH&#10;1XL0scBCuyeX9DgGI2II+wIV1CF0hZS+qsmin7qOOHJX11sMEfZG6h6fMdy2Mk2STFpsODbU2NGm&#10;pup2/LEK8jIzp1SXkvecbS/X88Hc7V2pyXhYz0EEGsK/+M/9peP8fJbC7zfxBL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20MKTAAAAA3QAAAA8AAAAAAAAAAAAAAAAA&#10;oQIAAGRycy9kb3ducmV2LnhtbFBLBQYAAAAABAAEAPkAAACOAwAAAAA=&#10;" strokeweight=".25pt">
                  <v:stroke dashstyle="1 1" endcap="round"/>
                </v:shape>
                <v:shape id="AutoShape 883" o:spid="_x0000_s1047" type="#_x0000_t32" style="position:absolute;left:7407;top:202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1FsQAAADdAAAADwAAAGRycy9kb3ducmV2LnhtbERPTWvCQBC9F/oflil4KbpRoUh0FSmE&#10;1vZUW8XjkB2TkOxsyE5N+u+7guBtHu9zVpvBNepCXag8G5hOElDEubcVFwZ+vrPxAlQQZIuNZzLw&#10;RwE268eHFabW9/xFl70UKoZwSNFAKdKmWoe8JIdh4lviyJ1951Ai7AptO+xjuGv0LEletMOKY0OJ&#10;Lb2WlNf7X2cgqd9O8+fj7qP+7OVQNZLhbJsZM3oatktQQoPcxTf3u43zF9M5XL+JJ+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6nUWxAAAAN0AAAAPAAAAAAAAAAAA&#10;AAAAAKECAABkcnMvZG93bnJldi54bWxQSwUGAAAAAAQABAD5AAAAkgMAAAAA&#10;" strokeweight="1pt"/>
                <v:shape id="AutoShape 884" o:spid="_x0000_s1048" type="#_x0000_t32" style="position:absolute;left:7405;top:209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ENS8IAAADdAAAADwAAAGRycy9kb3ducmV2LnhtbERPTWvDMAy9F/YfjAa7NU7LCCGtW0rH&#10;xugtWbaziFUnNJbT2Guyf18PBrvp8T613c+2FzcafedYwSpJQRA3TndsFNQfr8schA/IGnvHpOCH&#10;POx3D4stFtpNXNKtCkbEEPYFKmhDGAopfdOSRZ+4gThyZzdaDBGORuoRpxhue7lO00xa7Dg2tDjQ&#10;saXmUn1bBXmZmXqtS8lvnL18nT9P5mqvSj09zocNiEBz+Bf/ud91nJ+vnuH3m3i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ENS8IAAADdAAAADwAAAAAAAAAAAAAA&#10;AAChAgAAZHJzL2Rvd25yZXYueG1sUEsFBgAAAAAEAAQA+QAAAJADAAAAAA==&#10;" strokeweight=".25pt">
                  <v:stroke dashstyle="1 1" endcap="round"/>
                </v:shape>
                <v:shape id="AutoShape 885" o:spid="_x0000_s1049" type="#_x0000_t32" style="position:absolute;left:7405;top:215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2o0MIAAADdAAAADwAAAGRycy9kb3ducmV2LnhtbERPTWvDMAy9F/YfjAa7NU4LCyGtW0rH&#10;xugtWbaziFUnNJbT2Guyf18PBrvp8T613c+2FzcafedYwSpJQRA3TndsFNQfr8schA/IGnvHpOCH&#10;POx3D4stFtpNXNKtCkbEEPYFKmhDGAopfdOSRZ+4gThyZzdaDBGORuoRpxhue7lO00xa7Dg2tDjQ&#10;saXmUn1bBXmZmXqtS8lvnL18nT9P5mqvSj09zocNiEBz+Bf/ud91nJ+vnuH3m3i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l2o0MIAAADdAAAADwAAAAAAAAAAAAAA&#10;AAChAgAAZHJzL2Rvd25yZXYueG1sUEsFBgAAAAAEAAQA+QAAAJADAAAAAA==&#10;" strokeweight=".25pt">
                  <v:stroke dashstyle="1 1" endcap="round"/>
                </v:shape>
                <v:shape id="AutoShape 886" o:spid="_x0000_s1050" type="#_x0000_t32" style="position:absolute;left:7405;top:222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82p8AAAADdAAAADwAAAGRycy9kb3ducmV2LnhtbERPS4vCMBC+C/sfwizszaZ6KKVrFFGU&#10;ZW/1seehGdNiM6lNVuu/N4LgbT6+58wWg23FlXrfOFYwSVIQxJXTDRsFh/1mnIPwAVlj65gU3MnD&#10;Yv4xmmGh3Y1Luu6CETGEfYEK6hC6Qkpf1WTRJ64jjtzJ9RZDhL2RusdbDLetnKZpJi02HBtq7GhV&#10;U3Xe/VsFeZmZw1SXkrecrf9Ox19zsRelvj6H5TeIQEN4i1/uHx3n55MMnt/EE+T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PNqfAAAAA3QAAAA8AAAAAAAAAAAAAAAAA&#10;oQIAAGRycy9kb3ducmV2LnhtbFBLBQYAAAAABAAEAPkAAACOAwAAAAA=&#10;" strokeweight=".25pt">
                  <v:stroke dashstyle="1 1" endcap="round"/>
                </v:shape>
                <v:shape id="AutoShape 887" o:spid="_x0000_s1051" type="#_x0000_t32" style="position:absolute;left:7405;top:228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OTPMIAAADdAAAADwAAAGRycy9kb3ducmV2LnhtbERPPWvDMBDdA/0P4grdEtkZHONECSGl&#10;pXSzm3Y+rItsYp1sS43dfx8VCt3u8T5vd5htJ240+taxgnSVgCCunW7ZKDh/vCxzED4ga+wck4If&#10;8nDYPyx2WGg3cUm3KhgRQ9gXqKAJoS+k9HVDFv3K9cSRu7jRYohwNFKPOMVw28l1kmTSYsuxocGe&#10;Tg3V1+rbKsjLzJzXupT8ytnz1+Xz3Qx2UOrpcT5uQQSaw7/4z/2m4/w83cDvN/EEu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OTPMIAAADdAAAADwAAAAAAAAAAAAAA&#10;AAChAgAAZHJzL2Rvd25yZXYueG1sUEsFBgAAAAAEAAQA+QAAAJADAAAAAA==&#10;" strokeweight=".25pt">
                  <v:stroke dashstyle="1 1" endcap="round"/>
                </v:shape>
                <v:shape id="AutoShape 888" o:spid="_x0000_s1052" type="#_x0000_t32" style="position:absolute;left:7405;top:235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py8cAAADdAAAADwAAAGRycy9kb3ducmV2LnhtbESPQUvDQBCF74L/YRnBm92kBwmx22IL&#10;LVIPYhWptzE7ZkN3Z0N208Z/7xwEbzO8N+99s1hNwaszDamLbKCcFaCIm2g7bg28v23vKlApI1v0&#10;kcnADyVYLa+vFljbeOFXOh9yqySEU40GXM59rXVqHAVMs9gTi/Ydh4BZ1qHVdsCLhAev50VxrwN2&#10;LA0Oe9o4ak6HMRiovl4+x93I7tmvy/0H77fr49Ebc3szPT6AyjTlf/Pf9ZMV/KoUXPlGR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RunLxwAAAN0AAAAPAAAAAAAA&#10;AAAAAAAAAKECAABkcnMvZG93bnJldi54bWxQSwUGAAAAAAQABAD5AAAAlQMAAAAA&#10;" strokeweight=".5pt"/>
                <v:shape id="AutoShape 889" o:spid="_x0000_s1053" type="#_x0000_t32" style="position:absolute;left:7405;top:241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i1cIAAADdAAAADwAAAGRycy9kb3ducmV2LnhtbERPPWvDMBDdC/kP4gLZajkZjOtGCaUh&#10;JWSz63Y+rItsap0cS42df18VCt3u8T5vu59tL240+s6xgnWSgiBunO7YKKjfj485CB+QNfaOScGd&#10;POx3i4ctFtpNXNKtCkbEEPYFKmhDGAopfdOSRZ+4gThyFzdaDBGORuoRpxhue7lJ00xa7Dg2tDjQ&#10;a0vNV/VtFeRlZuqNLiW/cXb4vHyczdVelVot55dnEIHm8C/+c590nJ+vn+D3m3iC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Ci1cIAAADdAAAADwAAAAAAAAAAAAAA&#10;AAChAgAAZHJzL2Rvd25yZXYueG1sUEsFBgAAAAAEAAQA+QAAAJADAAAAAA==&#10;" strokeweight=".25pt">
                  <v:stroke dashstyle="1 1" endcap="round"/>
                </v:shape>
                <v:shape id="AutoShape 890" o:spid="_x0000_s1054" type="#_x0000_t32" style="position:absolute;left:7405;top:248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bB9cQAAADdAAAADwAAAGRycy9kb3ducmV2LnhtbESPT2vDMAzF74V9B6NBb62zHELI6pax&#10;sTF2S//sLGLVCYvlNPba9NtXh0JvEu/pvZ9Wm8n36kxj7AIbeFlmoIibYDt2Bva7z0UJKiZki31g&#10;MnClCJv102yFlQ0Xrum8TU5JCMcKDbQpDZXWsWnJY1yGgVi0Yxg9JllHp+2IFwn3vc6zrNAeO5aG&#10;Fgd6b6n52/57A2VduH1ua81fXHz8Hg8/7uRPxsyfp7dXUImm9DDfr7+t4Je58Ms3MoJe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RsH1xAAAAN0AAAAPAAAAAAAAAAAA&#10;AAAAAKECAABkcnMvZG93bnJldi54bWxQSwUGAAAAAAQABAD5AAAAkgMAAAAA&#10;" strokeweight=".25pt">
                  <v:stroke dashstyle="1 1" endcap="round"/>
                </v:shape>
                <v:shape id="AutoShape 891" o:spid="_x0000_s1055" type="#_x0000_t32" style="position:absolute;left:7405;top:255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pkbsAAAADdAAAADwAAAGRycy9kb3ducmV2LnhtbERPTYvCMBC9L/gfwgje1tQeSqlGEUVZ&#10;vNVVz0MzpsVmUpus1n9vFhb2No/3OYvVYFvxoN43jhXMpgkI4srpho2C0/fuMwfhA7LG1jEpeJGH&#10;1XL0scBCuyeX9DgGI2II+wIV1CF0hZS+qsmin7qOOHJX11sMEfZG6h6fMdy2Mk2STFpsODbU2NGm&#10;pup2/LEK8jIzp1SXkvecbS/X88Hc7V2pyXhYz0EEGsK/+M/9peP8PJ3B7zfxBL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KZG7AAAAA3QAAAA8AAAAAAAAAAAAAAAAA&#10;oQIAAGRycy9kb3ducmV2LnhtbFBLBQYAAAAABAAEAPkAAACOAwAAAAA=&#10;" strokeweight=".25pt">
                  <v:stroke dashstyle="1 1" endcap="round"/>
                </v:shape>
                <v:shape id="AutoShape 892" o:spid="_x0000_s1056" type="#_x0000_t32" style="position:absolute;left:7405;top:261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j6GcEAAADdAAAADwAAAGRycy9kb3ducmV2LnhtbERPTWuDQBC9F/oflinkVtd4ELFuQmlo&#10;Cblpbc+DO1ml7qxxN4n599lCobd5vM+ptosdxYVmPzhWsE5SEMSd0wMbBe3n+3MBwgdkjaNjUnAj&#10;D9vN40OFpXZXrunSBCNiCPsSFfQhTKWUvuvJok/cRBy5o5sthghnI/WM1xhuR5mlaS4tDhwbepzo&#10;rafupzlbBUWdmzbTteQPznffx6+DOdmTUqun5fUFRKAl/Iv/3Hsd5xdZBr/fxBPk5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2PoZwQAAAN0AAAAPAAAAAAAAAAAAAAAA&#10;AKECAABkcnMvZG93bnJldi54bWxQSwUGAAAAAAQABAD5AAAAjwMAAAAA&#10;" strokeweight=".25pt">
                  <v:stroke dashstyle="1 1" endcap="round"/>
                </v:shape>
                <v:shape id="AutoShape 893" o:spid="_x0000_s1057" type="#_x0000_t32" style="position:absolute;left:7405;top:268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6xB8QAAADdAAAADwAAAGRycy9kb3ducmV2LnhtbERPTWsCMRC9F/ofwhS81awKsqxG0YKl&#10;6KHUFtHbuBk3S5PJssnq9t83hYK3ebzPmS97Z8WV2lB7VjAaZiCIS69rrhR8fW6ecxAhImu0nknB&#10;DwVYLh4f5lhof+MPuu5jJVIIhwIVmBibQspQGnIYhr4hTtzFtw5jgm0ldYu3FO6sHGfZVDqsOTUY&#10;bOjFUPm975yC/Px+6l47Nju7Hm0PvN2sj0er1OCpX81AROrjXfzvftNpfj6ewN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rEHxAAAAN0AAAAPAAAAAAAAAAAA&#10;AAAAAKECAABkcnMvZG93bnJldi54bWxQSwUGAAAAAAQABAD5AAAAkgMAAAAA&#10;" strokeweight=".5pt"/>
                <v:shape id="AutoShape 894" o:spid="_x0000_s1058" type="#_x0000_t32" style="position:absolute;left:7405;top:274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3H9sEAAADdAAAADwAAAGRycy9kb3ducmV2LnhtbERPTYvCMBC9L/gfwgje1tQipVSjiOIi&#10;e6urnodmTIvNpDZZrf9+s7Cwt3m8z1muB9uKB/W+caxgNk1AEFdON2wUnL727zkIH5A1to5JwYs8&#10;rFejtyUW2j25pMcxGBFD2BeooA6hK6T0VU0W/dR1xJG7ut5iiLA3Uvf4jOG2lWmSZNJiw7Ghxo62&#10;NVW347dVkJeZOaW6lPzB2e5yPX+au70rNRkPmwWIQEP4F/+5DzrOz9M5/H4TT5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fcf2wQAAAN0AAAAPAAAAAAAAAAAAAAAA&#10;AKECAABkcnMvZG93bnJldi54bWxQSwUGAAAAAAQABAD5AAAAjwMAAAAA&#10;" strokeweight=".25pt">
                  <v:stroke dashstyle="1 1" endcap="round"/>
                </v:shape>
                <v:shape id="AutoShape 895" o:spid="_x0000_s1059" type="#_x0000_t32" style="position:absolute;left:7405;top:281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FibcEAAADdAAAADwAAAGRycy9kb3ducmV2LnhtbERPTYvCMBC9L/gfwgje1tSCpVSjiOIi&#10;e6urnodmTIvNpDZZrf9+s7Cwt3m8z1muB9uKB/W+caxgNk1AEFdON2wUnL727zkIH5A1to5JwYs8&#10;rFejtyUW2j25pMcxGBFD2BeooA6hK6T0VU0W/dR1xJG7ut5iiLA3Uvf4jOG2lWmSZNJiw7Ghxo62&#10;NVW347dVkJeZOaW6lPzB2e5yPX+au70rNRkPmwWIQEP4F/+5DzrOz9M5/H4TT5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MWJtwQAAAN0AAAAPAAAAAAAAAAAAAAAA&#10;AKECAABkcnMvZG93bnJldi54bWxQSwUGAAAAAAQABAD5AAAAjwMAAAAA&#10;" strokeweight=".25pt">
                  <v:stroke dashstyle="1 1" endcap="round"/>
                </v:shape>
                <v:shape id="AutoShape 896" o:spid="_x0000_s1060" type="#_x0000_t32" style="position:absolute;left:7405;top:287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P8GsAAAADdAAAADwAAAGRycy9kb3ducmV2LnhtbERPS4vCMBC+C/6HMMLeNN0eSqlGERdl&#10;2Vt9nYdmTIvNpDZZ7f77jSB4m4/vOYvVYFtxp943jhV8zhIQxJXTDRsFx8N2moPwAVlj65gU/JGH&#10;1XI8WmCh3YNLuu+DETGEfYEK6hC6Qkpf1WTRz1xHHLmL6y2GCHsjdY+PGG5bmSZJJi02HBtq7GhT&#10;U3Xd/1oFeZmZY6pLyTvOvs6X04+52ZtSH5NhPQcRaAhv8cv9reP8PM3g+U08QS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zj/BrAAAAA3QAAAA8AAAAAAAAAAAAAAAAA&#10;oQIAAGRycy9kb3ducmV2LnhtbFBLBQYAAAAABAAEAPkAAACOAwAAAAA=&#10;" strokeweight=".25pt">
                  <v:stroke dashstyle="1 1" endcap="round"/>
                </v:shape>
                <v:shape id="AutoShape 897" o:spid="_x0000_s1061" type="#_x0000_t32" style="position:absolute;left:7405;top:294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9ZgcEAAADdAAAADwAAAGRycy9kb3ducmV2LnhtbERPTYvCMBC9L/gfwgje1tQeuqUaRRQX&#10;8VZXPQ/NmBabSW2yWv/9ZmFhb/N4n7NYDbYVD+p941jBbJqAIK6cbtgoOH3t3nMQPiBrbB2Tghd5&#10;WC1HbwsstHtySY9jMCKGsC9QQR1CV0jpq5os+qnriCN3db3FEGFvpO7xGcNtK9MkyaTFhmNDjR1t&#10;aqpux2+rIC8zc0p1KfmTs+3lej6Yu70rNRkP6zmIQEP4F/+59zrOz9MP+P0mniC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r1mBwQAAAN0AAAAPAAAAAAAAAAAAAAAA&#10;AKECAABkcnMvZG93bnJldi54bWxQSwUGAAAAAAQABAD5AAAAjwMAAAAA&#10;" strokeweight=".25pt">
                  <v:stroke dashstyle="1 1" endcap="round"/>
                </v:shape>
                <v:shape id="AutoShape 898" o:spid="_x0000_s1062" type="#_x0000_t32" style="position:absolute;left:7405;top:300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jdscAAADdAAAADwAAAGRycy9kb3ducmV2LnhtbESPQUsDMRCF70L/QxjBm822B1nWpsUK&#10;LVIP0lak3sbNuFlMJssm267/vnMQvM3w3rz3zWI1Bq/O1Kc2soHZtABFXEfbcmPg/bi5L0GljGzR&#10;RyYDv5RgtZzcLLCy8cJ7Oh9yoySEU4UGXM5dpXWqHQVM09gRi/Yd+4BZ1r7RtseLhAev50XxoAO2&#10;LA0OO3p2VP8chmCg/Hr7HLYDu1e/nu0+eLdZn07emLvb8ekRVKYx/5v/rl+s4JdzwZVvZAS9v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KiN2xwAAAN0AAAAPAAAAAAAA&#10;AAAAAAAAAKECAABkcnMvZG93bnJldi54bWxQSwUGAAAAAAQABAD5AAAAlQMAAAAA&#10;" strokeweight=".5pt"/>
                <v:shape id="AutoShape 899" o:spid="_x0000_s1063" type="#_x0000_t32" style="position:absolute;left:7405;top:307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xoaMEAAADdAAAADwAAAGRycy9kb3ducmV2LnhtbERPTYvCMBC9L/gfwgje1tQeSrcaRRQX&#10;8VZXPQ/NmBabSW2yWv/9ZmFhb/N4n7NYDbYVD+p941jBbJqAIK6cbtgoOH3t3nMQPiBrbB2Tghd5&#10;WC1HbwsstHtySY9jMCKGsC9QQR1CV0jpq5os+qnriCN3db3FEGFvpO7xGcNtK9MkyaTFhmNDjR1t&#10;aqpux2+rIC8zc0p1KfmTs+3lej6Yu70rNRkP6zmIQEP4F/+59zrOz9MP+P0mniC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fGhowQAAAN0AAAAPAAAAAAAAAAAAAAAA&#10;AKECAABkcnMvZG93bnJldi54bWxQSwUGAAAAAAQABAD5AAAAjwMAAAAA&#10;" strokeweight=".25pt">
                  <v:stroke dashstyle="1 1" endcap="round"/>
                </v:shape>
                <v:shape id="AutoShape 900" o:spid="_x0000_s1064" type="#_x0000_t32" style="position:absolute;left:7405;top:313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9XKMQAAADdAAAADwAAAGRycy9kb3ducmV2LnhtbESPT2vDMAzF74V9B6PBbq2zDkLI6pbS&#10;sTF2S/+dRaw6YbGcxl6bffvqUOhN4j2999NiNfpOXWiIbWADr7MMFHEdbMvOwH73OS1AxYRssQtM&#10;Bv4pwmr5NFlgacOVK7psk1MSwrFEA01Kfal1rBvyGGehJxbtFAaPSdbBaTvgVcJ9p+dZlmuPLUtD&#10;gz1tGqp/t3/eQFHlbj+3leYvzj+Op8OPO/uzMS/P4/odVKIxPcz3628r+MWb8Ms3MoJe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n1coxAAAAN0AAAAPAAAAAAAAAAAA&#10;AAAAAKECAABkcnMvZG93bnJldi54bWxQSwUGAAAAAAQABAD5AAAAkgMAAAAA&#10;" strokeweight=".25pt">
                  <v:stroke dashstyle="1 1" endcap="round"/>
                </v:shape>
                <v:shape id="AutoShape 901" o:spid="_x0000_s1065" type="#_x0000_t32" style="position:absolute;left:7405;top:320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Pys8IAAADdAAAADwAAAGRycy9kb3ducmV2LnhtbERPTWvDMAy9F/YfjAa7NU47CCGtW0rH&#10;xugtWbaziFUnNJbT2Guyf18PBrvp8T613c+2FzcafedYwSpJQRA3TndsFNQfr8schA/IGnvHpOCH&#10;POx3D4stFtpNXNKtCkbEEPYFKmhDGAopfdOSRZ+4gThyZzdaDBGORuoRpxhue7lO00xa7Dg2tDjQ&#10;saXmUn1bBXmZmXqtS8lvnL18nT9P5mqvSj09zocNiEBz+Bf/ud91nJ8/r+D3m3i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Pys8IAAADdAAAADwAAAAAAAAAAAAAA&#10;AAChAgAAZHJzL2Rvd25yZXYueG1sUEsFBgAAAAAEAAQA+QAAAJADAAAAAA==&#10;" strokeweight=".25pt">
                  <v:stroke dashstyle="1 1" endcap="round"/>
                </v:shape>
                <v:shape id="AutoShape 902" o:spid="_x0000_s1066" type="#_x0000_t32" style="position:absolute;left:7405;top:327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FsxMEAAADdAAAADwAAAGRycy9kb3ducmV2LnhtbERPTYvCMBC9L/gfwgje1tQKpVSjiOIi&#10;e6urnodmTIvNpDZZrf9+s7Cwt3m8z1muB9uKB/W+caxgNk1AEFdON2wUnL727zkIH5A1to5JwYs8&#10;rFejtyUW2j25pMcxGBFD2BeooA6hK6T0VU0W/dR1xJG7ut5iiLA3Uvf4jOG2lWmSZNJiw7Ghxo62&#10;NVW347dVkJeZOaW6lPzB2e5yPX+au70rNRkPmwWIQEP4F/+5DzrOz+cp/H4TT5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AWzEwQAAAN0AAAAPAAAAAAAAAAAAAAAA&#10;AKECAABkcnMvZG93bnJldi54bWxQSwUGAAAAAAQABAD5AAAAjwMAAAAA&#10;" strokeweight=".25pt">
                  <v:stroke dashstyle="1 1" endcap="round"/>
                </v:shape>
                <v:shape id="AutoShape 903" o:spid="_x0000_s1067" type="#_x0000_t32" style="position:absolute;left:7405;top:333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n2sQAAADdAAAADwAAAGRycy9kb3ducmV2LnhtbERPTWsCMRC9C/0PYQreNGuFsqxG0YJF&#10;7KHUFtHbuBk3S5PJssnq9t83hYK3ebzPmS97Z8WV2lB7VjAZZyCIS69rrhR8fW5GOYgQkTVaz6Tg&#10;hwIsFw+DORba3/iDrvtYiRTCoUAFJsamkDKUhhyGsW+IE3fxrcOYYFtJ3eIthTsrn7LsWTqsOTUY&#10;bOjFUPm975yC/Px+6l47Nm92PdkdeLdZH49WqeFjv5qBiNTHu/jfvdVpfj6dwt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VyfaxAAAAN0AAAAPAAAAAAAAAAAA&#10;AAAAAKECAABkcnMvZG93bnJldi54bWxQSwUGAAAAAAQABAD5AAAAkgMAAAAA&#10;" strokeweight=".5pt"/>
                <v:shape id="AutoShape 904" o:spid="_x0000_s1068" type="#_x0000_t32" style="position:absolute;left:570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10FcMAAADdAAAADwAAAGRycy9kb3ducmV2LnhtbERPS4vCMBC+L/gfwgheljVVF+12jaKC&#10;IN58sHgcmrEtNpPSpLX+eyMIe5uP7znzZWdK0VLtCssKRsMIBHFqdcGZgvNp+xWDcB5ZY2mZFDzI&#10;wXLR+5hjou2dD9QefSZCCLsEFeTeV4mULs3JoBvaijhwV1sb9AHWmdQ13kO4KeU4iqbSYMGhIceK&#10;Njmlt2NjFDTl/vPU/PlRm63b2TX+iS/dxSk16HerXxCeOv8vfrt3OsyPJ9/w+iac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NdBXDAAAA3QAAAA8AAAAAAAAAAAAA&#10;AAAAoQIAAGRycy9kb3ducmV2LnhtbFBLBQYAAAAABAAEAPkAAACRAwAAAAA=&#10;" strokeweight="1pt"/>
                <v:shape id="AutoShape 905" o:spid="_x0000_s1069" type="#_x0000_t32" style="position:absolute;left:577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9bCsIAAADdAAAADwAAAGRycy9kb3ducmV2LnhtbERPS2sCMRC+F/wPYQRvNatSka1Rqij0&#10;6gPE27iZZpduJksSd1d/fVMo9DYf33OW697WoiUfKscKJuMMBHHhdMVGwfm0f12ACBFZY+2YFDwo&#10;wHo1eFlirl3HB2qP0YgUwiFHBWWMTS5lKEqyGMauIU7cl/MWY4LeSO2xS+G2ltMsm0uLFaeGEhva&#10;llR8H+9Wgb8cuocxu7Oj7fNqNhP5vO1bpUbD/uMdRKQ+/ov/3J86zV/M3u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9bCsIAAADdAAAADwAAAAAAAAAAAAAA&#10;AAChAgAAZHJzL2Rvd25yZXYueG1sUEsFBgAAAAAEAAQA+QAAAJADAAAAAA==&#10;" strokeweight=".25pt">
                  <v:stroke dashstyle="1 1" endcap="round"/>
                </v:shape>
                <v:shape id="AutoShape 906" o:spid="_x0000_s1070" type="#_x0000_t32" style="position:absolute;left:584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FfcEAAADdAAAADwAAAGRycy9kb3ducmV2LnhtbERPTYvCMBC9L/gfwgh7W1NXEKlGUVHw&#10;qiuIt7EZ02IzKUm2rf76zcLC3ubxPmex6m0tWvKhcqxgPMpAEBdOV2wUnL/2HzMQISJrrB2TgicF&#10;WC0HbwvMtev4SO0pGpFCOOSooIyxyaUMRUkWw8g1xIm7O28xJuiN1B67FG5r+ZllU2mx4tRQYkPb&#10;korH6dsq8Jdj9zRmd3a0fV3NZixft32r1PuwX89BROrjv/jPfdBp/mwyhd9v0gl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V9wQAAAN0AAAAPAAAAAAAAAAAAAAAA&#10;AKECAABkcnMvZG93bnJldi54bWxQSwUGAAAAAAQABAD5AAAAjwMAAAAA&#10;" strokeweight=".25pt">
                  <v:stroke dashstyle="1 1" endcap="round"/>
                </v:shape>
                <v:shape id="AutoShape 907" o:spid="_x0000_s1071" type="#_x0000_t32" style="position:absolute;left:591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Fg5sIAAADdAAAADwAAAGRycy9kb3ducmV2LnhtbERPS2sCMRC+F/wPYQRvNatCla1Rqij0&#10;6gPE27iZZpduJksSd1d/fVMo9DYf33OW697WoiUfKscKJuMMBHHhdMVGwfm0f12ACBFZY+2YFDwo&#10;wHo1eFlirl3HB2qP0YgUwiFHBWWMTS5lKEqyGMauIU7cl/MWY4LeSO2xS+G2ltMse5MWK04NJTa0&#10;Lan4Pt6tAn85dA9jdmdH2+fVbCbyedu3So2G/cc7iEh9/Bf/uT91mr+YzeH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Fg5sIAAADdAAAADwAAAAAAAAAAAAAA&#10;AAChAgAAZHJzL2Rvd25yZXYueG1sUEsFBgAAAAAEAAQA+QAAAJADAAAAAA==&#10;" strokeweight=".25pt">
                  <v:stroke dashstyle="1 1" endcap="round"/>
                </v:shape>
                <v:shape id="AutoShape 908" o:spid="_x0000_s1072" type="#_x0000_t32" style="position:absolute;left:598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70lMUAAADdAAAADwAAAGRycy9kb3ducmV2LnhtbESPQWsCMRCF7wX/Qxiht5q1hSJbo6go&#10;9KoVpLfpZppd3EyWJN1d/fWdQ6G3Gd6b975Zrkffqp5iagIbmM8KUMRVsA07A+ePw9MCVMrIFtvA&#10;ZOBGCdarycMSSxsGPlJ/yk5JCKcSDdQ5d6XWqarJY5qFjli07xA9Zlmj0zbiIOG+1c9F8ao9NiwN&#10;NXa0q6m6nn68gXg5Djfn9udAu/un2871/evQG/M4HTdvoDKN+d/8d/1uBX/xIrjyjY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70lMUAAADdAAAADwAAAAAAAAAA&#10;AAAAAAChAgAAZHJzL2Rvd25yZXYueG1sUEsFBgAAAAAEAAQA+QAAAJMDAAAAAA==&#10;" strokeweight=".25pt">
                  <v:stroke dashstyle="1 1" endcap="round"/>
                </v:shape>
                <v:shape id="AutoShape 909" o:spid="_x0000_s1073" type="#_x0000_t32" style="position:absolute;left:604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BlsQAAADdAAAADwAAAGRycy9kb3ducmV2LnhtbERPTWsCMRC9F/wPYYTeatZail2NIhZL&#10;K5RS68HjsBk30c1kSeK6/fdNodDbPN7nzJe9a0RHIVrPCsajAgRx5bXlWsH+a3M3BRETssbGMyn4&#10;pgjLxeBmjqX2V/6kbpdqkUM4lqjApNSWUsbKkMM48i1x5o4+OEwZhlrqgNcc7hp5XxSP0qHl3GCw&#10;pbWh6ry7OAXPp61dvX1sHw72cgov7+e+M2iUuh32qxmIRH36F/+5X3WeP508we83+QS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kGWxAAAAN0AAAAPAAAAAAAAAAAA&#10;AAAAAKECAABkcnMvZG93bnJldi54bWxQSwUGAAAAAAQABAD5AAAAkgMAAAAA&#10;" strokeweight=".5pt"/>
                <v:shape id="AutoShape 910" o:spid="_x0000_s1074" type="#_x0000_t32" style="position:absolute;left:611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6L78UAAADdAAAADwAAAGRycy9kb3ducmV2LnhtbESPQWsCMRCF7wX/Qxiht5q1lCJbo6go&#10;9KoVpLfpZppd3EyWJN1d/fWdQ6G3Gd6b975Zrkffqp5iagIbmM8KUMRVsA07A+ePw9MCVMrIFtvA&#10;ZOBGCdarycMSSxsGPlJ/yk5JCKcSDdQ5d6XWqarJY5qFjli07xA9Zlmj0zbiIOG+1c9F8ao9NiwN&#10;NXa0q6m6nn68gXg5Djfn9udAu/un2871/evQG/M4HTdvoDKN+d/8d/1uBX/xIvzyjY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16L78UAAADdAAAADwAAAAAAAAAA&#10;AAAAAAChAgAAZHJzL2Rvd25yZXYueG1sUEsFBgAAAAAEAAQA+QAAAJMDAAAAAA==&#10;" strokeweight=".25pt">
                  <v:stroke dashstyle="1 1" endcap="round"/>
                </v:shape>
                <v:shape id="AutoShape 911" o:spid="_x0000_s1075" type="#_x0000_t32" style="position:absolute;left:618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IudMIAAADdAAAADwAAAGRycy9kb3ducmV2LnhtbERP32vCMBB+F/wfwgl707QyhnRG2UTB&#10;V50gvt2aW1rWXEoS2+pfvwjC3u7j+3nL9WAb0ZEPtWMF+SwDQVw6XbNRcPraTRcgQkTW2DgmBTcK&#10;sF6NR0sstOv5QN0xGpFCOBSooIqxLaQMZUUWw8y1xIn7cd5iTNAbqT32Kdw2cp5lb9JizamhwpY2&#10;FZW/x6tV4M+H/mbM9uRoc7+Yz1zev3edUi+T4eMdRKQh/ouf7r1O8xevOTy+SS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IudMIAAADdAAAADwAAAAAAAAAAAAAA&#10;AAChAgAAZHJzL2Rvd25yZXYueG1sUEsFBgAAAAAEAAQA+QAAAJADAAAAAA==&#10;" strokeweight=".25pt">
                  <v:stroke dashstyle="1 1" endcap="round"/>
                </v:shape>
                <v:shape id="AutoShape 912" o:spid="_x0000_s1076" type="#_x0000_t32" style="position:absolute;left:625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CwA8IAAADdAAAADwAAAGRycy9kb3ducmV2LnhtbERPS4vCMBC+L/gfwgje1lQRka5RVlHY&#10;qw8Qb2Mzm5ZtJiXJttVfbxYWvM3H95zlure1aMmHyrGCyTgDQVw4XbFRcD7t3xcgQkTWWDsmBXcK&#10;sF4N3paYa9fxgdpjNCKFcMhRQRljk0sZipIshrFriBP37bzFmKA3UnvsUrit5TTL5tJixamhxIa2&#10;JRU/x1+rwF8O3d2Y3dnR9nE1m4l83PatUqNh//kBIlIfX+J/95dO8xezKfx9k06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MCwA8IAAADdAAAADwAAAAAAAAAAAAAA&#10;AAChAgAAZHJzL2Rvd25yZXYueG1sUEsFBgAAAAAEAAQA+QAAAJADAAAAAA==&#10;" strokeweight=".25pt">
                  <v:stroke dashstyle="1 1" endcap="round"/>
                </v:shape>
                <v:shape id="AutoShape 913" o:spid="_x0000_s1077" type="#_x0000_t32" style="position:absolute;left:631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wVmMIAAADdAAAADwAAAGRycy9kb3ducmV2LnhtbERPS2sCMRC+F/wPYQRvNasWka1Rqij0&#10;6gPE27iZZpduJksSd1d/fVMo9DYf33OW697WoiUfKscKJuMMBHHhdMVGwfm0f12ACBFZY+2YFDwo&#10;wHo1eFlirl3HB2qP0YgUwiFHBWWMTS5lKEqyGMauIU7cl/MWY4LeSO2xS+G2ltMsm0uLFaeGEhva&#10;llR8H+9Wgb8cuocxu7Oj7fNqNhP5vO1bpUbD/uMdRKQ+/ov/3J86zV+8ze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4wVmMIAAADdAAAADwAAAAAAAAAAAAAA&#10;AAChAgAAZHJzL2Rvd25yZXYueG1sUEsFBgAAAAAEAAQA+QAAAJADAAAAAA==&#10;" strokeweight=".25pt">
                  <v:stroke dashstyle="1 1" endcap="round"/>
                </v:shape>
                <v:shape id="AutoShape 914" o:spid="_x0000_s1078" type="#_x0000_t32" style="position:absolute;left:638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2ddcQAAADdAAAADwAAAGRycy9kb3ducmV2LnhtbERPTWsCMRC9F/ofwhR6q1llKbI1ilgq&#10;rSCltgePw2bcRDeTJYnr9t83QsHbPN7nzBaDa0VPIVrPCsajAgRx7bXlRsHP99vTFERMyBpbz6Tg&#10;lyIs5vd3M6y0v/AX9bvUiBzCsUIFJqWukjLWhhzGke+IM3fwwWHKMDRSB7zkcNfKSVE8S4eWc4PB&#10;jlaG6tPu7BS8Hjd2+fG5Kff2fAzr7WnoDRqlHh+G5QuIREO6if/d7zrPn5YlXL/JJ8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vZ11xAAAAN0AAAAPAAAAAAAAAAAA&#10;AAAAAKECAABkcnMvZG93bnJldi54bWxQSwUGAAAAAAQABAD5AAAAkgMAAAAA&#10;" strokeweight=".5pt"/>
                <v:shape id="AutoShape 915" o:spid="_x0000_s1079" type="#_x0000_t32" style="position:absolute;left:645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kod8IAAADdAAAADwAAAGRycy9kb3ducmV2LnhtbERPS2sCMRC+F/wPYQRvNatYka1Rqij0&#10;6gPE27iZZpduJksSd1d/fVMo9DYf33OW697WoiUfKscKJuMMBHHhdMVGwfm0f12ACBFZY+2YFDwo&#10;wHo1eFlirl3HB2qP0YgUwiFHBWWMTS5lKEqyGMauIU7cl/MWY4LeSO2xS+G2ltMsm0uLFaeGEhva&#10;llR8H+9Wgb8cuocxu7Oj7fNqNhP5vO1bpUbD/uMdRKQ+/ov/3J86zV/M3u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kod8IAAADdAAAADwAAAAAAAAAAAAAA&#10;AAChAgAAZHJzL2Rvd25yZXYueG1sUEsFBgAAAAAEAAQA+QAAAJADAAAAAA==&#10;" strokeweight=".25pt">
                  <v:stroke dashstyle="1 1" endcap="round"/>
                </v:shape>
                <v:shape id="AutoShape 916" o:spid="_x0000_s1080" type="#_x0000_t32" style="position:absolute;left:652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2AMEAAADdAAAADwAAAGRycy9kb3ducmV2LnhtbERPTYvCMBC9L/gfwgh7W1MXEalGUVHw&#10;qiuIt7EZ02IzKUm2rf76zcLC3ubxPmex6m0tWvKhcqxgPMpAEBdOV2wUnL/2HzMQISJrrB2TgicF&#10;WC0HbwvMtev4SO0pGpFCOOSooIyxyaUMRUkWw8g1xIm7O28xJuiN1B67FG5r+ZllU2mx4tRQYkPb&#10;korH6dsq8Jdj9zRmd3a0fV3NZixft32r1PuwX89BROrjv/jPfdBp/mwyhd9v0gl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7YAwQAAAN0AAAAPAAAAAAAAAAAAAAAA&#10;AKECAABkcnMvZG93bnJldi54bWxQSwUGAAAAAAQABAD5AAAAjwMAAAAA&#10;" strokeweight=".25pt">
                  <v:stroke dashstyle="1 1" endcap="round"/>
                </v:shape>
                <v:shape id="AutoShape 917" o:spid="_x0000_s1081" type="#_x0000_t32" style="position:absolute;left:659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cTm8IAAADdAAAADwAAAGRycy9kb3ducmV2LnhtbERPS2sCMRC+F/wPYQRvNatIla1Rqij0&#10;6gPE27iZZpduJksSd1d/fVMo9DYf33OW697WoiUfKscKJuMMBHHhdMVGwfm0f12ACBFZY+2YFDwo&#10;wHo1eFlirl3HB2qP0YgUwiFHBWWMTS5lKEqyGMauIU7cl/MWY4LeSO2xS+G2ltMse5MWK04NJTa0&#10;Lan4Pt6tAn85dA9jdmdH2+fVbCbyedu3So2G/cc7iEh9/Bf/uT91mr+YzeH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cTm8IAAADdAAAADwAAAAAAAAAAAAAA&#10;AAChAgAAZHJzL2Rvd25yZXYueG1sUEsFBgAAAAAEAAQA+QAAAJADAAAAAA==&#10;" strokeweight=".25pt">
                  <v:stroke dashstyle="1 1" endcap="round"/>
                </v:shape>
                <v:shape id="AutoShape 918" o:spid="_x0000_s1082" type="#_x0000_t32" style="position:absolute;left:665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iH6cUAAADdAAAADwAAAGRycy9kb3ducmV2LnhtbESPQWsCMRCF7wX/Qxiht5q1lCJbo6go&#10;9KoVpLfpZppd3EyWJN1d/fWdQ6G3Gd6b975Zrkffqp5iagIbmM8KUMRVsA07A+ePw9MCVMrIFtvA&#10;ZOBGCdarycMSSxsGPlJ/yk5JCKcSDdQ5d6XWqarJY5qFjli07xA9Zlmj0zbiIOG+1c9F8ao9NiwN&#10;NXa0q6m6nn68gXg5Djfn9udAu/un2871/evQG/M4HTdvoDKN+d/8d/1uBX/xIrjyjY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iH6cUAAADdAAAADwAAAAAAAAAA&#10;AAAAAAChAgAAZHJzL2Rvd25yZXYueG1sUEsFBgAAAAAEAAQA+QAAAJMDAAAAAA==&#10;" strokeweight=".25pt">
                  <v:stroke dashstyle="1 1" endcap="round"/>
                </v:shape>
                <v:shape id="AutoShape 919" o:spid="_x0000_s1083" type="#_x0000_t32" style="position:absolute;left:672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wy68QAAADdAAAADwAAAGRycy9kb3ducmV2LnhtbERPTWsCMRC9F/ofwhR602yLFLsaRVpa&#10;WkFE20OPw2bcRDeTJYnr+u+NIPQ2j/c503nvGtFRiNazgqdhAYK48tpyreD352MwBhETssbGMyk4&#10;U4T57P5uiqX2J95Qt021yCEcS1RgUmpLKWNlyGEc+pY4czsfHKYMQy11wFMOd418LooX6dBybjDY&#10;0puh6rA9OgXv+6VdfK+Xoz973IfP1aHvDBqlHh/6xQREoj79i2/uL53nj0evcP0mnyB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vDLrxAAAAN0AAAAPAAAAAAAAAAAA&#10;AAAAAKECAABkcnMvZG93bnJldi54bWxQSwUGAAAAAAQABAD5AAAAkgMAAAAA&#10;" strokeweight=".5pt"/>
                <v:shape id="AutoShape 920" o:spid="_x0000_s1084" type="#_x0000_t32" style="position:absolute;left:679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cdMsUAAADdAAAADwAAAGRycy9kb3ducmV2LnhtbESPQWsCMRCF7wX/Qxiht5q10CJbo6go&#10;9KoVpLfpZppd3EyWJN1d/fWdQ6G3Gd6b975Zrkffqp5iagIbmM8KUMRVsA07A+ePw9MCVMrIFtvA&#10;ZOBGCdarycMSSxsGPlJ/yk5JCKcSDdQ5d6XWqarJY5qFjli07xA9Zlmj0zbiIOG+1c9F8ao9NiwN&#10;NXa0q6m6nn68gXg5Djfn9udAu/un2871/evQG/M4HTdvoDKN+d/8d/1uBX/xIvzyjY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cdMsUAAADdAAAADwAAAAAAAAAA&#10;AAAAAAChAgAAZHJzL2Rvd25yZXYueG1sUEsFBgAAAAAEAAQA+QAAAJMDAAAAAA==&#10;" strokeweight=".25pt">
                  <v:stroke dashstyle="1 1" endcap="round"/>
                </v:shape>
                <v:shape id="AutoShape 921" o:spid="_x0000_s1085" type="#_x0000_t32" style="position:absolute;left:686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4qcIAAADdAAAADwAAAGRycy9kb3ducmV2LnhtbERP32vCMBB+F/wfwgl707TChnRG2UTB&#10;V50gvt2aW1rWXEoS2+pfvwjC3u7j+3nL9WAb0ZEPtWMF+SwDQVw6XbNRcPraTRcgQkTW2DgmBTcK&#10;sF6NR0sstOv5QN0xGpFCOBSooIqxLaQMZUUWw8y1xIn7cd5iTNAbqT32Kdw2cp5lb9JizamhwpY2&#10;FZW/x6tV4M+H/mbM9uRoc7+Yz1zev3edUi+T4eMdRKQh/ouf7r1O8xevOTy+SS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4qcIAAADdAAAADwAAAAAAAAAAAAAA&#10;AAChAgAAZHJzL2Rvd25yZXYueG1sUEsFBgAAAAAEAAQA+QAAAJADAAAAAA==&#10;" strokeweight=".25pt">
                  <v:stroke dashstyle="1 1" endcap="round"/>
                </v:shape>
                <v:shape id="AutoShape 922" o:spid="_x0000_s1086" type="#_x0000_t32" style="position:absolute;left:692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km3sIAAADdAAAADwAAAGRycy9kb3ducmV2LnhtbERPS4vCMBC+L/gfwgje1lRBka5RVlHY&#10;qw8Qb2Mzm5ZtJiXJttVfbxYWvM3H95zlure1aMmHyrGCyTgDQVw4XbFRcD7t3xcgQkTWWDsmBXcK&#10;sF4N3paYa9fxgdpjNCKFcMhRQRljk0sZipIshrFriBP37bzFmKA3UnvsUrit5TTL5tJixamhxIa2&#10;JRU/x1+rwF8O3d2Y3dnR9nE1m4l83PatUqNh//kBIlIfX+J/95dO8xezKfx9k06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km3sIAAADdAAAADwAAAAAAAAAAAAAA&#10;AAChAgAAZHJzL2Rvd25yZXYueG1sUEsFBgAAAAAEAAQA+QAAAJADAAAAAA==&#10;" strokeweight=".25pt">
                  <v:stroke dashstyle="1 1" endcap="round"/>
                </v:shape>
                <v:shape id="AutoShape 923" o:spid="_x0000_s1087" type="#_x0000_t32" style="position:absolute;left:699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WDRcIAAADdAAAADwAAAGRycy9kb3ducmV2LnhtbERPS2sCMRC+F/wPYQRvNatSka1Rqij0&#10;6gPE27iZZpduJksSd1d/fVMo9DYf33OW697WoiUfKscKJuMMBHHhdMVGwfm0f12ACBFZY+2YFDwo&#10;wHo1eFlirl3HB2qP0YgUwiFHBWWMTS5lKEqyGMauIU7cl/MWY4LeSO2xS+G2ltMsm0uLFaeGEhva&#10;llR8H+9Wgb8cuocxu7Oj7fNqNhP5vO1bpUbD/uMdRKQ+/ov/3J86zV+8ze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WDRcIAAADdAAAADwAAAAAAAAAAAAAA&#10;AAChAgAAZHJzL2Rvd25yZXYueG1sUEsFBgAAAAAEAAQA+QAAAJADAAAAAA==&#10;" strokeweight=".25pt">
                  <v:stroke dashstyle="1 1" endcap="round"/>
                </v:shape>
                <v:shape id="AutoShape 924" o:spid="_x0000_s1088" type="#_x0000_t32" style="position:absolute;left:706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QLqMQAAADdAAAADwAAAGRycy9kb3ducmV2LnhtbERPTWsCMRC9F/ofwhS8abZii6xGkRZF&#10;hVJqe/A4bKab6GayJHHd/vumIPQ2j/c582XvGtFRiNazgsdRAYK48tpyreDrcz2cgogJWWPjmRT8&#10;UITl4v5ujqX2V/6g7pBqkUM4lqjApNSWUsbKkMM48i1x5r59cJgyDLXUAa853DVyXBTP0qHl3GCw&#10;pRdD1flwcQpeT3u72r3vJ0d7OYXN27nvDBqlBg/9agYiUZ/+xTf3Vuf506cJ/H2TT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ZAuoxAAAAN0AAAAPAAAAAAAAAAAA&#10;AAAAAKECAABkcnMvZG93bnJldi54bWxQSwUGAAAAAAQABAD5AAAAkgMAAAAA&#10;" strokeweight=".5pt"/>
                <v:shape id="AutoShape 925" o:spid="_x0000_s1089" type="#_x0000_t32" style="position:absolute;left:713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C+qsEAAADdAAAADwAAAGRycy9kb3ducmV2LnhtbERPTYvCMBC9C/6HMII3TV1wka5RVlHw&#10;qiuIt7GZTcs2k5Jk2+qv3wjC3ubxPme57m0tWvKhcqxgNs1AEBdOV2wUnL/2kwWIEJE11o5JwZ0C&#10;rFfDwRJz7To+UnuKRqQQDjkqKGNscilDUZLFMHUNceK+nbcYE/RGao9dCre1fMuyd2mx4tRQYkPb&#10;koqf069V4C/H7m7M7uxo+7iazUw+bvtWqfGo//wAEamP/+KX+6DT/MV8Ds9v0gl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8L6qwQAAAN0AAAAPAAAAAAAAAAAAAAAA&#10;AKECAABkcnMvZG93bnJldi54bWxQSwUGAAAAAAQABAD5AAAAjwMAAAAA&#10;" strokeweight=".25pt">
                  <v:stroke dashstyle="1 1" endcap="round"/>
                </v:shape>
                <v:shape id="AutoShape 926" o:spid="_x0000_s1090" type="#_x0000_t32" style="position:absolute;left:720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Ig3cEAAADdAAAADwAAAGRycy9kb3ducmV2LnhtbERPTYvCMBC9L/gfwgh7W1MXFKlGUVHw&#10;qiuIt7EZ02IzKUm2rf76zcLC3ubxPmex6m0tWvKhcqxgPMpAEBdOV2wUnL/2HzMQISJrrB2TgicF&#10;WC0HbwvMtev4SO0pGpFCOOSooIyxyaUMRUkWw8g1xIm7O28xJuiN1B67FG5r+ZllU2mx4tRQYkPb&#10;korH6dsq8Jdj9zRmd3a0fV3NZixft32r1PuwX89BROrjv/jPfdBp/mwyhd9v0gl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IiDdwQAAAN0AAAAPAAAAAAAAAAAAAAAA&#10;AKECAABkcnMvZG93bnJldi54bWxQSwUGAAAAAAQABAD5AAAAjwMAAAAA&#10;" strokeweight=".25pt">
                  <v:stroke dashstyle="1 1" endcap="round"/>
                </v:shape>
                <v:shape id="AutoShape 927" o:spid="_x0000_s1091" type="#_x0000_t32" style="position:absolute;left:726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6FRsIAAADdAAAADwAAAGRycy9kb3ducmV2LnhtbERPS2sCMRC+F/wPYQRvNatgla1Rqij0&#10;6gPE27iZZpduJksSd1d/fVMo9DYf33OW697WoiUfKscKJuMMBHHhdMVGwfm0f12ACBFZY+2YFDwo&#10;wHo1eFlirl3HB2qP0YgUwiFHBWWMTS5lKEqyGMauIU7cl/MWY4LeSO2xS+G2ltMse5MWK04NJTa0&#10;Lan4Pt6tAn85dA9jdmdH2+fVbCbyedu3So2G/cc7iEh9/Bf/uT91mr+YzeH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6FRsIAAADdAAAADwAAAAAAAAAAAAAA&#10;AAChAgAAZHJzL2Rvd25yZXYueG1sUEsFBgAAAAAEAAQA+QAAAJADAAAAAA==&#10;" strokeweight=".25pt">
                  <v:stroke dashstyle="1 1" endcap="round"/>
                </v:shape>
                <v:shape id="AutoShape 928" o:spid="_x0000_s1092" type="#_x0000_t32" style="position:absolute;left:733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ERNMUAAADdAAAADwAAAGRycy9kb3ducmV2LnhtbESPQWsCMRCF7wX/Qxiht5q10CJbo6go&#10;9KoVpLfpZppd3EyWJN1d/fWdQ6G3Gd6b975Zrkffqp5iagIbmM8KUMRVsA07A+ePw9MCVMrIFtvA&#10;ZOBGCdarycMSSxsGPlJ/yk5JCKcSDdQ5d6XWqarJY5qFjli07xA9Zlmj0zbiIOG+1c9F8ao9NiwN&#10;NXa0q6m6nn68gXg5Djfn9udAu/un2871/evQG/M4HTdvoDKN+d/8d/1uBX/xIrjyjY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ERNMUAAADdAAAADwAAAAAAAAAA&#10;AAAAAAChAgAAZHJzL2Rvd25yZXYueG1sUEsFBgAAAAAEAAQA+QAAAJMDAAAAAA==&#10;" strokeweight=".25pt">
                  <v:stroke dashstyle="1 1" endcap="round"/>
                </v:shape>
                <v:shape id="AutoShape 929" o:spid="_x0000_s1093" type="#_x0000_t32" style="position:absolute;left:740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M+K8IAAADdAAAADwAAAGRycy9kb3ducmV2LnhtbERPTYvCMBC9C/6HMIIX0VTB3VqNooIg&#10;e9u6iMehGdtiMylNWrv/frMgeJvH+5zNrjeV6KhxpWUF81kEgjizuuRcwc/lNI1BOI+ssbJMCn7J&#10;wW47HGww0fbJ39SlPhchhF2CCgrv60RKlxVk0M1sTRy4u20M+gCbXOoGnyHcVHIRRR/SYMmhocCa&#10;jgVlj7Q1Ctrqa3Jpr37e5Yfu8x6v4lt/c0qNR/1+DcJT79/il/usw/x4uYL/b8IJ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M+K8IAAADdAAAADwAAAAAAAAAAAAAA&#10;AAChAgAAZHJzL2Rvd25yZXYueG1sUEsFBgAAAAAEAAQA+QAAAJADAAAAAA==&#10;" strokeweight="1pt"/>
                <v:shape id="AutoShape 930" o:spid="_x0000_s1094" type="#_x0000_t32" style="position:absolute;left:747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vXj8QAAADdAAAADwAAAGRycy9kb3ducmV2LnhtbESPQW/CMAyF75P4D5GRdhspOyDUERAg&#10;kHaFIU3cvMZLqzVOlYS28Ovnw6TdbL3n9z6vNqNvVU8xNYENzGcFKOIq2IadgcvH8WUJKmVki21g&#10;MnCnBJv15GmFpQ0Dn6g/Z6ckhFOJBuqcu1LrVNXkMc1CRyzad4ges6zRaRtxkHDf6teiWGiPDUtD&#10;jR3ta6p+zjdvIH6ehrtzh0ug/ePqdnP9+Dr2xjxPx+0bqExj/jf/Xb9bwV8uhF++kR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69ePxAAAAN0AAAAPAAAAAAAAAAAA&#10;AAAAAKECAABkcnMvZG93bnJldi54bWxQSwUGAAAAAAQABAD5AAAAkgMAAAAA&#10;" strokeweight=".25pt">
                  <v:stroke dashstyle="1 1" endcap="round"/>
                </v:shape>
                <v:shape id="AutoShape 931" o:spid="_x0000_s1095" type="#_x0000_t32" style="position:absolute;left:753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dyFMEAAADdAAAADwAAAGRycy9kb3ducmV2LnhtbERPTYvCMBC9C/6HMMLeNO0eRKpRVlHY&#10;q64g3mab2bRsMylJtq3+eiMseJvH+5zVZrCN6MiH2rGCfJaBIC6drtkoOH8dpgsQISJrbByTghsF&#10;2KzHoxUW2vV8pO4UjUghHApUUMXYFlKGsiKLYeZa4sT9OG8xJuiN1B77FG4b+Z5lc2mx5tRQYUu7&#10;isrf059V4C/H/mbM/uxod7+abS7v34dOqbfJ8LEEEWmIL/G/+1On+Yt5Ds9v0gl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p3IUwQAAAN0AAAAPAAAAAAAAAAAAAAAA&#10;AKECAABkcnMvZG93bnJldi54bWxQSwUGAAAAAAQABAD5AAAAjwMAAAAA&#10;" strokeweight=".25pt">
                  <v:stroke dashstyle="1 1" endcap="round"/>
                </v:shape>
                <v:shape id="AutoShape 932" o:spid="_x0000_s1096" type="#_x0000_t32" style="position:absolute;left:760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XsY8EAAADdAAAADwAAAGRycy9kb3ducmV2LnhtbERPTYvCMBC9L/gfwgje1lQPIl2jqCh4&#10;1RXE22wzpsVmUpLYVn/9ZmHB2zze5yxWva1FSz5UjhVMxhkI4sLpio2C8/f+cw4iRGSNtWNS8KQA&#10;q+XgY4G5dh0fqT1FI1IIhxwVlDE2uZShKMliGLuGOHE35y3GBL2R2mOXwm0tp1k2kxYrTg0lNrQt&#10;qbifHlaBvxy7pzG7s6Pt62o2E/n62bdKjYb9+gtEpD6+xf/ug07z57Mp/H2TT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dexjwQAAAN0AAAAPAAAAAAAAAAAAAAAA&#10;AKECAABkcnMvZG93bnJldi54bWxQSwUGAAAAAAQABAD5AAAAjwMAAAAA&#10;" strokeweight=".25pt">
                  <v:stroke dashstyle="1 1" endcap="round"/>
                </v:shape>
                <v:shape id="AutoShape 933" o:spid="_x0000_s1097" type="#_x0000_t32" style="position:absolute;left:767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lJ+MEAAADdAAAADwAAAGRycy9kb3ducmV2LnhtbERPTYvCMBC9L/gfwgh7W1NXEKlGUVHw&#10;qiuIt7EZ02IzKUm2rf76zcLC3ubxPmex6m0tWvKhcqxgPMpAEBdOV2wUnL/2HzMQISJrrB2TgicF&#10;WC0HbwvMtev4SO0pGpFCOOSooIyxyaUMRUkWw8g1xIm7O28xJuiN1B67FG5r+ZllU2mx4tRQYkPb&#10;korH6dsq8Jdj9zRmd3a0fV3NZixft32r1PuwX89BROrjv/jPfdBp/mw6gd9v0gl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OUn4wQAAAN0AAAAPAAAAAAAAAAAAAAAA&#10;AKECAABkcnMvZG93bnJldi54bWxQSwUGAAAAAAQABAD5AAAAjwMAAAAA&#10;" strokeweight=".25pt">
                  <v:stroke dashstyle="1 1" endcap="round"/>
                </v:shape>
                <v:shape id="AutoShape 934" o:spid="_x0000_s1098" type="#_x0000_t32" style="position:absolute;left:774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jBFcMAAADdAAAADwAAAGRycy9kb3ducmV2LnhtbERPTWsCMRC9F/ofwhS81WxFRFajSIul&#10;ClK0PXgcNtNNdDNZkrhu/30jFLzN433OfNm7RnQUovWs4GVYgCCuvLZcK/j+Wj9PQcSErLHxTAp+&#10;KcJy8fgwx1L7K++pO6Ra5BCOJSowKbWllLEy5DAOfUucuR8fHKYMQy11wGsOd40cFcVEOrScGwy2&#10;9GqoOh8uTsHbaWtXm8/t+Ggvp/C+O/edQaPU4KlfzUAk6tNd/O/+0Hn+dDKG2zf5B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IwRXDAAAA3QAAAA8AAAAAAAAAAAAA&#10;AAAAoQIAAGRycy9kb3ducmV2LnhtbFBLBQYAAAAABAAEAPkAAACRAwAAAAA=&#10;" strokeweight=".5pt"/>
                <v:shape id="AutoShape 935" o:spid="_x0000_s1099" type="#_x0000_t32" style="position:absolute;left:781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x0F8EAAADdAAAADwAAAGRycy9kb3ducmV2LnhtbERPTYvCMBC9L/gfwgh7W1MXFKlGUVHw&#10;qiuIt7EZ02IzKUm2rf76zcLC3ubxPmex6m0tWvKhcqxgPMpAEBdOV2wUnL/2HzMQISJrrB2TgicF&#10;WC0HbwvMtev4SO0pGpFCOOSooIyxyaUMRUkWw8g1xIm7O28xJuiN1B67FG5r+ZllU2mx4tRQYkPb&#10;korH6dsq8Jdj9zRmd3a0fV3NZixft32r1PuwX89BROrjv/jPfdBp/mw6gd9v0gl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nHQXwQAAAN0AAAAPAAAAAAAAAAAAAAAA&#10;AKECAABkcnMvZG93bnJldi54bWxQSwUGAAAAAAQABAD5AAAAjwMAAAAA&#10;" strokeweight=".25pt">
                  <v:stroke dashstyle="1 1" endcap="round"/>
                </v:shape>
                <v:shape id="AutoShape 936" o:spid="_x0000_s1100" type="#_x0000_t32" style="position:absolute;left:787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7qYMEAAADdAAAADwAAAGRycy9kb3ducmV2LnhtbERPTYvCMBC9C/6HMMLeNHUPRapRVlHY&#10;q64g3mab2bRsMylJtq3+eiMseJvH+5zVZrCN6MiH2rGC+SwDQVw6XbNRcP46TBcgQkTW2DgmBTcK&#10;sFmPRysstOv5SN0pGpFCOBSooIqxLaQMZUUWw8y1xIn7cd5iTNAbqT32Kdw28j3Lcmmx5tRQYUu7&#10;isrf059V4C/H/mbM/uxod7+a7Vzevw+dUm+T4WMJItIQX+J/96dO8xd5Ds9v0gl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TupgwQAAAN0AAAAPAAAAAAAAAAAAAAAA&#10;AKECAABkcnMvZG93bnJldi54bWxQSwUGAAAAAAQABAD5AAAAjwMAAAAA&#10;" strokeweight=".25pt">
                  <v:stroke dashstyle="1 1" endcap="round"/>
                </v:shape>
                <v:shape id="AutoShape 937" o:spid="_x0000_s1101" type="#_x0000_t32" style="position:absolute;left:794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JP+8EAAADdAAAADwAAAGRycy9kb3ducmV2LnhtbERPTYvCMBC9C/6HMII3Td2DK12jrKLg&#10;VVcQb2Mzm5ZtJiXJttVfvxGEvc3jfc5y3dtatORD5VjBbJqBIC6crtgoOH/tJwsQISJrrB2TgjsF&#10;WK+GgyXm2nV8pPYUjUghHHJUUMbY5FKGoiSLYeoa4sR9O28xJuiN1B67FG5r+ZZlc2mx4tRQYkPb&#10;koqf069V4C/H7m7M7uxo+7iazUw+bvtWqfGo//wAEamP/+KX+6DT/MX8HZ7fpB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Ak/7wQAAAN0AAAAPAAAAAAAAAAAAAAAA&#10;AKECAABkcnMvZG93bnJldi54bWxQSwUGAAAAAAQABAD5AAAAjwMAAAAA&#10;" strokeweight=".25pt">
                  <v:stroke dashstyle="1 1" endcap="round"/>
                </v:shape>
                <v:shape id="AutoShape 938" o:spid="_x0000_s1102" type="#_x0000_t32" style="position:absolute;left:801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3bicQAAADdAAAADwAAAGRycy9kb3ducmV2LnhtbESPQW/CMAyF75P4D5GRdhspOyDUERAg&#10;kHaFIU3cvMZLqzVOlYS28Ovnw6TdbL3n9z6vNqNvVU8xNYENzGcFKOIq2IadgcvH8WUJKmVki21g&#10;MnCnBJv15GmFpQ0Dn6g/Z6ckhFOJBuqcu1LrVNXkMc1CRyzad4ges6zRaRtxkHDf6teiWGiPDUtD&#10;jR3ta6p+zjdvIH6ehrtzh0ug/ePqdnP9+Dr2xjxPx+0bqExj/jf/Xb9bwV8uBFe+kR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duJxAAAAN0AAAAPAAAAAAAAAAAA&#10;AAAAAKECAABkcnMvZG93bnJldi54bWxQSwUGAAAAAAQABAD5AAAAkgMAAAAA&#10;" strokeweight=".25pt">
                  <v:stroke dashstyle="1 1" endcap="round"/>
                </v:shape>
                <v:shape id="AutoShape 939" o:spid="_x0000_s1103" type="#_x0000_t32" style="position:absolute;left:808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lui8QAAADdAAAADwAAAGRycy9kb3ducmV2LnhtbERPTWsCMRC9C/0PYYTeNGspYlejSEtL&#10;K5RS68HjsBk30c1kSeK6/fdNQfA2j/c5i1XvGtFRiNazgsm4AEFceW25VrD7eR3NQMSErLHxTAp+&#10;KcJqeTdYYKn9hb+p26Za5BCOJSowKbWllLEy5DCOfUucuYMPDlOGoZY64CWHu0Y+FMVUOrScGwy2&#10;9GyoOm3PTsHLcWPXH1+bx709H8Pb56nvDBql7of9eg4iUZ9u4qv7Xef5s+kT/H+TT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CW6LxAAAAN0AAAAPAAAAAAAAAAAA&#10;AAAAAKECAABkcnMvZG93bnJldi54bWxQSwUGAAAAAAQABAD5AAAAkgMAAAAA&#10;" strokeweight=".5pt"/>
                <v:shape id="AutoShape 940" o:spid="_x0000_s1104" type="#_x0000_t32" style="position:absolute;left:815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JBUsUAAADdAAAADwAAAGRycy9kb3ducmV2LnhtbESPQW/CMAyF75P4D5GRdhspO2yoIyBA&#10;IO0KQ0K7eY2XVjROlWRt4dfPh0m72XrP731erkffqp5iagIbmM8KUMRVsA07A+ePw9MCVMrIFtvA&#10;ZOBGCdarycMSSxsGPlJ/yk5JCKcSDdQ5d6XWqarJY5qFjli07xA9Zlmj0zbiIOG+1c9F8aI9NiwN&#10;NXa0q6m6nn68gXg5Djfn9udAu/un2871/evQG/M4HTdvoDKN+d/8d/1uBX/xKvzyjY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JBUsUAAADdAAAADwAAAAAAAAAA&#10;AAAAAAChAgAAZHJzL2Rvd25yZXYueG1sUEsFBgAAAAAEAAQA+QAAAJMDAAAAAA==&#10;" strokeweight=".25pt">
                  <v:stroke dashstyle="1 1" endcap="round"/>
                </v:shape>
                <v:shape id="AutoShape 941" o:spid="_x0000_s1105" type="#_x0000_t32" style="position:absolute;left:821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7kycIAAADdAAAADwAAAGRycy9kb3ducmV2LnhtbERPTWsCMRC9C/6HMEJvml0PrWyN0oqC&#10;V60g3qabaXbpZrIkcXf11zeC0Ns83ucs14NtREc+1I4V5LMMBHHpdM1GwelrN12ACBFZY+OYFNwo&#10;wHo1Hi2x0K7nA3XHaEQK4VCggirGtpAylBVZDDPXEifux3mLMUFvpPbYp3DbyHmWvUqLNaeGClva&#10;VFT+Hq9WgT8f+psx25Ojzf1iPnN5/951Sr1Mho93EJGG+C9+uvc6zV+85fD4Jp0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7kycIAAADdAAAADwAAAAAAAAAAAAAA&#10;AAChAgAAZHJzL2Rvd25yZXYueG1sUEsFBgAAAAAEAAQA+QAAAJADAAAAAA==&#10;" strokeweight=".25pt">
                  <v:stroke dashstyle="1 1" endcap="round"/>
                </v:shape>
                <v:shape id="AutoShape 942" o:spid="_x0000_s1106" type="#_x0000_t32" style="position:absolute;left:828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x6vsIAAADdAAAADwAAAGRycy9kb3ducmV2LnhtbERPS4vCMBC+L/gfwgje1lQPKl2jrKKw&#10;Vx8g3sZmNi3bTEqSbau/3iwseJuP7znLdW9r0ZIPlWMFk3EGgrhwumKj4Hzavy9AhIissXZMCu4U&#10;YL0avC0x167jA7XHaEQK4ZCjgjLGJpcyFCVZDGPXECfu23mLMUFvpPbYpXBby2mWzaTFilNDiQ1t&#10;Syp+jr9Wgb8cursxu7Oj7eNqNhP5uO1bpUbD/vMDRKQ+vsT/7i+d5i/mU/j7Jp0gV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x6vsIAAADdAAAADwAAAAAAAAAAAAAA&#10;AAChAgAAZHJzL2Rvd25yZXYueG1sUEsFBgAAAAAEAAQA+QAAAJADAAAAAA==&#10;" strokeweight=".25pt">
                  <v:stroke dashstyle="1 1" endcap="round"/>
                </v:shape>
                <v:shape id="AutoShape 943" o:spid="_x0000_s1107" type="#_x0000_t32" style="position:absolute;left:835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DfJcIAAADdAAAADwAAAGRycy9kb3ducmV2LnhtbERPS2sCMRC+F/wPYQRvNatCla1Rqij0&#10;6gPE27iZZpduJksSd1d/fVMo9DYf33OW697WoiUfKscKJuMMBHHhdMVGwfm0f12ACBFZY+2YFDwo&#10;wHo1eFlirl3HB2qP0YgUwiFHBWWMTS5lKEqyGMauIU7cl/MWY4LeSO2xS+G2ltMse5MWK04NJTa0&#10;Lan4Pt6tAn85dA9jdmdH2+fVbCbyedu3So2G/cc7iEh9/Bf/uT91mr+Yz+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DfJcIAAADdAAAADwAAAAAAAAAAAAAA&#10;AAChAgAAZHJzL2Rvd25yZXYueG1sUEsFBgAAAAAEAAQA+QAAAJADAAAAAA==&#10;" strokeweight=".25pt">
                  <v:stroke dashstyle="1 1" endcap="round"/>
                </v:shape>
                <v:shape id="AutoShape 944" o:spid="_x0000_s1108" type="#_x0000_t32" style="position:absolute;left:842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FXyMQAAADdAAAADwAAAGRycy9kb3ducmV2LnhtbERPTWsCMRC9F/ofwhS8abYiraxGkRZF&#10;hVJqe/A4bKab6GayJHHd/vumIPQ2j/c582XvGtFRiNazgsdRAYK48tpyreDrcz2cgogJWWPjmRT8&#10;UITl4v5ujqX2V/6g7pBqkUM4lqjApNSWUsbKkMM48i1x5r59cJgyDLXUAa853DVyXBRP0qHl3GCw&#10;pRdD1flwcQpeT3u72r3vJ0d7OYXN27nvDBqlBg/9agYiUZ/+xTf3Vuf50+cJ/H2TT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0VfIxAAAAN0AAAAPAAAAAAAAAAAA&#10;AAAAAKECAABkcnMvZG93bnJldi54bWxQSwUGAAAAAAQABAD5AAAAkgMAAAAA&#10;" strokeweight=".5pt"/>
                <v:shape id="AutoShape 945" o:spid="_x0000_s1109" type="#_x0000_t32" style="position:absolute;left:849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XiysIAAADdAAAADwAAAGRycy9kb3ducmV2LnhtbERPS2sCMRC+F/wPYQRvNatgla1Rqij0&#10;6gPE27iZZpduJksSd1d/fVMo9DYf33OW697WoiUfKscKJuMMBHHhdMVGwfm0f12ACBFZY+2YFDwo&#10;wHo1eFlirl3HB2qP0YgUwiFHBWWMTS5lKEqyGMauIU7cl/MWY4LeSO2xS+G2ltMse5MWK04NJTa0&#10;Lan4Pt6tAn85dA9jdmdH2+fVbCbyedu3So2G/cc7iEh9/Bf/uT91mr+Yz+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XiysIAAADdAAAADwAAAAAAAAAAAAAA&#10;AAChAgAAZHJzL2Rvd25yZXYueG1sUEsFBgAAAAAEAAQA+QAAAJADAAAAAA==&#10;" strokeweight=".25pt">
                  <v:stroke dashstyle="1 1" endcap="round"/>
                </v:shape>
                <v:shape id="AutoShape 946" o:spid="_x0000_s1110" type="#_x0000_t32" style="position:absolute;left:855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8vcEAAADdAAAADwAAAGRycy9kb3ducmV2LnhtbERPTYvCMBC9C/6HMII3Td2DK12jrKLg&#10;VVcQb2Mzm5ZtJiXJttVfvxGEvc3jfc5y3dtatORD5VjBbJqBIC6crtgoOH/tJwsQISJrrB2TgjsF&#10;WK+GgyXm2nV8pPYUjUghHHJUUMbY5FKGoiSLYeoa4sR9O28xJuiN1B67FG5r+ZZlc2mx4tRQYkPb&#10;koqf069V4C/H7m7M7uxo+7iazUw+bvtWqfGo//wAEamP/+KX+6DT/MX7HJ7fpB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l3y9wQAAAN0AAAAPAAAAAAAAAAAAAAAA&#10;AKECAABkcnMvZG93bnJldi54bWxQSwUGAAAAAAQABAD5AAAAjwMAAAAA&#10;" strokeweight=".25pt">
                  <v:stroke dashstyle="1 1" endcap="round"/>
                </v:shape>
                <v:shape id="AutoShape 947" o:spid="_x0000_s1111" type="#_x0000_t32" style="position:absolute;left:862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vZJsEAAADdAAAADwAAAGRycy9kb3ducmV2LnhtbERPTYvCMBC9L/gfwgh7W1P3oFKNoqLg&#10;VVcQb2MzpsVmUpJsW/31m4WFvc3jfc5i1dtatORD5VjBeJSBIC6crtgoOH/tP2YgQkTWWDsmBU8K&#10;sFoO3haYa9fxkdpTNCKFcMhRQRljk0sZipIshpFriBN3d95iTNAbqT12KdzW8jPLJtJixamhxIa2&#10;JRWP07dV4C/H7mnM7uxo+7qazVi+bvtWqfdhv56DiNTHf/Gf+6DT/Nl0Cr/fpBP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29kmwQAAAN0AAAAPAAAAAAAAAAAAAAAA&#10;AKECAABkcnMvZG93bnJldi54bWxQSwUGAAAAAAQABAD5AAAAjwMAAAAA&#10;" strokeweight=".25pt">
                  <v:stroke dashstyle="1 1" endcap="round"/>
                </v:shape>
                <v:shape id="AutoShape 948" o:spid="_x0000_s1112" type="#_x0000_t32" style="position:absolute;left:869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RNVMUAAADdAAAADwAAAGRycy9kb3ducmV2LnhtbESPQW/CMAyF75P4D5GRdhspO2yoIyBA&#10;IO0KQ0K7eY2XVjROlWRt4dfPh0m72XrP731erkffqp5iagIbmM8KUMRVsA07A+ePw9MCVMrIFtvA&#10;ZOBGCdarycMSSxsGPlJ/yk5JCKcSDdQ5d6XWqarJY5qFjli07xA9Zlmj0zbiIOG+1c9F8aI9NiwN&#10;NXa0q6m6nn68gXg5Djfn9udAu/un2871/evQG/M4HTdvoDKN+d/8d/1uBX/xKrjyjY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RNVMUAAADdAAAADwAAAAAAAAAA&#10;AAAAAAChAgAAZHJzL2Rvd25yZXYueG1sUEsFBgAAAAAEAAQA+QAAAJMDAAAAAA==&#10;" strokeweight=".25pt">
                  <v:stroke dashstyle="1 1" endcap="round"/>
                </v:shape>
                <v:shape id="AutoShape 949" o:spid="_x0000_s1113" type="#_x0000_t32" style="position:absolute;left:876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4VsQAAADdAAAADwAAAGRycy9kb3ducmV2LnhtbERPTWsCMRC9F/wPYYTeatYirV2NIhZL&#10;K5RS68HjsBk30c1kSeK6/fdNodDbPN7nzJe9a0RHIVrPCsajAgRx5bXlWsH+a3M3BRETssbGMyn4&#10;pgjLxeBmjqX2V/6kbpdqkUM4lqjApNSWUsbKkMM48i1x5o4+OEwZhlrqgNcc7hp5XxQP0qHl3GCw&#10;pbWh6ry7OAXPp61dvX1sJwd7OYWX93PfGTRK3Q771QxEoj79i//crzrPnz4+we83+QS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0PhWxAAAAN0AAAAPAAAAAAAAAAAA&#10;AAAAAKECAABkcnMvZG93bnJldi54bWxQSwUGAAAAAAQABAD5AAAAkgMAAAAA&#10;" strokeweight=".5pt"/>
                <v:shape id="AutoShape 950" o:spid="_x0000_s1114" type="#_x0000_t32" style="position:absolute;left:882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cxdcUAAADdAAAADwAAAGRycy9kb3ducmV2LnhtbESPQWvDMAyF74P+B6PCbqvTHUbI6pa2&#10;tLBru8LYTYs1JzSWg+0laX/9dBjsJvGe3vu02ky+UwPF1AY2sFwUoIjrYFt2Bi7vx6cSVMrIFrvA&#10;ZOBGCTbr2cMKKxtGPtFwzk5JCKcKDTQ595XWqW7IY1qEnli07xA9Zlmj0zbiKOG+089F8aI9tiwN&#10;Dfa0b6i+nn+8gfhxGm/OHS6B9vdPt1vq+9dxMOZxPm1fQWWa8r/57/rNCn5ZCr98Iy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OcxdcUAAADdAAAADwAAAAAAAAAA&#10;AAAAAAChAgAAZHJzL2Rvd25yZXYueG1sUEsFBgAAAAAEAAQA+QAAAJMDAAAAAA==&#10;" strokeweight=".25pt">
                  <v:stroke dashstyle="1 1" endcap="round"/>
                </v:shape>
                <v:shape id="AutoShape 951" o:spid="_x0000_s1115" type="#_x0000_t32" style="position:absolute;left:889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uU7sIAAADdAAAADwAAAGRycy9kb3ducmV2LnhtbERPS2vCQBC+C/6HZYTedJMeSkhdRaVC&#10;rz6geJtmx00wOxt2t0n013cLQm/z8T1nuR5tK3ryoXGsIF9kIIgrpxs2Cs6n/bwAESKyxtYxKbhT&#10;gPVqOlliqd3AB+qP0YgUwqFEBXWMXSllqGqyGBauI07c1XmLMUFvpPY4pHDbytcse5MWG04NNXa0&#10;q6m6HX+sAv91GO7GfJwd7R4Xs83l43vfK/UyGzfvICKN8V/8dH/qNL8ocvj7Jp0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uU7sIAAADdAAAADwAAAAAAAAAAAAAA&#10;AAChAgAAZHJzL2Rvd25yZXYueG1sUEsFBgAAAAAEAAQA+QAAAJADAAAAAA==&#10;" strokeweight=".25pt">
                  <v:stroke dashstyle="1 1" endcap="round"/>
                </v:shape>
                <v:shape id="AutoShape 952" o:spid="_x0000_s1116" type="#_x0000_t32" style="position:absolute;left:896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kKmcEAAADdAAAADwAAAGRycy9kb3ducmV2LnhtbERPTYvCMBC9C/6HMII3TfUgpRplFYW9&#10;6gribbaZTcs2k5Jk2+qv3ywseJvH+5zNbrCN6MiH2rGCxTwDQVw6XbNRcP04zXIQISJrbByTggcF&#10;2G3How0W2vV8pu4SjUghHApUUMXYFlKGsiKLYe5a4sR9OW8xJuiN1B77FG4bucyylbRYc2qosKVD&#10;ReX35ccq8Ldz/zDmeHV0eN7NfiGfn6dOqelkeFuDiDTEl/jf/a7T/Dxfwt836QS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eQqZwQAAAN0AAAAPAAAAAAAAAAAAAAAA&#10;AKECAABkcnMvZG93bnJldi54bWxQSwUGAAAAAAQABAD5AAAAjwMAAAAA&#10;" strokeweight=".25pt">
                  <v:stroke dashstyle="1 1" endcap="round"/>
                </v:shape>
                <v:shape id="AutoShape 953" o:spid="_x0000_s1117" type="#_x0000_t32" style="position:absolute;left:903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WvAsIAAADdAAAADwAAAGRycy9kb3ducmV2LnhtbERPS2sCMRC+F/wPYQRvNatCWVajtKLQ&#10;qw8Qb+Nmml26mSxJurv665tCwdt8fM9ZbQbbiI58qB0rmE0zEMSl0zUbBefT/jUHESKyxsYxKbhT&#10;gM169LLCQrueD9QdoxEphEOBCqoY20LKUFZkMUxdS5y4L+ctxgS9kdpjn8JtI+dZ9iYt1pwaKmxp&#10;W1H5ffyxCvzl0N+N2Z0dbR9X8zGTj9u+U2oyHt6XICIN8Sn+d3/qND/PF/D3TTpB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WvAsIAAADdAAAADwAAAAAAAAAAAAAA&#10;AAChAgAAZHJzL2Rvd25yZXYueG1sUEsFBgAAAAAEAAQA+QAAAJADAAAAAA==&#10;" strokeweight=".25pt">
                  <v:stroke dashstyle="1 1" endcap="round"/>
                </v:shape>
                <v:shape id="AutoShape 954" o:spid="_x0000_s1118" type="#_x0000_t32" style="position:absolute;left:910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Qn78MAAADdAAAADwAAAGRycy9kb3ducmV2LnhtbERP30vDMBB+F/wfwgm+uVQZUurSMhRF&#10;BzKsPvh4NGeTrbmUJOvqf2+Ewd7u4/t5q2Z2g5goROtZwe2iAEHceW25V/D1+XxTgogJWePgmRT8&#10;UoSmvrxYYaX9kT9oalMvcgjHChWYlMZKytgZchgXfiTO3I8PDlOGoZc64DGHu0HeFcW9dGg5Nxgc&#10;6dFQt28PTsHTbmPXb9vN8tseduHlfT9PBo1S11fz+gFEojmdxSf3q87zy3IJ/9/kE2T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EJ+/DAAAA3QAAAA8AAAAAAAAAAAAA&#10;AAAAoQIAAGRycy9kb3ducmV2LnhtbFBLBQYAAAAABAAEAPkAAACRAwAAAAA=&#10;" strokeweight=".5pt"/>
                <v:shape id="AutoShape 955" o:spid="_x0000_s1119" type="#_x0000_t32" style="position:absolute;left:4019;top:71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3T0sQAAADdAAAADwAAAGRycy9kb3ducmV2LnhtbERPTWsCMRC9C/6HMEJvmlWoLFujVMFS&#10;9CDVUuxtupluliaTZZPV7b9vhIK3ebzPWax6Z8WF2lB7VjCdZCCIS69rrhS8n7bjHESIyBqtZ1Lw&#10;SwFWy+FggYX2V36jyzFWIoVwKFCBibEppAylIYdh4hvixH371mFMsK2kbvGawp2VsyybS4c1pwaD&#10;DW0MlT/HzinIvw6f3UvHZm/X090H77br89kq9TDqn59AROrjXfzvftVpfp4/wu2bdIJ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TdPSxAAAAN0AAAAPAAAAAAAAAAAA&#10;AAAAAKECAABkcnMvZG93bnJldi54bWxQSwUGAAAAAAQABAD5AAAAkgMAAAAA&#10;" strokeweight=".5pt"/>
                <v:shape id="AutoShape 956" o:spid="_x0000_s1120" type="#_x0000_t32" style="position:absolute;left:4019;top:77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jIMAAAADdAAAADwAAAGRycy9kb3ducmV2LnhtbERPS4vCMBC+C/6HMII3m66HUrpGEZdd&#10;xFt9nYdmTMs2k9pE7f77jSB4m4/vOYvVYFtxp943jhV8JCkI4srpho2C4+F7loPwAVlj65gU/JGH&#10;1XI8WmCh3YNLuu+DETGEfYEK6hC6Qkpf1WTRJ64jjtzF9RZDhL2RusdHDLetnKdpJi02HBtq7GhT&#10;U/W7v1kFeZmZ41yXkn84+zpfTjtztVelppNh/Qki0BDe4pd7q+P8PM/g+U08QS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qFoyDAAAAA3QAAAA8AAAAAAAAAAAAAAAAA&#10;oQIAAGRycy9kb3ducmV2LnhtbFBLBQYAAAAABAAEAPkAAACOAwAAAAA=&#10;" strokeweight=".25pt">
                  <v:stroke dashstyle="1 1" endcap="round"/>
                </v:shape>
                <v:shape id="AutoShape 957" o:spid="_x0000_s1121" type="#_x0000_t32" style="position:absolute;left:4019;top:84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kGu8IAAADdAAAADwAAAGRycy9kb3ducmV2LnhtbERPTWvCQBC9C/0PyxR6Mxs9xJC6ilha&#10;Sm+xsechO+4Gs7Mxu9X037uFQm/zeJ+z3k6uF1caQ+dZwSLLQRC3XndsFDSfr/MSRIjIGnvPpOCH&#10;Amw3D7M1VtrfuKbrIRqRQjhUqMDGOFRShtaSw5D5gThxJz86jAmORuoRbync9XKZ54V02HFqsDjQ&#10;3lJ7Pnw7BWVdmGapa8lvXLx8nY4f5uIuSj09TrtnEJGm+C/+c7/rNL8sV/D7TTpB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kGu8IAAADdAAAADwAAAAAAAAAAAAAA&#10;AAChAgAAZHJzL2Rvd25yZXYueG1sUEsFBgAAAAAEAAQA+QAAAJADAAAAAA==&#10;" strokeweight=".25pt">
                  <v:stroke dashstyle="1 1" endcap="round"/>
                </v:shape>
                <v:shape id="AutoShape 958" o:spid="_x0000_s1122" type="#_x0000_t32" style="position:absolute;left:4019;top:90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aSycQAAADdAAAADwAAAGRycy9kb3ducmV2LnhtbESPQWvDMAyF74X9B6NBb62zHkLI6oay&#10;sTF2S9fuLGLVCY3lJPba9N9Ph8FuEu/pvU/bava9utIUu8AGntYZKOIm2I6dgePX26oAFROyxT4w&#10;GbhThGr3sNhiacONa7oeklMSwrFEA21KQ6l1bFryGNdhIBbtHCaPSdbJaTvhTcJ9rzdZlmuPHUtD&#10;iwO9tNRcDj/eQFHn7rixteZ3zl+/z6dPN/rRmOXjvH8GlWhO/+a/6w8r+EUhuPKNjKB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VpLJxAAAAN0AAAAPAAAAAAAAAAAA&#10;AAAAAKECAABkcnMvZG93bnJldi54bWxQSwUGAAAAAAQABAD5AAAAkgMAAAAA&#10;" strokeweight=".25pt">
                  <v:stroke dashstyle="1 1" endcap="round"/>
                </v:shape>
                <v:shape id="AutoShape 959" o:spid="_x0000_s1123" type="#_x0000_t32" style="position:absolute;left:4019;top:97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o3UsIAAADdAAAADwAAAGRycy9kb3ducmV2LnhtbERPTWvCQBC9F/oflin01mz0EGLqKmJp&#10;Kb1FY89DdtwNZmdjdqvpv3eFQm/zeJ+zXE+uFxcaQ+dZwSzLQRC3XndsFDT795cSRIjIGnvPpOCX&#10;AqxXjw9LrLS/ck2XXTQihXCoUIGNcaikDK0lhyHzA3Hijn50GBMcjdQjXlO46+U8zwvpsOPUYHGg&#10;raX2tPtxCsq6MM1c15I/uHj7Ph6+zNmdlXp+mjavICJN8V/85/7UaX5ZLuD+TTpB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o3UsIAAADdAAAADwAAAAAAAAAAAAAA&#10;AAChAgAAZHJzL2Rvd25yZXYueG1sUEsFBgAAAAAEAAQA+QAAAJADAAAAAA==&#10;" strokeweight=".25pt">
                  <v:stroke dashstyle="1 1" endcap="round"/>
                </v:shape>
                <v:shape id="AutoShape 960" o:spid="_x0000_s1124" type="#_x0000_t32" style="position:absolute;left:4019;top:104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ml8cAAADdAAAADwAAAGRycy9kb3ducmV2LnhtbESPQU/DMAyF70j7D5EncWPpOKBSlk1s&#10;0hAaB8RAaNxMY5pqiVM16Vb+PT4g7WbrPb/3ebEag1cn6lMb2cB8VoAirqNtuTHw8b69KUGljGzR&#10;RyYDv5RgtZxcLbCy8cxvdNrnRkkIpwoNuJy7SutUOwqYZrEjFu0n9gGzrH2jbY9nCQ9e3xbFnQ7Y&#10;sjQ47GjjqD7uh2Cg/H79Gp4Gdi9+Pd998m67Phy8MdfT8fEBVKYxX8z/189W8Mt74ZdvZAS9/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4+aXxwAAAN0AAAAPAAAAAAAA&#10;AAAAAAAAAKECAABkcnMvZG93bnJldi54bWxQSwUGAAAAAAQABAD5AAAAlQMAAAAA&#10;" strokeweight=".5pt"/>
                <v:shape id="AutoShape 961" o:spid="_x0000_s1125" type="#_x0000_t32" style="position:absolute;left:4019;top:110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WticIAAADdAAAADwAAAGRycy9kb3ducmV2LnhtbERPPWvDMBDdC/kP4gLZajkZjOtGCaUh&#10;JWSz63Y+rItsap0cS42df18VCt3u8T5vu59tL240+s6xgnWSgiBunO7YKKjfj485CB+QNfaOScGd&#10;POx3i4ctFtpNXNKtCkbEEPYFKmhDGAopfdOSRZ+4gThyFzdaDBGORuoRpxhue7lJ00xa7Dg2tDjQ&#10;a0vNV/VtFeRlZuqNLiW/cXb4vHyczdVelVot55dnEIHm8C/+c590nJ8/reH3m3iC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LWticIAAADdAAAADwAAAAAAAAAAAAAA&#10;AAChAgAAZHJzL2Rvd25yZXYueG1sUEsFBgAAAAAEAAQA+QAAAJADAAAAAA==&#10;" strokeweight=".25pt">
                  <v:stroke dashstyle="1 1" endcap="round"/>
                </v:shape>
                <v:shape id="AutoShape 962" o:spid="_x0000_s1126" type="#_x0000_t32" style="position:absolute;left:4019;top:117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cz/sEAAADdAAAADwAAAGRycy9kb3ducmV2LnhtbERPTYvCMBC9L/gfwgje1tQeSrcaRRQX&#10;8VZXPQ/NmBabSW2yWv/9ZmFhb/N4n7NYDbYVD+p941jBbJqAIK6cbtgoOH3t3nMQPiBrbB2Tghd5&#10;WC1HbwsstHtySY9jMCKGsC9QQR1CV0jpq5os+qnriCN3db3FEGFvpO7xGcNtK9MkyaTFhmNDjR1t&#10;aqpux2+rIC8zc0p1KfmTs+3lej6Yu70rNRkP6zmIQEP4F/+59zrOzz9S+P0mniC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ZzP+wQAAAN0AAAAPAAAAAAAAAAAAAAAA&#10;AKECAABkcnMvZG93bnJldi54bWxQSwUGAAAAAAQABAD5AAAAjwMAAAAA&#10;" strokeweight=".25pt">
                  <v:stroke dashstyle="1 1" endcap="round"/>
                </v:shape>
                <v:shape id="AutoShape 963" o:spid="_x0000_s1127" type="#_x0000_t32" style="position:absolute;left:4019;top:123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uWZcEAAADdAAAADwAAAGRycy9kb3ducmV2LnhtbERPTYvCMBC9C/6HMMLeNF2F0u0aZVGU&#10;xVtd9Tw0Y1q2mdQmavffbwTB2zze58yXvW3EjTpfO1bwPklAEJdO12wUHH424wyED8gaG8ek4I88&#10;LBfDwRxz7e5c0G0fjIgh7HNUUIXQ5lL6siKLfuJa4sidXWcxRNgZqTu8x3DbyGmSpNJizbGhwpZW&#10;FZW/+6tVkBWpOUx1IXnL6fp0Pu7MxV6Uehv1X58gAvXhJX66v3Wcn33M4PFNPEE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K5ZlwQAAAN0AAAAPAAAAAAAAAAAAAAAA&#10;AKECAABkcnMvZG93bnJldi54bWxQSwUGAAAAAAQABAD5AAAAjwMAAAAA&#10;" strokeweight=".25pt">
                  <v:stroke dashstyle="1 1" endcap="round"/>
                </v:shape>
                <v:shape id="AutoShape 964" o:spid="_x0000_s1128" type="#_x0000_t32" style="position:absolute;left:4019;top:130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IOEcEAAADdAAAADwAAAGRycy9kb3ducmV2LnhtbERPTYvCMBC9C/6HMMLeNF2R0u0aZVGU&#10;xVtd9Tw0Y1q2mdQmavffbwTB2zze58yXvW3EjTpfO1bwPklAEJdO12wUHH424wyED8gaG8ek4I88&#10;LBfDwRxz7e5c0G0fjIgh7HNUUIXQ5lL6siKLfuJa4sidXWcxRNgZqTu8x3DbyGmSpNJizbGhwpZW&#10;FZW/+6tVkBWpOUx1IXnL6fp0Pu7MxV6Uehv1X58gAvXhJX66v3Wcn33M4PFNPEE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wg4RwQAAAN0AAAAPAAAAAAAAAAAAAAAA&#10;AKECAABkcnMvZG93bnJldi54bWxQSwUGAAAAAAQABAD5AAAAjwMAAAAA&#10;" strokeweight=".25pt">
                  <v:stroke dashstyle="1 1" endcap="round"/>
                </v:shape>
                <v:shape id="AutoShape 965" o:spid="_x0000_s1129" type="#_x0000_t32" style="position:absolute;left:4019;top:136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RFD8UAAADdAAAADwAAAGRycy9kb3ducmV2LnhtbERPTWsCMRC9F/ofwhR6q1mFynY1Si0o&#10;Yg+iLWJv0810szSZLJusbv+9EYTe5vE+ZzrvnRUnakPtWcFwkIEgLr2uuVLw+bF8ykGEiKzReiYF&#10;fxRgPru/m2Kh/Zl3dNrHSqQQDgUqMDE2hZShNOQwDHxDnLgf3zqMCbaV1C2eU7izcpRlY+mw5tRg&#10;sKE3Q+XvvnMK8u/tV7fq2LzbxXBz4M1ycTxapR4f+tcJiEh9/Bff3Gud5ucvz3D9Jp0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5RFD8UAAADdAAAADwAAAAAAAAAA&#10;AAAAAAChAgAAZHJzL2Rvd25yZXYueG1sUEsFBgAAAAAEAAQA+QAAAJMDAAAAAA==&#10;" strokeweight=".5pt"/>
                <v:shape id="AutoShape 966" o:spid="_x0000_s1130" type="#_x0000_t32" style="position:absolute;left:4019;top:143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w1/cIAAADdAAAADwAAAGRycy9kb3ducmV2LnhtbERPyWrDMBC9F/oPYgq9NXJ9MI4bJZSW&#10;hpKbs/Q8WBPZ1BrZlmI7fx8FCr3N462z2sy2FSMNvnGs4HWRgCCunG7YKDgevl5yED4ga2wdk4Ir&#10;edisHx9WWGg3cUnjPhgRQ9gXqKAOoSuk9FVNFv3CdcSRO7vBYohwMFIPOMVw28o0STJpseHYUGNH&#10;HzVVv/uLVZCXmTmmupS85ezz53zamd72Sj0/ze9vIALN4V/85/7WcX6+zOD+TTxBr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1w1/cIAAADdAAAADwAAAAAAAAAAAAAA&#10;AAChAgAAZHJzL2Rvd25yZXYueG1sUEsFBgAAAAAEAAQA+QAAAJADAAAAAA==&#10;" strokeweight=".25pt">
                  <v:stroke dashstyle="1 1" endcap="round"/>
                </v:shape>
                <v:shape id="AutoShape 967" o:spid="_x0000_s1131" type="#_x0000_t32" style="position:absolute;left:4019;top:1500;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CQZsEAAADdAAAADwAAAGRycy9kb3ducmV2LnhtbERPTWvCQBC9F/oflin0Vjd6iDG6irRY&#10;pLdo2vOQHTfB7GzMrhr/fVcQvM3jfc5iNdhWXKj3jWMF41ECgrhyumGjoNxvPjIQPiBrbB2Tght5&#10;WC1fXxaYa3flgi67YEQMYZ+jgjqELpfSVzVZ9CPXEUfu4HqLIcLeSN3jNYbbVk6SJJUWG44NNXb0&#10;WVN13J2tgqxITTnRheRvTr/+Dr8/5mRPSr2/Des5iEBDeIof7q2O87PZFO7fxB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EJBmwQAAAN0AAAAPAAAAAAAAAAAAAAAA&#10;AKECAABkcnMvZG93bnJldi54bWxQSwUGAAAAAAQABAD5AAAAjwMAAAAA&#10;" strokeweight=".25pt">
                  <v:stroke dashstyle="1 1" endcap="round"/>
                </v:shape>
                <v:shape id="AutoShape 968" o:spid="_x0000_s1132" type="#_x0000_t32" style="position:absolute;left:4019;top:156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8EFMQAAADdAAAADwAAAGRycy9kb3ducmV2LnhtbESPQW/CMAyF75P2HyJP4jbScai6joAQ&#10;E9PErazb2WpMWq1xShOg/Ht8mLSbrff83uflevK9utAYu8AGXuYZKOIm2I6dgfpr91yAignZYh+Y&#10;DNwownr1+LDE0oYrV3Q5JKckhGOJBtqUhlLr2LTkMc7DQCzaMYwek6yj03bEq4T7Xi+yLNceO5aG&#10;FgfattT8Hs7eQFHlrl7YSvMH5+8/x++9O/mTMbOnafMGKtGU/s1/159W8ItXwZVvZAS9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jwQUxAAAAN0AAAAPAAAAAAAAAAAA&#10;AAAAAKECAABkcnMvZG93bnJldi54bWxQSwUGAAAAAAQABAD5AAAAkgMAAAAA&#10;" strokeweight=".25pt">
                  <v:stroke dashstyle="1 1" endcap="round"/>
                </v:shape>
                <v:shape id="AutoShape 969" o:spid="_x0000_s1133" type="#_x0000_t32" style="position:absolute;left:4019;top:163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Ohj8IAAADdAAAADwAAAGRycy9kb3ducmV2LnhtbERPPWvDMBDdC/kP4gLdGjkejONGCaWh&#10;IWRzmnY+rItsap1sS7Xdfx8VCt3u8T5vu59tK0YafONYwXqVgCCunG7YKLi+vz3lIHxA1tg6JgU/&#10;5GG/WzxssdBu4pLGSzAihrAvUEEdQldI6auaLPqV64gjd3ODxRDhYKQecIrhtpVpkmTSYsOxocaO&#10;Xmuqvi7fVkFeZuaa6lLykbPD5+3jbHrbK/W4nF+eQQSaw7/4z33ScX6+2cDvN/EE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Ohj8IAAADdAAAADwAAAAAAAAAAAAAA&#10;AAChAgAAZHJzL2Rvd25yZXYueG1sUEsFBgAAAAAEAAQA+QAAAJADAAAAAA==&#10;" strokeweight=".25pt">
                  <v:stroke dashstyle="1 1" endcap="round"/>
                </v:shape>
                <v:shape id="AutoShape 970" o:spid="_x0000_s1134" type="#_x0000_t32" style="position:absolute;left:4019;top:169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h8jccAAADdAAAADwAAAGRycy9kb3ducmV2LnhtbESPQU8CMRCF7yb8h2ZMvEkXDwZXChES&#10;jMGDEYiB27Adtxvb6WbbhfXfOwcTbjN5b977ZrYYgldn6lIT2cBkXIAirqJtuDaw363vp6BSRrbo&#10;I5OBX0qwmI9uZljaeOFPOm9zrSSEU4kGXM5tqXWqHAVM49gSi/Ydu4BZ1q7WtsOLhAevH4riUQds&#10;WBoctrRyVP1s+2Bgevo49q89u3e/nGy+eLNeHg7emLvb4eUZVKYhX83/129W8J8K4ZdvZAQ9/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CHyNxwAAAN0AAAAPAAAAAAAA&#10;AAAAAAAAAKECAABkcnMvZG93bnJldi54bWxQSwUGAAAAAAQABAD5AAAAlQMAAAAA&#10;" strokeweight=".5pt"/>
                <v:shape id="AutoShape 971" o:spid="_x0000_s1135" type="#_x0000_t32" style="position:absolute;left:4019;top:176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43k8IAAADdAAAADwAAAGRycy9kb3ducmV2LnhtbERPTWvCQBC9C/6HZYTedKOHkEZXEcVS&#10;ektqex6y4yaYnY3ZbZL++26h0Ns83ufsDpNtxUC9bxwrWK8SEMSV0w0bBdf3yzID4QOyxtYxKfgm&#10;D4f9fLbDXLuRCxrKYEQMYZ+jgjqELpfSVzVZ9CvXEUfu5nqLIcLeSN3jGMNtKzdJkkqLDceGGjs6&#10;1VTdyy+rICtSc93oQvILp+fP28ebediHUk+L6bgFEWgK/+I/96uO85+TNfx+E0+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43k8IAAADdAAAADwAAAAAAAAAAAAAA&#10;AAChAgAAZHJzL2Rvd25yZXYueG1sUEsFBgAAAAAEAAQA+QAAAJADAAAAAA==&#10;" strokeweight=".25pt">
                  <v:stroke dashstyle="1 1" endcap="round"/>
                </v:shape>
                <v:shape id="AutoShape 972" o:spid="_x0000_s1136" type="#_x0000_t32" style="position:absolute;left:4019;top:182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yp5MAAAADdAAAADwAAAGRycy9kb3ducmV2LnhtbERPTYvCMBC9C/6HMII3TbeH4lajLCuK&#10;eKurnodmTMs2k9pErf9+syB4m8f7nMWqt424U+drxwo+pgkI4tLpmo2C489mMgPhA7LGxjEpeJKH&#10;1XI4WGCu3YMLuh+CETGEfY4KqhDaXEpfVmTRT11LHLmL6yyGCDsjdYePGG4bmSZJJi3WHBsqbOm7&#10;ovL3cLMKZkVmjqkuJG85W58vp7252qtS41H/NQcRqA9v8cu903H+Z5LC/zfxBLn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6MqeTAAAAA3QAAAA8AAAAAAAAAAAAAAAAA&#10;oQIAAGRycy9kb3ducmV2LnhtbFBLBQYAAAAABAAEAPkAAACOAwAAAAA=&#10;" strokeweight=".25pt">
                  <v:stroke dashstyle="1 1" endcap="round"/>
                </v:shape>
                <v:shape id="AutoShape 973" o:spid="_x0000_s1137" type="#_x0000_t32" style="position:absolute;left:4019;top:189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AMf8AAAADdAAAADwAAAGRycy9kb3ducmV2LnhtbERPTYvCMBC9C/sfwix403QVilajLLso&#10;4q3q7nloxrTYTGoTtf57Iwje5vE+Z77sbC2u1PrKsYKvYQKCuHC6YqPgsF8NJiB8QNZYOyYFd/Kw&#10;XHz05phpd+OcrrtgRAxhn6GCMoQmk9IXJVn0Q9cQR+7oWoshwtZI3eIthttajpIklRYrjg0lNvRT&#10;UnHaXayCSZ6aw0jnktec/v4f/7bmbM9K9T+77xmIQF14i1/ujY7zp8kYnt/EE+T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HADH/AAAAA3QAAAA8AAAAAAAAAAAAAAAAA&#10;oQIAAGRycy9kb3ducmV2LnhtbFBLBQYAAAAABAAEAPkAAACOAwAAAAA=&#10;" strokeweight=".25pt">
                  <v:stroke dashstyle="1 1" endcap="round"/>
                </v:shape>
                <v:shape id="AutoShape 974" o:spid="_x0000_s1138" type="#_x0000_t32" style="position:absolute;left:4019;top:1960;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mUC8AAAADdAAAADwAAAGRycy9kb3ducmV2LnhtbERPTYvCMBC9C/sfwix403RFilajLLso&#10;4q3q7nloxrTYTGoTtf57Iwje5vE+Z77sbC2u1PrKsYKvYQKCuHC6YqPgsF8NJiB8QNZYOyYFd/Kw&#10;XHz05phpd+OcrrtgRAxhn6GCMoQmk9IXJVn0Q9cQR+7oWoshwtZI3eIthttajpIklRYrjg0lNvRT&#10;UnHaXayCSZ6aw0jnktec/v4f/7bmbM9K9T+77xmIQF14i1/ujY7zp8kYnt/EE+T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4plAvAAAAA3QAAAA8AAAAAAAAAAAAAAAAA&#10;oQIAAGRycy9kb3ducmV2LnhtbFBLBQYAAAAABAAEAPkAAACOAwAAAAA=&#10;" strokeweight=".25pt">
                  <v:stroke dashstyle="1 1" endcap="round"/>
                </v:shape>
                <v:shape id="AutoShape 975" o:spid="_x0000_s1139" type="#_x0000_t32" style="position:absolute;left:4021;top:202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fRucQAAADdAAAADwAAAGRycy9kb3ducmV2LnhtbERPS0vDQBC+C/0PywhexO62omjsthQh&#10;VNtT6wOPQ3ZMQrKzITtt4r/vCoK3+fies1iNvlUn6mMd2MJsakARF8HVXFp4f8tvHkBFQXbYBiYL&#10;PxRhtZxcLDBzYeA9nQ5SqhTCMUMLlUiXaR2LijzGaeiIE/cdeo+SYF9q1+OQwn2r58bca481p4YK&#10;O3quqGgOR2/BNJuv2+vP122zG+SjbiXH+Tq39upyXD+BEhrlX/znfnFp/qO5g99v0gl6e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9G5xAAAAN0AAAAPAAAAAAAAAAAA&#10;AAAAAKECAABkcnMvZG93bnJldi54bWxQSwUGAAAAAAQABAD5AAAAkgMAAAAA&#10;" strokeweight="1pt"/>
                <v:shape id="AutoShape 976" o:spid="_x0000_s1140" type="#_x0000_t32" style="position:absolute;left:4019;top:209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ev58AAAADdAAAADwAAAGRycy9kb3ducmV2LnhtbERPS4vCMBC+C/6HMII3TfVQtBpFFBfZ&#10;W32dh2ZMi82kNlnt/vvNguBtPr7nLNedrcWTWl85VjAZJyCIC6crNgrOp/1oBsIHZI21Y1LwSx7W&#10;q35viZl2L87peQxGxBD2GSooQ2gyKX1RkkU/dg1x5G6utRgibI3ULb5iuK3lNElSabHi2FBiQ9uS&#10;ivvxxyqY5ak5T3Uu+YvT3fV2+TYP+1BqOOg2CxCBuvARv90HHefPkxT+v4knyNU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3r+fAAAAA3QAAAA8AAAAAAAAAAAAAAAAA&#10;oQIAAGRycy9kb3ducmV2LnhtbFBLBQYAAAAABAAEAPkAAACOAwAAAAA=&#10;" strokeweight=".25pt">
                  <v:stroke dashstyle="1 1" endcap="round"/>
                </v:shape>
                <v:shape id="AutoShape 977" o:spid="_x0000_s1141" type="#_x0000_t32" style="position:absolute;left:4019;top:215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sKfMIAAADdAAAADwAAAGRycy9kb3ducmV2LnhtbERPTWvCQBC9F/wPywje6qY5pGl0laJU&#10;pLektuchO26C2dkku9X477uFQm/zeJ+z3k62E1cafetYwdMyAUFcO92yUXD6eHvMQfiArLFzTAru&#10;5GG7mT2ssdDuxiVdq2BEDGFfoIImhL6Q0tcNWfRL1xNH7uxGiyHC0Ug94i2G206mSZJJiy3HhgZ7&#10;2jVUX6pvqyAvM3NKdSn5wNn+6/z5bgY7KLWYT68rEIGm8C/+cx91nP+SPMPvN/EE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sKfMIAAADdAAAADwAAAAAAAAAAAAAA&#10;AAChAgAAZHJzL2Rvd25yZXYueG1sUEsFBgAAAAAEAAQA+QAAAJADAAAAAA==&#10;" strokeweight=".25pt">
                  <v:stroke dashstyle="1 1" endcap="round"/>
                </v:shape>
                <v:shape id="AutoShape 978" o:spid="_x0000_s1142" type="#_x0000_t32" style="position:absolute;left:4019;top:222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eDsMAAADdAAAADwAAAGRycy9kb3ducmV2LnhtbESPQW/CMAyF75P4D5GRdhspHCpWCAiB&#10;hhC3Mraz1Zi0onFKk0H37/Fh0m623vN7n5frwbfqTn1sAhuYTjJQxFWwDTsD58+PtzmomJAttoHJ&#10;wC9FWK9GL0ssbHhwSfdTckpCOBZooE6pK7SOVU0e4yR0xKJdQu8xydo7bXt8SLhv9SzLcu2xYWmo&#10;saNtTdX19OMNzMvcnWe21LznfPd9+Tq6m78Z8zoeNgtQiYb0b/67PljBf88EV76REfTq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kng7DAAAA3QAAAA8AAAAAAAAAAAAA&#10;AAAAoQIAAGRycy9kb3ducmV2LnhtbFBLBQYAAAAABAAEAPkAAACRAwAAAAA=&#10;" strokeweight=".25pt">
                  <v:stroke dashstyle="1 1" endcap="round"/>
                </v:shape>
                <v:shape id="AutoShape 979" o:spid="_x0000_s1143" type="#_x0000_t32" style="position:absolute;left:4019;top:2286;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g7lcIAAADdAAAADwAAAGRycy9kb3ducmV2LnhtbERPTWvCQBC9F/wPywi91Y0eQhJdRZSK&#10;9JbU9jxkx00wOxuzW5P++26h0Ns83udsdpPtxIMG3zpWsFwkIIhrp1s2Ci7vry8ZCB+QNXaOScE3&#10;edhtZ08bLLQbuaRHFYyIIewLVNCE0BdS+rohi37heuLIXd1gMUQ4GKkHHGO47eQqSVJpseXY0GBP&#10;h4bqW/VlFWRlai4rXUo+cXr8vH68mbu9K/U8n/ZrEIGm8C/+c591nJ8nOfx+E0+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g7lcIAAADdAAAADwAAAAAAAAAAAAAA&#10;AAChAgAAZHJzL2Rvd25yZXYueG1sUEsFBgAAAAAEAAQA+QAAAJADAAAAAA==&#10;" strokeweight=".25pt">
                  <v:stroke dashstyle="1 1" endcap="round"/>
                </v:shape>
                <v:shape id="AutoShape 980" o:spid="_x0000_s1144" type="#_x0000_t32" style="position:absolute;left:4019;top:235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HqUMcAAADdAAAADwAAAGRycy9kb3ducmV2LnhtbESPQU/DMAyF70j7D5GRuLG0HNAoyyY2&#10;aQiNA2Kb0LiZxjQViVM16Vb+PT4g7WbrPb/3eb4cg1cn6lMb2UA5LUAR19G23Bg47De3M1ApI1v0&#10;kcnALyVYLiZXc6xsPPM7nXa5URLCqUIDLueu0jrVjgKmaeyIRfuOfcAsa99o2+NZwoPXd0VxrwO2&#10;LA0OO1o7qn92QzAw+3r7HJ4Hdq9+VW4/eLtZHY/emJvr8ekRVKYxX8z/1y9W8B9K4ZdvZAS9+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0epQxwAAAN0AAAAPAAAAAAAA&#10;AAAAAAAAAKECAABkcnMvZG93bnJldi54bWxQSwUGAAAAAAQABAD5AAAAlQMAAAAA&#10;" strokeweight=".5pt"/>
                <v:shape id="AutoShape 981" o:spid="_x0000_s1145" type="#_x0000_t32" style="position:absolute;left:4019;top:2418;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ehTsAAAADdAAAADwAAAGRycy9kb3ducmV2LnhtbERPS4vCMBC+L+x/CLOwtzWth6LVKOKy&#10;snirr/PQjGmxmdQmav33RhC8zcf3nOm8t424UudrxwrSQQKCuHS6ZqNgt/37GYHwAVlj45gU3MnD&#10;fPb5McVcuxsXdN0EI2II+xwVVCG0uZS+rMiiH7iWOHJH11kMEXZG6g5vMdw2cpgkmbRYc2yosKVl&#10;ReVpc7EKRkVmdkNdSF5x9ns47tfmbM9KfX/1iwmIQH14i1/ufx3nj9MUnt/EE+Ts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HoU7AAAAA3QAAAA8AAAAAAAAAAAAAAAAA&#10;oQIAAGRycy9kb3ducmV2LnhtbFBLBQYAAAAABAAEAPkAAACOAwAAAAA=&#10;" strokeweight=".25pt">
                  <v:stroke dashstyle="1 1" endcap="round"/>
                </v:shape>
                <v:shape id="AutoShape 982" o:spid="_x0000_s1146" type="#_x0000_t32" style="position:absolute;left:4019;top:248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U/OcAAAADdAAAADwAAAGRycy9kb3ducmV2LnhtbERPS4vCMBC+C/6HMII3Te2haNcoy4qL&#10;7K2+zkMzpmWbSW2y2v33RhC8zcf3nOW6t424Uedrxwpm0wQEcel0zUbB8bCdzEH4gKyxcUwK/snD&#10;ejUcLDHX7s4F3fbBiBjCPkcFVQhtLqUvK7Lop64ljtzFdRZDhJ2RusN7DLeNTJMkkxZrjg0VtvRV&#10;Ufm7/7MK5kVmjqkuJH9ztjlfTj/maq9KjUf95weIQH14i1/unY7zF7MUnt/EE+T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tVPznAAAAA3QAAAA8AAAAAAAAAAAAAAAAA&#10;oQIAAGRycy9kb3ducmV2LnhtbFBLBQYAAAAABAAEAPkAAACOAwAAAAA=&#10;" strokeweight=".25pt">
                  <v:stroke dashstyle="1 1" endcap="round"/>
                </v:shape>
                <v:shape id="AutoShape 983" o:spid="_x0000_s1147" type="#_x0000_t32" style="position:absolute;left:4019;top:255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maosAAAADdAAAADwAAAGRycy9kb3ducmV2LnhtbERPTYvCMBC9C/sfwix401SF4naNIrso&#10;4q3q7nloxrTYTGoTtf57Iwje5vE+Z7bobC2u1PrKsYLRMAFBXDhdsVFw2K8GUxA+IGusHZOCO3lY&#10;zD96M8y0u3FO110wIoawz1BBGUKTSemLkiz6oWuII3d0rcUQYWukbvEWw20tx0mSSosVx4YSG/op&#10;qTjtLlbBNE/NYaxzyWtOf/+Pf1tztmel+p/d8htEoC68xS/3Rsf5X6MJPL+JJ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QZmqLAAAAA3QAAAA8AAAAAAAAAAAAAAAAA&#10;oQIAAGRycy9kb3ducmV2LnhtbFBLBQYAAAAABAAEAPkAAACOAwAAAAA=&#10;" strokeweight=".25pt">
                  <v:stroke dashstyle="1 1" endcap="round"/>
                </v:shape>
                <v:shape id="AutoShape 984" o:spid="_x0000_s1148" type="#_x0000_t32" style="position:absolute;left:4019;top:261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1sAAAADdAAAADwAAAGRycy9kb3ducmV2LnhtbERPTYvCMBC9C/sfwix401SR4naNIrso&#10;4q3q7nloxrTYTGoTtf57Iwje5vE+Z7bobC2u1PrKsYLRMAFBXDhdsVFw2K8GUxA+IGusHZOCO3lY&#10;zD96M8y0u3FO110wIoawz1BBGUKTSemLkiz6oWuII3d0rcUQYWukbvEWw20tx0mSSosVx4YSG/op&#10;qTjtLlbBNE/NYaxzyWtOf/+Pf1tztmel+p/d8htEoC68xS/3Rsf5X6MJPL+JJ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wAtbAAAAA3QAAAA8AAAAAAAAAAAAAAAAA&#10;oQIAAGRycy9kb3ducmV2LnhtbFBLBQYAAAAABAAEAPkAAACOAwAAAAA=&#10;" strokeweight=".25pt">
                  <v:stroke dashstyle="1 1" endcap="round"/>
                </v:shape>
                <v:shape id="AutoShape 985" o:spid="_x0000_s1149" type="#_x0000_t32" style="position:absolute;left:4019;top:2682;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ZJyMUAAADdAAAADwAAAGRycy9kb3ducmV2LnhtbERPTWsCMRC9F/ofwhR6q9kVKnY1Si0o&#10;ooeiLWJv0810szSZLJusrv/eCIXe5vE+ZzrvnRUnakPtWUE+yEAQl17XXCn4/Fg+jUGEiKzReiYF&#10;Fwown93fTbHQ/sw7Ou1jJVIIhwIVmBibQspQGnIYBr4hTtyPbx3GBNtK6hbPKdxZOcyykXRYc2ow&#10;2NCbofJ33zkF4+/3r27VsdnaRb458Ga5OB6tUo8P/esERKQ+/ov/3Gud5r/kz3D7Jp0gZ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ZJyMUAAADdAAAADwAAAAAAAAAA&#10;AAAAAAChAgAAZHJzL2Rvd25yZXYueG1sUEsFBgAAAAAEAAQA+QAAAJMDAAAAAA==&#10;" strokeweight=".5pt"/>
                <v:shape id="AutoShape 986" o:spid="_x0000_s1150" type="#_x0000_t32" style="position:absolute;left:4019;top:274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45OsIAAADdAAAADwAAAGRycy9kb3ducmV2LnhtbERPTWvCQBC9C/6HZYTedGMOIY2uIoql&#10;9JbU9jxkx00wO5tkt5r++26h0Ns83uds95PtxJ1G3zpWsF4lIIhrp1s2Ci7v52UOwgdkjZ1jUvBN&#10;Hva7+WyLhXYPLuleBSNiCPsCFTQh9IWUvm7Iol+5njhyVzdaDBGORuoRHzHcdjJNkkxabDk2NNjT&#10;saH6Vn1ZBXmZmUuqS8kvnJ0+rx9vZrCDUk+L6bABEWgK/+I/96uO85/XGfx+E0+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45OsIAAADdAAAADwAAAAAAAAAAAAAA&#10;AAChAgAAZHJzL2Rvd25yZXYueG1sUEsFBgAAAAAEAAQA+QAAAJADAAAAAA==&#10;" strokeweight=".25pt">
                  <v:stroke dashstyle="1 1" endcap="round"/>
                </v:shape>
                <v:shape id="AutoShape 987" o:spid="_x0000_s1151" type="#_x0000_t32" style="position:absolute;left:4019;top:2813;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KcocEAAADdAAAADwAAAGRycy9kb3ducmV2LnhtbERPTYvCMBC9C/sfwizsTVM9VLcaRXZx&#10;EW9V1/PQjGmxmdQmav33RhC8zeN9zmzR2VpcqfWVYwXDQQKCuHC6YqNgv1v1JyB8QNZYOyYFd/Kw&#10;mH/0Zphpd+OcrttgRAxhn6GCMoQmk9IXJVn0A9cQR+7oWoshwtZI3eIthttajpIklRYrjg0lNvRT&#10;UnHaXqyCSZ6a/Ujnkv84/T0c/zfmbM9KfX12yymIQF14i1/utY7zv4djeH4TT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IpyhwQAAAN0AAAAPAAAAAAAAAAAAAAAA&#10;AKECAABkcnMvZG93bnJldi54bWxQSwUGAAAAAAQABAD5AAAAjwMAAAAA&#10;" strokeweight=".25pt">
                  <v:stroke dashstyle="1 1" endcap="round"/>
                </v:shape>
                <v:shape id="AutoShape 988" o:spid="_x0000_s1152" type="#_x0000_t32" style="position:absolute;left:4019;top:287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0I08QAAADdAAAADwAAAGRycy9kb3ducmV2LnhtbESPT2/CMAzF70j7DpEn7QYpHCroCAht&#10;Ypp2K392thqTVjROaQJ0334+IHGz9Z7f+3m5HnyrbtTHJrCB6SQDRVwF27AzcNhvx3NQMSFbbAOT&#10;gT+KsF69jJZY2HDnkm675JSEcCzQQJ1SV2gdq5o8xknoiEU7hd5jkrV32vZ4l3Df6lmW5dpjw9JQ&#10;Y0cfNVXn3dUbmJe5O8xsqfmL88/f0/HHXfzFmLfXYfMOKtGQnubH9bcV/MVUcOUbGUG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vQjTxAAAAN0AAAAPAAAAAAAAAAAA&#10;AAAAAKECAABkcnMvZG93bnJldi54bWxQSwUGAAAAAAQABAD5AAAAkgMAAAAA&#10;" strokeweight=".25pt">
                  <v:stroke dashstyle="1 1" endcap="round"/>
                </v:shape>
                <v:shape id="AutoShape 989" o:spid="_x0000_s1153" type="#_x0000_t32" style="position:absolute;left:4019;top:2944;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tSMIAAADdAAAADwAAAGRycy9kb3ducmV2LnhtbERPTWvCQBC9F/wPywi9NRs9BE2zSlEq&#10;4i1Wex6y4yY0Oxuz2yT9926h0Ns83ucU28m2YqDeN44VLJIUBHHldMNGweXj/WUFwgdkja1jUvBD&#10;Hrab2VOBuXYjlzScgxExhH2OCuoQulxKX9Vk0SeuI47czfUWQ4S9kbrHMYbbVi7TNJMWG44NNXa0&#10;q6n6On9bBasyM5elLiUfONt/3q4nc7d3pZ7n09sriEBT+Bf/uY86zl8v1vD7TTxB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GtSMIAAADdAAAADwAAAAAAAAAAAAAA&#10;AAChAgAAZHJzL2Rvd25yZXYueG1sUEsFBgAAAAAEAAQA+QAAAJADAAAAAA==&#10;" strokeweight=".25pt">
                  <v:stroke dashstyle="1 1" endcap="round"/>
                </v:shape>
                <v:shape id="AutoShape 990" o:spid="_x0000_s1154" type="#_x0000_t32" style="position:absolute;left:4019;top:300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0g7ccAAADdAAAADwAAAGRycy9kb3ducmV2LnhtbESPQU8CMRCF7yb8h2ZIvEkXDgYXChET&#10;jMGDEQmB27gdtxvb6WbbhfXfOwcTbzN5b977ZrkeglcX6lIT2cB0UoAirqJtuDZw+NjezUGljGzR&#10;RyYDP5RgvRrdLLG08crvdNnnWkkIpxINuJzbUutUOQqYJrElFu0rdgGzrF2tbYdXCQ9ez4riXgds&#10;WBoctvTkqPre98HA/PPt3D/37F79Zro78m67OZ28Mbfj4XEBKtOQ/81/1y9W8B9mwi/fyAh69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vSDtxwAAAN0AAAAPAAAAAAAA&#10;AAAAAAAAAKECAABkcnMvZG93bnJldi54bWxQSwUGAAAAAAQABAD5AAAAlQMAAAAA&#10;" strokeweight=".5pt"/>
                <v:shape id="AutoShape 991" o:spid="_x0000_s1155" type="#_x0000_t32" style="position:absolute;left:4019;top:307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tr88AAAADdAAAADwAAAGRycy9kb3ducmV2LnhtbERPS4vCMBC+C/6HMII3Te2haNcoy4qL&#10;7K2+zkMzpmWbSW2y2v33RhC8zcf3nOW6t424Uedrxwpm0wQEcel0zUbB8bCdzEH4gKyxcUwK/snD&#10;ejUcLDHX7s4F3fbBiBjCPkcFVQhtLqUvK7Lop64ljtzFdRZDhJ2RusN7DLeNTJMkkxZrjg0VtvRV&#10;Ufm7/7MK5kVmjqkuJH9ztjlfTj/maq9KjUf95weIQH14i1/unY7zF+kMnt/EE+T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ra/PAAAAA3QAAAA8AAAAAAAAAAAAAAAAA&#10;oQIAAGRycy9kb3ducmV2LnhtbFBLBQYAAAAABAAEAPkAAACOAwAAAAA=&#10;" strokeweight=".25pt">
                  <v:stroke dashstyle="1 1" endcap="round"/>
                </v:shape>
                <v:shape id="AutoShape 992" o:spid="_x0000_s1156" type="#_x0000_t32" style="position:absolute;left:4019;top:3139;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n1hMIAAADdAAAADwAAAGRycy9kb3ducmV2LnhtbERPTWvCQBC9F/oflin01mzMIWjqKmJp&#10;Kb1FY89DdtwNZmdjdqvpv3eFQm/zeJ+zXE+uFxcaQ+dZwSzLQRC3XndsFDT795c5iBCRNfaeScEv&#10;BVivHh+WWGl/5Zouu2hECuFQoQIb41BJGVpLDkPmB+LEHf3oMCY4GqlHvKZw18siz0vpsOPUYHGg&#10;raX2tPtxCuZ1aZpC15I/uHz7Ph6+zNmdlXp+mjavICJN8V/85/7Uaf6iKOD+TTpB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n1hMIAAADdAAAADwAAAAAAAAAAAAAA&#10;AAChAgAAZHJzL2Rvd25yZXYueG1sUEsFBgAAAAAEAAQA+QAAAJADAAAAAA==&#10;" strokeweight=".25pt">
                  <v:stroke dashstyle="1 1" endcap="round"/>
                </v:shape>
                <v:shape id="AutoShape 993" o:spid="_x0000_s1157" type="#_x0000_t32" style="position:absolute;left:4019;top:3205;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VQH8IAAADdAAAADwAAAGRycy9kb3ducmV2LnhtbERPTWvCQBC9F/oflil4q5tGCJq6kdJS&#10;EW/RtOchO9mEZmdjdqvpv+8Kgrd5vM9ZbybbizONvnOs4GWegCCune7YKKiOn89LED4ga+wdk4I/&#10;8rApHh/WmGt34ZLOh2BEDGGfo4I2hCGX0tctWfRzNxBHrnGjxRDhaKQe8RLDbS/TJMmkxY5jQ4sD&#10;vbdU/xx+rYJlmZkq1aXkLWcf383X3pzsSanZ0/T2CiLQFO7im3un4/xVuoDrN/EEW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VQH8IAAADdAAAADwAAAAAAAAAAAAAA&#10;AAChAgAAZHJzL2Rvd25yZXYueG1sUEsFBgAAAAAEAAQA+QAAAJADAAAAAA==&#10;" strokeweight=".25pt">
                  <v:stroke dashstyle="1 1" endcap="round"/>
                </v:shape>
                <v:shape id="AutoShape 994" o:spid="_x0000_s1158" type="#_x0000_t32" style="position:absolute;left:4019;top:3271;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zIa8IAAADdAAAADwAAAGRycy9kb3ducmV2LnhtbERPTWvCQBC9F/oflil4q5sGCZq6kdJS&#10;EW/RtOchO9mEZmdjdqvpv+8Kgrd5vM9ZbybbizONvnOs4GWegCCune7YKKiOn89LED4ga+wdk4I/&#10;8rApHh/WmGt34ZLOh2BEDGGfo4I2hCGX0tctWfRzNxBHrnGjxRDhaKQe8RLDbS/TJMmkxY5jQ4sD&#10;vbdU/xx+rYJlmZkq1aXkLWcf383X3pzsSanZ0/T2CiLQFO7im3un4/xVuoDrN/EEW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zIa8IAAADdAAAADwAAAAAAAAAAAAAA&#10;AAChAgAAZHJzL2Rvd25yZXYueG1sUEsFBgAAAAAEAAQA+QAAAJADAAAAAA==&#10;" strokeweight=".25pt">
                  <v:stroke dashstyle="1 1" endcap="round"/>
                </v:shape>
                <v:shape id="AutoShape 995" o:spid="_x0000_s1159" type="#_x0000_t32" style="position:absolute;left:4019;top:3337;width:0;height:339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qDdcQAAADdAAAADwAAAGRycy9kb3ducmV2LnhtbERPTWsCMRC9F/wPYYTealahxa5G0YKl&#10;6KFoRfQ23Uw3i8lk2WR1/fdNoeBtHu9zpvPOWXGhJlSeFQwHGQjiwuuKSwX7r9XTGESIyBqtZ1Jw&#10;owDzWe9hirn2V97SZRdLkUI45KjAxFjnUobCkMMw8DVx4n584zAm2JRSN3hN4c7KUZa9SIcVpwaD&#10;Nb0ZKs671ikYf3+e2veWzcYuh+sDr1fL49Eq9djvFhMQkbp4F/+7P3Sa/zp6hr9v0gl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yoN1xAAAAN0AAAAPAAAAAAAAAAAA&#10;AAAAAKECAABkcnMvZG93bnJldi54bWxQSwUGAAAAAAQABAD5AAAAkgMAAAAA&#10;" strokeweight=".5pt"/>
                <v:shape id="AutoShape 996" o:spid="_x0000_s1160" type="#_x0000_t32" style="position:absolute;left:232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1MpMQAAADdAAAADwAAAGRycy9kb3ducmV2LnhtbERPTWsCMRC9F/ofwhS81WyliF2NIhWL&#10;FUS0PfQ4bMZNdDNZkrhu/31TKPQ2j/c5s0XvGtFRiNazgqdhAYK48tpyreDzY/04ARETssbGMyn4&#10;pgiL+f3dDEvtb3yg7phqkUM4lqjApNSWUsbKkMM49C1x5k4+OEwZhlrqgLcc7ho5KoqxdGg5Nxhs&#10;6dVQdTlenYLVeWuX7/vt85e9nsPb7tJ3Bo1Sg4d+OQWRqE//4j/3Ruf5L6Mx/H6TT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HUykxAAAAN0AAAAPAAAAAAAAAAAA&#10;AAAAAKECAABkcnMvZG93bnJldi54bWxQSwUGAAAAAAQABAD5AAAAkgMAAAAA&#10;" strokeweight=".5pt"/>
                <v:shape id="AutoShape 997" o:spid="_x0000_s1161" type="#_x0000_t32" style="position:absolute;left:239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n5psIAAADdAAAADwAAAGRycy9kb3ducmV2LnhtbERPS2sCMRC+F/wPYQRvNasHq1ujqCj0&#10;6gPE23QzzS7dTJYk7q7++qZQ6G0+vucs172tRUs+VI4VTMYZCOLC6YqNgsv58DoHESKyxtoxKXhQ&#10;gPVq8LLEXLuOj9SeohEphEOOCsoYm1zKUJRkMYxdQ5y4L+ctxgS9kdpjl8JtLadZNpMWK04NJTa0&#10;K6n4Pt2tAn89dg9j9hdHu+fNbCfy+XlolRoN+807iEh9/Bf/uT90mr+YvsHvN+kE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4n5psIAAADdAAAADwAAAAAAAAAAAAAA&#10;AAChAgAAZHJzL2Rvd25yZXYueG1sUEsFBgAAAAAEAAQA+QAAAJADAAAAAA==&#10;" strokeweight=".25pt">
                  <v:stroke dashstyle="1 1" endcap="round"/>
                </v:shape>
                <v:shape id="AutoShape 998" o:spid="_x0000_s1162" type="#_x0000_t32" style="position:absolute;left:245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Zt1MUAAADdAAAADwAAAGRycy9kb3ducmV2LnhtbESPQW/CMAyF75P4D5En7TZSOExbR0AM&#10;gbQrDAlxM42XVjROlWRt4dfPh0m72XrP731erEbfqp5iagIbmE0LUMRVsA07A8ev3fMrqJSRLbaB&#10;ycCNEqyWk4cFljYMvKf+kJ2SEE4lGqhz7kqtU1WTxzQNHbFo3yF6zLJGp23EQcJ9q+dF8aI9NiwN&#10;NXa0qam6Hn68gXjaDzfntsdAm/vZfcz0/bLrjXl6HNfvoDKN+d/8d/1pBf9tLrjyjY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Zt1MUAAADdAAAADwAAAAAAAAAA&#10;AAAAAAChAgAAZHJzL2Rvd25yZXYueG1sUEsFBgAAAAAEAAQA+QAAAJMDAAAAAA==&#10;" strokeweight=".25pt">
                  <v:stroke dashstyle="1 1" endcap="round"/>
                </v:shape>
                <v:shape id="AutoShape 999" o:spid="_x0000_s1163" type="#_x0000_t32" style="position:absolute;left:252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rIT8IAAADdAAAADwAAAGRycy9kb3ducmV2LnhtbERPS4vCMBC+L/gfwgje1lQPol2jrKKw&#10;Vx8g3sZmNi3bTEqSbau/3iwseJuP7znLdW9r0ZIPlWMFk3EGgrhwumKj4Hzav89BhIissXZMCu4U&#10;YL0avC0x167jA7XHaEQK4ZCjgjLGJpcyFCVZDGPXECfu23mLMUFvpPbYpXBby2mWzaTFilNDiQ1t&#10;Syp+jr9Wgb8cursxu7Oj7eNqNhP5uO1bpUbD/vMDRKQ+vsT/7i+d5i+mC/j7Jp0gV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VrIT8IAAADdAAAADwAAAAAAAAAAAAAA&#10;AAChAgAAZHJzL2Rvd25yZXYueG1sUEsFBgAAAAAEAAQA+QAAAJADAAAAAA==&#10;" strokeweight=".25pt">
                  <v:stroke dashstyle="1 1" endcap="round"/>
                </v:shape>
                <v:shape id="AutoShape 1000" o:spid="_x0000_s1164" type="#_x0000_t32" style="position:absolute;left:259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n3D8UAAADdAAAADwAAAGRycy9kb3ducmV2LnhtbESPQWvDMAyF74P+B6PCbqvTDcaW1S1t&#10;WWHXdoWymxarTmgsB9tL0v766TDYTeI9vfdpsRp9q3qKqQlsYD4rQBFXwTbsDBw/dw8voFJGttgG&#10;JgNXSrBaTu4WWNow8J76Q3ZKQjiVaKDOuSu1TlVNHtMsdMSinUP0mGWNTtuIg4T7Vj8WxbP22LA0&#10;1NjRtqbqcvjxBuJpP1ydez8G2t6+3Gaub9+73pj76bh+A5VpzP/mv+sPK/ivT8Iv38gI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n3D8UAAADdAAAADwAAAAAAAAAA&#10;AAAAAAChAgAAZHJzL2Rvd25yZXYueG1sUEsFBgAAAAAEAAQA+QAAAJMDAAAAAA==&#10;" strokeweight=".25pt">
                  <v:stroke dashstyle="1 1" endcap="round"/>
                </v:shape>
                <v:shape id="AutoShape 1001" o:spid="_x0000_s1165" type="#_x0000_t32" style="position:absolute;left:266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1CDcQAAADdAAAADwAAAGRycy9kb3ducmV2LnhtbERPS0sDMRC+F/wPYQRvNlsVadempSiK&#10;LYj0cehx2IybtJvJkqTb9d83gtDbfHzPmc5714iOQrSeFYyGBQjiymvLtYLd9v1+DCImZI2NZ1Lw&#10;SxHms5vBFEvtz7ymbpNqkUM4lqjApNSWUsbKkMM49C1x5n58cJgyDLXUAc853DXyoSiepUPLucFg&#10;S6+GquPm5BS8HVZ2sfxePe3t6RA+vo59Z9AodXfbL15AJOrTVfzv/tR5/uRxBH/f5BP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LUINxAAAAN0AAAAPAAAAAAAAAAAA&#10;AAAAAKECAABkcnMvZG93bnJldi54bWxQSwUGAAAAAAQABAD5AAAAkgMAAAAA&#10;" strokeweight=".5pt"/>
                <v:shape id="AutoShape 1002" o:spid="_x0000_s1166" type="#_x0000_t32" style="position:absolute;left:273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fM48IAAADdAAAADwAAAGRycy9kb3ducmV2LnhtbERPS2sCMRC+F/wPYQRvNatC0a1RVBR6&#10;9QHibbqZZpduJksSd1d/fVMo9DYf33OW697WoiUfKscKJuMMBHHhdMVGweV8eJ2DCBFZY+2YFDwo&#10;wHo1eFlirl3HR2pP0YgUwiFHBWWMTS5lKEqyGMauIU7cl/MWY4LeSO2xS+G2ltMse5MWK04NJTa0&#10;K6n4Pt2tAn89dg9j9hdHu+fNbCfy+XlolRoN+807iEh9/Bf/uT90mr+YTeH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fM48IAAADdAAAADwAAAAAAAAAAAAAA&#10;AAChAgAAZHJzL2Rvd25yZXYueG1sUEsFBgAAAAAEAAQA+QAAAJADAAAAAA==&#10;" strokeweight=".25pt">
                  <v:stroke dashstyle="1 1" endcap="round"/>
                </v:shape>
                <v:shape id="AutoShape 1003" o:spid="_x0000_s1167" type="#_x0000_t32" style="position:absolute;left:279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tpeMIAAADdAAAADwAAAGRycy9kb3ducmV2LnhtbERPS2sCMRC+F/wPYQRvNatC0a1RVBR6&#10;9QHibbqZZpduJksSd1d/fVMo9DYf33OW697WoiUfKscKJuMMBHHhdMVGweV8eJ2DCBFZY+2YFDwo&#10;wHo1eFlirl3HR2pP0YgUwiFHBWWMTS5lKEqyGMauIU7cl/MWY4LeSO2xS+G2ltMse5MWK04NJTa0&#10;K6n4Pt2tAn89dg9j9hdHu+fNbCfy+XlolRoN+807iEh9/Bf/uT90mr+Yze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tpeMIAAADdAAAADwAAAAAAAAAAAAAA&#10;AAChAgAAZHJzL2Rvd25yZXYueG1sUEsFBgAAAAAEAAQA+QAAAJADAAAAAA==&#10;" strokeweight=".25pt">
                  <v:stroke dashstyle="1 1" endcap="round"/>
                </v:shape>
                <v:shape id="AutoShape 1004" o:spid="_x0000_s1168" type="#_x0000_t32" style="position:absolute;left:286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LxDMMAAADdAAAADwAAAGRycy9kb3ducmV2LnhtbERPS2sCMRC+C/0PYQrealYrxW6NolLB&#10;qw+Q3qabaXbpZrIkcXf115tCwdt8fM+ZL3tbi5Z8qBwrGI8yEMSF0xUbBafj9mUGIkRkjbVjUnCl&#10;AMvF02COuXYd76k9RCNSCIccFZQxNrmUoSjJYhi5hjhxP85bjAl6I7XHLoXbWk6y7E1arDg1lNjQ&#10;pqTi93CxCvx5312N+Tw52ty+zHosb9/bVqnhc7/6ABGpjw/xv3un0/z31yn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C8QzDAAAA3QAAAA8AAAAAAAAAAAAA&#10;AAAAoQIAAGRycy9kb3ducmV2LnhtbFBLBQYAAAAABAAEAPkAAACRAwAAAAA=&#10;" strokeweight=".25pt">
                  <v:stroke dashstyle="1 1" endcap="round"/>
                </v:shape>
                <v:shape id="AutoShape 1005" o:spid="_x0000_s1169" type="#_x0000_t32" style="position:absolute;left:293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Ul8MAAADdAAAADwAAAGRycy9kb3ducmV2LnhtbERPS2sCMRC+C/0PYQrealaLxW6NolLB&#10;qw+Q3qabaXbpZrIkcXf115tCwdt8fM+ZL3tbi5Z8qBwrGI8yEMSF0xUbBafj9mUGIkRkjbVjUnCl&#10;AMvF02COuXYd76k9RCNSCIccFZQxNrmUoSjJYhi5hjhxP85bjAl6I7XHLoXbWk6y7E1arDg1lNjQ&#10;pqTi93CxCvx5312N+Tw52ty+zHosb9/bVqnhc7/6ABGpjw/xv3un0/z31yn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OVJfDAAAA3QAAAA8AAAAAAAAAAAAA&#10;AAAAoQIAAGRycy9kb3ducmV2LnhtbFBLBQYAAAAABAAEAPkAAACRAwAAAAA=&#10;" strokeweight=".25pt">
                  <v:stroke dashstyle="1 1" endcap="round"/>
                </v:shape>
                <v:shape id="AutoShape 1006" o:spid="_x0000_s1170" type="#_x0000_t32" style="position:absolute;left:300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aecQAAADdAAAADwAAAGRycy9kb3ducmV2LnhtbERPTWsCMRC9F/wPYYTeatZapF2NIhZL&#10;K5RS68HjsBk30c1kSeK6/fdNodDbPN7nzJe9a0RHIVrPCsajAgRx5bXlWsH+a3P3CCImZI2NZ1Lw&#10;TRGWi8HNHEvtr/xJ3S7VIodwLFGBSaktpYyVIYdx5FvizB19cJgyDLXUAa853DXyviim0qHl3GCw&#10;pbWh6ry7OAXPp61dvX1sHw72cgov7+e+M2iUuh32qxmIRH36F/+5X3We/zSZwu83+QS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xNp5xAAAAN0AAAAPAAAAAAAAAAAA&#10;AAAAAKECAABkcnMvZG93bnJldi54bWxQSwUGAAAAAAQABAD5AAAAkgMAAAAA&#10;" strokeweight=".5pt"/>
                <v:shape id="AutoShape 1007" o:spid="_x0000_s1171" type="#_x0000_t32" style="position:absolute;left:306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Bve8MAAADdAAAADwAAAGRycy9kb3ducmV2LnhtbERPS2sCMRC+C/0PYQrealYL1m6NolLB&#10;qw+Q3qabaXbpZrIkcXf115tCwdt8fM+ZL3tbi5Z8qBwrGI8yEMSF0xUbBafj9mUGIkRkjbVjUnCl&#10;AMvF02COuXYd76k9RCNSCIccFZQxNrmUoSjJYhi5hjhxP85bjAl6I7XHLoXbWk6ybCotVpwaSmxo&#10;U1Lxe7hYBf68767GfJ4cbW5fZj2Wt+9tq9TwuV99gIjUx4f4373Taf776xv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b3vDAAAA3QAAAA8AAAAAAAAAAAAA&#10;AAAAoQIAAGRycy9kb3ducmV2LnhtbFBLBQYAAAAABAAEAPkAAACRAwAAAAA=&#10;" strokeweight=".25pt">
                  <v:stroke dashstyle="1 1" endcap="round"/>
                </v:shape>
                <v:shape id="AutoShape 1008" o:spid="_x0000_s1172" type="#_x0000_t32" style="position:absolute;left:313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7CcUAAADdAAAADwAAAGRycy9kb3ducmV2LnhtbESPQWvDMAyF74P+B6PCbqvTDcaW1S1t&#10;WWHXdoWymxarTmgsB9tL0v766TDYTeI9vfdpsRp9q3qKqQlsYD4rQBFXwTbsDBw/dw8voFJGttgG&#10;JgNXSrBaTu4WWNow8J76Q3ZKQjiVaKDOuSu1TlVNHtMsdMSinUP0mGWNTtuIg4T7Vj8WxbP22LA0&#10;1NjRtqbqcvjxBuJpP1ydez8G2t6+3Gaub9+73pj76bh+A5VpzP/mv+sPK/ivT4Ir38gI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7CcUAAADdAAAADwAAAAAAAAAA&#10;AAAAAAChAgAAZHJzL2Rvd25yZXYueG1sUEsFBgAAAAAEAAQA+QAAAJMDAAAAAA==&#10;" strokeweight=".25pt">
                  <v:stroke dashstyle="1 1" endcap="round"/>
                </v:shape>
                <v:shape id="AutoShape 1009" o:spid="_x0000_s1173" type="#_x0000_t32" style="position:absolute;left:320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NeksIAAADdAAAADwAAAGRycy9kb3ducmV2LnhtbERPS2sCMRC+F/wPYQRvNatC0a1Rqij0&#10;6gPE27iZZpduJksSd1d/fVMo9DYf33OW697WoiUfKscKJuMMBHHhdMVGwfm0f52DCBFZY+2YFDwo&#10;wHo1eFlirl3HB2qP0YgUwiFHBWWMTS5lKEqyGMauIU7cl/MWY4LeSO2xS+G2ltMse5MWK04NJTa0&#10;Lan4Pt6tAn85dA9jdmdH2+fVbCbyedu3So2G/cc7iEh9/Bf/uT91mr+YLe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NeksIAAADdAAAADwAAAAAAAAAAAAAA&#10;AAChAgAAZHJzL2Rvd25yZXYueG1sUEsFBgAAAAAEAAQA+QAAAJADAAAAAA==&#10;" strokeweight=".25pt">
                  <v:stroke dashstyle="1 1" endcap="round"/>
                </v:shape>
                <v:shape id="AutoShape 1010" o:spid="_x0000_s1174" type="#_x0000_t32" style="position:absolute;left:327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EcsUAAADdAAAADwAAAGRycy9kb3ducmV2LnhtbESPQWvDMAyF74P+B6PCbqvTMcaW1S1t&#10;WWHXdoWymxarTmgsB9tL0v766TDYTeI9vfdpsRp9q3qKqQlsYD4rQBFXwTbsDBw/dw8voFJGttgG&#10;JgNXSrBaTu4WWNow8J76Q3ZKQjiVaKDOuSu1TlVNHtMsdMSinUP0mGWNTtuIg4T7Vj8WxbP22LA0&#10;1NjRtqbqcvjxBuJpP1ydez8G2t6+3Gaub9+73pj76bh+A5VpzP/mv+sPK/ivT8Iv38gI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EcsUAAADdAAAADwAAAAAAAAAA&#10;AAAAAAChAgAAZHJzL2Rvd25yZXYueG1sUEsFBgAAAAAEAAQA+QAAAJMDAAAAAA==&#10;" strokeweight=".25pt">
                  <v:stroke dashstyle="1 1" endcap="round"/>
                </v:shape>
                <v:shape id="AutoShape 1011" o:spid="_x0000_s1175" type="#_x0000_t32" style="position:absolute;left:334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sxcMQAAADdAAAADwAAAGRycy9kb3ducmV2LnhtbERPTWsCMRC9F/wPYYTealaR0q5GkRaL&#10;CqXUevA4bMZNdDNZkrhu/31TKPQ2j/c582XvGtFRiNazgvGoAEFceW25VnD4Wj88gYgJWWPjmRR8&#10;U4TlYnA3x1L7G39St0+1yCEcS1RgUmpLKWNlyGEc+ZY4cycfHKYMQy11wFsOd42cFMWjdGg5Nxhs&#10;6cVQddlfnYLX886uth+76dFez+Ht/dJ3Bo1S98N+NQORqE//4j/3Ruf5z9Mx/H6TT5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zFwxAAAAN0AAAAPAAAAAAAAAAAA&#10;AAAAAKECAABkcnMvZG93bnJldi54bWxQSwUGAAAAAAQABAD5AAAAkgMAAAAA&#10;" strokeweight=".5pt"/>
                <v:shape id="AutoShape 1012" o:spid="_x0000_s1176" type="#_x0000_t32" style="position:absolute;left:340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sIAAADdAAAADwAAAGRycy9kb3ducmV2LnhtbERPS2sCMRC+F/wPYQRvNatI0a1RVBR6&#10;9QHibbqZZpduJksSd1d/fVMo9DYf33OW697WoiUfKscKJuMMBHHhdMVGweV8eJ2DCBFZY+2YFDwo&#10;wHo1eFlirl3HR2pP0YgUwiFHBWWMTS5lKEqyGMauIU7cl/MWY4LeSO2xS+G2ltMse5MWK04NJTa0&#10;K6n4Pt2tAn89dg9j9hdHu+fNbCfy+XlolRoN+807iEh9/Bf/uT90mr+YTeH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nsIAAADdAAAADwAAAAAAAAAAAAAA&#10;AAChAgAAZHJzL2Rvd25yZXYueG1sUEsFBgAAAAAEAAQA+QAAAJADAAAAAA==&#10;" strokeweight=".25pt">
                  <v:stroke dashstyle="1 1" endcap="round"/>
                </v:shape>
                <v:shape id="AutoShape 1013" o:spid="_x0000_s1177" type="#_x0000_t32" style="position:absolute;left:347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0aBcMAAADdAAAADwAAAGRycy9kb3ducmV2LnhtbERPS2sCMRC+C/0PYQrealYrxW6NolLB&#10;qw+Q3qabaXbpZrIkcXf115tCwdt8fM+ZL3tbi5Z8qBwrGI8yEMSF0xUbBafj9mUGIkRkjbVjUnCl&#10;AMvF02COuXYd76k9RCNSCIccFZQxNrmUoSjJYhi5hjhxP85bjAl6I7XHLoXbWk6y7E1arDg1lNjQ&#10;pqTi93CxCvx5312N+Tw52ty+zHosb9/bVqnhc7/6ABGpjw/xv3un0/z36Sv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tGgXDAAAA3QAAAA8AAAAAAAAAAAAA&#10;AAAAoQIAAGRycy9kb3ducmV2LnhtbFBLBQYAAAAABAAEAPkAAACRAwAAAAA=&#10;" strokeweight=".25pt">
                  <v:stroke dashstyle="1 1" endcap="round"/>
                </v:shape>
                <v:shape id="AutoShape 1014" o:spid="_x0000_s1178" type="#_x0000_t32" style="position:absolute;left:354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SCccIAAADdAAAADwAAAGRycy9kb3ducmV2LnhtbERPS2sCMRC+F/wPYQRvNatI0a1RVBR6&#10;9QHibbqZZpduJksSd1d/fVMo9DYf33OW697WoiUfKscKJuMMBHHhdMVGweV8eJ2DCBFZY+2YFDwo&#10;wHo1eFlirl3HR2pP0YgUwiFHBWWMTS5lKEqyGMauIU7cl/MWY4LeSO2xS+G2ltMse5MWK04NJTa0&#10;K6n4Pt2tAn89dg9j9hdHu+fNbCfy+XlolRoN+807iEh9/Bf/uT90mr+Yze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SCccIAAADdAAAADwAAAAAAAAAAAAAA&#10;AAChAgAAZHJzL2Rvd25yZXYueG1sUEsFBgAAAAAEAAQA+QAAAJADAAAAAA==&#10;" strokeweight=".25pt">
                  <v:stroke dashstyle="1 1" endcap="round"/>
                </v:shape>
                <v:shape id="AutoShape 1015" o:spid="_x0000_s1179" type="#_x0000_t32" style="position:absolute;left:361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gn6sMAAADdAAAADwAAAGRycy9kb3ducmV2LnhtbERPS2sCMRC+C/0PYQrealapxW6NolLB&#10;qw+Q3qabaXbpZrIkcXf115tCwdt8fM+ZL3tbi5Z8qBwrGI8yEMSF0xUbBafj9mUGIkRkjbVjUnCl&#10;AMvF02COuXYd76k9RCNSCIccFZQxNrmUoSjJYhi5hjhxP85bjAl6I7XHLoXbWk6y7E1arDg1lNjQ&#10;pqTi93CxCvx5312N+Tw52ty+zHosb9/bVqnhc7/6ABGpjw/xv3un0/z31yn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IJ+rDAAAA3QAAAA8AAAAAAAAAAAAA&#10;AAAAoQIAAGRycy9kb3ducmV2LnhtbFBLBQYAAAAABAAEAPkAAACRAwAAAAA=&#10;" strokeweight=".25pt">
                  <v:stroke dashstyle="1 1" endcap="round"/>
                </v:shape>
                <v:shape id="AutoShape 1016" o:spid="_x0000_s1180" type="#_x0000_t32" style="position:absolute;left:367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KpBMQAAADdAAAADwAAAGRycy9kb3ducmV2LnhtbERPTWsCMRC9F/ofwhR6q9mKiF2NIpWW&#10;VhDR9tDjsBk30c1kSeK6/fdGKPQ2j/c5s0XvGtFRiNazgudBAYK48tpyreD76+1pAiImZI2NZ1Lw&#10;SxEW8/u7GZbaX3hH3T7VIodwLFGBSaktpYyVIYdx4FvizB18cJgyDLXUAS853DVyWBRj6dBybjDY&#10;0quh6rQ/OwWr49ouP7fr0Y89H8P75tR3Bo1Sjw/9cgoiUZ/+xX/uD53nv4zGcPsmn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wqkExAAAAN0AAAAPAAAAAAAAAAAA&#10;AAAAAKECAABkcnMvZG93bnJldi54bWxQSwUGAAAAAAQABAD5AAAAkgMAAAAA&#10;" strokeweight=".5pt"/>
                <v:shape id="AutoShape 1017" o:spid="_x0000_s1181" type="#_x0000_t32" style="position:absolute;left:374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YcBsMAAADdAAAADwAAAGRycy9kb3ducmV2LnhtbERPS2sCMRC+C/0PYQrealYp1m6NolLB&#10;qw+Q3qabaXbpZrIkcXf115tCwdt8fM+ZL3tbi5Z8qBwrGI8yEMSF0xUbBafj9mUGIkRkjbVjUnCl&#10;AMvF02COuXYd76k9RCNSCIccFZQxNrmUoSjJYhi5hjhxP85bjAl6I7XHLoXbWk6ybCotVpwaSmxo&#10;U1Lxe7hYBf68767GfJ4cbW5fZj2Wt+9tq9TwuV99gIjUx4f4373Taf776xv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WHAbDAAAA3QAAAA8AAAAAAAAAAAAA&#10;AAAAoQIAAGRycy9kb3ducmV2LnhtbFBLBQYAAAAABAAEAPkAAACRAwAAAAA=&#10;" strokeweight=".25pt">
                  <v:stroke dashstyle="1 1" endcap="round"/>
                </v:shape>
                <v:shape id="AutoShape 1018" o:spid="_x0000_s1182" type="#_x0000_t32" style="position:absolute;left:381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IdMUAAADdAAAADwAAAGRycy9kb3ducmV2LnhtbESPQWvDMAyF74P+B6PCbqvTMcaW1S1t&#10;WWHXdoWymxarTmgsB9tL0v766TDYTeI9vfdpsRp9q3qKqQlsYD4rQBFXwTbsDBw/dw8voFJGttgG&#10;JgNXSrBaTu4WWNow8J76Q3ZKQjiVaKDOuSu1TlVNHtMsdMSinUP0mGWNTtuIg4T7Vj8WxbP22LA0&#10;1NjRtqbqcvjxBuJpP1ydez8G2t6+3Gaub9+73pj76bh+A5VpzP/mv+sPK/ivT4Ir38gI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8mIdMUAAADdAAAADwAAAAAAAAAA&#10;AAAAAAChAgAAZHJzL2Rvd25yZXYueG1sUEsFBgAAAAAEAAQA+QAAAJMDAAAAAA==&#10;" strokeweight=".25pt">
                  <v:stroke dashstyle="1 1" endcap="round"/>
                </v:shape>
                <v:shape id="AutoShape 1019" o:spid="_x0000_s1183" type="#_x0000_t32" style="position:absolute;left:388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Ut78IAAADdAAAADwAAAGRycy9kb3ducmV2LnhtbERPS2sCMRC+F/wPYQRvNatI0a1Rqij0&#10;6gPE27iZZpduJksSd1d/fVMo9DYf33OW697WoiUfKscKJuMMBHHhdMVGwfm0f52DCBFZY+2YFDwo&#10;wHo1eFlirl3HB2qP0YgUwiFHBWWMTS5lKEqyGMauIU7cl/MWY4LeSO2xS+G2ltMse5MWK04NJTa0&#10;Lan4Pt6tAn85dA9jdmdH2+fVbCbyedu3So2G/cc7iEh9/Bf/uT91mr+YLe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IUt78IAAADdAAAADwAAAAAAAAAAAAAA&#10;AAChAgAAZHJzL2Rvd25yZXYueG1sUEsFBgAAAAAEAAQA+QAAAJADAAAAAA==&#10;" strokeweight=".25pt">
                  <v:stroke dashstyle="1 1" endcap="round"/>
                </v:shape>
                <v:shape id="AutoShape 1020" o:spid="_x0000_s1184" type="#_x0000_t32" style="position:absolute;left:395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YSr8UAAADdAAAADwAAAGRycy9kb3ducmV2LnhtbESPQWvDMAyF74P+B6PCbqvTwcaW1S1t&#10;WWHXdoWymxarTmgsB9tL0v766TDYTeI9vfdpsRp9q3qKqQlsYD4rQBFXwTbsDBw/dw8voFJGttgG&#10;JgNXSrBaTu4WWNow8J76Q3ZKQjiVaKDOuSu1TlVNHtMsdMSinUP0mGWNTtuIg4T7Vj8WxbP22LA0&#10;1NjRtqbqcvjxBuJpP1ydez8G2t6+3Gaub9+73pj76bh+A5VpzP/mv+sPK/ivT8Iv38gI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YSr8UAAADdAAAADwAAAAAAAAAA&#10;AAAAAAChAgAAZHJzL2Rvd25yZXYueG1sUEsFBgAAAAAEAAQA+QAAAJMDAAAAAA==&#10;" strokeweight=".25pt">
                  <v:stroke dashstyle="1 1" endcap="round"/>
                </v:shape>
                <v:shape id="AutoShape 1021" o:spid="_x0000_s1185" type="#_x0000_t32" style="position:absolute;left:401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Q9sMMAAADdAAAADwAAAGRycy9kb3ducmV2LnhtbERPS4vCMBC+C/sfwix4kTWtoNZqlF1B&#10;EG8+WDwOzdgWm0lp0lr/vREW9jYf33NWm95UoqPGlZYVxOMIBHFmdcm5gst595WAcB5ZY2WZFDzJ&#10;wWb9MVhhqu2Dj9SdfC5CCLsUFRTe16mULivIoBvbmjhwN9sY9AE2udQNPkK4qeQkimbSYMmhocCa&#10;tgVl91NrFLTVYXRuf33c5T/d/JYskmt/dUoNP/vvJQhPvf8X/7n3OsxfTGN4fxNO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EPbDDAAAA3QAAAA8AAAAAAAAAAAAA&#10;AAAAoQIAAGRycy9kb3ducmV2LnhtbFBLBQYAAAAABAAEAPkAAACRAwAAAAA=&#10;" strokeweight="1pt"/>
                <v:shape id="AutoShape 1022" o:spid="_x0000_s1186" type="#_x0000_t32" style="position:absolute;left:408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pQ8IAAADdAAAADwAAAGRycy9kb3ducmV2LnhtbERPS2sCMRC+F/wPYQRvNatg0a1RVBR6&#10;9QHibbqZZpduJksSd1d/fVMo9DYf33OW697WoiUfKscKJuMMBHHhdMVGweV8eJ2DCBFZY+2YFDwo&#10;wHo1eFlirl3HR2pP0YgUwiFHBWWMTS5lKEqyGMauIU7cl/MWY4LeSO2xS+G2ltMse5MWK04NJTa0&#10;K6n4Pt2tAn89dg9j9hdHu+fNbCfy+XlolRoN+807iEh9/Bf/uT90mr+YTeH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pQ8IAAADdAAAADwAAAAAAAAAAAAAA&#10;AAChAgAAZHJzL2Rvd25yZXYueG1sUEsFBgAAAAAEAAQA+QAAAJADAAAAAA==&#10;" strokeweight=".25pt">
                  <v:stroke dashstyle="1 1" endcap="round"/>
                </v:shape>
                <v:shape id="AutoShape 1023" o:spid="_x0000_s1187" type="#_x0000_t32" style="position:absolute;left:415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SM2MMAAADdAAAADwAAAGRycy9kb3ducmV2LnhtbERPS2sCMRC+C/0PYQrealaLxW6NolLB&#10;qw+Q3qabaXbpZrIkcXf115tCwdt8fM+ZL3tbi5Z8qBwrGI8yEMSF0xUbBafj9mUGIkRkjbVjUnCl&#10;AMvF02COuXYd76k9RCNSCIccFZQxNrmUoSjJYhi5hjhxP85bjAl6I7XHLoXbWk6y7E1arDg1lNjQ&#10;pqTi93CxCvx5312N+Tw52ty+zHosb9/bVqnhc7/6ABGpjw/xv3un0/z36Sv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0jNjDAAAA3QAAAA8AAAAAAAAAAAAA&#10;AAAAoQIAAGRycy9kb3ducmV2LnhtbFBLBQYAAAAABAAEAPkAAACRAwAAAAA=&#10;" strokeweight=".25pt">
                  <v:stroke dashstyle="1 1" endcap="round"/>
                </v:shape>
                <v:shape id="AutoShape 1024" o:spid="_x0000_s1188" type="#_x0000_t32" style="position:absolute;left:422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0UrMMAAADdAAAADwAAAGRycy9kb3ducmV2LnhtbERPS2sCMRC+C/0PYQrealapxW6NolLB&#10;qw+Q3qabaXbpZrIkcXf115tCwdt8fM+ZL3tbi5Z8qBwrGI8yEMSF0xUbBafj9mUGIkRkjbVjUnCl&#10;AMvF02COuXYd76k9RCNSCIccFZQxNrmUoSjJYhi5hjhxP85bjAl6I7XHLoXbWk6y7E1arDg1lNjQ&#10;pqTi93CxCvx5312N+Tw52ty+zHosb9/bVqnhc7/6ABGpjw/xv3un0/z36Sv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dFKzDAAAA3QAAAA8AAAAAAAAAAAAA&#10;AAAAoQIAAGRycy9kb3ducmV2LnhtbFBLBQYAAAAABAAEAPkAAACRAwAAAAA=&#10;" strokeweight=".25pt">
                  <v:stroke dashstyle="1 1" endcap="round"/>
                </v:shape>
                <v:shape id="AutoShape 1025" o:spid="_x0000_s1189" type="#_x0000_t32" style="position:absolute;left:428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GxN8IAAADdAAAADwAAAGRycy9kb3ducmV2LnhtbERPS2sCMRC+F/wPYQRvNatg0a1RVBR6&#10;9QHibbqZZpduJksSd1d/fVMo9DYf33OW697WoiUfKscKJuMMBHHhdMVGweV8eJ2DCBFZY+2YFDwo&#10;wHo1eFlirl3HR2pP0YgUwiFHBWWMTS5lKEqyGMauIU7cl/MWY4LeSO2xS+G2ltMse5MWK04NJTa0&#10;K6n4Pt2tAn89dg9j9hdHu+fNbCfy+XlolRoN+807iEh9/Bf/uT90mr+Yze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BGxN8IAAADdAAAADwAAAAAAAAAAAAAA&#10;AAChAgAAZHJzL2Rvd25yZXYueG1sUEsFBgAAAAAEAAQA+QAAAJADAAAAAA==&#10;" strokeweight=".25pt">
                  <v:stroke dashstyle="1 1" endcap="round"/>
                </v:shape>
                <v:shape id="AutoShape 1026" o:spid="_x0000_s1190" type="#_x0000_t32" style="position:absolute;left:435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s/2cQAAADdAAAADwAAAGRycy9kb3ducmV2LnhtbERPTWsCMRC9F/wPYYTeatZipV2NIhZL&#10;K5RS68HjsBk30c1kSeK6/fdNodDbPN7nzJe9a0RHIVrPCsajAgRx5bXlWsH+a3P3CCImZI2NZ1Lw&#10;TRGWi8HNHEvtr/xJ3S7VIodwLFGBSaktpYyVIYdx5FvizB19cJgyDLXUAa853DXyviim0qHl3GCw&#10;pbWh6ry7OAXPp61dvX1sJwd7OYWX93PfGTRK3Q771QxEoj79i//crzrPf3qYwu83+QS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Gz/ZxAAAAN0AAAAPAAAAAAAAAAAA&#10;AAAAAKECAABkcnMvZG93bnJldi54bWxQSwUGAAAAAAQABAD5AAAAkgMAAAAA&#10;" strokeweight=".5pt"/>
                <v:shape id="AutoShape 1027" o:spid="_x0000_s1191" type="#_x0000_t32" style="position:absolute;left:442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K28MAAADdAAAADwAAAGRycy9kb3ducmV2LnhtbERPS2sCMRC+C/0PYQrealah1m6NolLB&#10;qw+Q3qabaXbpZrIkcXf115tCwdt8fM+ZL3tbi5Z8qBwrGI8yEMSF0xUbBafj9mUGIkRkjbVjUnCl&#10;AMvF02COuXYd76k9RCNSCIccFZQxNrmUoSjJYhi5hjhxP85bjAl6I7XHLoXbWk6ybCotVpwaSmxo&#10;U1Lxe7hYBf68767GfJ4cbW5fZj2Wt+9tq9TwuV99gIjUx4f4373Taf776xv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PitvDAAAA3QAAAA8AAAAAAAAAAAAA&#10;AAAAoQIAAGRycy9kb3ducmV2LnhtbFBLBQYAAAAABAAEAPkAAACRAwAAAAA=&#10;" strokeweight=".25pt">
                  <v:stroke dashstyle="1 1" endcap="round"/>
                </v:shape>
                <v:shape id="AutoShape 1028" o:spid="_x0000_s1192" type="#_x0000_t32" style="position:absolute;left:4493;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AeqcUAAADdAAAADwAAAGRycy9kb3ducmV2LnhtbESPQWvDMAyF74P+B6PCbqvTwcaW1S1t&#10;WWHXdoWymxarTmgsB9tL0v766TDYTeI9vfdpsRp9q3qKqQlsYD4rQBFXwTbsDBw/dw8voFJGttgG&#10;JgNXSrBaTu4WWNow8J76Q3ZKQjiVaKDOuSu1TlVNHtMsdMSinUP0mGWNTtuIg4T7Vj8WxbP22LA0&#10;1NjRtqbqcvjxBuJpP1ydez8G2t6+3Gaub9+73pj76bh+A5VpzP/mv+sPK/ivT4Ir38gI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AeqcUAAADdAAAADwAAAAAAAAAA&#10;AAAAAAChAgAAZHJzL2Rvd25yZXYueG1sUEsFBgAAAAAEAAQA+QAAAJMDAAAAAA==&#10;" strokeweight=".25pt">
                  <v:stroke dashstyle="1 1" endcap="round"/>
                </v:shape>
                <v:shape id="AutoShape 1029" o:spid="_x0000_s1193" type="#_x0000_t32" style="position:absolute;left:456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y7MsIAAADdAAAADwAAAGRycy9kb3ducmV2LnhtbERPS2sCMRC+F/wPYQRvNatg0a1Rqij0&#10;6gPE27iZZpduJksSd1d/fVMo9DYf33OW697WoiUfKscKJuMMBHHhdMVGwfm0f52DCBFZY+2YFDwo&#10;wHo1eFlirl3HB2qP0YgUwiFHBWWMTS5lKEqyGMauIU7cl/MWY4LeSO2xS+G2ltMse5MWK04NJTa0&#10;Lan4Pt6tAn85dA9jdmdH2+fVbCbyedu3So2G/cc7iEh9/Bf/uT91mr+YLeD3m3SC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y7MsIAAADdAAAADwAAAAAAAAAAAAAA&#10;AAChAgAAZHJzL2Rvd25yZXYueG1sUEsFBgAAAAAEAAQA+QAAAJADAAAAAA==&#10;" strokeweight=".25pt">
                  <v:stroke dashstyle="1 1" endcap="round"/>
                </v:shape>
                <v:shape id="AutoShape 1030" o:spid="_x0000_s1194" type="#_x0000_t32" style="position:absolute;left:4629;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rYEsUAAADdAAAADwAAAGRycy9kb3ducmV2LnhtbESPQW/CMAyF75P4D5GRdhspO6CtIyBA&#10;IO0KQ0K7eY2XVjROlWRt4dfPh0m72XrP731erkffqp5iagIbmM8KUMRVsA07A+ePw9MLqJSRLbaB&#10;ycCNEqxXk4clljYMfKT+lJ2SEE4lGqhz7kqtU1WTxzQLHbFo3yF6zLJGp23EQcJ9q5+LYqE9NiwN&#10;NXa0q6m6nn68gXg5Djfn9udAu/un2871/evQG/M4HTdvoDKN+d/8d/1uBf91IfzyjY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rYEsUAAADdAAAADwAAAAAAAAAA&#10;AAAAAAChAgAAZHJzL2Rvd25yZXYueG1sUEsFBgAAAAAEAAQA+QAAAJMDAAAAAA==&#10;" strokeweight=".25pt">
                  <v:stroke dashstyle="1 1" endcap="round"/>
                </v:shape>
                <v:shape id="AutoShape 1031" o:spid="_x0000_s1195" type="#_x0000_t32" style="position:absolute;left:4696;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5tEMQAAADdAAAADwAAAGRycy9kb3ducmV2LnhtbERPTWsCMRC9F/wPYQRvNasUaVejSIvF&#10;CqXUevA4bMZNdDNZkrhu/31TKPQ2j/c5i1XvGtFRiNazgsm4AEFceW25VnD42tw/gogJWWPjmRR8&#10;U4TVcnC3wFL7G39St0+1yCEcS1RgUmpLKWNlyGEc+5Y4cycfHKYMQy11wFsOd42cFsVMOrScGwy2&#10;9GyouuyvTsHLeWfXbx+7h6O9nsPr+6XvDBqlRsN+PQeRqE//4j/3Vuf5T7MJ/H6TT5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nm0QxAAAAN0AAAAPAAAAAAAAAAAA&#10;AAAAAKECAABkcnMvZG93bnJldi54bWxQSwUGAAAAAAQABAD5AAAAkgMAAAAA&#10;" strokeweight=".5pt"/>
                <v:shape id="AutoShape 1032" o:spid="_x0000_s1196" type="#_x0000_t32" style="position:absolute;left:476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Tj/sEAAADdAAAADwAAAGRycy9kb3ducmV2LnhtbERPTYvCMBC9L/gfwgje1lQP4naNsoqC&#10;V11BvI3NbFq2mZQkttVfb4SFvc3jfc5i1dtatORD5VjBZJyBIC6crtgoOH3v3ucgQkTWWDsmBXcK&#10;sFoO3haYa9fxgdpjNCKFcMhRQRljk0sZipIshrFriBP347zFmKA3UnvsUrit5TTLZtJixamhxIY2&#10;JRW/x5tV4M+H7m7M9uRo87iY9UQ+rrtWqdGw//oEEamP/+I/916n+R+zKby+SSf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lOP+wQAAAN0AAAAPAAAAAAAAAAAAAAAA&#10;AKECAABkcnMvZG93bnJldi54bWxQSwUGAAAAAAQABAD5AAAAjwMAAAAA&#10;" strokeweight=".25pt">
                  <v:stroke dashstyle="1 1" endcap="round"/>
                </v:shape>
                <v:shape id="AutoShape 1033" o:spid="_x0000_s1197" type="#_x0000_t32" style="position:absolute;left:483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hGZcIAAADdAAAADwAAAGRycy9kb3ducmV2LnhtbERPTWsCMRC9F/wPYQrealYLUrdGqVLB&#10;q1YQb9PNmF3cTJYk7q7+eiMUepvH+5z5sre1aMmHyrGC8SgDQVw4XbFRcPjZvH2ACBFZY+2YFNwo&#10;wHIxeJljrl3HO2r30YgUwiFHBWWMTS5lKEqyGEauIU7c2XmLMUFvpPbYpXBby0mWTaXFilNDiQ2t&#10;Syou+6tV4I+77mbM98HR+n4yq7G8/25apYav/dcniEh9/Bf/ubc6zZ9N3+H5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thGZcIAAADdAAAADwAAAAAAAAAAAAAA&#10;AAChAgAAZHJzL2Rvd25yZXYueG1sUEsFBgAAAAAEAAQA+QAAAJADAAAAAA==&#10;" strokeweight=".25pt">
                  <v:stroke dashstyle="1 1" endcap="round"/>
                </v:shape>
                <v:shape id="AutoShape 1034" o:spid="_x0000_s1198" type="#_x0000_t32" style="position:absolute;left:4900;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HeEcIAAADdAAAADwAAAGRycy9kb3ducmV2LnhtbERPTWsCMRC9F/wPYQrealYpUrdGqVLB&#10;q1YQb9PNmF3cTJYk7q7+eiMUepvH+5z5sre1aMmHyrGC8SgDQVw4XbFRcPjZvH2ACBFZY+2YFNwo&#10;wHIxeJljrl3HO2r30YgUwiFHBWWMTS5lKEqyGEauIU7c2XmLMUFvpPbYpXBby0mWTaXFilNDiQ2t&#10;Syou+6tV4I+77mbM98HR+n4yq7G8/25apYav/dcniEh9/Bf/ubc6zZ9N3+H5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HeEcIAAADdAAAADwAAAAAAAAAAAAAA&#10;AAChAgAAZHJzL2Rvd25yZXYueG1sUEsFBgAAAAAEAAQA+QAAAJADAAAAAA==&#10;" strokeweight=".25pt">
                  <v:stroke dashstyle="1 1" endcap="round"/>
                </v:shape>
                <v:shape id="AutoShape 1035" o:spid="_x0000_s1199" type="#_x0000_t32" style="position:absolute;left:496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17isIAAADdAAAADwAAAGRycy9kb3ducmV2LnhtbERPTWsCMRC9F/wPYQrealahUrdGqVLB&#10;q1YQb9PNmF3cTJYk7q7+eiMUepvH+5z5sre1aMmHyrGC8SgDQVw4XbFRcPjZvH2ACBFZY+2YFNwo&#10;wHIxeJljrl3HO2r30YgUwiFHBWWMTS5lKEqyGEauIU7c2XmLMUFvpPbYpXBby0mWTaXFilNDiQ2t&#10;Syou+6tV4I+77mbM98HR+n4yq7G8/25apYav/dcniEh9/Bf/ubc6zZ9N3+H5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17isIAAADdAAAADwAAAAAAAAAAAAAA&#10;AAChAgAAZHJzL2Rvd25yZXYueG1sUEsFBgAAAAAEAAQA+QAAAJADAAAAAA==&#10;" strokeweight=".25pt">
                  <v:stroke dashstyle="1 1" endcap="round"/>
                </v:shape>
                <v:shape id="AutoShape 1036" o:spid="_x0000_s1200" type="#_x0000_t32" style="position:absolute;left:503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f1ZMQAAADdAAAADwAAAGRycy9kb3ducmV2LnhtbERPTUsDMRC9C/6HMEJvbVYpi65NS1Es&#10;bUGK1YPHYTNu0m4mS5Jut//eCAVv83ifM1sMrhU9hWg9K7ifFCCIa68tNwq+Pt/GjyBiQtbYeiYF&#10;F4qwmN/ezLDS/swf1O9TI3IIxwoVmJS6SspYG3IYJ74jztyPDw5ThqGROuA5h7tWPhRFKR1azg0G&#10;O3oxVB/3J6fg9bC1y81uO/22p0NYvR+H3qBRanQ3LJ9BJBrSv/jqXus8/6ks4e+bfIK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VkxAAAAN0AAAAPAAAAAAAAAAAA&#10;AAAAAKECAABkcnMvZG93bnJldi54bWxQSwUGAAAAAAQABAD5AAAAkgMAAAAA&#10;" strokeweight=".5pt"/>
                <v:shape id="AutoShape 1037" o:spid="_x0000_s1201" type="#_x0000_t32" style="position:absolute;left:5104;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NAZsIAAADdAAAADwAAAGRycy9kb3ducmV2LnhtbERPS2sCMRC+F/wPYQRvNasHq1ujqCj0&#10;6gPE23QzzS7dTJYk7q7++qZQ6G0+vucs172tRUs+VI4VTMYZCOLC6YqNgsv58DoHESKyxtoxKXhQ&#10;gPVq8LLEXLuOj9SeohEphEOOCsoYm1zKUJRkMYxdQ5y4L+ctxgS9kdpjl8JtLadZNpMWK04NJTa0&#10;K6n4Pt2tAn89dg9j9hdHu+fNbCfy+XlolRoN+807iEh9/Bf/uT90mr+YvcHvN+kE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NAZsIAAADdAAAADwAAAAAAAAAAAAAA&#10;AAChAgAAZHJzL2Rvd25yZXYueG1sUEsFBgAAAAAEAAQA+QAAAJADAAAAAA==&#10;" strokeweight=".25pt">
                  <v:stroke dashstyle="1 1" endcap="round"/>
                </v:shape>
                <v:shape id="AutoShape 1038" o:spid="_x0000_s1202" type="#_x0000_t32" style="position:absolute;left:517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zUFMUAAADdAAAADwAAAGRycy9kb3ducmV2LnhtbESPQW/CMAyF75P4D5GRdhspO6CtIyBA&#10;IO0KQ0K7eY2XVjROlWRt4dfPh0m72XrP731erkffqp5iagIbmM8KUMRVsA07A+ePw9MLqJSRLbaB&#10;ycCNEqxXk4clljYMfKT+lJ2SEE4lGqhz7kqtU1WTxzQLHbFo3yF6zLJGp23EQcJ9q5+LYqE9NiwN&#10;NXa0q6m6nn68gXg5Djfn9udAu/un2871/evQG/M4HTdvoDKN+d/8d/1uBf91IbjyjY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zUFMUAAADdAAAADwAAAAAAAAAA&#10;AAAAAAChAgAAZHJzL2Rvd25yZXYueG1sUEsFBgAAAAAEAAQA+QAAAJMDAAAAAA==&#10;" strokeweight=".25pt">
                  <v:stroke dashstyle="1 1" endcap="round"/>
                </v:shape>
                <v:shape id="AutoShape 1039" o:spid="_x0000_s1203" type="#_x0000_t32" style="position:absolute;left:5428;top:2337;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Bxj8EAAADdAAAADwAAAGRycy9kb3ducmV2LnhtbERPTYvCMBC9C/6HMII3Td2DrF2jrKLg&#10;VVcQb2Mzm5ZtJiXJttVfvxGEvc3jfc5y3dtatORD5VjBbJqBIC6crtgoOH/tJ+8gQkTWWDsmBXcK&#10;sF4NB0vMtev4SO0pGpFCOOSooIyxyaUMRUkWw9Q1xIn7dt5iTNAbqT12KdzW8i3L5tJixamhxIa2&#10;JRU/p1+rwF+O3d2Y3dnR9nE1m5l83PatUuNR//kBIlIf/8Uv90Gn+Yv5Ap7fpB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MHGPwQAAAN0AAAAPAAAAAAAAAAAAAAAA&#10;AKECAABkcnMvZG93bnJldi54bWxQSwUGAAAAAAQABAD5AAAAjwMAAAAA&#10;" strokeweight=".25pt">
                  <v:stroke dashstyle="1 1" endcap="round"/>
                </v:shape>
                <v:shape id="AutoShape 1040" o:spid="_x0000_s1204" type="#_x0000_t32" style="position:absolute;left:530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NOz8UAAADdAAAADwAAAGRycy9kb3ducmV2LnhtbESPT2/CMAzF75P4DpGRdhspO+xPR0CA&#10;hrQrDAnt5jUmrWicKsnawqefD5N2s/We3/t5sRp9q3qKqQlsYD4rQBFXwTbsDBw/dw8voFJGttgG&#10;JgNXSrBaTu4WWNow8J76Q3ZKQjiVaKDOuSu1TlVNHtMsdMSinUP0mGWNTtuIg4T7Vj8WxZP22LA0&#10;1NjRtqbqcvjxBuJpP1ydez8G2t6+3Gaub9+73pj76bh+A5VpzP/mv+sPK/ivz8Iv38gI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NOz8UAAADdAAAADwAAAAAAAAAA&#10;AAAAAAChAgAAZHJzL2Rvd25yZXYueG1sUEsFBgAAAAAEAAQA+QAAAJMDAAAAAA==&#10;" strokeweight=".25pt">
                  <v:stroke dashstyle="1 1" endcap="round"/>
                </v:shape>
                <v:shape id="AutoShape 1041" o:spid="_x0000_s1205" type="#_x0000_t32" style="position:absolute;left:5375;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f7zcQAAADdAAAADwAAAGRycy9kb3ducmV2LnhtbERPS0sDMRC+F/wPYQRvNlsRbdempSiK&#10;LYj0cehx2IybtJvJkqTb9d83gtDbfHzPmc5714iOQrSeFYyGBQjiymvLtYLd9v1+DCImZI2NZ1Lw&#10;SxHms5vBFEvtz7ymbpNqkUM4lqjApNSWUsbKkMM49C1x5n58cJgyDLXUAc853DXyoSiepEPLucFg&#10;S6+GquPm5BS8HVZ2sfxePe7t6RA+vo59Z9AodXfbL15AJOrTVfzv/tR5/uR5BH/f5BP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vNxAAAAN0AAAAPAAAAAAAAAAAA&#10;AAAAAKECAABkcnMvZG93bnJldi54bWxQSwUGAAAAAAQABAD5AAAAkgMAAAAA&#10;" strokeweight=".5pt"/>
                <v:shape id="AutoShape 1042" o:spid="_x0000_s1206" type="#_x0000_t32" style="position:absolute;left:5442;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11I8IAAADdAAAADwAAAGRycy9kb3ducmV2LnhtbERPS2sCMRC+F/wPYQRvNasHq1ujqCj0&#10;6gPE23QzzS7dTJYk7q7++qZQ6G0+vucs172tRUs+VI4VTMYZCOLC6YqNgsv58DoHESKyxtoxKXhQ&#10;gPVq8LLEXLuOj9SeohEphEOOCsoYm1zKUJRkMYxdQ5y4L+ctxgS9kdpjl8JtLadZNpMWK04NJTa0&#10;K6n4Pt2tAn89dg9j9hdHu+fNbCfy+XlolRoN+807iEh9/Bf/uT90mr94m8LvN+kE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11I8IAAADdAAAADwAAAAAAAAAAAAAA&#10;AAChAgAAZHJzL2Rvd25yZXYueG1sUEsFBgAAAAAEAAQA+QAAAJADAAAAAA==&#10;" strokeweight=".25pt">
                  <v:stroke dashstyle="1 1" endcap="round"/>
                </v:shape>
                <v:shape id="AutoShape 1043" o:spid="_x0000_s1207" type="#_x0000_t32" style="position:absolute;left:5511;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HQuMMAAADdAAAADwAAAGRycy9kb3ducmV2LnhtbERPS2sCMRC+C/0PYQrealYL1m6NolLB&#10;qw+Q3qabaXbpZrIkcXf115tCwdt8fM+ZL3tbi5Z8qBwrGI8yEMSF0xUbBafj9mUGIkRkjbVjUnCl&#10;AMvF02COuXYd76k9RCNSCIccFZQxNrmUoSjJYhi5hjhxP85bjAl6I7XHLoXbWk6ybCotVpwaSmxo&#10;U1Lxe7hYBf68767GfJ4cbW5fZj2Wt+9tq9TwuV99gIjUx4f4373Taf772yv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B0LjDAAAA3QAAAA8AAAAAAAAAAAAA&#10;AAAAoQIAAGRycy9kb3ducmV2LnhtbFBLBQYAAAAABAAEAPkAAACRAwAAAAA=&#10;" strokeweight=".25pt">
                  <v:stroke dashstyle="1 1" endcap="round"/>
                </v:shape>
                <v:shape id="AutoShape 1044" o:spid="_x0000_s1208" type="#_x0000_t32" style="position:absolute;left:5578;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hIzMMAAADdAAAADwAAAGRycy9kb3ducmV2LnhtbERPS2sCMRC+C/0PYQrealYp1m6NolLB&#10;qw+Q3qabaXbpZrIkcXf115tCwdt8fM+ZL3tbi5Z8qBwrGI8yEMSF0xUbBafj9mUGIkRkjbVjUnCl&#10;AMvF02COuXYd76k9RCNSCIccFZQxNrmUoSjJYhi5hjhxP85bjAl6I7XHLoXbWk6ybCotVpwaSmxo&#10;U1Lxe7hYBf68767GfJ4cbW5fZj2Wt+9tq9TwuV99gIjUx4f4373Taf772yv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oSMzDAAAA3QAAAA8AAAAAAAAAAAAA&#10;AAAAoQIAAGRycy9kb3ducmV2LnhtbFBLBQYAAAAABAAEAPkAAACRAwAAAAA=&#10;" strokeweight=".25pt">
                  <v:stroke dashstyle="1 1" endcap="round"/>
                </v:shape>
                <v:shape id="AutoShape 1045" o:spid="_x0000_s1209" type="#_x0000_t32" style="position:absolute;left:5647;top:24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TtV8MAAADdAAAADwAAAGRycy9kb3ducmV2LnhtbERPS2sCMRC+C/0PYQrealah1m6NolLB&#10;qw+Q3qabaXbpZrIkcXf115tCwdt8fM+ZL3tbi5Z8qBwrGI8yEMSF0xUbBafj9mUGIkRkjbVjUnCl&#10;AMvF02COuXYd76k9RCNSCIccFZQxNrmUoSjJYhi5hjhxP85bjAl6I7XHLoXbWk6ybCotVpwaSmxo&#10;U1Lxe7hYBf68767GfJ4cbW5fZj2Wt+9tq9TwuV99gIjUx4f4373Taf772yv8fZNO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7VfDAAAA3QAAAA8AAAAAAAAAAAAA&#10;AAAAoQIAAGRycy9kb3ducmV2LnhtbFBLBQYAAAAABAAEAPkAAACRAwAAAAA=&#10;" strokeweight=".25pt">
                  <v:stroke dashstyle="1 1" endcap="round"/>
                </v:shape>
              </v:group>
            </w:pict>
          </mc:Fallback>
        </mc:AlternateContent>
      </w:r>
      <w:r>
        <w:rPr>
          <w:rFonts w:ascii="Times New Roman" w:eastAsia="Times New Roman" w:hAnsi="Times New Roman" w:cs="Times New Roman"/>
          <w:noProof/>
          <w:sz w:val="24"/>
          <w:szCs w:val="20"/>
        </w:rPr>
        <mc:AlternateContent>
          <mc:Choice Requires="wps">
            <w:drawing>
              <wp:anchor distT="0" distB="0" distL="114300" distR="114300" simplePos="0" relativeHeight="251722752" behindDoc="0" locked="0" layoutInCell="1" allowOverlap="1" wp14:anchorId="0E8B4383" wp14:editId="0FA9BD9A">
                <wp:simplePos x="0" y="0"/>
                <wp:positionH relativeFrom="column">
                  <wp:posOffset>100965</wp:posOffset>
                </wp:positionH>
                <wp:positionV relativeFrom="paragraph">
                  <wp:posOffset>1114425</wp:posOffset>
                </wp:positionV>
                <wp:extent cx="6162675" cy="2578100"/>
                <wp:effectExtent l="0" t="0" r="28575" b="12700"/>
                <wp:wrapNone/>
                <wp:docPr id="1236" name="Dikdörtgen 1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2578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236" o:spid="_x0000_s1026" style="position:absolute;margin-left:7.95pt;margin-top:87.75pt;width:485.25pt;height:2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" filled="f"/>
            </w:pict>
          </mc:Fallback>
        </mc:AlternateContent>
      </w:r>
    </w:p>
    <w:p w:rsidR="00115B37" w:rsidRDefault="00115B37" w:rsidP="00154894">
      <w:pPr>
        <w:spacing w:after="0" w:line="240" w:lineRule="auto"/>
        <w:jc w:val="both"/>
        <w:rPr>
          <w:rFonts w:ascii="Times New Roman" w:eastAsia="Times New Roman" w:hAnsi="Times New Roman" w:cs="Times New Roman"/>
          <w:sz w:val="24"/>
          <w:szCs w:val="20"/>
        </w:rPr>
      </w:pPr>
    </w:p>
    <w:p w:rsidR="00115B37" w:rsidRDefault="00115B37" w:rsidP="00154894">
      <w:pPr>
        <w:spacing w:after="0" w:line="240" w:lineRule="auto"/>
        <w:jc w:val="both"/>
        <w:rPr>
          <w:rFonts w:ascii="Times New Roman" w:eastAsia="Times New Roman" w:hAnsi="Times New Roman" w:cs="Times New Roman"/>
          <w:sz w:val="24"/>
          <w:szCs w:val="20"/>
        </w:rPr>
      </w:pPr>
    </w:p>
    <w:p w:rsidR="00115B37" w:rsidRDefault="00115B37" w:rsidP="00154894">
      <w:pPr>
        <w:spacing w:after="0" w:line="240" w:lineRule="auto"/>
        <w:jc w:val="both"/>
        <w:rPr>
          <w:rFonts w:ascii="Times New Roman" w:eastAsia="Times New Roman" w:hAnsi="Times New Roman" w:cs="Times New Roman"/>
          <w:sz w:val="24"/>
          <w:szCs w:val="20"/>
        </w:rPr>
      </w:pPr>
    </w:p>
    <w:p w:rsidR="00115B37" w:rsidRDefault="00115B37" w:rsidP="00154894">
      <w:pPr>
        <w:spacing w:after="0" w:line="240" w:lineRule="auto"/>
        <w:jc w:val="both"/>
        <w:rPr>
          <w:rFonts w:ascii="Times New Roman" w:eastAsia="Times New Roman" w:hAnsi="Times New Roman" w:cs="Times New Roman"/>
          <w:sz w:val="24"/>
          <w:szCs w:val="20"/>
        </w:rPr>
      </w:pPr>
    </w:p>
    <w:p w:rsidR="00115B37" w:rsidRDefault="00115B37" w:rsidP="00154894">
      <w:pPr>
        <w:spacing w:after="0" w:line="240" w:lineRule="auto"/>
        <w:jc w:val="both"/>
        <w:rPr>
          <w:rFonts w:ascii="Times New Roman" w:eastAsia="Times New Roman" w:hAnsi="Times New Roman" w:cs="Times New Roman"/>
          <w:sz w:val="24"/>
          <w:szCs w:val="20"/>
        </w:rPr>
      </w:pPr>
    </w:p>
    <w:p w:rsidR="00115B37" w:rsidRDefault="00115B37" w:rsidP="00154894">
      <w:pPr>
        <w:spacing w:after="0" w:line="240" w:lineRule="auto"/>
        <w:jc w:val="both"/>
        <w:rPr>
          <w:rFonts w:ascii="Times New Roman" w:eastAsia="Times New Roman" w:hAnsi="Times New Roman" w:cs="Times New Roman"/>
          <w:sz w:val="24"/>
          <w:szCs w:val="20"/>
        </w:rPr>
      </w:pPr>
    </w:p>
    <w:p w:rsidR="00115B37" w:rsidRDefault="00115B37" w:rsidP="00154894">
      <w:pPr>
        <w:spacing w:after="0" w:line="240" w:lineRule="auto"/>
        <w:jc w:val="both"/>
        <w:rPr>
          <w:rFonts w:ascii="Times New Roman" w:eastAsia="Times New Roman" w:hAnsi="Times New Roman" w:cs="Times New Roman"/>
          <w:sz w:val="24"/>
          <w:szCs w:val="20"/>
        </w:rPr>
      </w:pPr>
    </w:p>
    <w:p w:rsidR="00115B37" w:rsidRDefault="00115B37" w:rsidP="00154894">
      <w:pPr>
        <w:spacing w:after="0" w:line="240" w:lineRule="auto"/>
        <w:jc w:val="both"/>
        <w:rPr>
          <w:rFonts w:ascii="Times New Roman" w:eastAsia="Times New Roman" w:hAnsi="Times New Roman" w:cs="Times New Roman"/>
          <w:sz w:val="24"/>
          <w:szCs w:val="20"/>
        </w:rPr>
      </w:pPr>
    </w:p>
    <w:p w:rsidR="00115B37" w:rsidRDefault="00115B37" w:rsidP="00154894">
      <w:pPr>
        <w:spacing w:after="0" w:line="240" w:lineRule="auto"/>
        <w:jc w:val="both"/>
        <w:rPr>
          <w:rFonts w:ascii="Times New Roman" w:eastAsia="Times New Roman" w:hAnsi="Times New Roman" w:cs="Times New Roman"/>
          <w:sz w:val="24"/>
          <w:szCs w:val="20"/>
        </w:rPr>
      </w:pPr>
    </w:p>
    <w:tbl>
      <w:tblPr>
        <w:tblStyle w:val="TabloKlavuzu"/>
        <w:tblpPr w:leftFromText="141" w:rightFromText="141" w:vertAnchor="text" w:horzAnchor="margin" w:tblpXSpec="center" w:tblpY="116"/>
        <w:tblW w:w="0" w:type="auto"/>
        <w:tblLook w:val="04A0" w:firstRow="1" w:lastRow="0" w:firstColumn="1" w:lastColumn="0" w:noHBand="0" w:noVBand="1"/>
      </w:tblPr>
      <w:tblGrid>
        <w:gridCol w:w="2518"/>
        <w:gridCol w:w="2977"/>
        <w:gridCol w:w="3685"/>
      </w:tblGrid>
      <w:tr w:rsidR="00115B37" w:rsidRPr="00115B37" w:rsidTr="005A0307">
        <w:tc>
          <w:tcPr>
            <w:tcW w:w="2518" w:type="dxa"/>
          </w:tcPr>
          <w:p w:rsidR="00115B37" w:rsidRPr="00115B37" w:rsidRDefault="00115B37" w:rsidP="005A0307">
            <w:pPr>
              <w:rPr>
                <w:sz w:val="18"/>
                <w:szCs w:val="18"/>
              </w:rPr>
            </w:pPr>
            <w:r w:rsidRPr="00115B37">
              <w:rPr>
                <w:sz w:val="18"/>
                <w:szCs w:val="18"/>
              </w:rPr>
              <w:t>Direnç:</w:t>
            </w:r>
          </w:p>
        </w:tc>
        <w:tc>
          <w:tcPr>
            <w:tcW w:w="2977" w:type="dxa"/>
          </w:tcPr>
          <w:p w:rsidR="00115B37" w:rsidRPr="00115B37" w:rsidRDefault="00115B37" w:rsidP="005A0307">
            <w:pPr>
              <w:rPr>
                <w:sz w:val="18"/>
                <w:szCs w:val="18"/>
              </w:rPr>
            </w:pPr>
            <w:r w:rsidRPr="00115B37">
              <w:rPr>
                <w:sz w:val="18"/>
                <w:szCs w:val="18"/>
              </w:rPr>
              <w:t xml:space="preserve">Yatay </w:t>
            </w:r>
            <w:proofErr w:type="spellStart"/>
            <w:r w:rsidRPr="00115B37">
              <w:rPr>
                <w:sz w:val="18"/>
                <w:szCs w:val="18"/>
              </w:rPr>
              <w:t>Scala</w:t>
            </w:r>
            <w:proofErr w:type="spellEnd"/>
            <w:r w:rsidRPr="00115B37">
              <w:rPr>
                <w:sz w:val="18"/>
                <w:szCs w:val="18"/>
              </w:rPr>
              <w:t>:                   aniye/div</w:t>
            </w:r>
          </w:p>
        </w:tc>
        <w:tc>
          <w:tcPr>
            <w:tcW w:w="3685" w:type="dxa"/>
          </w:tcPr>
          <w:p w:rsidR="00115B37" w:rsidRPr="00115B37" w:rsidRDefault="00115B37" w:rsidP="005A0307">
            <w:pPr>
              <w:rPr>
                <w:sz w:val="18"/>
                <w:szCs w:val="18"/>
              </w:rPr>
            </w:pPr>
            <w:proofErr w:type="spellStart"/>
            <w:r w:rsidRPr="00115B37">
              <w:rPr>
                <w:sz w:val="18"/>
                <w:szCs w:val="18"/>
              </w:rPr>
              <w:t>Sönümsüz</w:t>
            </w:r>
            <w:proofErr w:type="spellEnd"/>
            <w:r w:rsidRPr="00115B37">
              <w:rPr>
                <w:sz w:val="18"/>
                <w:szCs w:val="18"/>
              </w:rPr>
              <w:t xml:space="preserve"> doğal frekans:</w:t>
            </w:r>
          </w:p>
        </w:tc>
      </w:tr>
      <w:tr w:rsidR="00115B37" w:rsidRPr="00115B37" w:rsidTr="005A0307">
        <w:tc>
          <w:tcPr>
            <w:tcW w:w="2518" w:type="dxa"/>
          </w:tcPr>
          <w:p w:rsidR="00115B37" w:rsidRPr="00115B37" w:rsidRDefault="00115B37" w:rsidP="005A0307">
            <w:pPr>
              <w:rPr>
                <w:sz w:val="18"/>
                <w:szCs w:val="18"/>
              </w:rPr>
            </w:pPr>
            <w:r w:rsidRPr="00115B37">
              <w:rPr>
                <w:sz w:val="18"/>
                <w:szCs w:val="18"/>
              </w:rPr>
              <w:t xml:space="preserve">Bobin:                          </w:t>
            </w:r>
          </w:p>
        </w:tc>
        <w:tc>
          <w:tcPr>
            <w:tcW w:w="2977" w:type="dxa"/>
          </w:tcPr>
          <w:p w:rsidR="00115B37" w:rsidRPr="00115B37" w:rsidRDefault="00115B37" w:rsidP="005A0307">
            <w:pPr>
              <w:rPr>
                <w:sz w:val="18"/>
                <w:szCs w:val="18"/>
              </w:rPr>
            </w:pPr>
            <w:r w:rsidRPr="00115B37">
              <w:rPr>
                <w:sz w:val="18"/>
                <w:szCs w:val="18"/>
              </w:rPr>
              <w:t xml:space="preserve">Düşey </w:t>
            </w:r>
            <w:proofErr w:type="spellStart"/>
            <w:r w:rsidRPr="00115B37">
              <w:rPr>
                <w:sz w:val="18"/>
                <w:szCs w:val="18"/>
              </w:rPr>
              <w:t>Scala</w:t>
            </w:r>
            <w:proofErr w:type="spellEnd"/>
            <w:r w:rsidRPr="00115B37">
              <w:rPr>
                <w:sz w:val="18"/>
                <w:szCs w:val="18"/>
              </w:rPr>
              <w:t>:                   Volt/div</w:t>
            </w:r>
          </w:p>
        </w:tc>
        <w:tc>
          <w:tcPr>
            <w:tcW w:w="3685" w:type="dxa"/>
          </w:tcPr>
          <w:p w:rsidR="00115B37" w:rsidRPr="00115B37" w:rsidRDefault="00115B37" w:rsidP="005A0307">
            <w:pPr>
              <w:rPr>
                <w:sz w:val="18"/>
                <w:szCs w:val="18"/>
              </w:rPr>
            </w:pPr>
            <w:r w:rsidRPr="00115B37">
              <w:rPr>
                <w:sz w:val="18"/>
                <w:szCs w:val="18"/>
              </w:rPr>
              <w:t>Sönüm oranı:</w:t>
            </w:r>
          </w:p>
        </w:tc>
      </w:tr>
      <w:tr w:rsidR="00115B37" w:rsidRPr="00115B37" w:rsidTr="005A0307">
        <w:tc>
          <w:tcPr>
            <w:tcW w:w="2518" w:type="dxa"/>
          </w:tcPr>
          <w:p w:rsidR="00115B37" w:rsidRPr="00115B37" w:rsidRDefault="00115B37" w:rsidP="005A0307">
            <w:pPr>
              <w:rPr>
                <w:sz w:val="18"/>
                <w:szCs w:val="18"/>
              </w:rPr>
            </w:pPr>
            <w:r w:rsidRPr="00115B37">
              <w:rPr>
                <w:sz w:val="18"/>
                <w:szCs w:val="18"/>
              </w:rPr>
              <w:t xml:space="preserve">Kondansatör:                         </w:t>
            </w:r>
          </w:p>
        </w:tc>
        <w:tc>
          <w:tcPr>
            <w:tcW w:w="2977" w:type="dxa"/>
          </w:tcPr>
          <w:p w:rsidR="00115B37" w:rsidRPr="00115B37" w:rsidRDefault="00115B37" w:rsidP="005A0307">
            <w:pPr>
              <w:rPr>
                <w:sz w:val="18"/>
                <w:szCs w:val="18"/>
              </w:rPr>
            </w:pPr>
            <w:r w:rsidRPr="00115B37">
              <w:rPr>
                <w:sz w:val="18"/>
                <w:szCs w:val="18"/>
              </w:rPr>
              <w:t>Tepe değeri:</w:t>
            </w:r>
          </w:p>
        </w:tc>
        <w:tc>
          <w:tcPr>
            <w:tcW w:w="3685" w:type="dxa"/>
            <w:vMerge w:val="restart"/>
          </w:tcPr>
          <w:p w:rsidR="00115B37" w:rsidRPr="00115B37" w:rsidRDefault="00115B37" w:rsidP="005A0307">
            <w:pPr>
              <w:rPr>
                <w:sz w:val="18"/>
                <w:szCs w:val="18"/>
              </w:rPr>
            </w:pPr>
            <w:r w:rsidRPr="00115B37">
              <w:rPr>
                <w:sz w:val="18"/>
                <w:szCs w:val="18"/>
              </w:rPr>
              <w:t xml:space="preserve">Sönüm tipi:                </w:t>
            </w:r>
            <w:r w:rsidRPr="00115B37">
              <w:rPr>
                <w:rFonts w:ascii="Calibri" w:hAnsi="Calibri"/>
                <w:sz w:val="18"/>
                <w:szCs w:val="18"/>
              </w:rPr>
              <w:t>⃝</w:t>
            </w:r>
            <w:r w:rsidRPr="00115B37">
              <w:rPr>
                <w:sz w:val="18"/>
                <w:szCs w:val="18"/>
              </w:rPr>
              <w:t xml:space="preserve"> Az sönümlü</w:t>
            </w:r>
          </w:p>
          <w:p w:rsidR="00115B37" w:rsidRPr="00115B37" w:rsidRDefault="00115B37" w:rsidP="005A0307">
            <w:pPr>
              <w:rPr>
                <w:sz w:val="18"/>
                <w:szCs w:val="18"/>
              </w:rPr>
            </w:pPr>
            <w:r w:rsidRPr="00115B37">
              <w:rPr>
                <w:rFonts w:ascii="Calibri" w:hAnsi="Calibri"/>
                <w:sz w:val="18"/>
                <w:szCs w:val="18"/>
              </w:rPr>
              <w:t>⃝</w:t>
            </w:r>
            <w:r w:rsidRPr="00115B37">
              <w:rPr>
                <w:sz w:val="18"/>
                <w:szCs w:val="18"/>
              </w:rPr>
              <w:t xml:space="preserve"> Kritik sönümlü      </w:t>
            </w:r>
            <w:r w:rsidRPr="00115B37">
              <w:rPr>
                <w:rFonts w:ascii="Calibri" w:hAnsi="Calibri"/>
                <w:sz w:val="18"/>
                <w:szCs w:val="18"/>
              </w:rPr>
              <w:t>⃝</w:t>
            </w:r>
            <w:r w:rsidRPr="00115B37">
              <w:rPr>
                <w:sz w:val="18"/>
                <w:szCs w:val="18"/>
              </w:rPr>
              <w:t xml:space="preserve"> Aşırı sönümlü</w:t>
            </w:r>
          </w:p>
        </w:tc>
      </w:tr>
      <w:tr w:rsidR="00115B37" w:rsidRPr="00115B37" w:rsidTr="005A0307">
        <w:tc>
          <w:tcPr>
            <w:tcW w:w="2518" w:type="dxa"/>
          </w:tcPr>
          <w:p w:rsidR="00115B37" w:rsidRPr="00115B37" w:rsidRDefault="00115B37" w:rsidP="005A0307">
            <w:pPr>
              <w:rPr>
                <w:sz w:val="18"/>
                <w:szCs w:val="18"/>
              </w:rPr>
            </w:pPr>
            <w:r w:rsidRPr="00115B37">
              <w:rPr>
                <w:sz w:val="18"/>
                <w:szCs w:val="18"/>
              </w:rPr>
              <w:t xml:space="preserve">Kaynak Frekansı:                    </w:t>
            </w:r>
          </w:p>
        </w:tc>
        <w:tc>
          <w:tcPr>
            <w:tcW w:w="2977" w:type="dxa"/>
          </w:tcPr>
          <w:p w:rsidR="00115B37" w:rsidRPr="00115B37" w:rsidRDefault="00115B37" w:rsidP="005A0307">
            <w:pPr>
              <w:rPr>
                <w:sz w:val="18"/>
                <w:szCs w:val="18"/>
              </w:rPr>
            </w:pPr>
            <w:r w:rsidRPr="00115B37">
              <w:rPr>
                <w:sz w:val="18"/>
                <w:szCs w:val="18"/>
              </w:rPr>
              <w:t>Taban değeri:</w:t>
            </w:r>
          </w:p>
        </w:tc>
        <w:tc>
          <w:tcPr>
            <w:tcW w:w="3685" w:type="dxa"/>
            <w:vMerge/>
          </w:tcPr>
          <w:p w:rsidR="00115B37" w:rsidRPr="00115B37" w:rsidRDefault="00115B37" w:rsidP="005A0307">
            <w:pPr>
              <w:rPr>
                <w:sz w:val="18"/>
                <w:szCs w:val="18"/>
              </w:rPr>
            </w:pPr>
          </w:p>
        </w:tc>
      </w:tr>
      <w:tr w:rsidR="00115B37" w:rsidRPr="00115B37" w:rsidTr="005A0307">
        <w:tc>
          <w:tcPr>
            <w:tcW w:w="2518" w:type="dxa"/>
          </w:tcPr>
          <w:p w:rsidR="00115B37" w:rsidRPr="00115B37" w:rsidRDefault="00115B37" w:rsidP="005A0307">
            <w:pPr>
              <w:rPr>
                <w:sz w:val="18"/>
                <w:szCs w:val="18"/>
              </w:rPr>
            </w:pPr>
            <w:r w:rsidRPr="00115B37">
              <w:rPr>
                <w:sz w:val="18"/>
                <w:szCs w:val="18"/>
              </w:rPr>
              <w:t xml:space="preserve">Kaynak Genliği:                </w:t>
            </w:r>
          </w:p>
        </w:tc>
        <w:tc>
          <w:tcPr>
            <w:tcW w:w="6662" w:type="dxa"/>
            <w:gridSpan w:val="2"/>
          </w:tcPr>
          <w:p w:rsidR="00115B37" w:rsidRPr="00115B37" w:rsidRDefault="00115B37" w:rsidP="005A0307">
            <w:pPr>
              <w:rPr>
                <w:sz w:val="18"/>
                <w:szCs w:val="18"/>
              </w:rPr>
            </w:pPr>
            <w:r w:rsidRPr="00115B37">
              <w:rPr>
                <w:sz w:val="18"/>
                <w:szCs w:val="18"/>
              </w:rPr>
              <w:t>Karakteristik denklem:</w:t>
            </w:r>
          </w:p>
        </w:tc>
      </w:tr>
    </w:tbl>
    <w:p w:rsidR="00651FD2" w:rsidRPr="00651FD2" w:rsidRDefault="00651FD2" w:rsidP="00651FD2">
      <w:pPr>
        <w:pStyle w:val="Balk1"/>
        <w:spacing w:line="360" w:lineRule="auto"/>
        <w:rPr>
          <w:rFonts w:ascii="Times New Roman" w:hAnsi="Times New Roman" w:cs="Times New Roman"/>
          <w:b/>
          <w:color w:val="auto"/>
          <w:sz w:val="24"/>
          <w:szCs w:val="22"/>
        </w:rPr>
      </w:pPr>
      <w:proofErr w:type="gramStart"/>
      <w:r w:rsidRPr="00651FD2">
        <w:rPr>
          <w:rFonts w:ascii="Times New Roman" w:hAnsi="Times New Roman" w:cs="Times New Roman"/>
          <w:b/>
          <w:color w:val="auto"/>
          <w:sz w:val="24"/>
          <w:szCs w:val="22"/>
        </w:rPr>
        <w:lastRenderedPageBreak/>
        <w:t>DENEY  4</w:t>
      </w:r>
      <w:proofErr w:type="gramEnd"/>
      <w:r w:rsidRPr="00651FD2">
        <w:rPr>
          <w:rFonts w:ascii="Times New Roman" w:hAnsi="Times New Roman" w:cs="Times New Roman"/>
          <w:b/>
          <w:color w:val="auto"/>
          <w:sz w:val="24"/>
          <w:szCs w:val="22"/>
        </w:rPr>
        <w:t>.</w:t>
      </w:r>
      <w:r w:rsidRPr="00651FD2">
        <w:rPr>
          <w:rFonts w:ascii="Times New Roman" w:hAnsi="Times New Roman" w:cs="Times New Roman"/>
          <w:b/>
          <w:color w:val="auto"/>
          <w:sz w:val="24"/>
          <w:szCs w:val="22"/>
        </w:rPr>
        <w:tab/>
      </w:r>
      <w:r w:rsidR="0066479B" w:rsidRPr="0066479B">
        <w:rPr>
          <w:rFonts w:ascii="Times New Roman" w:hAnsi="Times New Roman" w:cs="Times New Roman"/>
          <w:b/>
          <w:color w:val="auto"/>
          <w:sz w:val="24"/>
          <w:szCs w:val="22"/>
        </w:rPr>
        <w:t>SERİ VE PARALEL REZONANS DEVRELERİ</w:t>
      </w:r>
    </w:p>
    <w:p w:rsidR="00B41183" w:rsidRDefault="00651FD2" w:rsidP="0066479B">
      <w:pPr>
        <w:spacing w:line="276" w:lineRule="auto"/>
        <w:jc w:val="both"/>
        <w:rPr>
          <w:rFonts w:ascii="Times New Roman" w:hAnsi="Times New Roman" w:cs="Times New Roman"/>
          <w:sz w:val="24"/>
          <w:szCs w:val="24"/>
        </w:rPr>
      </w:pPr>
      <w:r>
        <w:rPr>
          <w:rFonts w:ascii="Times New Roman" w:hAnsi="Times New Roman" w:cs="Times New Roman"/>
          <w:b/>
          <w:bCs/>
        </w:rPr>
        <w:br/>
      </w:r>
      <w:r w:rsidRPr="00651FD2">
        <w:rPr>
          <w:rFonts w:ascii="Times New Roman" w:hAnsi="Times New Roman" w:cs="Times New Roman"/>
          <w:b/>
          <w:bCs/>
        </w:rPr>
        <w:t>AMAÇ:</w:t>
      </w:r>
      <w:r w:rsidR="00AD7B5A">
        <w:rPr>
          <w:rFonts w:ascii="Times New Roman" w:hAnsi="Times New Roman" w:cs="Times New Roman"/>
          <w:b/>
          <w:bCs/>
        </w:rPr>
        <w:t xml:space="preserve"> </w:t>
      </w:r>
      <w:r w:rsidR="0066479B" w:rsidRPr="0066479B">
        <w:rPr>
          <w:rFonts w:ascii="Times New Roman" w:hAnsi="Times New Roman" w:cs="Times New Roman"/>
          <w:sz w:val="24"/>
          <w:szCs w:val="24"/>
        </w:rPr>
        <w:t>Bu deneyin amac</w:t>
      </w:r>
      <w:r w:rsidR="0066479B" w:rsidRPr="0066479B">
        <w:rPr>
          <w:rFonts w:ascii="Times New Roman" w:hAnsi="Times New Roman" w:cs="Times New Roman" w:hint="eastAsia"/>
          <w:sz w:val="24"/>
          <w:szCs w:val="24"/>
        </w:rPr>
        <w:t>ı</w:t>
      </w:r>
      <w:r w:rsidR="0066479B" w:rsidRPr="0066479B">
        <w:rPr>
          <w:rFonts w:ascii="Times New Roman" w:hAnsi="Times New Roman" w:cs="Times New Roman"/>
          <w:sz w:val="24"/>
          <w:szCs w:val="24"/>
        </w:rPr>
        <w:t>, frekans sentezleme ve i</w:t>
      </w:r>
      <w:r w:rsidR="0066479B" w:rsidRPr="0066479B">
        <w:rPr>
          <w:rFonts w:ascii="Times New Roman" w:hAnsi="Times New Roman" w:cs="Times New Roman" w:hint="eastAsia"/>
          <w:sz w:val="24"/>
          <w:szCs w:val="24"/>
        </w:rPr>
        <w:t>ş</w:t>
      </w:r>
      <w:r w:rsidR="0066479B" w:rsidRPr="0066479B">
        <w:rPr>
          <w:rFonts w:ascii="Times New Roman" w:hAnsi="Times New Roman" w:cs="Times New Roman"/>
          <w:sz w:val="24"/>
          <w:szCs w:val="24"/>
        </w:rPr>
        <w:t xml:space="preserve">aret filtreleme gibi bir </w:t>
      </w:r>
      <w:r w:rsidR="0066479B" w:rsidRPr="0066479B">
        <w:rPr>
          <w:rFonts w:ascii="Times New Roman" w:hAnsi="Times New Roman" w:cs="Times New Roman" w:hint="eastAsia"/>
          <w:sz w:val="24"/>
          <w:szCs w:val="24"/>
        </w:rPr>
        <w:t>ç</w:t>
      </w:r>
      <w:r w:rsidR="0066479B" w:rsidRPr="0066479B">
        <w:rPr>
          <w:rFonts w:ascii="Times New Roman" w:hAnsi="Times New Roman" w:cs="Times New Roman"/>
          <w:sz w:val="24"/>
          <w:szCs w:val="24"/>
        </w:rPr>
        <w:t>ok alanda olduk</w:t>
      </w:r>
      <w:r w:rsidR="0066479B" w:rsidRPr="0066479B">
        <w:rPr>
          <w:rFonts w:ascii="Times New Roman" w:hAnsi="Times New Roman" w:cs="Times New Roman" w:hint="eastAsia"/>
          <w:sz w:val="24"/>
          <w:szCs w:val="24"/>
        </w:rPr>
        <w:t>ç</w:t>
      </w:r>
      <w:r w:rsidR="0066479B" w:rsidRPr="0066479B">
        <w:rPr>
          <w:rFonts w:ascii="Times New Roman" w:hAnsi="Times New Roman" w:cs="Times New Roman"/>
          <w:sz w:val="24"/>
          <w:szCs w:val="24"/>
        </w:rPr>
        <w:t>a yayg</w:t>
      </w:r>
      <w:r w:rsidR="0066479B" w:rsidRPr="0066479B">
        <w:rPr>
          <w:rFonts w:ascii="Times New Roman" w:hAnsi="Times New Roman" w:cs="Times New Roman" w:hint="eastAsia"/>
          <w:sz w:val="24"/>
          <w:szCs w:val="24"/>
        </w:rPr>
        <w:t>ı</w:t>
      </w:r>
      <w:r w:rsidR="0066479B" w:rsidRPr="0066479B">
        <w:rPr>
          <w:rFonts w:ascii="Times New Roman" w:hAnsi="Times New Roman" w:cs="Times New Roman"/>
          <w:sz w:val="24"/>
          <w:szCs w:val="24"/>
        </w:rPr>
        <w:t>n olarak</w:t>
      </w:r>
      <w:r w:rsidR="0066479B">
        <w:rPr>
          <w:rFonts w:ascii="Times New Roman" w:hAnsi="Times New Roman" w:cs="Times New Roman"/>
          <w:sz w:val="24"/>
          <w:szCs w:val="24"/>
        </w:rPr>
        <w:t xml:space="preserve"> </w:t>
      </w:r>
      <w:r w:rsidR="0066479B" w:rsidRPr="0066479B">
        <w:rPr>
          <w:rFonts w:ascii="Times New Roman" w:hAnsi="Times New Roman" w:cs="Times New Roman"/>
          <w:sz w:val="24"/>
          <w:szCs w:val="24"/>
        </w:rPr>
        <w:t>kullan</w:t>
      </w:r>
      <w:r w:rsidR="0066479B" w:rsidRPr="0066479B">
        <w:rPr>
          <w:rFonts w:ascii="Times New Roman" w:hAnsi="Times New Roman" w:cs="Times New Roman" w:hint="eastAsia"/>
          <w:sz w:val="24"/>
          <w:szCs w:val="24"/>
        </w:rPr>
        <w:t>ı</w:t>
      </w:r>
      <w:r w:rsidR="0066479B" w:rsidRPr="0066479B">
        <w:rPr>
          <w:rFonts w:ascii="Times New Roman" w:hAnsi="Times New Roman" w:cs="Times New Roman"/>
          <w:sz w:val="24"/>
          <w:szCs w:val="24"/>
        </w:rPr>
        <w:t xml:space="preserve">lan seri ve paralel </w:t>
      </w:r>
      <w:proofErr w:type="gramStart"/>
      <w:r w:rsidR="0066479B" w:rsidRPr="0066479B">
        <w:rPr>
          <w:rFonts w:ascii="Times New Roman" w:hAnsi="Times New Roman" w:cs="Times New Roman"/>
          <w:sz w:val="24"/>
          <w:szCs w:val="24"/>
        </w:rPr>
        <w:t>rezonans</w:t>
      </w:r>
      <w:proofErr w:type="gramEnd"/>
      <w:r w:rsidR="0066479B" w:rsidRPr="0066479B">
        <w:rPr>
          <w:rFonts w:ascii="Times New Roman" w:hAnsi="Times New Roman" w:cs="Times New Roman"/>
          <w:sz w:val="24"/>
          <w:szCs w:val="24"/>
        </w:rPr>
        <w:t xml:space="preserve"> devrelerinin tan</w:t>
      </w:r>
      <w:r w:rsidR="0066479B" w:rsidRPr="0066479B">
        <w:rPr>
          <w:rFonts w:ascii="Times New Roman" w:hAnsi="Times New Roman" w:cs="Times New Roman" w:hint="eastAsia"/>
          <w:sz w:val="24"/>
          <w:szCs w:val="24"/>
        </w:rPr>
        <w:t>ı</w:t>
      </w:r>
      <w:r w:rsidR="0066479B" w:rsidRPr="0066479B">
        <w:rPr>
          <w:rFonts w:ascii="Times New Roman" w:hAnsi="Times New Roman" w:cs="Times New Roman"/>
          <w:sz w:val="24"/>
          <w:szCs w:val="24"/>
        </w:rPr>
        <w:t>t</w:t>
      </w:r>
      <w:r w:rsidR="0066479B" w:rsidRPr="0066479B">
        <w:rPr>
          <w:rFonts w:ascii="Times New Roman" w:hAnsi="Times New Roman" w:cs="Times New Roman" w:hint="eastAsia"/>
          <w:sz w:val="24"/>
          <w:szCs w:val="24"/>
        </w:rPr>
        <w:t>ı</w:t>
      </w:r>
      <w:r w:rsidR="0066479B" w:rsidRPr="0066479B">
        <w:rPr>
          <w:rFonts w:ascii="Times New Roman" w:hAnsi="Times New Roman" w:cs="Times New Roman"/>
          <w:sz w:val="24"/>
          <w:szCs w:val="24"/>
        </w:rPr>
        <w:t>m</w:t>
      </w:r>
      <w:r w:rsidR="0066479B" w:rsidRPr="0066479B">
        <w:rPr>
          <w:rFonts w:ascii="Times New Roman" w:hAnsi="Times New Roman" w:cs="Times New Roman" w:hint="eastAsia"/>
          <w:sz w:val="24"/>
          <w:szCs w:val="24"/>
        </w:rPr>
        <w:t>ı</w:t>
      </w:r>
      <w:r w:rsidR="0066479B" w:rsidRPr="0066479B">
        <w:rPr>
          <w:rFonts w:ascii="Times New Roman" w:hAnsi="Times New Roman" w:cs="Times New Roman"/>
          <w:sz w:val="24"/>
          <w:szCs w:val="24"/>
        </w:rPr>
        <w:t xml:space="preserve">, </w:t>
      </w:r>
      <w:r w:rsidR="0066479B" w:rsidRPr="0066479B">
        <w:rPr>
          <w:rFonts w:ascii="Times New Roman" w:hAnsi="Times New Roman" w:cs="Times New Roman" w:hint="eastAsia"/>
          <w:sz w:val="24"/>
          <w:szCs w:val="24"/>
        </w:rPr>
        <w:t>ç</w:t>
      </w:r>
      <w:r w:rsidR="0066479B" w:rsidRPr="0066479B">
        <w:rPr>
          <w:rFonts w:ascii="Times New Roman" w:hAnsi="Times New Roman" w:cs="Times New Roman"/>
          <w:sz w:val="24"/>
          <w:szCs w:val="24"/>
        </w:rPr>
        <w:t>al</w:t>
      </w:r>
      <w:r w:rsidR="0066479B" w:rsidRPr="0066479B">
        <w:rPr>
          <w:rFonts w:ascii="Times New Roman" w:hAnsi="Times New Roman" w:cs="Times New Roman" w:hint="eastAsia"/>
          <w:sz w:val="24"/>
          <w:szCs w:val="24"/>
        </w:rPr>
        <w:t>ış</w:t>
      </w:r>
      <w:r w:rsidR="0066479B" w:rsidRPr="0066479B">
        <w:rPr>
          <w:rFonts w:ascii="Times New Roman" w:hAnsi="Times New Roman" w:cs="Times New Roman"/>
          <w:sz w:val="24"/>
          <w:szCs w:val="24"/>
        </w:rPr>
        <w:t>ma mant</w:t>
      </w:r>
      <w:r w:rsidR="0066479B" w:rsidRPr="0066479B">
        <w:rPr>
          <w:rFonts w:ascii="Times New Roman" w:hAnsi="Times New Roman" w:cs="Times New Roman" w:hint="eastAsia"/>
          <w:sz w:val="24"/>
          <w:szCs w:val="24"/>
        </w:rPr>
        <w:t>ı</w:t>
      </w:r>
      <w:r w:rsidR="0066479B" w:rsidRPr="0066479B">
        <w:rPr>
          <w:rFonts w:ascii="Times New Roman" w:hAnsi="Times New Roman" w:cs="Times New Roman"/>
          <w:sz w:val="24"/>
          <w:szCs w:val="24"/>
        </w:rPr>
        <w:t>klar</w:t>
      </w:r>
      <w:r w:rsidR="0066479B" w:rsidRPr="0066479B">
        <w:rPr>
          <w:rFonts w:ascii="Times New Roman" w:hAnsi="Times New Roman" w:cs="Times New Roman" w:hint="eastAsia"/>
          <w:sz w:val="24"/>
          <w:szCs w:val="24"/>
        </w:rPr>
        <w:t>ı</w:t>
      </w:r>
      <w:r w:rsidR="0066479B" w:rsidRPr="0066479B">
        <w:rPr>
          <w:rFonts w:ascii="Times New Roman" w:hAnsi="Times New Roman" w:cs="Times New Roman"/>
          <w:sz w:val="24"/>
          <w:szCs w:val="24"/>
        </w:rPr>
        <w:t>n</w:t>
      </w:r>
      <w:r w:rsidR="0066479B" w:rsidRPr="0066479B">
        <w:rPr>
          <w:rFonts w:ascii="Times New Roman" w:hAnsi="Times New Roman" w:cs="Times New Roman" w:hint="eastAsia"/>
          <w:sz w:val="24"/>
          <w:szCs w:val="24"/>
        </w:rPr>
        <w:t>ı</w:t>
      </w:r>
      <w:r w:rsidR="0066479B" w:rsidRPr="0066479B">
        <w:rPr>
          <w:rFonts w:ascii="Times New Roman" w:hAnsi="Times New Roman" w:cs="Times New Roman"/>
          <w:sz w:val="24"/>
          <w:szCs w:val="24"/>
        </w:rPr>
        <w:t>n a</w:t>
      </w:r>
      <w:r w:rsidR="0066479B" w:rsidRPr="0066479B">
        <w:rPr>
          <w:rFonts w:ascii="Times New Roman" w:hAnsi="Times New Roman" w:cs="Times New Roman" w:hint="eastAsia"/>
          <w:sz w:val="24"/>
          <w:szCs w:val="24"/>
        </w:rPr>
        <w:t>çı</w:t>
      </w:r>
      <w:r w:rsidR="0066479B" w:rsidRPr="0066479B">
        <w:rPr>
          <w:rFonts w:ascii="Times New Roman" w:hAnsi="Times New Roman" w:cs="Times New Roman"/>
          <w:sz w:val="24"/>
          <w:szCs w:val="24"/>
        </w:rPr>
        <w:t>klanmas</w:t>
      </w:r>
      <w:r w:rsidR="0066479B" w:rsidRPr="0066479B">
        <w:rPr>
          <w:rFonts w:ascii="Times New Roman" w:hAnsi="Times New Roman" w:cs="Times New Roman" w:hint="eastAsia"/>
          <w:sz w:val="24"/>
          <w:szCs w:val="24"/>
        </w:rPr>
        <w:t>ı</w:t>
      </w:r>
      <w:r w:rsidR="0066479B" w:rsidRPr="0066479B">
        <w:rPr>
          <w:rFonts w:ascii="Times New Roman" w:hAnsi="Times New Roman" w:cs="Times New Roman"/>
          <w:sz w:val="24"/>
          <w:szCs w:val="24"/>
        </w:rPr>
        <w:t xml:space="preserve"> ve</w:t>
      </w:r>
      <w:r w:rsidR="0066479B">
        <w:rPr>
          <w:rFonts w:ascii="Times New Roman" w:hAnsi="Times New Roman" w:cs="Times New Roman"/>
          <w:sz w:val="24"/>
          <w:szCs w:val="24"/>
        </w:rPr>
        <w:t xml:space="preserve"> </w:t>
      </w:r>
      <w:r w:rsidR="0066479B" w:rsidRPr="0066479B">
        <w:rPr>
          <w:rFonts w:ascii="Times New Roman" w:hAnsi="Times New Roman" w:cs="Times New Roman"/>
          <w:sz w:val="24"/>
          <w:szCs w:val="24"/>
        </w:rPr>
        <w:t>rezonans devrelerinin pratik olarak ger</w:t>
      </w:r>
      <w:r w:rsidR="0066479B" w:rsidRPr="0066479B">
        <w:rPr>
          <w:rFonts w:ascii="Times New Roman" w:hAnsi="Times New Roman" w:cs="Times New Roman" w:hint="eastAsia"/>
          <w:sz w:val="24"/>
          <w:szCs w:val="24"/>
        </w:rPr>
        <w:t>ç</w:t>
      </w:r>
      <w:r w:rsidR="0066479B">
        <w:rPr>
          <w:rFonts w:ascii="Times New Roman" w:hAnsi="Times New Roman" w:cs="Times New Roman"/>
          <w:sz w:val="24"/>
          <w:szCs w:val="24"/>
        </w:rPr>
        <w:t>ekleş</w:t>
      </w:r>
      <w:r w:rsidR="0066479B" w:rsidRPr="0066479B">
        <w:rPr>
          <w:rFonts w:ascii="Times New Roman" w:hAnsi="Times New Roman" w:cs="Times New Roman"/>
          <w:sz w:val="24"/>
          <w:szCs w:val="24"/>
        </w:rPr>
        <w:t>mesidir.</w:t>
      </w:r>
    </w:p>
    <w:p w:rsidR="00514404" w:rsidRDefault="00514404" w:rsidP="0051440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ÖN ÇALIŞMA</w:t>
      </w:r>
    </w:p>
    <w:p w:rsidR="00514404" w:rsidRDefault="00514404" w:rsidP="00514404">
      <w:pPr>
        <w:spacing w:after="0" w:line="240" w:lineRule="auto"/>
        <w:jc w:val="both"/>
        <w:rPr>
          <w:rFonts w:ascii="Times New Roman" w:eastAsia="Times New Roman" w:hAnsi="Times New Roman" w:cs="Times New Roman"/>
          <w:sz w:val="24"/>
          <w:szCs w:val="24"/>
        </w:rPr>
      </w:pPr>
    </w:p>
    <w:p w:rsidR="00514404" w:rsidRPr="00F727AC" w:rsidRDefault="00514404" w:rsidP="0051440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Deneyde yapılması istenen her adımın teorik ve benzetim(</w:t>
      </w:r>
      <w:proofErr w:type="gramStart"/>
      <w:r>
        <w:rPr>
          <w:rFonts w:ascii="Times New Roman" w:eastAsia="Times New Roman" w:hAnsi="Times New Roman" w:cs="Times New Roman"/>
          <w:sz w:val="24"/>
          <w:szCs w:val="24"/>
        </w:rPr>
        <w:t>simülasyon</w:t>
      </w:r>
      <w:proofErr w:type="gramEnd"/>
      <w:r>
        <w:rPr>
          <w:rFonts w:ascii="Times New Roman" w:eastAsia="Times New Roman" w:hAnsi="Times New Roman" w:cs="Times New Roman"/>
          <w:sz w:val="24"/>
          <w:szCs w:val="24"/>
        </w:rPr>
        <w:t>) çalışmasını ayrı ayrı açıklayarak yapınız.</w:t>
      </w:r>
    </w:p>
    <w:p w:rsidR="00514404" w:rsidRDefault="00514404" w:rsidP="0066479B">
      <w:pPr>
        <w:spacing w:line="276" w:lineRule="auto"/>
        <w:jc w:val="both"/>
        <w:rPr>
          <w:rFonts w:ascii="Times New Roman" w:hAnsi="Times New Roman" w:cs="Times New Roman"/>
          <w:sz w:val="24"/>
          <w:szCs w:val="24"/>
        </w:rPr>
      </w:pPr>
    </w:p>
    <w:p w:rsidR="0066479B" w:rsidRDefault="0066479B" w:rsidP="0066479B">
      <w:pPr>
        <w:spacing w:line="276" w:lineRule="auto"/>
        <w:jc w:val="both"/>
        <w:rPr>
          <w:rFonts w:ascii="Times New Roman" w:hAnsi="Times New Roman" w:cs="Times New Roman"/>
          <w:b/>
          <w:bCs/>
          <w:sz w:val="24"/>
          <w:szCs w:val="24"/>
        </w:rPr>
      </w:pPr>
      <w:r w:rsidRPr="0066479B">
        <w:rPr>
          <w:rFonts w:ascii="Times New Roman" w:hAnsi="Times New Roman" w:cs="Times New Roman"/>
          <w:b/>
          <w:bCs/>
          <w:sz w:val="24"/>
          <w:szCs w:val="24"/>
        </w:rPr>
        <w:t>DENEYLE İLGİLİ TEORİK BİLGİLER</w:t>
      </w:r>
    </w:p>
    <w:p w:rsidR="0066479B" w:rsidRPr="0066479B" w:rsidRDefault="0066479B" w:rsidP="0066479B">
      <w:pPr>
        <w:spacing w:line="276" w:lineRule="auto"/>
        <w:jc w:val="both"/>
        <w:rPr>
          <w:rFonts w:ascii="Times New Roman" w:hAnsi="Times New Roman" w:cs="Times New Roman"/>
          <w:sz w:val="24"/>
          <w:szCs w:val="24"/>
        </w:rPr>
      </w:pPr>
      <w:r w:rsidRPr="0066479B">
        <w:rPr>
          <w:rFonts w:ascii="Times New Roman" w:hAnsi="Times New Roman" w:cs="Times New Roman"/>
          <w:sz w:val="24"/>
          <w:szCs w:val="24"/>
        </w:rPr>
        <w:t>Rezonans, bilim ve teknolojinin b</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t</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n dallar</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nda kar</w:t>
      </w:r>
      <w:r w:rsidRPr="0066479B">
        <w:rPr>
          <w:rFonts w:ascii="Times New Roman" w:hAnsi="Times New Roman" w:cs="Times New Roman" w:hint="eastAsia"/>
          <w:sz w:val="24"/>
          <w:szCs w:val="24"/>
        </w:rPr>
        <w:t>şı</w:t>
      </w:r>
      <w:r w:rsidRPr="0066479B">
        <w:rPr>
          <w:rFonts w:ascii="Times New Roman" w:hAnsi="Times New Roman" w:cs="Times New Roman"/>
          <w:sz w:val="24"/>
          <w:szCs w:val="24"/>
        </w:rPr>
        <w:t>m</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za </w:t>
      </w:r>
      <w:r w:rsidRPr="0066479B">
        <w:rPr>
          <w:rFonts w:ascii="Times New Roman" w:hAnsi="Times New Roman" w:cs="Times New Roman" w:hint="eastAsia"/>
          <w:sz w:val="24"/>
          <w:szCs w:val="24"/>
        </w:rPr>
        <w:t>çı</w:t>
      </w:r>
      <w:r w:rsidRPr="0066479B">
        <w:rPr>
          <w:rFonts w:ascii="Times New Roman" w:hAnsi="Times New Roman" w:cs="Times New Roman"/>
          <w:sz w:val="24"/>
          <w:szCs w:val="24"/>
        </w:rPr>
        <w:t>kan bir olayd</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r. </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rne</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 xml:space="preserve">in </w:t>
      </w:r>
      <w:proofErr w:type="spellStart"/>
      <w:r w:rsidRPr="0066479B">
        <w:rPr>
          <w:rFonts w:ascii="Times New Roman" w:hAnsi="Times New Roman" w:cs="Times New Roman"/>
          <w:sz w:val="24"/>
          <w:szCs w:val="24"/>
        </w:rPr>
        <w:t>mekaniksel</w:t>
      </w:r>
      <w:proofErr w:type="spellEnd"/>
      <w:r w:rsidRPr="0066479B">
        <w:rPr>
          <w:rFonts w:ascii="Times New Roman" w:hAnsi="Times New Roman" w:cs="Times New Roman"/>
          <w:sz w:val="24"/>
          <w:szCs w:val="24"/>
        </w:rPr>
        <w:t xml:space="preserve"> bir</w:t>
      </w:r>
      <w:r>
        <w:rPr>
          <w:rFonts w:ascii="Times New Roman" w:hAnsi="Times New Roman" w:cs="Times New Roman"/>
          <w:sz w:val="24"/>
          <w:szCs w:val="24"/>
        </w:rPr>
        <w:t xml:space="preserve"> </w:t>
      </w:r>
      <w:r w:rsidRPr="0066479B">
        <w:rPr>
          <w:rFonts w:ascii="Times New Roman" w:hAnsi="Times New Roman" w:cs="Times New Roman"/>
          <w:sz w:val="24"/>
          <w:szCs w:val="24"/>
        </w:rPr>
        <w:t>sisteme uygun bir frekansta mekanik uyar</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mlar uyguland</w:t>
      </w:r>
      <w:r w:rsidRPr="0066479B">
        <w:rPr>
          <w:rFonts w:ascii="Times New Roman" w:hAnsi="Times New Roman" w:cs="Times New Roman" w:hint="eastAsia"/>
          <w:sz w:val="24"/>
          <w:szCs w:val="24"/>
        </w:rPr>
        <w:t>ığı</w:t>
      </w:r>
      <w:r w:rsidRPr="0066479B">
        <w:rPr>
          <w:rFonts w:ascii="Times New Roman" w:hAnsi="Times New Roman" w:cs="Times New Roman"/>
          <w:sz w:val="24"/>
          <w:szCs w:val="24"/>
        </w:rPr>
        <w:t xml:space="preserve">nda, </w:t>
      </w:r>
      <w:proofErr w:type="spellStart"/>
      <w:r w:rsidRPr="0066479B">
        <w:rPr>
          <w:rFonts w:ascii="Times New Roman" w:hAnsi="Times New Roman" w:cs="Times New Roman"/>
          <w:sz w:val="24"/>
          <w:szCs w:val="24"/>
        </w:rPr>
        <w:t>mekaniksel</w:t>
      </w:r>
      <w:proofErr w:type="spellEnd"/>
      <w:r w:rsidRPr="0066479B">
        <w:rPr>
          <w:rFonts w:ascii="Times New Roman" w:hAnsi="Times New Roman" w:cs="Times New Roman"/>
          <w:sz w:val="24"/>
          <w:szCs w:val="24"/>
        </w:rPr>
        <w:t xml:space="preserve"> sistem </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zerinde y</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ksek</w:t>
      </w:r>
      <w:r>
        <w:rPr>
          <w:rFonts w:ascii="Times New Roman" w:hAnsi="Times New Roman" w:cs="Times New Roman"/>
          <w:sz w:val="24"/>
          <w:szCs w:val="24"/>
        </w:rPr>
        <w:t xml:space="preserve"> </w:t>
      </w:r>
      <w:r w:rsidRPr="0066479B">
        <w:rPr>
          <w:rFonts w:ascii="Times New Roman" w:hAnsi="Times New Roman" w:cs="Times New Roman"/>
          <w:sz w:val="24"/>
          <w:szCs w:val="24"/>
        </w:rPr>
        <w:t>genlikli titre</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 xml:space="preserve">imler </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retilebilir. Sistemin bu davran</w:t>
      </w:r>
      <w:r w:rsidRPr="0066479B">
        <w:rPr>
          <w:rFonts w:ascii="Times New Roman" w:hAnsi="Times New Roman" w:cs="Times New Roman" w:hint="eastAsia"/>
          <w:sz w:val="24"/>
          <w:szCs w:val="24"/>
        </w:rPr>
        <w:t>ışı</w:t>
      </w:r>
      <w:r w:rsidRPr="0066479B">
        <w:rPr>
          <w:rFonts w:ascii="Times New Roman" w:hAnsi="Times New Roman" w:cs="Times New Roman"/>
          <w:sz w:val="24"/>
          <w:szCs w:val="24"/>
        </w:rPr>
        <w:t xml:space="preserve">na </w:t>
      </w:r>
      <w:proofErr w:type="gramStart"/>
      <w:r w:rsidRPr="0066479B">
        <w:rPr>
          <w:rFonts w:ascii="Times New Roman" w:hAnsi="Times New Roman" w:cs="Times New Roman"/>
          <w:sz w:val="24"/>
          <w:szCs w:val="24"/>
        </w:rPr>
        <w:t>rezonans</w:t>
      </w:r>
      <w:proofErr w:type="gramEnd"/>
      <w:r w:rsidRPr="0066479B">
        <w:rPr>
          <w:rFonts w:ascii="Times New Roman" w:hAnsi="Times New Roman" w:cs="Times New Roman"/>
          <w:sz w:val="24"/>
          <w:szCs w:val="24"/>
        </w:rPr>
        <w:t xml:space="preserve"> durumu denir. Sistemi </w:t>
      </w:r>
      <w:proofErr w:type="gramStart"/>
      <w:r w:rsidRPr="0066479B">
        <w:rPr>
          <w:rFonts w:ascii="Times New Roman" w:hAnsi="Times New Roman" w:cs="Times New Roman"/>
          <w:sz w:val="24"/>
          <w:szCs w:val="24"/>
        </w:rPr>
        <w:t>rezonans</w:t>
      </w:r>
      <w:proofErr w:type="gramEnd"/>
      <w:r>
        <w:rPr>
          <w:rFonts w:ascii="Times New Roman" w:hAnsi="Times New Roman" w:cs="Times New Roman"/>
          <w:sz w:val="24"/>
          <w:szCs w:val="24"/>
        </w:rPr>
        <w:t xml:space="preserve"> </w:t>
      </w:r>
      <w:r w:rsidRPr="0066479B">
        <w:rPr>
          <w:rFonts w:ascii="Times New Roman" w:hAnsi="Times New Roman" w:cs="Times New Roman"/>
          <w:sz w:val="24"/>
          <w:szCs w:val="24"/>
        </w:rPr>
        <w:t xml:space="preserve">durumuna sokan mekanik </w:t>
      </w:r>
      <w:proofErr w:type="spellStart"/>
      <w:r w:rsidRPr="0066479B">
        <w:rPr>
          <w:rFonts w:ascii="Times New Roman" w:hAnsi="Times New Roman" w:cs="Times New Roman"/>
          <w:sz w:val="24"/>
          <w:szCs w:val="24"/>
        </w:rPr>
        <w:t>uyar</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mlar</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w:t>
      </w:r>
      <w:proofErr w:type="spellEnd"/>
      <w:r w:rsidRPr="0066479B">
        <w:rPr>
          <w:rFonts w:ascii="Times New Roman" w:hAnsi="Times New Roman" w:cs="Times New Roman"/>
          <w:sz w:val="24"/>
          <w:szCs w:val="24"/>
        </w:rPr>
        <w:t xml:space="preserve"> frekans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na da rezonans frekans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 (veya do</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al frekans) denir.</w:t>
      </w:r>
      <w:r>
        <w:rPr>
          <w:rFonts w:ascii="Times New Roman" w:hAnsi="Times New Roman" w:cs="Times New Roman"/>
          <w:sz w:val="24"/>
          <w:szCs w:val="24"/>
        </w:rPr>
        <w:t xml:space="preserve"> </w:t>
      </w:r>
      <w:r w:rsidRPr="0066479B">
        <w:rPr>
          <w:rFonts w:ascii="Times New Roman" w:hAnsi="Times New Roman" w:cs="Times New Roman"/>
          <w:sz w:val="24"/>
          <w:szCs w:val="24"/>
        </w:rPr>
        <w:t>Rezonans olay</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na en </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 xml:space="preserve">nemli </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rnek olarak 1940 y</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l</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nda </w:t>
      </w:r>
      <w:proofErr w:type="spellStart"/>
      <w:r w:rsidRPr="0066479B">
        <w:rPr>
          <w:rFonts w:ascii="Times New Roman" w:hAnsi="Times New Roman" w:cs="Times New Roman"/>
          <w:sz w:val="24"/>
          <w:szCs w:val="24"/>
        </w:rPr>
        <w:t>A.B.D</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nin</w:t>
      </w:r>
      <w:proofErr w:type="spellEnd"/>
      <w:r w:rsidRPr="0066479B">
        <w:rPr>
          <w:rFonts w:ascii="Times New Roman" w:hAnsi="Times New Roman" w:cs="Times New Roman"/>
          <w:sz w:val="24"/>
          <w:szCs w:val="24"/>
        </w:rPr>
        <w:t xml:space="preserve"> Washington eyaletinde in</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a edilen</w:t>
      </w:r>
      <w:r>
        <w:rPr>
          <w:rFonts w:ascii="Times New Roman" w:hAnsi="Times New Roman" w:cs="Times New Roman"/>
          <w:sz w:val="24"/>
          <w:szCs w:val="24"/>
        </w:rPr>
        <w:t xml:space="preserve"> </w:t>
      </w:r>
      <w:proofErr w:type="spellStart"/>
      <w:r w:rsidRPr="0066479B">
        <w:rPr>
          <w:rFonts w:ascii="Times New Roman" w:hAnsi="Times New Roman" w:cs="Times New Roman"/>
          <w:sz w:val="24"/>
          <w:szCs w:val="24"/>
        </w:rPr>
        <w:t>Tacoma</w:t>
      </w:r>
      <w:proofErr w:type="spellEnd"/>
      <w:r w:rsidRPr="0066479B">
        <w:rPr>
          <w:rFonts w:ascii="Times New Roman" w:hAnsi="Times New Roman" w:cs="Times New Roman"/>
          <w:sz w:val="24"/>
          <w:szCs w:val="24"/>
        </w:rPr>
        <w:t xml:space="preserve"> k</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pr</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s</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nde ya</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 xml:space="preserve">anan olay verilebilir. </w:t>
      </w:r>
      <w:proofErr w:type="spellStart"/>
      <w:r w:rsidRPr="0066479B">
        <w:rPr>
          <w:rFonts w:ascii="Times New Roman" w:hAnsi="Times New Roman" w:cs="Times New Roman"/>
          <w:sz w:val="24"/>
          <w:szCs w:val="24"/>
        </w:rPr>
        <w:t>Tacoma</w:t>
      </w:r>
      <w:proofErr w:type="spellEnd"/>
      <w:r w:rsidRPr="0066479B">
        <w:rPr>
          <w:rFonts w:ascii="Times New Roman" w:hAnsi="Times New Roman" w:cs="Times New Roman"/>
          <w:sz w:val="24"/>
          <w:szCs w:val="24"/>
        </w:rPr>
        <w:t xml:space="preserve"> k</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pr</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s</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 xml:space="preserve"> yerden 2800 </w:t>
      </w:r>
      <w:proofErr w:type="spellStart"/>
      <w:r w:rsidRPr="0066479B">
        <w:rPr>
          <w:rFonts w:ascii="Times New Roman" w:hAnsi="Times New Roman" w:cs="Times New Roman"/>
          <w:sz w:val="24"/>
          <w:szCs w:val="24"/>
        </w:rPr>
        <w:t>feet</w:t>
      </w:r>
      <w:proofErr w:type="spellEnd"/>
      <w:r w:rsidRPr="0066479B">
        <w:rPr>
          <w:rFonts w:ascii="Times New Roman" w:hAnsi="Times New Roman" w:cs="Times New Roman"/>
          <w:sz w:val="24"/>
          <w:szCs w:val="24"/>
        </w:rPr>
        <w:t xml:space="preserve"> y</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ksekli</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e in</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a</w:t>
      </w:r>
      <w:r>
        <w:rPr>
          <w:rFonts w:ascii="Times New Roman" w:hAnsi="Times New Roman" w:cs="Times New Roman"/>
          <w:sz w:val="24"/>
          <w:szCs w:val="24"/>
        </w:rPr>
        <w:t xml:space="preserve"> </w:t>
      </w:r>
      <w:r w:rsidRPr="0066479B">
        <w:rPr>
          <w:rFonts w:ascii="Times New Roman" w:hAnsi="Times New Roman" w:cs="Times New Roman"/>
          <w:sz w:val="24"/>
          <w:szCs w:val="24"/>
        </w:rPr>
        <w:t>edilmi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ti. K</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pr</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 xml:space="preserve">ye </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arpan hava ak</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m</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 k</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pr</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de olu</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turdu</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u d</w:t>
      </w:r>
      <w:r w:rsidRPr="0066479B">
        <w:rPr>
          <w:rFonts w:ascii="Times New Roman" w:hAnsi="Times New Roman" w:cs="Times New Roman" w:hint="eastAsia"/>
          <w:sz w:val="24"/>
          <w:szCs w:val="24"/>
        </w:rPr>
        <w:t>üşü</w:t>
      </w:r>
      <w:r w:rsidRPr="0066479B">
        <w:rPr>
          <w:rFonts w:ascii="Times New Roman" w:hAnsi="Times New Roman" w:cs="Times New Roman"/>
          <w:sz w:val="24"/>
          <w:szCs w:val="24"/>
        </w:rPr>
        <w:t>k genlikli titre</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imler, k</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pr</w:t>
      </w:r>
      <w:r w:rsidRPr="0066479B">
        <w:rPr>
          <w:rFonts w:ascii="Times New Roman" w:hAnsi="Times New Roman" w:cs="Times New Roman" w:hint="eastAsia"/>
          <w:sz w:val="24"/>
          <w:szCs w:val="24"/>
        </w:rPr>
        <w:t>ü</w:t>
      </w:r>
      <w:r>
        <w:rPr>
          <w:rFonts w:ascii="Times New Roman" w:hAnsi="Times New Roman" w:cs="Times New Roman"/>
          <w:sz w:val="24"/>
          <w:szCs w:val="24"/>
        </w:rPr>
        <w:t xml:space="preserve"> </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 xml:space="preserve">zerinde </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ok y</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ksek genlikli titre</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 xml:space="preserve">imlerin </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retilmesine neden olmu</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 xml:space="preserve"> ve k</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pr</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 xml:space="preserve"> y</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k</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lm</w:t>
      </w:r>
      <w:r w:rsidRPr="0066479B">
        <w:rPr>
          <w:rFonts w:ascii="Times New Roman" w:hAnsi="Times New Roman" w:cs="Times New Roman" w:hint="eastAsia"/>
          <w:sz w:val="24"/>
          <w:szCs w:val="24"/>
        </w:rPr>
        <w:t>ış</w:t>
      </w:r>
      <w:r w:rsidRPr="0066479B">
        <w:rPr>
          <w:rFonts w:ascii="Times New Roman" w:hAnsi="Times New Roman" w:cs="Times New Roman"/>
          <w:sz w:val="24"/>
          <w:szCs w:val="24"/>
        </w:rPr>
        <w:t>t</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r.</w:t>
      </w:r>
    </w:p>
    <w:p w:rsidR="0066479B" w:rsidRPr="0066479B" w:rsidRDefault="0066479B" w:rsidP="0066479B">
      <w:pPr>
        <w:spacing w:line="276" w:lineRule="auto"/>
        <w:jc w:val="both"/>
        <w:rPr>
          <w:rFonts w:ascii="Times New Roman" w:hAnsi="Times New Roman" w:cs="Times New Roman"/>
          <w:sz w:val="24"/>
          <w:szCs w:val="24"/>
        </w:rPr>
      </w:pPr>
      <w:r w:rsidRPr="0066479B">
        <w:rPr>
          <w:rFonts w:ascii="Times New Roman" w:hAnsi="Times New Roman" w:cs="Times New Roman"/>
          <w:sz w:val="24"/>
          <w:szCs w:val="24"/>
        </w:rPr>
        <w:t xml:space="preserve">Rezonans durumu elektrik devrelerinde de ortaya </w:t>
      </w:r>
      <w:r w:rsidRPr="0066479B">
        <w:rPr>
          <w:rFonts w:ascii="Times New Roman" w:hAnsi="Times New Roman" w:cs="Times New Roman" w:hint="eastAsia"/>
          <w:sz w:val="24"/>
          <w:szCs w:val="24"/>
        </w:rPr>
        <w:t>çı</w:t>
      </w:r>
      <w:r w:rsidRPr="0066479B">
        <w:rPr>
          <w:rFonts w:ascii="Times New Roman" w:hAnsi="Times New Roman" w:cs="Times New Roman"/>
          <w:sz w:val="24"/>
          <w:szCs w:val="24"/>
        </w:rPr>
        <w:t>kan bir olayd</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r. E</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er R, L ve C elemanlar</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ndan</w:t>
      </w:r>
      <w:r>
        <w:rPr>
          <w:rFonts w:ascii="Times New Roman" w:hAnsi="Times New Roman" w:cs="Times New Roman"/>
          <w:sz w:val="24"/>
          <w:szCs w:val="24"/>
        </w:rPr>
        <w:t xml:space="preserve"> </w:t>
      </w:r>
      <w:r w:rsidRPr="0066479B">
        <w:rPr>
          <w:rFonts w:ascii="Times New Roman" w:hAnsi="Times New Roman" w:cs="Times New Roman"/>
          <w:sz w:val="24"/>
          <w:szCs w:val="24"/>
        </w:rPr>
        <w:t>olu</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mu</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 xml:space="preserve"> bir elektrik devresinin giri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ine uygun bir frekansta k</w:t>
      </w:r>
      <w:r w:rsidRPr="0066479B">
        <w:rPr>
          <w:rFonts w:ascii="Times New Roman" w:hAnsi="Times New Roman" w:cs="Times New Roman" w:hint="eastAsia"/>
          <w:sz w:val="24"/>
          <w:szCs w:val="24"/>
        </w:rPr>
        <w:t>üçü</w:t>
      </w:r>
      <w:r w:rsidRPr="0066479B">
        <w:rPr>
          <w:rFonts w:ascii="Times New Roman" w:hAnsi="Times New Roman" w:cs="Times New Roman"/>
          <w:sz w:val="24"/>
          <w:szCs w:val="24"/>
        </w:rPr>
        <w:t>k genlikli bir 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aret uyguland</w:t>
      </w:r>
      <w:r w:rsidRPr="0066479B">
        <w:rPr>
          <w:rFonts w:ascii="Times New Roman" w:hAnsi="Times New Roman" w:cs="Times New Roman" w:hint="eastAsia"/>
          <w:sz w:val="24"/>
          <w:szCs w:val="24"/>
        </w:rPr>
        <w:t>ığı</w:t>
      </w:r>
      <w:r w:rsidRPr="0066479B">
        <w:rPr>
          <w:rFonts w:ascii="Times New Roman" w:hAnsi="Times New Roman" w:cs="Times New Roman"/>
          <w:sz w:val="24"/>
          <w:szCs w:val="24"/>
        </w:rPr>
        <w:t>nda</w:t>
      </w:r>
      <w:r>
        <w:rPr>
          <w:rFonts w:ascii="Times New Roman" w:hAnsi="Times New Roman" w:cs="Times New Roman"/>
          <w:sz w:val="24"/>
          <w:szCs w:val="24"/>
        </w:rPr>
        <w:t xml:space="preserve"> </w:t>
      </w:r>
      <w:r w:rsidRPr="0066479B">
        <w:rPr>
          <w:rFonts w:ascii="Times New Roman" w:hAnsi="Times New Roman" w:cs="Times New Roman"/>
          <w:sz w:val="24"/>
          <w:szCs w:val="24"/>
        </w:rPr>
        <w:t xml:space="preserve">devre </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zerinde y</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ksek genlikli bir 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aret olu</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 xml:space="preserve">uyorsa devre </w:t>
      </w:r>
      <w:proofErr w:type="gramStart"/>
      <w:r w:rsidRPr="0066479B">
        <w:rPr>
          <w:rFonts w:ascii="Times New Roman" w:hAnsi="Times New Roman" w:cs="Times New Roman"/>
          <w:sz w:val="24"/>
          <w:szCs w:val="24"/>
        </w:rPr>
        <w:t>rezonans</w:t>
      </w:r>
      <w:proofErr w:type="gramEnd"/>
      <w:r w:rsidRPr="0066479B">
        <w:rPr>
          <w:rFonts w:ascii="Times New Roman" w:hAnsi="Times New Roman" w:cs="Times New Roman"/>
          <w:sz w:val="24"/>
          <w:szCs w:val="24"/>
        </w:rPr>
        <w:t xml:space="preserve"> durumuna girmi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tir. Rezonans</w:t>
      </w:r>
      <w:r>
        <w:rPr>
          <w:rFonts w:ascii="Times New Roman" w:hAnsi="Times New Roman" w:cs="Times New Roman"/>
          <w:sz w:val="24"/>
          <w:szCs w:val="24"/>
        </w:rPr>
        <w:t xml:space="preserve"> </w:t>
      </w:r>
      <w:r w:rsidRPr="0066479B">
        <w:rPr>
          <w:rFonts w:ascii="Times New Roman" w:hAnsi="Times New Roman" w:cs="Times New Roman"/>
          <w:sz w:val="24"/>
          <w:szCs w:val="24"/>
        </w:rPr>
        <w:t>durumu devrede sadece tek bir frekans i</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in ge</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erlidir. Rezonans devreleri, idealde sadece L ve C</w:t>
      </w:r>
      <w:r>
        <w:rPr>
          <w:rFonts w:ascii="Times New Roman" w:hAnsi="Times New Roman" w:cs="Times New Roman"/>
          <w:sz w:val="24"/>
          <w:szCs w:val="24"/>
        </w:rPr>
        <w:t xml:space="preserve"> </w:t>
      </w:r>
      <w:r w:rsidRPr="0066479B">
        <w:rPr>
          <w:rFonts w:ascii="Times New Roman" w:hAnsi="Times New Roman" w:cs="Times New Roman"/>
          <w:sz w:val="24"/>
          <w:szCs w:val="24"/>
        </w:rPr>
        <w:t>elemanlar</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ndan olu</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maktad</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r ve genel olarak seri ve paralel </w:t>
      </w:r>
      <w:proofErr w:type="gramStart"/>
      <w:r w:rsidRPr="0066479B">
        <w:rPr>
          <w:rFonts w:ascii="Times New Roman" w:hAnsi="Times New Roman" w:cs="Times New Roman"/>
          <w:sz w:val="24"/>
          <w:szCs w:val="24"/>
        </w:rPr>
        <w:t>rezonans</w:t>
      </w:r>
      <w:proofErr w:type="gramEnd"/>
      <w:r w:rsidRPr="0066479B">
        <w:rPr>
          <w:rFonts w:ascii="Times New Roman" w:hAnsi="Times New Roman" w:cs="Times New Roman"/>
          <w:sz w:val="24"/>
          <w:szCs w:val="24"/>
        </w:rPr>
        <w:t xml:space="preserve"> devreleri ad</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 alt</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nda iki ana</w:t>
      </w:r>
      <w:r>
        <w:rPr>
          <w:rFonts w:ascii="Times New Roman" w:hAnsi="Times New Roman" w:cs="Times New Roman"/>
          <w:sz w:val="24"/>
          <w:szCs w:val="24"/>
        </w:rPr>
        <w:t xml:space="preserve"> </w:t>
      </w:r>
      <w:r w:rsidRPr="0066479B">
        <w:rPr>
          <w:rFonts w:ascii="Times New Roman" w:hAnsi="Times New Roman" w:cs="Times New Roman"/>
          <w:sz w:val="24"/>
          <w:szCs w:val="24"/>
        </w:rPr>
        <w:t>gruba ayr</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lmaktad</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r.</w:t>
      </w:r>
    </w:p>
    <w:p w:rsidR="0066479B" w:rsidRDefault="0066479B" w:rsidP="0066479B">
      <w:pPr>
        <w:spacing w:line="360" w:lineRule="auto"/>
        <w:jc w:val="both"/>
        <w:rPr>
          <w:rFonts w:ascii="Times New Roman" w:hAnsi="Times New Roman" w:cs="Times New Roman"/>
          <w:sz w:val="24"/>
          <w:szCs w:val="24"/>
        </w:rPr>
      </w:pPr>
      <w:r w:rsidRPr="0066479B">
        <w:rPr>
          <w:rFonts w:ascii="Times New Roman" w:hAnsi="Times New Roman" w:cs="Times New Roman"/>
          <w:b/>
          <w:bCs/>
          <w:sz w:val="24"/>
          <w:szCs w:val="24"/>
        </w:rPr>
        <w:t xml:space="preserve">a- Seri Rezonans </w:t>
      </w:r>
      <w:proofErr w:type="gramStart"/>
      <w:r w:rsidRPr="0066479B">
        <w:rPr>
          <w:rFonts w:ascii="Times New Roman" w:hAnsi="Times New Roman" w:cs="Times New Roman"/>
          <w:b/>
          <w:bCs/>
          <w:sz w:val="24"/>
          <w:szCs w:val="24"/>
        </w:rPr>
        <w:t>Devresi :</w:t>
      </w:r>
      <w:r w:rsidRPr="0066479B">
        <w:rPr>
          <w:rFonts w:ascii="Times New Roman" w:hAnsi="Times New Roman" w:cs="Times New Roman"/>
          <w:bCs/>
          <w:sz w:val="24"/>
          <w:szCs w:val="24"/>
        </w:rPr>
        <w:t xml:space="preserve"> </w:t>
      </w:r>
      <w:r w:rsidRPr="0066479B">
        <w:rPr>
          <w:rFonts w:ascii="Times New Roman" w:hAnsi="Times New Roman" w:cs="Times New Roman"/>
          <w:sz w:val="24"/>
          <w:szCs w:val="24"/>
        </w:rPr>
        <w:t>R</w:t>
      </w:r>
      <w:proofErr w:type="gramEnd"/>
      <w:r w:rsidRPr="0066479B">
        <w:rPr>
          <w:rFonts w:ascii="Times New Roman" w:hAnsi="Times New Roman" w:cs="Times New Roman"/>
          <w:sz w:val="24"/>
          <w:szCs w:val="24"/>
        </w:rPr>
        <w:t>, L ve C elemanlar</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ndan olu</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 xml:space="preserve">an bir seri rezonans devresi </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ekil 1</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de</w:t>
      </w:r>
      <w:r>
        <w:rPr>
          <w:rFonts w:ascii="Times New Roman" w:hAnsi="Times New Roman" w:cs="Times New Roman"/>
          <w:sz w:val="24"/>
          <w:szCs w:val="24"/>
        </w:rPr>
        <w:t xml:space="preserve"> </w:t>
      </w:r>
      <w:r w:rsidRPr="0066479B">
        <w:rPr>
          <w:rFonts w:ascii="Times New Roman" w:hAnsi="Times New Roman" w:cs="Times New Roman"/>
          <w:sz w:val="24"/>
          <w:szCs w:val="24"/>
        </w:rPr>
        <w:t>verilmi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tir.</w:t>
      </w:r>
    </w:p>
    <w:p w:rsidR="0066479B" w:rsidRDefault="0066479B" w:rsidP="0066479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66950" cy="1457897"/>
            <wp:effectExtent l="0" t="0" r="0" b="9525"/>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66950" cy="1457897"/>
                    </a:xfrm>
                    <a:prstGeom prst="rect">
                      <a:avLst/>
                    </a:prstGeom>
                    <a:noFill/>
                    <a:ln>
                      <a:noFill/>
                    </a:ln>
                  </pic:spPr>
                </pic:pic>
              </a:graphicData>
            </a:graphic>
          </wp:inline>
        </w:drawing>
      </w:r>
    </w:p>
    <w:p w:rsidR="0066479B" w:rsidRDefault="0066479B" w:rsidP="0066479B">
      <w:pPr>
        <w:spacing w:line="360" w:lineRule="auto"/>
        <w:jc w:val="center"/>
        <w:rPr>
          <w:rFonts w:ascii="Times New Roman" w:hAnsi="Times New Roman" w:cs="Times New Roman"/>
          <w:sz w:val="24"/>
          <w:szCs w:val="24"/>
        </w:rPr>
      </w:pPr>
      <w:r w:rsidRPr="0066479B">
        <w:rPr>
          <w:rFonts w:ascii="Times New Roman" w:hAnsi="Times New Roman" w:cs="Times New Roman"/>
          <w:b/>
          <w:bCs/>
          <w:sz w:val="24"/>
          <w:szCs w:val="24"/>
        </w:rPr>
        <w:t xml:space="preserve">Şekil 1: </w:t>
      </w:r>
      <w:r w:rsidRPr="0066479B">
        <w:rPr>
          <w:rFonts w:ascii="Times New Roman" w:hAnsi="Times New Roman" w:cs="Times New Roman"/>
          <w:sz w:val="24"/>
          <w:szCs w:val="24"/>
        </w:rPr>
        <w:t>Seri Rezonans Devresi</w:t>
      </w:r>
    </w:p>
    <w:p w:rsidR="0066479B" w:rsidRDefault="0066479B" w:rsidP="0066479B">
      <w:pPr>
        <w:spacing w:line="276" w:lineRule="auto"/>
        <w:jc w:val="both"/>
        <w:rPr>
          <w:rFonts w:ascii="Times New Roman" w:hAnsi="Times New Roman" w:cs="Times New Roman"/>
          <w:sz w:val="24"/>
          <w:szCs w:val="24"/>
        </w:rPr>
      </w:pPr>
      <w:r w:rsidRPr="0066479B">
        <w:rPr>
          <w:rFonts w:ascii="Times New Roman" w:hAnsi="Times New Roman" w:cs="Times New Roman" w:hint="eastAsia"/>
          <w:sz w:val="24"/>
          <w:szCs w:val="24"/>
        </w:rPr>
        <w:lastRenderedPageBreak/>
        <w:t>Ş</w:t>
      </w:r>
      <w:r w:rsidRPr="0066479B">
        <w:rPr>
          <w:rFonts w:ascii="Times New Roman" w:hAnsi="Times New Roman" w:cs="Times New Roman"/>
          <w:sz w:val="24"/>
          <w:szCs w:val="24"/>
        </w:rPr>
        <w:t>ekil 1</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deki devrede RT direnci devreye</w:t>
      </w:r>
      <w:r>
        <w:rPr>
          <w:rFonts w:ascii="Times New Roman" w:hAnsi="Times New Roman" w:cs="Times New Roman"/>
          <w:sz w:val="24"/>
          <w:szCs w:val="24"/>
        </w:rPr>
        <w:t xml:space="preserve"> </w:t>
      </w:r>
      <w:r w:rsidRPr="0066479B">
        <w:rPr>
          <w:rFonts w:ascii="Times New Roman" w:hAnsi="Times New Roman" w:cs="Times New Roman"/>
          <w:sz w:val="24"/>
          <w:szCs w:val="24"/>
        </w:rPr>
        <w:t>ba</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lanan kayna</w:t>
      </w:r>
      <w:r w:rsidRPr="0066479B">
        <w:rPr>
          <w:rFonts w:ascii="Times New Roman" w:hAnsi="Times New Roman" w:cs="Times New Roman" w:hint="eastAsia"/>
          <w:sz w:val="24"/>
          <w:szCs w:val="24"/>
        </w:rPr>
        <w:t>ğı</w:t>
      </w:r>
      <w:r w:rsidRPr="0066479B">
        <w:rPr>
          <w:rFonts w:ascii="Times New Roman" w:hAnsi="Times New Roman" w:cs="Times New Roman"/>
          <w:sz w:val="24"/>
          <w:szCs w:val="24"/>
        </w:rPr>
        <w:t>n i</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 xml:space="preserve"> direncini, devredeki</w:t>
      </w:r>
      <w:r>
        <w:rPr>
          <w:rFonts w:ascii="Times New Roman" w:hAnsi="Times New Roman" w:cs="Times New Roman"/>
          <w:sz w:val="24"/>
          <w:szCs w:val="24"/>
        </w:rPr>
        <w:t xml:space="preserve"> </w:t>
      </w:r>
      <w:r w:rsidRPr="0066479B">
        <w:rPr>
          <w:rFonts w:ascii="Times New Roman" w:hAnsi="Times New Roman" w:cs="Times New Roman"/>
          <w:sz w:val="24"/>
          <w:szCs w:val="24"/>
        </w:rPr>
        <w:t>bobinin i</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 xml:space="preserve"> direncini ve L ve C eleman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w:t>
      </w:r>
      <w:r>
        <w:rPr>
          <w:rFonts w:ascii="Times New Roman" w:hAnsi="Times New Roman" w:cs="Times New Roman"/>
          <w:sz w:val="24"/>
          <w:szCs w:val="24"/>
        </w:rPr>
        <w:t xml:space="preserve"> </w:t>
      </w:r>
      <w:r w:rsidRPr="0066479B">
        <w:rPr>
          <w:rFonts w:ascii="Times New Roman" w:hAnsi="Times New Roman" w:cs="Times New Roman"/>
          <w:sz w:val="24"/>
          <w:szCs w:val="24"/>
        </w:rPr>
        <w:t>bulundu</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u devrenin e</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de</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er diren</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lerinin</w:t>
      </w:r>
      <w:r>
        <w:rPr>
          <w:rFonts w:ascii="Times New Roman" w:hAnsi="Times New Roman" w:cs="Times New Roman"/>
          <w:sz w:val="24"/>
          <w:szCs w:val="24"/>
        </w:rPr>
        <w:t xml:space="preserve"> </w:t>
      </w:r>
      <w:r w:rsidRPr="0066479B">
        <w:rPr>
          <w:rFonts w:ascii="Times New Roman" w:hAnsi="Times New Roman" w:cs="Times New Roman"/>
          <w:sz w:val="24"/>
          <w:szCs w:val="24"/>
        </w:rPr>
        <w:t>toplam</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 ifade etmektedir. </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ekil 1</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deki</w:t>
      </w:r>
      <w:r>
        <w:rPr>
          <w:rFonts w:ascii="Times New Roman" w:hAnsi="Times New Roman" w:cs="Times New Roman"/>
          <w:sz w:val="24"/>
          <w:szCs w:val="24"/>
        </w:rPr>
        <w:t xml:space="preserve"> </w:t>
      </w:r>
      <w:r w:rsidRPr="0066479B">
        <w:rPr>
          <w:rFonts w:ascii="Times New Roman" w:hAnsi="Times New Roman" w:cs="Times New Roman"/>
          <w:sz w:val="24"/>
          <w:szCs w:val="24"/>
        </w:rPr>
        <w:t xml:space="preserve">devrede </w:t>
      </w:r>
      <w:proofErr w:type="gramStart"/>
      <w:r w:rsidRPr="0066479B">
        <w:rPr>
          <w:rFonts w:ascii="Times New Roman" w:hAnsi="Times New Roman" w:cs="Times New Roman"/>
          <w:sz w:val="24"/>
          <w:szCs w:val="24"/>
        </w:rPr>
        <w:t>rezonans</w:t>
      </w:r>
      <w:proofErr w:type="gramEnd"/>
      <w:r w:rsidRPr="0066479B">
        <w:rPr>
          <w:rFonts w:ascii="Times New Roman" w:hAnsi="Times New Roman" w:cs="Times New Roman"/>
          <w:sz w:val="24"/>
          <w:szCs w:val="24"/>
        </w:rPr>
        <w:t xml:space="preserve"> durumda, L veya C</w:t>
      </w:r>
      <w:r>
        <w:rPr>
          <w:rFonts w:ascii="Times New Roman" w:hAnsi="Times New Roman" w:cs="Times New Roman"/>
          <w:sz w:val="24"/>
          <w:szCs w:val="24"/>
        </w:rPr>
        <w:t xml:space="preserve"> </w:t>
      </w:r>
      <w:r w:rsidRPr="0066479B">
        <w:rPr>
          <w:rFonts w:ascii="Times New Roman" w:hAnsi="Times New Roman" w:cs="Times New Roman"/>
          <w:sz w:val="24"/>
          <w:szCs w:val="24"/>
        </w:rPr>
        <w:t>elemanlar</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n </w:t>
      </w:r>
      <w:proofErr w:type="spellStart"/>
      <w:r w:rsidRPr="0066479B">
        <w:rPr>
          <w:rFonts w:ascii="Times New Roman" w:hAnsi="Times New Roman" w:cs="Times New Roman" w:hint="eastAsia"/>
          <w:sz w:val="24"/>
          <w:szCs w:val="24"/>
        </w:rPr>
        <w:t>ü</w:t>
      </w:r>
      <w:r w:rsidRPr="0066479B">
        <w:rPr>
          <w:rFonts w:ascii="Times New Roman" w:hAnsi="Times New Roman" w:cs="Times New Roman"/>
          <w:sz w:val="24"/>
          <w:szCs w:val="24"/>
        </w:rPr>
        <w:t>zerilerinde</w:t>
      </w:r>
      <w:proofErr w:type="spellEnd"/>
      <w:r w:rsidRPr="0066479B">
        <w:rPr>
          <w:rFonts w:ascii="Times New Roman" w:hAnsi="Times New Roman" w:cs="Times New Roman"/>
          <w:sz w:val="24"/>
          <w:szCs w:val="24"/>
        </w:rPr>
        <w:t xml:space="preserve"> </w:t>
      </w:r>
      <w:proofErr w:type="spellStart"/>
      <w:r w:rsidRPr="0066479B">
        <w:rPr>
          <w:rFonts w:ascii="Times New Roman" w:hAnsi="Times New Roman" w:cs="Times New Roman"/>
          <w:sz w:val="24"/>
          <w:szCs w:val="24"/>
        </w:rPr>
        <w:t>Vg</w:t>
      </w:r>
      <w:proofErr w:type="spellEnd"/>
      <w:r w:rsidRPr="0066479B">
        <w:rPr>
          <w:rFonts w:ascii="Times New Roman" w:hAnsi="Times New Roman" w:cs="Times New Roman"/>
          <w:sz w:val="24"/>
          <w:szCs w:val="24"/>
        </w:rPr>
        <w:t xml:space="preserve"> giri</w:t>
      </w:r>
      <w:r w:rsidRPr="0066479B">
        <w:rPr>
          <w:rFonts w:ascii="Times New Roman" w:hAnsi="Times New Roman" w:cs="Times New Roman" w:hint="eastAsia"/>
          <w:sz w:val="24"/>
          <w:szCs w:val="24"/>
        </w:rPr>
        <w:t>ş</w:t>
      </w:r>
      <w:r>
        <w:rPr>
          <w:rFonts w:ascii="Times New Roman" w:hAnsi="Times New Roman" w:cs="Times New Roman"/>
          <w:sz w:val="24"/>
          <w:szCs w:val="24"/>
        </w:rPr>
        <w:t xml:space="preserve"> </w:t>
      </w:r>
      <w:r w:rsidRPr="0066479B">
        <w:rPr>
          <w:rFonts w:ascii="Times New Roman" w:hAnsi="Times New Roman" w:cs="Times New Roman"/>
          <w:sz w:val="24"/>
          <w:szCs w:val="24"/>
        </w:rPr>
        <w:t>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 xml:space="preserve">aretinden </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ok daha b</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y</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k genlikli</w:t>
      </w:r>
      <w:r>
        <w:rPr>
          <w:rFonts w:ascii="Times New Roman" w:hAnsi="Times New Roman" w:cs="Times New Roman"/>
          <w:sz w:val="24"/>
          <w:szCs w:val="24"/>
        </w:rPr>
        <w:t xml:space="preserve"> </w:t>
      </w:r>
      <w:r w:rsidRPr="0066479B">
        <w:rPr>
          <w:rFonts w:ascii="Times New Roman" w:hAnsi="Times New Roman" w:cs="Times New Roman"/>
          <w:sz w:val="24"/>
          <w:szCs w:val="24"/>
        </w:rPr>
        <w:t>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aretler olu</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maktad</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r.</w:t>
      </w:r>
    </w:p>
    <w:p w:rsidR="0066479B" w:rsidRDefault="0066479B" w:rsidP="0066479B">
      <w:pPr>
        <w:spacing w:line="360" w:lineRule="auto"/>
        <w:jc w:val="both"/>
        <w:rPr>
          <w:rFonts w:ascii="Times New Roman" w:hAnsi="Times New Roman" w:cs="Times New Roman"/>
          <w:sz w:val="24"/>
          <w:szCs w:val="24"/>
        </w:rPr>
      </w:pPr>
      <w:r w:rsidRPr="0066479B">
        <w:rPr>
          <w:rFonts w:ascii="Times New Roman" w:hAnsi="Times New Roman" w:cs="Times New Roman" w:hint="eastAsia"/>
          <w:sz w:val="24"/>
          <w:szCs w:val="24"/>
        </w:rPr>
        <w:t>Ş</w:t>
      </w:r>
      <w:r w:rsidRPr="0066479B">
        <w:rPr>
          <w:rFonts w:ascii="Times New Roman" w:hAnsi="Times New Roman" w:cs="Times New Roman"/>
          <w:sz w:val="24"/>
          <w:szCs w:val="24"/>
        </w:rPr>
        <w:t>ekil 1</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 xml:space="preserve">deki devrede XC </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zerinde olu</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an gerilim (VC),</w:t>
      </w:r>
    </w:p>
    <w:p w:rsidR="0066479B" w:rsidRDefault="0066479B" w:rsidP="0066479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95675" cy="447675"/>
            <wp:effectExtent l="0" t="0" r="9525" b="9525"/>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495675" cy="447675"/>
                    </a:xfrm>
                    <a:prstGeom prst="rect">
                      <a:avLst/>
                    </a:prstGeom>
                    <a:noFill/>
                    <a:ln>
                      <a:noFill/>
                    </a:ln>
                  </pic:spPr>
                </pic:pic>
              </a:graphicData>
            </a:graphic>
          </wp:inline>
        </w:drawing>
      </w:r>
    </w:p>
    <w:p w:rsidR="0066479B" w:rsidRDefault="0066479B" w:rsidP="0066479B">
      <w:pPr>
        <w:spacing w:line="276" w:lineRule="auto"/>
        <w:jc w:val="both"/>
        <w:rPr>
          <w:rFonts w:ascii="Times New Roman" w:hAnsi="Times New Roman" w:cs="Times New Roman"/>
          <w:sz w:val="24"/>
          <w:szCs w:val="24"/>
        </w:rPr>
      </w:pPr>
      <w:r w:rsidRPr="0066479B">
        <w:rPr>
          <w:rFonts w:ascii="Times New Roman" w:hAnsi="Times New Roman" w:cs="Times New Roman" w:hint="eastAsia"/>
          <w:sz w:val="24"/>
          <w:szCs w:val="24"/>
        </w:rPr>
        <w:t>Ş</w:t>
      </w:r>
      <w:r w:rsidRPr="0066479B">
        <w:rPr>
          <w:rFonts w:ascii="Times New Roman" w:hAnsi="Times New Roman" w:cs="Times New Roman"/>
          <w:sz w:val="24"/>
          <w:szCs w:val="24"/>
        </w:rPr>
        <w:t>ekil 1</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 xml:space="preserve">deki devrede kapasite (veya bobin) </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zerinde olu</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an gerilimin maksimum de</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erde olmas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 i</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in</w:t>
      </w:r>
      <w:r>
        <w:rPr>
          <w:rFonts w:ascii="Times New Roman" w:hAnsi="Times New Roman" w:cs="Times New Roman"/>
          <w:sz w:val="24"/>
          <w:szCs w:val="24"/>
        </w:rPr>
        <w:t xml:space="preserve"> </w:t>
      </w:r>
      <w:r w:rsidRPr="0066479B">
        <w:rPr>
          <w:rFonts w:ascii="Times New Roman" w:hAnsi="Times New Roman" w:cs="Times New Roman"/>
          <w:sz w:val="24"/>
          <w:szCs w:val="24"/>
        </w:rPr>
        <w:t>devreden akan I ak</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m</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 maksimum de</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erde olmas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 gereklidir. Bu durum ancak devrenin giri</w:t>
      </w:r>
      <w:r w:rsidRPr="0066479B">
        <w:rPr>
          <w:rFonts w:ascii="Times New Roman" w:hAnsi="Times New Roman" w:cs="Times New Roman" w:hint="eastAsia"/>
          <w:sz w:val="24"/>
          <w:szCs w:val="24"/>
        </w:rPr>
        <w:t>ş</w:t>
      </w:r>
      <w:r>
        <w:rPr>
          <w:rFonts w:ascii="Times New Roman" w:hAnsi="Times New Roman" w:cs="Times New Roman"/>
          <w:sz w:val="24"/>
          <w:szCs w:val="24"/>
        </w:rPr>
        <w:t xml:space="preserve"> </w:t>
      </w:r>
      <w:r w:rsidRPr="0066479B">
        <w:rPr>
          <w:rFonts w:ascii="Times New Roman" w:hAnsi="Times New Roman" w:cs="Times New Roman"/>
          <w:sz w:val="24"/>
          <w:szCs w:val="24"/>
        </w:rPr>
        <w:t>empedans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n (ZT) </w:t>
      </w:r>
      <w:proofErr w:type="spellStart"/>
      <w:r w:rsidRPr="0066479B">
        <w:rPr>
          <w:rFonts w:ascii="Times New Roman" w:hAnsi="Times New Roman" w:cs="Times New Roman"/>
          <w:sz w:val="24"/>
          <w:szCs w:val="24"/>
        </w:rPr>
        <w:t>minumum</w:t>
      </w:r>
      <w:proofErr w:type="spellEnd"/>
      <w:r w:rsidRPr="0066479B">
        <w:rPr>
          <w:rFonts w:ascii="Times New Roman" w:hAnsi="Times New Roman" w:cs="Times New Roman"/>
          <w:sz w:val="24"/>
          <w:szCs w:val="24"/>
        </w:rPr>
        <w:t xml:space="preserve"> olmas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 ile sa</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lan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r. Bundan dolay</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 seri </w:t>
      </w:r>
      <w:proofErr w:type="gramStart"/>
      <w:r w:rsidRPr="0066479B">
        <w:rPr>
          <w:rFonts w:ascii="Times New Roman" w:hAnsi="Times New Roman" w:cs="Times New Roman"/>
          <w:sz w:val="24"/>
          <w:szCs w:val="24"/>
        </w:rPr>
        <w:t>rezonans</w:t>
      </w:r>
      <w:proofErr w:type="gramEnd"/>
      <w:r w:rsidRPr="0066479B">
        <w:rPr>
          <w:rFonts w:ascii="Times New Roman" w:hAnsi="Times New Roman" w:cs="Times New Roman"/>
          <w:sz w:val="24"/>
          <w:szCs w:val="24"/>
        </w:rPr>
        <w:t xml:space="preserve"> devreleri, rezonans</w:t>
      </w:r>
      <w:r>
        <w:rPr>
          <w:rFonts w:ascii="Times New Roman" w:hAnsi="Times New Roman" w:cs="Times New Roman"/>
          <w:sz w:val="24"/>
          <w:szCs w:val="24"/>
        </w:rPr>
        <w:t xml:space="preserve"> </w:t>
      </w:r>
      <w:r w:rsidRPr="0066479B">
        <w:rPr>
          <w:rFonts w:ascii="Times New Roman" w:hAnsi="Times New Roman" w:cs="Times New Roman"/>
          <w:sz w:val="24"/>
          <w:szCs w:val="24"/>
        </w:rPr>
        <w:t xml:space="preserve">durumunda </w:t>
      </w:r>
      <w:proofErr w:type="spellStart"/>
      <w:r w:rsidRPr="0066479B">
        <w:rPr>
          <w:rFonts w:ascii="Times New Roman" w:hAnsi="Times New Roman" w:cs="Times New Roman"/>
          <w:sz w:val="24"/>
          <w:szCs w:val="24"/>
        </w:rPr>
        <w:t>minumum</w:t>
      </w:r>
      <w:proofErr w:type="spellEnd"/>
      <w:r w:rsidRPr="0066479B">
        <w:rPr>
          <w:rFonts w:ascii="Times New Roman" w:hAnsi="Times New Roman" w:cs="Times New Roman"/>
          <w:sz w:val="24"/>
          <w:szCs w:val="24"/>
        </w:rPr>
        <w:t xml:space="preserve"> giri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 xml:space="preserve"> empedans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 g</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sterirler. (1)</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deki ifadeden de g</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r</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lece</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 xml:space="preserve">i </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 xml:space="preserve">zere </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ekil 1</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deki</w:t>
      </w:r>
      <w:r>
        <w:rPr>
          <w:rFonts w:ascii="Times New Roman" w:hAnsi="Times New Roman" w:cs="Times New Roman"/>
          <w:sz w:val="24"/>
          <w:szCs w:val="24"/>
        </w:rPr>
        <w:t xml:space="preserve"> </w:t>
      </w:r>
      <w:r w:rsidRPr="0066479B">
        <w:rPr>
          <w:rFonts w:ascii="Times New Roman" w:hAnsi="Times New Roman" w:cs="Times New Roman"/>
          <w:sz w:val="24"/>
          <w:szCs w:val="24"/>
        </w:rPr>
        <w:t>devrenin giri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 xml:space="preserve"> empedans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n </w:t>
      </w:r>
      <w:proofErr w:type="spellStart"/>
      <w:r w:rsidRPr="0066479B">
        <w:rPr>
          <w:rFonts w:ascii="Times New Roman" w:hAnsi="Times New Roman" w:cs="Times New Roman"/>
          <w:sz w:val="24"/>
          <w:szCs w:val="24"/>
        </w:rPr>
        <w:t>minumum</w:t>
      </w:r>
      <w:proofErr w:type="spellEnd"/>
      <w:r w:rsidRPr="0066479B">
        <w:rPr>
          <w:rFonts w:ascii="Times New Roman" w:hAnsi="Times New Roman" w:cs="Times New Roman"/>
          <w:sz w:val="24"/>
          <w:szCs w:val="24"/>
        </w:rPr>
        <w:t xml:space="preserve"> olmas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 i</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in XL = XC olmal</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d</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r. Bu durumda </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ekil 1</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deki</w:t>
      </w:r>
      <w:r>
        <w:rPr>
          <w:rFonts w:ascii="Times New Roman" w:hAnsi="Times New Roman" w:cs="Times New Roman"/>
          <w:sz w:val="24"/>
          <w:szCs w:val="24"/>
        </w:rPr>
        <w:t xml:space="preserve"> </w:t>
      </w:r>
      <w:r w:rsidRPr="0066479B">
        <w:rPr>
          <w:rFonts w:ascii="Times New Roman" w:hAnsi="Times New Roman" w:cs="Times New Roman"/>
          <w:sz w:val="24"/>
          <w:szCs w:val="24"/>
        </w:rPr>
        <w:t xml:space="preserve">devrenin </w:t>
      </w:r>
      <w:proofErr w:type="gramStart"/>
      <w:r w:rsidRPr="0066479B">
        <w:rPr>
          <w:rFonts w:ascii="Times New Roman" w:hAnsi="Times New Roman" w:cs="Times New Roman"/>
          <w:sz w:val="24"/>
          <w:szCs w:val="24"/>
        </w:rPr>
        <w:t>rezonans</w:t>
      </w:r>
      <w:proofErr w:type="gramEnd"/>
      <w:r w:rsidRPr="0066479B">
        <w:rPr>
          <w:rFonts w:ascii="Times New Roman" w:hAnsi="Times New Roman" w:cs="Times New Roman"/>
          <w:sz w:val="24"/>
          <w:szCs w:val="24"/>
        </w:rPr>
        <w:t xml:space="preserve"> frekans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 (</w:t>
      </w:r>
      <w:proofErr w:type="spellStart"/>
      <w:r w:rsidRPr="0066479B">
        <w:rPr>
          <w:rFonts w:ascii="Times New Roman" w:hAnsi="Times New Roman" w:cs="Times New Roman"/>
          <w:sz w:val="24"/>
          <w:szCs w:val="24"/>
        </w:rPr>
        <w:t>fo</w:t>
      </w:r>
      <w:proofErr w:type="spellEnd"/>
      <w:r w:rsidRPr="0066479B">
        <w:rPr>
          <w:rFonts w:ascii="Times New Roman" w:hAnsi="Times New Roman" w:cs="Times New Roman"/>
          <w:sz w:val="24"/>
          <w:szCs w:val="24"/>
        </w:rPr>
        <w:t>) ,</w:t>
      </w:r>
    </w:p>
    <w:p w:rsidR="0066479B" w:rsidRDefault="0066479B" w:rsidP="0066479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05325" cy="400050"/>
            <wp:effectExtent l="0" t="0" r="9525"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05325" cy="400050"/>
                    </a:xfrm>
                    <a:prstGeom prst="rect">
                      <a:avLst/>
                    </a:prstGeom>
                    <a:noFill/>
                    <a:ln>
                      <a:noFill/>
                    </a:ln>
                  </pic:spPr>
                </pic:pic>
              </a:graphicData>
            </a:graphic>
          </wp:inline>
        </w:drawing>
      </w:r>
    </w:p>
    <w:p w:rsidR="0066479B" w:rsidRDefault="0066479B" w:rsidP="0066479B">
      <w:pPr>
        <w:spacing w:line="276" w:lineRule="auto"/>
        <w:jc w:val="both"/>
        <w:rPr>
          <w:rFonts w:ascii="Times New Roman" w:hAnsi="Times New Roman" w:cs="Times New Roman"/>
          <w:sz w:val="24"/>
          <w:szCs w:val="24"/>
        </w:rPr>
      </w:pPr>
      <w:r w:rsidRPr="0066479B">
        <w:rPr>
          <w:rFonts w:ascii="Times New Roman" w:hAnsi="Times New Roman" w:cs="Times New Roman" w:hint="eastAsia"/>
          <w:sz w:val="24"/>
          <w:szCs w:val="24"/>
        </w:rPr>
        <w:t>Ş</w:t>
      </w:r>
      <w:r w:rsidRPr="0066479B">
        <w:rPr>
          <w:rFonts w:ascii="Times New Roman" w:hAnsi="Times New Roman" w:cs="Times New Roman"/>
          <w:sz w:val="24"/>
          <w:szCs w:val="24"/>
        </w:rPr>
        <w:t>ekil 1</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 xml:space="preserve">deki devrede kapasite veya bobin </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zerinde harcanan reaktif g</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c</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n, diren</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 xml:space="preserve"> </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zerinde harcanan</w:t>
      </w:r>
      <w:r>
        <w:rPr>
          <w:rFonts w:ascii="Times New Roman" w:hAnsi="Times New Roman" w:cs="Times New Roman"/>
          <w:sz w:val="24"/>
          <w:szCs w:val="24"/>
        </w:rPr>
        <w:t xml:space="preserve"> </w:t>
      </w:r>
      <w:r w:rsidRPr="0066479B">
        <w:rPr>
          <w:rFonts w:ascii="Times New Roman" w:hAnsi="Times New Roman" w:cs="Times New Roman"/>
          <w:sz w:val="24"/>
          <w:szCs w:val="24"/>
        </w:rPr>
        <w:t>aktif g</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ce oran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na kalite fakt</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r</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 xml:space="preserve"> (Q) denilmektedir.</w:t>
      </w:r>
    </w:p>
    <w:p w:rsidR="0066479B" w:rsidRDefault="0066479B" w:rsidP="0066479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38400" cy="438150"/>
            <wp:effectExtent l="0" t="0" r="0"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438400" cy="438150"/>
                    </a:xfrm>
                    <a:prstGeom prst="rect">
                      <a:avLst/>
                    </a:prstGeom>
                    <a:noFill/>
                    <a:ln>
                      <a:noFill/>
                    </a:ln>
                  </pic:spPr>
                </pic:pic>
              </a:graphicData>
            </a:graphic>
          </wp:inline>
        </w:drawing>
      </w:r>
    </w:p>
    <w:p w:rsidR="0066479B" w:rsidRDefault="0066479B" w:rsidP="0066479B">
      <w:pPr>
        <w:spacing w:line="360" w:lineRule="auto"/>
        <w:jc w:val="both"/>
        <w:rPr>
          <w:rFonts w:ascii="Times New Roman" w:hAnsi="Times New Roman" w:cs="Times New Roman"/>
          <w:sz w:val="24"/>
          <w:szCs w:val="24"/>
        </w:rPr>
      </w:pPr>
      <w:r w:rsidRPr="0066479B">
        <w:rPr>
          <w:rFonts w:ascii="Times New Roman" w:hAnsi="Times New Roman" w:cs="Times New Roman"/>
          <w:sz w:val="24"/>
          <w:szCs w:val="24"/>
        </w:rPr>
        <w:t>(1)</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 xml:space="preserve">deki ifade, devrenin </w:t>
      </w:r>
      <w:proofErr w:type="gramStart"/>
      <w:r w:rsidRPr="0066479B">
        <w:rPr>
          <w:rFonts w:ascii="Times New Roman" w:hAnsi="Times New Roman" w:cs="Times New Roman"/>
          <w:sz w:val="24"/>
          <w:szCs w:val="24"/>
        </w:rPr>
        <w:t>rezonans</w:t>
      </w:r>
      <w:proofErr w:type="gramEnd"/>
      <w:r w:rsidRPr="0066479B">
        <w:rPr>
          <w:rFonts w:ascii="Times New Roman" w:hAnsi="Times New Roman" w:cs="Times New Roman"/>
          <w:sz w:val="24"/>
          <w:szCs w:val="24"/>
        </w:rPr>
        <w:t xml:space="preserve"> durumunda a</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a</w:t>
      </w:r>
      <w:r w:rsidRPr="0066479B">
        <w:rPr>
          <w:rFonts w:ascii="Times New Roman" w:hAnsi="Times New Roman" w:cs="Times New Roman" w:hint="eastAsia"/>
          <w:sz w:val="24"/>
          <w:szCs w:val="24"/>
        </w:rPr>
        <w:t>ğı</w:t>
      </w:r>
      <w:r w:rsidRPr="0066479B">
        <w:rPr>
          <w:rFonts w:ascii="Times New Roman" w:hAnsi="Times New Roman" w:cs="Times New Roman"/>
          <w:sz w:val="24"/>
          <w:szCs w:val="24"/>
        </w:rPr>
        <w:t>daki ifadeye d</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n</w:t>
      </w:r>
      <w:r w:rsidRPr="0066479B">
        <w:rPr>
          <w:rFonts w:ascii="Times New Roman" w:hAnsi="Times New Roman" w:cs="Times New Roman" w:hint="eastAsia"/>
          <w:sz w:val="24"/>
          <w:szCs w:val="24"/>
        </w:rPr>
        <w:t>üşü</w:t>
      </w:r>
      <w:r w:rsidRPr="0066479B">
        <w:rPr>
          <w:rFonts w:ascii="Times New Roman" w:hAnsi="Times New Roman" w:cs="Times New Roman"/>
          <w:sz w:val="24"/>
          <w:szCs w:val="24"/>
        </w:rPr>
        <w:t>r.</w:t>
      </w:r>
    </w:p>
    <w:p w:rsidR="0066479B" w:rsidRDefault="0066479B" w:rsidP="0066479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62425" cy="628650"/>
            <wp:effectExtent l="0" t="0" r="9525"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162425" cy="628650"/>
                    </a:xfrm>
                    <a:prstGeom prst="rect">
                      <a:avLst/>
                    </a:prstGeom>
                    <a:noFill/>
                    <a:ln>
                      <a:noFill/>
                    </a:ln>
                  </pic:spPr>
                </pic:pic>
              </a:graphicData>
            </a:graphic>
          </wp:inline>
        </w:drawing>
      </w:r>
    </w:p>
    <w:p w:rsidR="0066479B" w:rsidRDefault="0066479B" w:rsidP="0066479B">
      <w:pPr>
        <w:spacing w:line="276" w:lineRule="auto"/>
        <w:jc w:val="both"/>
        <w:rPr>
          <w:rFonts w:ascii="Times New Roman" w:hAnsi="Times New Roman" w:cs="Times New Roman"/>
          <w:sz w:val="24"/>
          <w:szCs w:val="24"/>
        </w:rPr>
      </w:pPr>
      <w:r w:rsidRPr="0066479B">
        <w:rPr>
          <w:rFonts w:ascii="Times New Roman" w:hAnsi="Times New Roman" w:cs="Times New Roman" w:hint="eastAsia"/>
          <w:sz w:val="24"/>
          <w:szCs w:val="24"/>
        </w:rPr>
        <w:t>Ş</w:t>
      </w:r>
      <w:r w:rsidRPr="0066479B">
        <w:rPr>
          <w:rFonts w:ascii="Times New Roman" w:hAnsi="Times New Roman" w:cs="Times New Roman"/>
          <w:sz w:val="24"/>
          <w:szCs w:val="24"/>
        </w:rPr>
        <w:t>ekil 1</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 xml:space="preserve">deki seri </w:t>
      </w:r>
      <w:proofErr w:type="gramStart"/>
      <w:r w:rsidRPr="0066479B">
        <w:rPr>
          <w:rFonts w:ascii="Times New Roman" w:hAnsi="Times New Roman" w:cs="Times New Roman"/>
          <w:sz w:val="24"/>
          <w:szCs w:val="24"/>
        </w:rPr>
        <w:t>rezonans</w:t>
      </w:r>
      <w:proofErr w:type="gramEnd"/>
      <w:r w:rsidRPr="0066479B">
        <w:rPr>
          <w:rFonts w:ascii="Times New Roman" w:hAnsi="Times New Roman" w:cs="Times New Roman"/>
          <w:sz w:val="24"/>
          <w:szCs w:val="24"/>
        </w:rPr>
        <w:t xml:space="preserve"> devresinin giri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 xml:space="preserve"> empedans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 (ZT) ve devreden ge</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en I ak</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m</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 frekans ile</w:t>
      </w:r>
      <w:r>
        <w:rPr>
          <w:rFonts w:ascii="Times New Roman" w:hAnsi="Times New Roman" w:cs="Times New Roman"/>
          <w:sz w:val="24"/>
          <w:szCs w:val="24"/>
        </w:rPr>
        <w:t xml:space="preserve"> </w:t>
      </w:r>
      <w:r w:rsidRPr="0066479B">
        <w:rPr>
          <w:rFonts w:ascii="Times New Roman" w:hAnsi="Times New Roman" w:cs="Times New Roman"/>
          <w:sz w:val="24"/>
          <w:szCs w:val="24"/>
        </w:rPr>
        <w:t>de</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imi incelendi</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 xml:space="preserve">inde </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ekil 2</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deki grafikler elde edilmektedir.</w:t>
      </w:r>
    </w:p>
    <w:p w:rsidR="0066479B" w:rsidRDefault="0066479B" w:rsidP="0066479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43450" cy="2190750"/>
            <wp:effectExtent l="0" t="0" r="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43450" cy="2190750"/>
                    </a:xfrm>
                    <a:prstGeom prst="rect">
                      <a:avLst/>
                    </a:prstGeom>
                    <a:noFill/>
                    <a:ln>
                      <a:noFill/>
                    </a:ln>
                  </pic:spPr>
                </pic:pic>
              </a:graphicData>
            </a:graphic>
          </wp:inline>
        </w:drawing>
      </w:r>
    </w:p>
    <w:p w:rsidR="0066479B" w:rsidRDefault="0066479B" w:rsidP="0066479B">
      <w:pPr>
        <w:spacing w:line="276" w:lineRule="auto"/>
        <w:jc w:val="both"/>
        <w:rPr>
          <w:rFonts w:ascii="Times New Roman" w:hAnsi="Times New Roman" w:cs="Times New Roman"/>
          <w:sz w:val="24"/>
          <w:szCs w:val="24"/>
        </w:rPr>
      </w:pPr>
      <w:r w:rsidRPr="0066479B">
        <w:rPr>
          <w:rFonts w:ascii="Times New Roman" w:hAnsi="Times New Roman" w:cs="Times New Roman" w:hint="eastAsia"/>
          <w:sz w:val="24"/>
          <w:szCs w:val="24"/>
        </w:rPr>
        <w:t>Ş</w:t>
      </w:r>
      <w:r w:rsidRPr="0066479B">
        <w:rPr>
          <w:rFonts w:ascii="Times New Roman" w:hAnsi="Times New Roman" w:cs="Times New Roman"/>
          <w:sz w:val="24"/>
          <w:szCs w:val="24"/>
        </w:rPr>
        <w:t>ekil 1</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 xml:space="preserve">deki devre </w:t>
      </w:r>
      <w:proofErr w:type="gramStart"/>
      <w:r w:rsidRPr="0066479B">
        <w:rPr>
          <w:rFonts w:ascii="Times New Roman" w:hAnsi="Times New Roman" w:cs="Times New Roman"/>
          <w:sz w:val="24"/>
          <w:szCs w:val="24"/>
        </w:rPr>
        <w:t>rezonans</w:t>
      </w:r>
      <w:proofErr w:type="gramEnd"/>
      <w:r w:rsidRPr="0066479B">
        <w:rPr>
          <w:rFonts w:ascii="Times New Roman" w:hAnsi="Times New Roman" w:cs="Times New Roman"/>
          <w:sz w:val="24"/>
          <w:szCs w:val="24"/>
        </w:rPr>
        <w:t xml:space="preserve"> an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nda XL = XC oldu</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 xml:space="preserve">undan </w:t>
      </w:r>
      <w:proofErr w:type="spellStart"/>
      <w:r w:rsidRPr="0066479B">
        <w:rPr>
          <w:rFonts w:ascii="Times New Roman" w:hAnsi="Times New Roman" w:cs="Times New Roman"/>
          <w:sz w:val="24"/>
          <w:szCs w:val="24"/>
        </w:rPr>
        <w:t>minumum</w:t>
      </w:r>
      <w:proofErr w:type="spellEnd"/>
      <w:r w:rsidRPr="0066479B">
        <w:rPr>
          <w:rFonts w:ascii="Times New Roman" w:hAnsi="Times New Roman" w:cs="Times New Roman"/>
          <w:sz w:val="24"/>
          <w:szCs w:val="24"/>
        </w:rPr>
        <w:t xml:space="preserve"> giri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 xml:space="preserve"> empedans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 g</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stermektedir.</w:t>
      </w:r>
      <w:r>
        <w:rPr>
          <w:rFonts w:ascii="Times New Roman" w:hAnsi="Times New Roman" w:cs="Times New Roman"/>
          <w:sz w:val="24"/>
          <w:szCs w:val="24"/>
        </w:rPr>
        <w:t xml:space="preserve"> </w:t>
      </w:r>
      <w:r w:rsidRPr="0066479B">
        <w:rPr>
          <w:rFonts w:ascii="Times New Roman" w:hAnsi="Times New Roman" w:cs="Times New Roman"/>
          <w:sz w:val="24"/>
          <w:szCs w:val="24"/>
        </w:rPr>
        <w:t>Bundan dolay</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 </w:t>
      </w:r>
      <w:proofErr w:type="spellStart"/>
      <w:r w:rsidRPr="0066479B">
        <w:rPr>
          <w:rFonts w:ascii="Times New Roman" w:hAnsi="Times New Roman" w:cs="Times New Roman"/>
          <w:sz w:val="24"/>
          <w:szCs w:val="24"/>
        </w:rPr>
        <w:t>fo</w:t>
      </w:r>
      <w:proofErr w:type="spellEnd"/>
      <w:r w:rsidRPr="0066479B">
        <w:rPr>
          <w:rFonts w:ascii="Times New Roman" w:hAnsi="Times New Roman" w:cs="Times New Roman"/>
          <w:sz w:val="24"/>
          <w:szCs w:val="24"/>
        </w:rPr>
        <w:t xml:space="preserve"> frekans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ndaki giri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 xml:space="preserve"> gerilimi (</w:t>
      </w:r>
      <w:proofErr w:type="spellStart"/>
      <w:r w:rsidRPr="0066479B">
        <w:rPr>
          <w:rFonts w:ascii="Times New Roman" w:hAnsi="Times New Roman" w:cs="Times New Roman"/>
          <w:sz w:val="24"/>
          <w:szCs w:val="24"/>
        </w:rPr>
        <w:t>Vg</w:t>
      </w:r>
      <w:proofErr w:type="spellEnd"/>
      <w:r w:rsidRPr="0066479B">
        <w:rPr>
          <w:rFonts w:ascii="Times New Roman" w:hAnsi="Times New Roman" w:cs="Times New Roman"/>
          <w:sz w:val="24"/>
          <w:szCs w:val="24"/>
        </w:rPr>
        <w:t>) zay</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flamaya u</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 xml:space="preserve">ramadan RT direnci </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zerinde</w:t>
      </w:r>
      <w:r>
        <w:rPr>
          <w:rFonts w:ascii="Times New Roman" w:hAnsi="Times New Roman" w:cs="Times New Roman"/>
          <w:sz w:val="24"/>
          <w:szCs w:val="24"/>
        </w:rPr>
        <w:t xml:space="preserve"> </w:t>
      </w:r>
      <w:r w:rsidRPr="0066479B">
        <w:rPr>
          <w:rFonts w:ascii="Times New Roman" w:hAnsi="Times New Roman" w:cs="Times New Roman"/>
          <w:sz w:val="24"/>
          <w:szCs w:val="24"/>
        </w:rPr>
        <w:t>g</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r</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lecektir. Bu frekans d</w:t>
      </w:r>
      <w:r w:rsidRPr="0066479B">
        <w:rPr>
          <w:rFonts w:ascii="Times New Roman" w:hAnsi="Times New Roman" w:cs="Times New Roman" w:hint="eastAsia"/>
          <w:sz w:val="24"/>
          <w:szCs w:val="24"/>
        </w:rPr>
        <w:t>ışı</w:t>
      </w:r>
      <w:r w:rsidRPr="0066479B">
        <w:rPr>
          <w:rFonts w:ascii="Times New Roman" w:hAnsi="Times New Roman" w:cs="Times New Roman"/>
          <w:sz w:val="24"/>
          <w:szCs w:val="24"/>
        </w:rPr>
        <w:t>ndaki b</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t</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n frekanslardaki 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aretler devrede zay</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flamaya u</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rayacaklard</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r.</w:t>
      </w:r>
      <w:r>
        <w:rPr>
          <w:rFonts w:ascii="Times New Roman" w:hAnsi="Times New Roman" w:cs="Times New Roman"/>
          <w:sz w:val="24"/>
          <w:szCs w:val="24"/>
        </w:rPr>
        <w:t xml:space="preserve"> </w:t>
      </w:r>
      <w:r w:rsidRPr="0066479B">
        <w:rPr>
          <w:rFonts w:ascii="Times New Roman" w:hAnsi="Times New Roman" w:cs="Times New Roman"/>
          <w:sz w:val="24"/>
          <w:szCs w:val="24"/>
        </w:rPr>
        <w:t xml:space="preserve">Bu </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zelliklerinden dolay</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 </w:t>
      </w:r>
      <w:proofErr w:type="gramStart"/>
      <w:r w:rsidRPr="0066479B">
        <w:rPr>
          <w:rFonts w:ascii="Times New Roman" w:hAnsi="Times New Roman" w:cs="Times New Roman"/>
          <w:sz w:val="24"/>
          <w:szCs w:val="24"/>
        </w:rPr>
        <w:t>rezonans</w:t>
      </w:r>
      <w:proofErr w:type="gramEnd"/>
      <w:r w:rsidRPr="0066479B">
        <w:rPr>
          <w:rFonts w:ascii="Times New Roman" w:hAnsi="Times New Roman" w:cs="Times New Roman"/>
          <w:sz w:val="24"/>
          <w:szCs w:val="24"/>
        </w:rPr>
        <w:t xml:space="preserve"> devreleri (seri-paralel) se</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ici (filtre) devreleri olarak da</w:t>
      </w:r>
      <w:r>
        <w:rPr>
          <w:rFonts w:ascii="Times New Roman" w:hAnsi="Times New Roman" w:cs="Times New Roman"/>
          <w:sz w:val="24"/>
          <w:szCs w:val="24"/>
        </w:rPr>
        <w:t xml:space="preserve"> </w:t>
      </w:r>
      <w:r w:rsidRPr="0066479B">
        <w:rPr>
          <w:rFonts w:ascii="Times New Roman" w:hAnsi="Times New Roman" w:cs="Times New Roman"/>
          <w:sz w:val="24"/>
          <w:szCs w:val="24"/>
        </w:rPr>
        <w:t>kullan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lmaktad</w:t>
      </w:r>
      <w:r w:rsidRPr="0066479B">
        <w:rPr>
          <w:rFonts w:ascii="Times New Roman" w:hAnsi="Times New Roman" w:cs="Times New Roman" w:hint="eastAsia"/>
          <w:sz w:val="24"/>
          <w:szCs w:val="24"/>
        </w:rPr>
        <w:t>ı</w:t>
      </w:r>
      <w:r>
        <w:rPr>
          <w:rFonts w:ascii="Times New Roman" w:hAnsi="Times New Roman" w:cs="Times New Roman"/>
          <w:sz w:val="24"/>
          <w:szCs w:val="24"/>
        </w:rPr>
        <w:t>r.</w:t>
      </w:r>
    </w:p>
    <w:p w:rsidR="0066479B" w:rsidRDefault="0066479B" w:rsidP="0066479B">
      <w:pPr>
        <w:spacing w:line="276" w:lineRule="auto"/>
        <w:jc w:val="both"/>
        <w:rPr>
          <w:rFonts w:ascii="Times New Roman" w:hAnsi="Times New Roman" w:cs="Times New Roman"/>
          <w:sz w:val="24"/>
          <w:szCs w:val="24"/>
        </w:rPr>
      </w:pPr>
      <w:r w:rsidRPr="0066479B">
        <w:rPr>
          <w:rFonts w:ascii="Times New Roman" w:hAnsi="Times New Roman" w:cs="Times New Roman"/>
          <w:sz w:val="24"/>
          <w:szCs w:val="24"/>
        </w:rPr>
        <w:t>Rezonans devrelerinde kesim frekans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devreden ge</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en ak</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m</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n </w:t>
      </w:r>
      <w:proofErr w:type="gramStart"/>
      <w:r w:rsidRPr="0066479B">
        <w:rPr>
          <w:rFonts w:ascii="Times New Roman" w:hAnsi="Times New Roman" w:cs="Times New Roman"/>
          <w:sz w:val="24"/>
          <w:szCs w:val="24"/>
        </w:rPr>
        <w:t>rezonans</w:t>
      </w:r>
      <w:proofErr w:type="gramEnd"/>
      <w:r w:rsidRPr="0066479B">
        <w:rPr>
          <w:rFonts w:ascii="Times New Roman" w:hAnsi="Times New Roman" w:cs="Times New Roman"/>
          <w:sz w:val="24"/>
          <w:szCs w:val="24"/>
        </w:rPr>
        <w:t xml:space="preserve"> an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ndaki maksimum de</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erinin</w:t>
      </w:r>
      <w:r>
        <w:rPr>
          <w:rFonts w:ascii="Times New Roman" w:hAnsi="Times New Roman" w:cs="Times New Roman"/>
          <w:sz w:val="24"/>
          <w:szCs w:val="24"/>
        </w:rPr>
        <w:t xml:space="preserve"> </w:t>
      </w:r>
      <w:r w:rsidRPr="0066479B">
        <w:rPr>
          <w:rFonts w:ascii="Times New Roman" w:hAnsi="Times New Roman" w:cs="Times New Roman"/>
          <w:sz w:val="24"/>
          <w:szCs w:val="24"/>
        </w:rPr>
        <w:t>0.707 kat</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na zay</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flad</w:t>
      </w:r>
      <w:r w:rsidRPr="0066479B">
        <w:rPr>
          <w:rFonts w:ascii="Times New Roman" w:hAnsi="Times New Roman" w:cs="Times New Roman" w:hint="eastAsia"/>
          <w:sz w:val="24"/>
          <w:szCs w:val="24"/>
        </w:rPr>
        <w:t>ığı</w:t>
      </w:r>
      <w:r w:rsidRPr="0066479B">
        <w:rPr>
          <w:rFonts w:ascii="Times New Roman" w:hAnsi="Times New Roman" w:cs="Times New Roman"/>
          <w:sz w:val="24"/>
          <w:szCs w:val="24"/>
        </w:rPr>
        <w:t xml:space="preserve"> (-3 </w:t>
      </w:r>
      <w:proofErr w:type="spellStart"/>
      <w:r w:rsidRPr="0066479B">
        <w:rPr>
          <w:rFonts w:ascii="Times New Roman" w:hAnsi="Times New Roman" w:cs="Times New Roman"/>
          <w:sz w:val="24"/>
          <w:szCs w:val="24"/>
        </w:rPr>
        <w:t>dB</w:t>
      </w:r>
      <w:proofErr w:type="spellEnd"/>
      <w:r w:rsidRPr="0066479B">
        <w:rPr>
          <w:rFonts w:ascii="Times New Roman" w:hAnsi="Times New Roman" w:cs="Times New Roman"/>
          <w:sz w:val="24"/>
          <w:szCs w:val="24"/>
        </w:rPr>
        <w:t>) frekans de</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eri olarak tan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mlanmaktad</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r. Bu frekanslar </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ekil 3.b</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de</w:t>
      </w:r>
      <w:r>
        <w:rPr>
          <w:rFonts w:ascii="Times New Roman" w:hAnsi="Times New Roman" w:cs="Times New Roman"/>
          <w:sz w:val="24"/>
          <w:szCs w:val="24"/>
        </w:rPr>
        <w:t xml:space="preserve"> </w:t>
      </w:r>
      <w:r w:rsidRPr="0066479B">
        <w:rPr>
          <w:rFonts w:ascii="Times New Roman" w:hAnsi="Times New Roman" w:cs="Times New Roman"/>
          <w:sz w:val="24"/>
          <w:szCs w:val="24"/>
        </w:rPr>
        <w:t>g</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sterilmi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 xml:space="preserve">tir. </w:t>
      </w:r>
      <w:r w:rsidRPr="0066479B">
        <w:rPr>
          <w:rFonts w:ascii="Times New Roman" w:hAnsi="Times New Roman" w:cs="Times New Roman" w:hint="eastAsia"/>
          <w:sz w:val="24"/>
          <w:szCs w:val="24"/>
        </w:rPr>
        <w:t>İ</w:t>
      </w:r>
      <w:r w:rsidRPr="0066479B">
        <w:rPr>
          <w:rFonts w:ascii="Times New Roman" w:hAnsi="Times New Roman" w:cs="Times New Roman"/>
          <w:sz w:val="24"/>
          <w:szCs w:val="24"/>
        </w:rPr>
        <w:t>ki kesim frekans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 aras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nda kalan b</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lge, filtre devresinin ge</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irdi</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i frekans b</w:t>
      </w:r>
      <w:r w:rsidRPr="0066479B">
        <w:rPr>
          <w:rFonts w:ascii="Times New Roman" w:hAnsi="Times New Roman" w:cs="Times New Roman" w:hint="eastAsia"/>
          <w:sz w:val="24"/>
          <w:szCs w:val="24"/>
        </w:rPr>
        <w:t>ö</w:t>
      </w:r>
      <w:r w:rsidRPr="0066479B">
        <w:rPr>
          <w:rFonts w:ascii="Times New Roman" w:hAnsi="Times New Roman" w:cs="Times New Roman"/>
          <w:sz w:val="24"/>
          <w:szCs w:val="24"/>
        </w:rPr>
        <w:t>lgesi (</w:t>
      </w:r>
      <w:proofErr w:type="spellStart"/>
      <w:r w:rsidRPr="0066479B">
        <w:rPr>
          <w:rFonts w:ascii="Times New Roman" w:hAnsi="Times New Roman" w:cs="Times New Roman"/>
          <w:sz w:val="24"/>
          <w:szCs w:val="24"/>
        </w:rPr>
        <w:t>band</w:t>
      </w:r>
      <w:proofErr w:type="spellEnd"/>
      <w:r>
        <w:rPr>
          <w:rFonts w:ascii="Times New Roman" w:hAnsi="Times New Roman" w:cs="Times New Roman"/>
          <w:sz w:val="24"/>
          <w:szCs w:val="24"/>
        </w:rPr>
        <w:t xml:space="preserve"> </w:t>
      </w:r>
      <w:r w:rsidRPr="0066479B">
        <w:rPr>
          <w:rFonts w:ascii="Times New Roman" w:hAnsi="Times New Roman" w:cs="Times New Roman"/>
          <w:sz w:val="24"/>
          <w:szCs w:val="24"/>
        </w:rPr>
        <w:t>geni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li</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i) olarak tan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mlan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r.</w:t>
      </w:r>
    </w:p>
    <w:p w:rsidR="0066479B" w:rsidRPr="0066479B" w:rsidRDefault="0066479B" w:rsidP="0066479B">
      <w:pPr>
        <w:spacing w:line="276" w:lineRule="auto"/>
        <w:jc w:val="both"/>
        <w:rPr>
          <w:rFonts w:ascii="Times New Roman" w:hAnsi="Times New Roman" w:cs="Times New Roman"/>
          <w:sz w:val="24"/>
          <w:szCs w:val="24"/>
        </w:rPr>
      </w:pPr>
      <w:r w:rsidRPr="0066479B">
        <w:rPr>
          <w:rFonts w:ascii="Times New Roman" w:hAnsi="Times New Roman" w:cs="Times New Roman"/>
          <w:b/>
          <w:bCs/>
          <w:sz w:val="24"/>
          <w:szCs w:val="24"/>
        </w:rPr>
        <w:t xml:space="preserve">b- Paralel Rezonans </w:t>
      </w:r>
      <w:proofErr w:type="gramStart"/>
      <w:r w:rsidRPr="0066479B">
        <w:rPr>
          <w:rFonts w:ascii="Times New Roman" w:hAnsi="Times New Roman" w:cs="Times New Roman"/>
          <w:b/>
          <w:bCs/>
          <w:sz w:val="24"/>
          <w:szCs w:val="24"/>
        </w:rPr>
        <w:t xml:space="preserve">Devresi : </w:t>
      </w:r>
      <w:r w:rsidRPr="0066479B">
        <w:rPr>
          <w:rFonts w:ascii="Times New Roman" w:hAnsi="Times New Roman" w:cs="Times New Roman"/>
          <w:sz w:val="24"/>
          <w:szCs w:val="24"/>
        </w:rPr>
        <w:t>R</w:t>
      </w:r>
      <w:proofErr w:type="gramEnd"/>
      <w:r w:rsidRPr="0066479B">
        <w:rPr>
          <w:rFonts w:ascii="Times New Roman" w:hAnsi="Times New Roman" w:cs="Times New Roman"/>
          <w:sz w:val="24"/>
          <w:szCs w:val="24"/>
        </w:rPr>
        <w:t>,L ve C elemanlar</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ndan olu</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 xml:space="preserve">an bir paralel rezonans devresi </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ekil</w:t>
      </w:r>
    </w:p>
    <w:p w:rsidR="0066479B" w:rsidRDefault="0066479B" w:rsidP="0066479B">
      <w:pPr>
        <w:spacing w:line="276" w:lineRule="auto"/>
        <w:jc w:val="both"/>
        <w:rPr>
          <w:rFonts w:ascii="Times New Roman" w:hAnsi="Times New Roman" w:cs="Times New Roman"/>
          <w:sz w:val="24"/>
          <w:szCs w:val="24"/>
        </w:rPr>
      </w:pPr>
      <w:r w:rsidRPr="0066479B">
        <w:rPr>
          <w:rFonts w:ascii="Times New Roman" w:hAnsi="Times New Roman" w:cs="Times New Roman"/>
          <w:sz w:val="24"/>
          <w:szCs w:val="24"/>
        </w:rPr>
        <w:t>3</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de verilmi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tir.</w:t>
      </w:r>
    </w:p>
    <w:p w:rsidR="0066479B" w:rsidRDefault="0066479B" w:rsidP="0066479B">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76575" cy="1514475"/>
            <wp:effectExtent l="0" t="0" r="9525" b="9525"/>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76575" cy="1514475"/>
                    </a:xfrm>
                    <a:prstGeom prst="rect">
                      <a:avLst/>
                    </a:prstGeom>
                    <a:noFill/>
                    <a:ln>
                      <a:noFill/>
                    </a:ln>
                  </pic:spPr>
                </pic:pic>
              </a:graphicData>
            </a:graphic>
          </wp:inline>
        </w:drawing>
      </w:r>
    </w:p>
    <w:p w:rsidR="0066479B" w:rsidRDefault="0066479B" w:rsidP="0066479B">
      <w:pPr>
        <w:spacing w:line="276" w:lineRule="auto"/>
        <w:jc w:val="center"/>
        <w:rPr>
          <w:rFonts w:ascii="Times New Roman" w:hAnsi="Times New Roman" w:cs="Times New Roman"/>
          <w:sz w:val="24"/>
          <w:szCs w:val="24"/>
        </w:rPr>
      </w:pPr>
      <w:r w:rsidRPr="0066479B">
        <w:rPr>
          <w:rFonts w:ascii="Times New Roman" w:hAnsi="Times New Roman" w:cs="Times New Roman"/>
          <w:b/>
          <w:bCs/>
          <w:sz w:val="24"/>
          <w:szCs w:val="24"/>
        </w:rPr>
        <w:t xml:space="preserve">Şekil 3: </w:t>
      </w:r>
      <w:r w:rsidRPr="0066479B">
        <w:rPr>
          <w:rFonts w:ascii="Times New Roman" w:hAnsi="Times New Roman" w:cs="Times New Roman"/>
          <w:sz w:val="24"/>
          <w:szCs w:val="24"/>
        </w:rPr>
        <w:t>Paralel Rezonans Devresi</w:t>
      </w:r>
    </w:p>
    <w:p w:rsidR="0066479B" w:rsidRDefault="0066479B" w:rsidP="0066479B">
      <w:pPr>
        <w:spacing w:line="276" w:lineRule="auto"/>
        <w:jc w:val="both"/>
        <w:rPr>
          <w:rFonts w:ascii="Times New Roman" w:hAnsi="Times New Roman" w:cs="Times New Roman"/>
          <w:sz w:val="24"/>
          <w:szCs w:val="24"/>
        </w:rPr>
      </w:pPr>
      <w:r w:rsidRPr="0066479B">
        <w:rPr>
          <w:rFonts w:ascii="Times New Roman" w:hAnsi="Times New Roman" w:cs="Times New Roman" w:hint="eastAsia"/>
          <w:sz w:val="24"/>
          <w:szCs w:val="24"/>
        </w:rPr>
        <w:t>Ş</w:t>
      </w:r>
      <w:r w:rsidRPr="0066479B">
        <w:rPr>
          <w:rFonts w:ascii="Times New Roman" w:hAnsi="Times New Roman" w:cs="Times New Roman"/>
          <w:sz w:val="24"/>
          <w:szCs w:val="24"/>
        </w:rPr>
        <w:t>ekil 3</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deki devrede RT direnci devreye</w:t>
      </w:r>
      <w:r>
        <w:rPr>
          <w:rFonts w:ascii="Times New Roman" w:hAnsi="Times New Roman" w:cs="Times New Roman"/>
          <w:sz w:val="24"/>
          <w:szCs w:val="24"/>
        </w:rPr>
        <w:t xml:space="preserve"> </w:t>
      </w:r>
      <w:r w:rsidRPr="0066479B">
        <w:rPr>
          <w:rFonts w:ascii="Times New Roman" w:hAnsi="Times New Roman" w:cs="Times New Roman"/>
          <w:sz w:val="24"/>
          <w:szCs w:val="24"/>
        </w:rPr>
        <w:t>ba</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lanan kayna</w:t>
      </w:r>
      <w:r w:rsidRPr="0066479B">
        <w:rPr>
          <w:rFonts w:ascii="Times New Roman" w:hAnsi="Times New Roman" w:cs="Times New Roman" w:hint="eastAsia"/>
          <w:sz w:val="24"/>
          <w:szCs w:val="24"/>
        </w:rPr>
        <w:t>ğı</w:t>
      </w:r>
      <w:r w:rsidRPr="0066479B">
        <w:rPr>
          <w:rFonts w:ascii="Times New Roman" w:hAnsi="Times New Roman" w:cs="Times New Roman"/>
          <w:sz w:val="24"/>
          <w:szCs w:val="24"/>
        </w:rPr>
        <w:t>n i</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 xml:space="preserve"> direncini ve L ve C</w:t>
      </w:r>
      <w:r>
        <w:rPr>
          <w:rFonts w:ascii="Times New Roman" w:hAnsi="Times New Roman" w:cs="Times New Roman"/>
          <w:sz w:val="24"/>
          <w:szCs w:val="24"/>
        </w:rPr>
        <w:t xml:space="preserve"> </w:t>
      </w:r>
      <w:r w:rsidRPr="0066479B">
        <w:rPr>
          <w:rFonts w:ascii="Times New Roman" w:hAnsi="Times New Roman" w:cs="Times New Roman"/>
          <w:sz w:val="24"/>
          <w:szCs w:val="24"/>
        </w:rPr>
        <w:t>elemanlar</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 bulundu</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u devrenin e</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de</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er</w:t>
      </w:r>
      <w:r>
        <w:rPr>
          <w:rFonts w:ascii="Times New Roman" w:hAnsi="Times New Roman" w:cs="Times New Roman"/>
          <w:sz w:val="24"/>
          <w:szCs w:val="24"/>
        </w:rPr>
        <w:t xml:space="preserve"> </w:t>
      </w:r>
      <w:r w:rsidRPr="0066479B">
        <w:rPr>
          <w:rFonts w:ascii="Times New Roman" w:hAnsi="Times New Roman" w:cs="Times New Roman"/>
          <w:sz w:val="24"/>
          <w:szCs w:val="24"/>
        </w:rPr>
        <w:t>direncinin paralel e</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de</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erini ifade</w:t>
      </w:r>
      <w:r>
        <w:rPr>
          <w:rFonts w:ascii="Times New Roman" w:hAnsi="Times New Roman" w:cs="Times New Roman"/>
          <w:sz w:val="24"/>
          <w:szCs w:val="24"/>
        </w:rPr>
        <w:t xml:space="preserve"> </w:t>
      </w:r>
      <w:r w:rsidRPr="0066479B">
        <w:rPr>
          <w:rFonts w:ascii="Times New Roman" w:hAnsi="Times New Roman" w:cs="Times New Roman"/>
          <w:sz w:val="24"/>
          <w:szCs w:val="24"/>
        </w:rPr>
        <w:t>etmektedir. E</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 xml:space="preserve">er QL &gt;= 10 olacak </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ekilde bir</w:t>
      </w:r>
      <w:r>
        <w:rPr>
          <w:rFonts w:ascii="Times New Roman" w:hAnsi="Times New Roman" w:cs="Times New Roman"/>
          <w:sz w:val="24"/>
          <w:szCs w:val="24"/>
        </w:rPr>
        <w:t xml:space="preserve"> </w:t>
      </w:r>
      <w:r w:rsidRPr="0066479B">
        <w:rPr>
          <w:rFonts w:ascii="Times New Roman" w:hAnsi="Times New Roman" w:cs="Times New Roman"/>
          <w:sz w:val="24"/>
          <w:szCs w:val="24"/>
        </w:rPr>
        <w:t>frekans aral</w:t>
      </w:r>
      <w:r w:rsidRPr="0066479B">
        <w:rPr>
          <w:rFonts w:ascii="Times New Roman" w:hAnsi="Times New Roman" w:cs="Times New Roman" w:hint="eastAsia"/>
          <w:sz w:val="24"/>
          <w:szCs w:val="24"/>
        </w:rPr>
        <w:t>ığı</w:t>
      </w:r>
      <w:r w:rsidRPr="0066479B">
        <w:rPr>
          <w:rFonts w:ascii="Times New Roman" w:hAnsi="Times New Roman" w:cs="Times New Roman"/>
          <w:sz w:val="24"/>
          <w:szCs w:val="24"/>
        </w:rPr>
        <w:t xml:space="preserve">nda </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al</w:t>
      </w:r>
      <w:r w:rsidRPr="0066479B">
        <w:rPr>
          <w:rFonts w:ascii="Times New Roman" w:hAnsi="Times New Roman" w:cs="Times New Roman" w:hint="eastAsia"/>
          <w:sz w:val="24"/>
          <w:szCs w:val="24"/>
        </w:rPr>
        <w:t>ışı</w:t>
      </w:r>
      <w:r w:rsidRPr="0066479B">
        <w:rPr>
          <w:rFonts w:ascii="Times New Roman" w:hAnsi="Times New Roman" w:cs="Times New Roman"/>
          <w:sz w:val="24"/>
          <w:szCs w:val="24"/>
        </w:rPr>
        <w:t>ld</w:t>
      </w:r>
      <w:r w:rsidRPr="0066479B">
        <w:rPr>
          <w:rFonts w:ascii="Times New Roman" w:hAnsi="Times New Roman" w:cs="Times New Roman" w:hint="eastAsia"/>
          <w:sz w:val="24"/>
          <w:szCs w:val="24"/>
        </w:rPr>
        <w:t>ığı</w:t>
      </w:r>
      <w:r w:rsidRPr="0066479B">
        <w:rPr>
          <w:rFonts w:ascii="Times New Roman" w:hAnsi="Times New Roman" w:cs="Times New Roman"/>
          <w:sz w:val="24"/>
          <w:szCs w:val="24"/>
        </w:rPr>
        <w:t>nda 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lem</w:t>
      </w:r>
      <w:r>
        <w:rPr>
          <w:rFonts w:ascii="Times New Roman" w:hAnsi="Times New Roman" w:cs="Times New Roman"/>
          <w:sz w:val="24"/>
          <w:szCs w:val="24"/>
        </w:rPr>
        <w:t xml:space="preserve"> </w:t>
      </w:r>
      <w:r w:rsidRPr="0066479B">
        <w:rPr>
          <w:rFonts w:ascii="Times New Roman" w:hAnsi="Times New Roman" w:cs="Times New Roman"/>
          <w:sz w:val="24"/>
          <w:szCs w:val="24"/>
        </w:rPr>
        <w:t>kolayl</w:t>
      </w:r>
      <w:r w:rsidRPr="0066479B">
        <w:rPr>
          <w:rFonts w:ascii="Times New Roman" w:hAnsi="Times New Roman" w:cs="Times New Roman" w:hint="eastAsia"/>
          <w:sz w:val="24"/>
          <w:szCs w:val="24"/>
        </w:rPr>
        <w:t>ığı</w:t>
      </w:r>
      <w:r w:rsidRPr="0066479B">
        <w:rPr>
          <w:rFonts w:ascii="Times New Roman" w:hAnsi="Times New Roman" w:cs="Times New Roman"/>
          <w:sz w:val="24"/>
          <w:szCs w:val="24"/>
        </w:rPr>
        <w:t xml:space="preserve"> i</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in bobinin i</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 xml:space="preserve"> direnci ihmal</w:t>
      </w:r>
      <w:r>
        <w:rPr>
          <w:rFonts w:ascii="Times New Roman" w:hAnsi="Times New Roman" w:cs="Times New Roman"/>
          <w:sz w:val="24"/>
          <w:szCs w:val="24"/>
        </w:rPr>
        <w:t xml:space="preserve"> </w:t>
      </w:r>
      <w:r w:rsidRPr="0066479B">
        <w:rPr>
          <w:rFonts w:ascii="Times New Roman" w:hAnsi="Times New Roman" w:cs="Times New Roman"/>
          <w:sz w:val="24"/>
          <w:szCs w:val="24"/>
        </w:rPr>
        <w:t>edilmektedir.</w:t>
      </w:r>
    </w:p>
    <w:p w:rsidR="0066479B" w:rsidRDefault="0066479B" w:rsidP="0066479B">
      <w:pPr>
        <w:spacing w:line="276" w:lineRule="auto"/>
        <w:jc w:val="both"/>
        <w:rPr>
          <w:rFonts w:ascii="Times New Roman" w:hAnsi="Times New Roman" w:cs="Times New Roman"/>
          <w:sz w:val="24"/>
          <w:szCs w:val="24"/>
        </w:rPr>
      </w:pPr>
      <w:r w:rsidRPr="0066479B">
        <w:rPr>
          <w:rFonts w:ascii="Times New Roman" w:hAnsi="Times New Roman" w:cs="Times New Roman" w:hint="eastAsia"/>
          <w:sz w:val="24"/>
          <w:szCs w:val="24"/>
        </w:rPr>
        <w:t>Ş</w:t>
      </w:r>
      <w:r w:rsidRPr="0066479B">
        <w:rPr>
          <w:rFonts w:ascii="Times New Roman" w:hAnsi="Times New Roman" w:cs="Times New Roman"/>
          <w:sz w:val="24"/>
          <w:szCs w:val="24"/>
        </w:rPr>
        <w:t>ekil 3</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 xml:space="preserve">deki devrede </w:t>
      </w:r>
      <w:proofErr w:type="gramStart"/>
      <w:r w:rsidRPr="0066479B">
        <w:rPr>
          <w:rFonts w:ascii="Times New Roman" w:hAnsi="Times New Roman" w:cs="Times New Roman"/>
          <w:sz w:val="24"/>
          <w:szCs w:val="24"/>
        </w:rPr>
        <w:t>rezonans</w:t>
      </w:r>
      <w:proofErr w:type="gramEnd"/>
      <w:r w:rsidRPr="0066479B">
        <w:rPr>
          <w:rFonts w:ascii="Times New Roman" w:hAnsi="Times New Roman" w:cs="Times New Roman"/>
          <w:sz w:val="24"/>
          <w:szCs w:val="24"/>
        </w:rPr>
        <w:t xml:space="preserve"> durumda, L veya C elemanlar</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n </w:t>
      </w:r>
      <w:r w:rsidRPr="0066479B">
        <w:rPr>
          <w:rFonts w:ascii="Times New Roman" w:hAnsi="Times New Roman" w:cs="Times New Roman" w:hint="eastAsia"/>
          <w:sz w:val="24"/>
          <w:szCs w:val="24"/>
        </w:rPr>
        <w:t>ü</w:t>
      </w:r>
      <w:r w:rsidR="001E6E38">
        <w:rPr>
          <w:rFonts w:ascii="Times New Roman" w:hAnsi="Times New Roman" w:cs="Times New Roman"/>
          <w:sz w:val="24"/>
          <w:szCs w:val="24"/>
        </w:rPr>
        <w:t>zer</w:t>
      </w:r>
      <w:r w:rsidRPr="0066479B">
        <w:rPr>
          <w:rFonts w:ascii="Times New Roman" w:hAnsi="Times New Roman" w:cs="Times New Roman"/>
          <w:sz w:val="24"/>
          <w:szCs w:val="24"/>
        </w:rPr>
        <w:t>lerinde b</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y</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k genlikli i</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aretler</w:t>
      </w:r>
      <w:r>
        <w:rPr>
          <w:rFonts w:ascii="Times New Roman" w:hAnsi="Times New Roman" w:cs="Times New Roman"/>
          <w:sz w:val="24"/>
          <w:szCs w:val="24"/>
        </w:rPr>
        <w:t xml:space="preserve"> </w:t>
      </w:r>
      <w:r w:rsidRPr="0066479B">
        <w:rPr>
          <w:rFonts w:ascii="Times New Roman" w:hAnsi="Times New Roman" w:cs="Times New Roman"/>
          <w:sz w:val="24"/>
          <w:szCs w:val="24"/>
        </w:rPr>
        <w:t>olu</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maktad</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r. Bu devrede XC (veya XL) </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zerinde olu</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an gerilim,</w:t>
      </w:r>
    </w:p>
    <w:p w:rsidR="0066479B" w:rsidRDefault="0066479B" w:rsidP="0066479B">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19575" cy="400050"/>
            <wp:effectExtent l="0" t="0" r="9525"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219575" cy="400050"/>
                    </a:xfrm>
                    <a:prstGeom prst="rect">
                      <a:avLst/>
                    </a:prstGeom>
                    <a:noFill/>
                    <a:ln>
                      <a:noFill/>
                    </a:ln>
                  </pic:spPr>
                </pic:pic>
              </a:graphicData>
            </a:graphic>
          </wp:inline>
        </w:drawing>
      </w:r>
    </w:p>
    <w:p w:rsidR="0066479B" w:rsidRDefault="0066479B" w:rsidP="00F727AC">
      <w:pPr>
        <w:spacing w:line="276" w:lineRule="auto"/>
        <w:jc w:val="both"/>
        <w:rPr>
          <w:rFonts w:ascii="Times New Roman" w:hAnsi="Times New Roman" w:cs="Times New Roman"/>
          <w:sz w:val="24"/>
          <w:szCs w:val="24"/>
        </w:rPr>
      </w:pPr>
      <w:r w:rsidRPr="0066479B">
        <w:rPr>
          <w:rFonts w:ascii="Times New Roman" w:hAnsi="Times New Roman" w:cs="Times New Roman" w:hint="eastAsia"/>
          <w:sz w:val="24"/>
          <w:szCs w:val="24"/>
        </w:rPr>
        <w:t>Ş</w:t>
      </w:r>
      <w:r w:rsidRPr="0066479B">
        <w:rPr>
          <w:rFonts w:ascii="Times New Roman" w:hAnsi="Times New Roman" w:cs="Times New Roman"/>
          <w:sz w:val="24"/>
          <w:szCs w:val="24"/>
        </w:rPr>
        <w:t>ekil 3</w:t>
      </w:r>
      <w:r w:rsidRPr="0066479B">
        <w:rPr>
          <w:rFonts w:ascii="Times New Roman" w:hAnsi="Times New Roman" w:cs="Times New Roman" w:hint="eastAsia"/>
          <w:sz w:val="24"/>
          <w:szCs w:val="24"/>
        </w:rPr>
        <w:t>’</w:t>
      </w:r>
      <w:r w:rsidRPr="0066479B">
        <w:rPr>
          <w:rFonts w:ascii="Times New Roman" w:hAnsi="Times New Roman" w:cs="Times New Roman"/>
          <w:sz w:val="24"/>
          <w:szCs w:val="24"/>
        </w:rPr>
        <w:t xml:space="preserve">deki devrede kapasite (veya bobin) </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zerinde olu</w:t>
      </w:r>
      <w:r w:rsidRPr="0066479B">
        <w:rPr>
          <w:rFonts w:ascii="Times New Roman" w:hAnsi="Times New Roman" w:cs="Times New Roman" w:hint="eastAsia"/>
          <w:sz w:val="24"/>
          <w:szCs w:val="24"/>
        </w:rPr>
        <w:t>ş</w:t>
      </w:r>
      <w:r w:rsidRPr="0066479B">
        <w:rPr>
          <w:rFonts w:ascii="Times New Roman" w:hAnsi="Times New Roman" w:cs="Times New Roman"/>
          <w:sz w:val="24"/>
          <w:szCs w:val="24"/>
        </w:rPr>
        <w:t>an gerilimin maksimum de</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erde olmas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 i</w:t>
      </w:r>
      <w:r w:rsidRPr="0066479B">
        <w:rPr>
          <w:rFonts w:ascii="Times New Roman" w:hAnsi="Times New Roman" w:cs="Times New Roman" w:hint="eastAsia"/>
          <w:sz w:val="24"/>
          <w:szCs w:val="24"/>
        </w:rPr>
        <w:t>ç</w:t>
      </w:r>
      <w:r w:rsidRPr="0066479B">
        <w:rPr>
          <w:rFonts w:ascii="Times New Roman" w:hAnsi="Times New Roman" w:cs="Times New Roman"/>
          <w:sz w:val="24"/>
          <w:szCs w:val="24"/>
        </w:rPr>
        <w:t>in</w:t>
      </w:r>
      <w:r w:rsidR="00F727AC">
        <w:rPr>
          <w:rFonts w:ascii="Times New Roman" w:hAnsi="Times New Roman" w:cs="Times New Roman"/>
          <w:sz w:val="24"/>
          <w:szCs w:val="24"/>
        </w:rPr>
        <w:t xml:space="preserve"> </w:t>
      </w:r>
      <w:r w:rsidRPr="0066479B">
        <w:rPr>
          <w:rFonts w:ascii="Times New Roman" w:hAnsi="Times New Roman" w:cs="Times New Roman"/>
          <w:sz w:val="24"/>
          <w:szCs w:val="24"/>
        </w:rPr>
        <w:t xml:space="preserve">kapasite </w:t>
      </w:r>
      <w:r w:rsidRPr="0066479B">
        <w:rPr>
          <w:rFonts w:ascii="Times New Roman" w:hAnsi="Times New Roman" w:cs="Times New Roman" w:hint="eastAsia"/>
          <w:sz w:val="24"/>
          <w:szCs w:val="24"/>
        </w:rPr>
        <w:t>ü</w:t>
      </w:r>
      <w:r w:rsidRPr="0066479B">
        <w:rPr>
          <w:rFonts w:ascii="Times New Roman" w:hAnsi="Times New Roman" w:cs="Times New Roman"/>
          <w:sz w:val="24"/>
          <w:szCs w:val="24"/>
        </w:rPr>
        <w:t xml:space="preserve">zerinden akan </w:t>
      </w:r>
      <w:proofErr w:type="spellStart"/>
      <w:r w:rsidRPr="0066479B">
        <w:rPr>
          <w:rFonts w:ascii="Times New Roman" w:hAnsi="Times New Roman" w:cs="Times New Roman"/>
          <w:sz w:val="24"/>
          <w:szCs w:val="24"/>
        </w:rPr>
        <w:t>IXc</w:t>
      </w:r>
      <w:proofErr w:type="spellEnd"/>
      <w:r w:rsidRPr="0066479B">
        <w:rPr>
          <w:rFonts w:ascii="Times New Roman" w:hAnsi="Times New Roman" w:cs="Times New Roman"/>
          <w:sz w:val="24"/>
          <w:szCs w:val="24"/>
        </w:rPr>
        <w:t xml:space="preserve"> ak</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m</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 maksimum de</w:t>
      </w:r>
      <w:r w:rsidRPr="0066479B">
        <w:rPr>
          <w:rFonts w:ascii="Times New Roman" w:hAnsi="Times New Roman" w:cs="Times New Roman" w:hint="eastAsia"/>
          <w:sz w:val="24"/>
          <w:szCs w:val="24"/>
        </w:rPr>
        <w:t>ğ</w:t>
      </w:r>
      <w:r w:rsidRPr="0066479B">
        <w:rPr>
          <w:rFonts w:ascii="Times New Roman" w:hAnsi="Times New Roman" w:cs="Times New Roman"/>
          <w:sz w:val="24"/>
          <w:szCs w:val="24"/>
        </w:rPr>
        <w:t>erde olmas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 xml:space="preserve"> veya ZT empedans</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w:t>
      </w:r>
      <w:r w:rsidRPr="0066479B">
        <w:rPr>
          <w:rFonts w:ascii="Times New Roman" w:hAnsi="Times New Roman" w:cs="Times New Roman" w:hint="eastAsia"/>
          <w:sz w:val="24"/>
          <w:szCs w:val="24"/>
        </w:rPr>
        <w:t>ı</w:t>
      </w:r>
      <w:r w:rsidRPr="0066479B">
        <w:rPr>
          <w:rFonts w:ascii="Times New Roman" w:hAnsi="Times New Roman" w:cs="Times New Roman"/>
          <w:sz w:val="24"/>
          <w:szCs w:val="24"/>
        </w:rPr>
        <w:t>n maksimum</w:t>
      </w:r>
      <w:r w:rsidR="00F727AC">
        <w:rPr>
          <w:rFonts w:ascii="Times New Roman" w:hAnsi="Times New Roman" w:cs="Times New Roman"/>
          <w:sz w:val="24"/>
          <w:szCs w:val="24"/>
        </w:rPr>
        <w:t xml:space="preserve"> </w:t>
      </w:r>
      <w:r w:rsidR="00F727AC" w:rsidRPr="00F727AC">
        <w:rPr>
          <w:rFonts w:ascii="Times New Roman" w:hAnsi="Times New Roman" w:cs="Times New Roman"/>
          <w:sz w:val="24"/>
          <w:szCs w:val="24"/>
        </w:rPr>
        <w:t>de</w:t>
      </w:r>
      <w:r w:rsidR="00F727AC" w:rsidRPr="00F727AC">
        <w:rPr>
          <w:rFonts w:ascii="Times New Roman" w:hAnsi="Times New Roman" w:cs="Times New Roman" w:hint="eastAsia"/>
          <w:sz w:val="24"/>
          <w:szCs w:val="24"/>
        </w:rPr>
        <w:t>ğ</w:t>
      </w:r>
      <w:r w:rsidR="00F727AC" w:rsidRPr="00F727AC">
        <w:rPr>
          <w:rFonts w:ascii="Times New Roman" w:hAnsi="Times New Roman" w:cs="Times New Roman"/>
          <w:sz w:val="24"/>
          <w:szCs w:val="24"/>
        </w:rPr>
        <w:t>erde olmas</w:t>
      </w:r>
      <w:r w:rsidR="00F727AC" w:rsidRPr="00F727AC">
        <w:rPr>
          <w:rFonts w:ascii="Times New Roman" w:hAnsi="Times New Roman" w:cs="Times New Roman" w:hint="eastAsia"/>
          <w:sz w:val="24"/>
          <w:szCs w:val="24"/>
        </w:rPr>
        <w:t>ı</w:t>
      </w:r>
      <w:r w:rsidR="00F727AC" w:rsidRPr="00F727AC">
        <w:rPr>
          <w:rFonts w:ascii="Times New Roman" w:hAnsi="Times New Roman" w:cs="Times New Roman"/>
          <w:sz w:val="24"/>
          <w:szCs w:val="24"/>
        </w:rPr>
        <w:t xml:space="preserve"> gereklidir. Bundan dolay</w:t>
      </w:r>
      <w:r w:rsidR="00F727AC" w:rsidRPr="00F727AC">
        <w:rPr>
          <w:rFonts w:ascii="Times New Roman" w:hAnsi="Times New Roman" w:cs="Times New Roman" w:hint="eastAsia"/>
          <w:sz w:val="24"/>
          <w:szCs w:val="24"/>
        </w:rPr>
        <w:t>ı</w:t>
      </w:r>
      <w:r w:rsidR="00F727AC" w:rsidRPr="00F727AC">
        <w:rPr>
          <w:rFonts w:ascii="Times New Roman" w:hAnsi="Times New Roman" w:cs="Times New Roman"/>
          <w:sz w:val="24"/>
          <w:szCs w:val="24"/>
        </w:rPr>
        <w:t xml:space="preserve"> paralel </w:t>
      </w:r>
      <w:proofErr w:type="gramStart"/>
      <w:r w:rsidR="00F727AC" w:rsidRPr="00F727AC">
        <w:rPr>
          <w:rFonts w:ascii="Times New Roman" w:hAnsi="Times New Roman" w:cs="Times New Roman"/>
          <w:sz w:val="24"/>
          <w:szCs w:val="24"/>
        </w:rPr>
        <w:t>rezonans</w:t>
      </w:r>
      <w:proofErr w:type="gramEnd"/>
      <w:r w:rsidR="00F727AC" w:rsidRPr="00F727AC">
        <w:rPr>
          <w:rFonts w:ascii="Times New Roman" w:hAnsi="Times New Roman" w:cs="Times New Roman"/>
          <w:sz w:val="24"/>
          <w:szCs w:val="24"/>
        </w:rPr>
        <w:t xml:space="preserve"> devreleri, rezonans durumunda maksimum</w:t>
      </w:r>
      <w:r w:rsidR="00F727AC">
        <w:rPr>
          <w:rFonts w:ascii="Times New Roman" w:hAnsi="Times New Roman" w:cs="Times New Roman"/>
          <w:sz w:val="24"/>
          <w:szCs w:val="24"/>
        </w:rPr>
        <w:t xml:space="preserve"> </w:t>
      </w:r>
      <w:r w:rsidR="00F727AC" w:rsidRPr="00F727AC">
        <w:rPr>
          <w:rFonts w:ascii="Times New Roman" w:hAnsi="Times New Roman" w:cs="Times New Roman"/>
          <w:sz w:val="24"/>
          <w:szCs w:val="24"/>
        </w:rPr>
        <w:t>giri</w:t>
      </w:r>
      <w:r w:rsidR="00F727AC" w:rsidRPr="00F727AC">
        <w:rPr>
          <w:rFonts w:ascii="Times New Roman" w:hAnsi="Times New Roman" w:cs="Times New Roman" w:hint="eastAsia"/>
          <w:sz w:val="24"/>
          <w:szCs w:val="24"/>
        </w:rPr>
        <w:t>ş</w:t>
      </w:r>
      <w:r w:rsidR="00F727AC" w:rsidRPr="00F727AC">
        <w:rPr>
          <w:rFonts w:ascii="Times New Roman" w:hAnsi="Times New Roman" w:cs="Times New Roman"/>
          <w:sz w:val="24"/>
          <w:szCs w:val="24"/>
        </w:rPr>
        <w:t xml:space="preserve"> empedans</w:t>
      </w:r>
      <w:r w:rsidR="00F727AC" w:rsidRPr="00F727AC">
        <w:rPr>
          <w:rFonts w:ascii="Times New Roman" w:hAnsi="Times New Roman" w:cs="Times New Roman" w:hint="eastAsia"/>
          <w:sz w:val="24"/>
          <w:szCs w:val="24"/>
        </w:rPr>
        <w:t>ı</w:t>
      </w:r>
      <w:r w:rsidR="00F727AC" w:rsidRPr="00F727AC">
        <w:rPr>
          <w:rFonts w:ascii="Times New Roman" w:hAnsi="Times New Roman" w:cs="Times New Roman"/>
          <w:sz w:val="24"/>
          <w:szCs w:val="24"/>
        </w:rPr>
        <w:t xml:space="preserve"> g</w:t>
      </w:r>
      <w:r w:rsidR="00F727AC" w:rsidRPr="00F727AC">
        <w:rPr>
          <w:rFonts w:ascii="Times New Roman" w:hAnsi="Times New Roman" w:cs="Times New Roman" w:hint="eastAsia"/>
          <w:sz w:val="24"/>
          <w:szCs w:val="24"/>
        </w:rPr>
        <w:t>ö</w:t>
      </w:r>
      <w:r w:rsidR="00F727AC" w:rsidRPr="00F727AC">
        <w:rPr>
          <w:rFonts w:ascii="Times New Roman" w:hAnsi="Times New Roman" w:cs="Times New Roman"/>
          <w:sz w:val="24"/>
          <w:szCs w:val="24"/>
        </w:rPr>
        <w:t>sterirler. (5)</w:t>
      </w:r>
      <w:r w:rsidR="00F727AC" w:rsidRPr="00F727AC">
        <w:rPr>
          <w:rFonts w:ascii="Times New Roman" w:hAnsi="Times New Roman" w:cs="Times New Roman" w:hint="eastAsia"/>
          <w:sz w:val="24"/>
          <w:szCs w:val="24"/>
        </w:rPr>
        <w:t>’</w:t>
      </w:r>
      <w:r w:rsidR="00F727AC" w:rsidRPr="00F727AC">
        <w:rPr>
          <w:rFonts w:ascii="Times New Roman" w:hAnsi="Times New Roman" w:cs="Times New Roman"/>
          <w:sz w:val="24"/>
          <w:szCs w:val="24"/>
        </w:rPr>
        <w:t>deki ifadeden de g</w:t>
      </w:r>
      <w:r w:rsidR="00F727AC" w:rsidRPr="00F727AC">
        <w:rPr>
          <w:rFonts w:ascii="Times New Roman" w:hAnsi="Times New Roman" w:cs="Times New Roman" w:hint="eastAsia"/>
          <w:sz w:val="24"/>
          <w:szCs w:val="24"/>
        </w:rPr>
        <w:t>ö</w:t>
      </w:r>
      <w:r w:rsidR="00F727AC" w:rsidRPr="00F727AC">
        <w:rPr>
          <w:rFonts w:ascii="Times New Roman" w:hAnsi="Times New Roman" w:cs="Times New Roman"/>
          <w:sz w:val="24"/>
          <w:szCs w:val="24"/>
        </w:rPr>
        <w:t>r</w:t>
      </w:r>
      <w:r w:rsidR="00F727AC" w:rsidRPr="00F727AC">
        <w:rPr>
          <w:rFonts w:ascii="Times New Roman" w:hAnsi="Times New Roman" w:cs="Times New Roman" w:hint="eastAsia"/>
          <w:sz w:val="24"/>
          <w:szCs w:val="24"/>
        </w:rPr>
        <w:t>ü</w:t>
      </w:r>
      <w:r w:rsidR="00F727AC" w:rsidRPr="00F727AC">
        <w:rPr>
          <w:rFonts w:ascii="Times New Roman" w:hAnsi="Times New Roman" w:cs="Times New Roman"/>
          <w:sz w:val="24"/>
          <w:szCs w:val="24"/>
        </w:rPr>
        <w:t>lece</w:t>
      </w:r>
      <w:r w:rsidR="00F727AC" w:rsidRPr="00F727AC">
        <w:rPr>
          <w:rFonts w:ascii="Times New Roman" w:hAnsi="Times New Roman" w:cs="Times New Roman" w:hint="eastAsia"/>
          <w:sz w:val="24"/>
          <w:szCs w:val="24"/>
        </w:rPr>
        <w:t>ğ</w:t>
      </w:r>
      <w:r w:rsidR="00F727AC" w:rsidRPr="00F727AC">
        <w:rPr>
          <w:rFonts w:ascii="Times New Roman" w:hAnsi="Times New Roman" w:cs="Times New Roman"/>
          <w:sz w:val="24"/>
          <w:szCs w:val="24"/>
        </w:rPr>
        <w:t xml:space="preserve">i </w:t>
      </w:r>
      <w:r w:rsidR="00F727AC" w:rsidRPr="00F727AC">
        <w:rPr>
          <w:rFonts w:ascii="Times New Roman" w:hAnsi="Times New Roman" w:cs="Times New Roman" w:hint="eastAsia"/>
          <w:sz w:val="24"/>
          <w:szCs w:val="24"/>
        </w:rPr>
        <w:t>ü</w:t>
      </w:r>
      <w:r w:rsidR="00F727AC" w:rsidRPr="00F727AC">
        <w:rPr>
          <w:rFonts w:ascii="Times New Roman" w:hAnsi="Times New Roman" w:cs="Times New Roman"/>
          <w:sz w:val="24"/>
          <w:szCs w:val="24"/>
        </w:rPr>
        <w:t xml:space="preserve">zere </w:t>
      </w:r>
      <w:r w:rsidR="00F727AC" w:rsidRPr="00F727AC">
        <w:rPr>
          <w:rFonts w:ascii="Times New Roman" w:hAnsi="Times New Roman" w:cs="Times New Roman" w:hint="eastAsia"/>
          <w:sz w:val="24"/>
          <w:szCs w:val="24"/>
        </w:rPr>
        <w:t>Ş</w:t>
      </w:r>
      <w:r w:rsidR="00F727AC" w:rsidRPr="00F727AC">
        <w:rPr>
          <w:rFonts w:ascii="Times New Roman" w:hAnsi="Times New Roman" w:cs="Times New Roman"/>
          <w:sz w:val="24"/>
          <w:szCs w:val="24"/>
        </w:rPr>
        <w:t>ekil 3</w:t>
      </w:r>
      <w:r w:rsidR="00F727AC" w:rsidRPr="00F727AC">
        <w:rPr>
          <w:rFonts w:ascii="Times New Roman" w:hAnsi="Times New Roman" w:cs="Times New Roman" w:hint="eastAsia"/>
          <w:sz w:val="24"/>
          <w:szCs w:val="24"/>
        </w:rPr>
        <w:t>’</w:t>
      </w:r>
      <w:r w:rsidR="00F727AC" w:rsidRPr="00F727AC">
        <w:rPr>
          <w:rFonts w:ascii="Times New Roman" w:hAnsi="Times New Roman" w:cs="Times New Roman"/>
          <w:sz w:val="24"/>
          <w:szCs w:val="24"/>
        </w:rPr>
        <w:t>deki devrenin giri</w:t>
      </w:r>
      <w:r w:rsidR="00F727AC" w:rsidRPr="00F727AC">
        <w:rPr>
          <w:rFonts w:ascii="Times New Roman" w:hAnsi="Times New Roman" w:cs="Times New Roman" w:hint="eastAsia"/>
          <w:sz w:val="24"/>
          <w:szCs w:val="24"/>
        </w:rPr>
        <w:t>ş</w:t>
      </w:r>
      <w:r w:rsidR="00F727AC">
        <w:rPr>
          <w:rFonts w:ascii="Times New Roman" w:hAnsi="Times New Roman" w:cs="Times New Roman"/>
          <w:sz w:val="24"/>
          <w:szCs w:val="24"/>
        </w:rPr>
        <w:t xml:space="preserve"> </w:t>
      </w:r>
      <w:r w:rsidR="00F727AC" w:rsidRPr="00F727AC">
        <w:rPr>
          <w:rFonts w:ascii="Times New Roman" w:hAnsi="Times New Roman" w:cs="Times New Roman"/>
          <w:sz w:val="24"/>
          <w:szCs w:val="24"/>
        </w:rPr>
        <w:t>empedans</w:t>
      </w:r>
      <w:r w:rsidR="00F727AC" w:rsidRPr="00F727AC">
        <w:rPr>
          <w:rFonts w:ascii="Times New Roman" w:hAnsi="Times New Roman" w:cs="Times New Roman" w:hint="eastAsia"/>
          <w:sz w:val="24"/>
          <w:szCs w:val="24"/>
        </w:rPr>
        <w:t>ı</w:t>
      </w:r>
      <w:r w:rsidR="00F727AC" w:rsidRPr="00F727AC">
        <w:rPr>
          <w:rFonts w:ascii="Times New Roman" w:hAnsi="Times New Roman" w:cs="Times New Roman"/>
          <w:sz w:val="24"/>
          <w:szCs w:val="24"/>
        </w:rPr>
        <w:t>n</w:t>
      </w:r>
      <w:r w:rsidR="00F727AC" w:rsidRPr="00F727AC">
        <w:rPr>
          <w:rFonts w:ascii="Times New Roman" w:hAnsi="Times New Roman" w:cs="Times New Roman" w:hint="eastAsia"/>
          <w:sz w:val="24"/>
          <w:szCs w:val="24"/>
        </w:rPr>
        <w:t>ı</w:t>
      </w:r>
      <w:r w:rsidR="00F727AC" w:rsidRPr="00F727AC">
        <w:rPr>
          <w:rFonts w:ascii="Times New Roman" w:hAnsi="Times New Roman" w:cs="Times New Roman"/>
          <w:sz w:val="24"/>
          <w:szCs w:val="24"/>
        </w:rPr>
        <w:t>n maksimum olmas</w:t>
      </w:r>
      <w:r w:rsidR="00F727AC" w:rsidRPr="00F727AC">
        <w:rPr>
          <w:rFonts w:ascii="Times New Roman" w:hAnsi="Times New Roman" w:cs="Times New Roman" w:hint="eastAsia"/>
          <w:sz w:val="24"/>
          <w:szCs w:val="24"/>
        </w:rPr>
        <w:t>ı</w:t>
      </w:r>
      <w:r w:rsidR="00F727AC" w:rsidRPr="00F727AC">
        <w:rPr>
          <w:rFonts w:ascii="Times New Roman" w:hAnsi="Times New Roman" w:cs="Times New Roman"/>
          <w:sz w:val="24"/>
          <w:szCs w:val="24"/>
        </w:rPr>
        <w:t xml:space="preserve"> i</w:t>
      </w:r>
      <w:r w:rsidR="00F727AC" w:rsidRPr="00F727AC">
        <w:rPr>
          <w:rFonts w:ascii="Times New Roman" w:hAnsi="Times New Roman" w:cs="Times New Roman" w:hint="eastAsia"/>
          <w:sz w:val="24"/>
          <w:szCs w:val="24"/>
        </w:rPr>
        <w:t>ç</w:t>
      </w:r>
      <w:r w:rsidR="00F727AC" w:rsidRPr="00F727AC">
        <w:rPr>
          <w:rFonts w:ascii="Times New Roman" w:hAnsi="Times New Roman" w:cs="Times New Roman"/>
          <w:sz w:val="24"/>
          <w:szCs w:val="24"/>
        </w:rPr>
        <w:t>in XL = XC olmal</w:t>
      </w:r>
      <w:r w:rsidR="00F727AC" w:rsidRPr="00F727AC">
        <w:rPr>
          <w:rFonts w:ascii="Times New Roman" w:hAnsi="Times New Roman" w:cs="Times New Roman" w:hint="eastAsia"/>
          <w:sz w:val="24"/>
          <w:szCs w:val="24"/>
        </w:rPr>
        <w:t>ı</w:t>
      </w:r>
      <w:r w:rsidR="00F727AC" w:rsidRPr="00F727AC">
        <w:rPr>
          <w:rFonts w:ascii="Times New Roman" w:hAnsi="Times New Roman" w:cs="Times New Roman"/>
          <w:sz w:val="24"/>
          <w:szCs w:val="24"/>
        </w:rPr>
        <w:t>d</w:t>
      </w:r>
      <w:r w:rsidR="00F727AC" w:rsidRPr="00F727AC">
        <w:rPr>
          <w:rFonts w:ascii="Times New Roman" w:hAnsi="Times New Roman" w:cs="Times New Roman" w:hint="eastAsia"/>
          <w:sz w:val="24"/>
          <w:szCs w:val="24"/>
        </w:rPr>
        <w:t>ı</w:t>
      </w:r>
      <w:r w:rsidR="00F727AC" w:rsidRPr="00F727AC">
        <w:rPr>
          <w:rFonts w:ascii="Times New Roman" w:hAnsi="Times New Roman" w:cs="Times New Roman"/>
          <w:sz w:val="24"/>
          <w:szCs w:val="24"/>
        </w:rPr>
        <w:t xml:space="preserve">r. </w:t>
      </w:r>
      <w:r w:rsidR="00F727AC" w:rsidRPr="00F727AC">
        <w:rPr>
          <w:rFonts w:ascii="Times New Roman" w:hAnsi="Times New Roman" w:cs="Times New Roman" w:hint="eastAsia"/>
          <w:sz w:val="24"/>
          <w:szCs w:val="24"/>
        </w:rPr>
        <w:t>Ş</w:t>
      </w:r>
      <w:r w:rsidR="00F727AC" w:rsidRPr="00F727AC">
        <w:rPr>
          <w:rFonts w:ascii="Times New Roman" w:hAnsi="Times New Roman" w:cs="Times New Roman"/>
          <w:sz w:val="24"/>
          <w:szCs w:val="24"/>
        </w:rPr>
        <w:t>ekil 3</w:t>
      </w:r>
      <w:r w:rsidR="00F727AC" w:rsidRPr="00F727AC">
        <w:rPr>
          <w:rFonts w:ascii="Times New Roman" w:hAnsi="Times New Roman" w:cs="Times New Roman" w:hint="eastAsia"/>
          <w:sz w:val="24"/>
          <w:szCs w:val="24"/>
        </w:rPr>
        <w:t>’</w:t>
      </w:r>
      <w:r w:rsidR="00F727AC" w:rsidRPr="00F727AC">
        <w:rPr>
          <w:rFonts w:ascii="Times New Roman" w:hAnsi="Times New Roman" w:cs="Times New Roman"/>
          <w:sz w:val="24"/>
          <w:szCs w:val="24"/>
        </w:rPr>
        <w:t xml:space="preserve">deki devrenin </w:t>
      </w:r>
      <w:proofErr w:type="gramStart"/>
      <w:r w:rsidR="00F727AC" w:rsidRPr="00F727AC">
        <w:rPr>
          <w:rFonts w:ascii="Times New Roman" w:hAnsi="Times New Roman" w:cs="Times New Roman"/>
          <w:sz w:val="24"/>
          <w:szCs w:val="24"/>
        </w:rPr>
        <w:t>rezonans</w:t>
      </w:r>
      <w:proofErr w:type="gramEnd"/>
      <w:r w:rsidR="00F727AC" w:rsidRPr="00F727AC">
        <w:rPr>
          <w:rFonts w:ascii="Times New Roman" w:hAnsi="Times New Roman" w:cs="Times New Roman"/>
          <w:sz w:val="24"/>
          <w:szCs w:val="24"/>
        </w:rPr>
        <w:t xml:space="preserve"> frekans</w:t>
      </w:r>
      <w:r w:rsidR="00F727AC" w:rsidRPr="00F727AC">
        <w:rPr>
          <w:rFonts w:ascii="Times New Roman" w:hAnsi="Times New Roman" w:cs="Times New Roman" w:hint="eastAsia"/>
          <w:sz w:val="24"/>
          <w:szCs w:val="24"/>
        </w:rPr>
        <w:t>ı</w:t>
      </w:r>
      <w:r w:rsidR="00F727AC" w:rsidRPr="00F727AC">
        <w:rPr>
          <w:rFonts w:ascii="Times New Roman" w:hAnsi="Times New Roman" w:cs="Times New Roman"/>
          <w:sz w:val="24"/>
          <w:szCs w:val="24"/>
        </w:rPr>
        <w:t xml:space="preserve"> (</w:t>
      </w:r>
      <w:proofErr w:type="spellStart"/>
      <w:r w:rsidR="00F727AC" w:rsidRPr="00F727AC">
        <w:rPr>
          <w:rFonts w:ascii="Times New Roman" w:hAnsi="Times New Roman" w:cs="Times New Roman"/>
          <w:sz w:val="24"/>
          <w:szCs w:val="24"/>
        </w:rPr>
        <w:t>fo</w:t>
      </w:r>
      <w:proofErr w:type="spellEnd"/>
      <w:r w:rsidR="00F727AC" w:rsidRPr="00F727AC">
        <w:rPr>
          <w:rFonts w:ascii="Times New Roman" w:hAnsi="Times New Roman" w:cs="Times New Roman"/>
          <w:sz w:val="24"/>
          <w:szCs w:val="24"/>
        </w:rPr>
        <w:t>)</w:t>
      </w:r>
      <w:r w:rsidR="00F727AC">
        <w:rPr>
          <w:rFonts w:ascii="Times New Roman" w:hAnsi="Times New Roman" w:cs="Times New Roman"/>
          <w:sz w:val="24"/>
          <w:szCs w:val="24"/>
        </w:rPr>
        <w:t xml:space="preserve"> </w:t>
      </w:r>
      <w:r w:rsidR="00F727AC" w:rsidRPr="00F727AC">
        <w:rPr>
          <w:rFonts w:ascii="Times New Roman" w:hAnsi="Times New Roman" w:cs="Times New Roman"/>
          <w:sz w:val="24"/>
          <w:szCs w:val="24"/>
        </w:rPr>
        <w:t>ve kalite fakt</w:t>
      </w:r>
      <w:r w:rsidR="00F727AC" w:rsidRPr="00F727AC">
        <w:rPr>
          <w:rFonts w:ascii="Times New Roman" w:hAnsi="Times New Roman" w:cs="Times New Roman" w:hint="eastAsia"/>
          <w:sz w:val="24"/>
          <w:szCs w:val="24"/>
        </w:rPr>
        <w:t>ö</w:t>
      </w:r>
      <w:r w:rsidR="00F727AC" w:rsidRPr="00F727AC">
        <w:rPr>
          <w:rFonts w:ascii="Times New Roman" w:hAnsi="Times New Roman" w:cs="Times New Roman"/>
          <w:sz w:val="24"/>
          <w:szCs w:val="24"/>
        </w:rPr>
        <w:t>r</w:t>
      </w:r>
      <w:r w:rsidR="00F727AC" w:rsidRPr="00F727AC">
        <w:rPr>
          <w:rFonts w:ascii="Times New Roman" w:hAnsi="Times New Roman" w:cs="Times New Roman" w:hint="eastAsia"/>
          <w:sz w:val="24"/>
          <w:szCs w:val="24"/>
        </w:rPr>
        <w:t>ü</w:t>
      </w:r>
      <w:r w:rsidR="00F727AC" w:rsidRPr="00F727AC">
        <w:rPr>
          <w:rFonts w:ascii="Times New Roman" w:hAnsi="Times New Roman" w:cs="Times New Roman"/>
          <w:sz w:val="24"/>
          <w:szCs w:val="24"/>
        </w:rPr>
        <w:t xml:space="preserve"> (Q),</w:t>
      </w:r>
    </w:p>
    <w:p w:rsidR="00F727AC" w:rsidRDefault="00F727AC" w:rsidP="00F727AC">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19500" cy="552450"/>
            <wp:effectExtent l="0" t="0" r="0"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619500" cy="552450"/>
                    </a:xfrm>
                    <a:prstGeom prst="rect">
                      <a:avLst/>
                    </a:prstGeom>
                    <a:noFill/>
                    <a:ln>
                      <a:noFill/>
                    </a:ln>
                  </pic:spPr>
                </pic:pic>
              </a:graphicData>
            </a:graphic>
          </wp:inline>
        </w:drawing>
      </w:r>
    </w:p>
    <w:p w:rsidR="00F727AC" w:rsidRDefault="00F727AC" w:rsidP="00F727AC">
      <w:pPr>
        <w:spacing w:line="276" w:lineRule="auto"/>
        <w:jc w:val="both"/>
        <w:rPr>
          <w:rFonts w:ascii="Times New Roman" w:hAnsi="Times New Roman" w:cs="Times New Roman"/>
          <w:sz w:val="24"/>
          <w:szCs w:val="24"/>
        </w:rPr>
      </w:pPr>
      <w:r w:rsidRPr="00F727AC">
        <w:rPr>
          <w:rFonts w:ascii="Times New Roman" w:hAnsi="Times New Roman" w:cs="Times New Roman"/>
          <w:sz w:val="24"/>
          <w:szCs w:val="24"/>
        </w:rPr>
        <w:t>(5)</w:t>
      </w:r>
      <w:r w:rsidRPr="00F727AC">
        <w:rPr>
          <w:rFonts w:ascii="Times New Roman" w:hAnsi="Times New Roman" w:cs="Times New Roman" w:hint="eastAsia"/>
          <w:sz w:val="24"/>
          <w:szCs w:val="24"/>
        </w:rPr>
        <w:t>’</w:t>
      </w:r>
      <w:r w:rsidRPr="00F727AC">
        <w:rPr>
          <w:rFonts w:ascii="Times New Roman" w:hAnsi="Times New Roman" w:cs="Times New Roman"/>
          <w:sz w:val="24"/>
          <w:szCs w:val="24"/>
        </w:rPr>
        <w:t xml:space="preserve">deki ifade, devrenin </w:t>
      </w:r>
      <w:proofErr w:type="gramStart"/>
      <w:r w:rsidRPr="00F727AC">
        <w:rPr>
          <w:rFonts w:ascii="Times New Roman" w:hAnsi="Times New Roman" w:cs="Times New Roman"/>
          <w:sz w:val="24"/>
          <w:szCs w:val="24"/>
        </w:rPr>
        <w:t>rezonans</w:t>
      </w:r>
      <w:proofErr w:type="gramEnd"/>
      <w:r w:rsidRPr="00F727AC">
        <w:rPr>
          <w:rFonts w:ascii="Times New Roman" w:hAnsi="Times New Roman" w:cs="Times New Roman"/>
          <w:sz w:val="24"/>
          <w:szCs w:val="24"/>
        </w:rPr>
        <w:t xml:space="preserve"> durumunda a</w:t>
      </w:r>
      <w:r w:rsidRPr="00F727AC">
        <w:rPr>
          <w:rFonts w:ascii="Times New Roman" w:hAnsi="Times New Roman" w:cs="Times New Roman" w:hint="eastAsia"/>
          <w:sz w:val="24"/>
          <w:szCs w:val="24"/>
        </w:rPr>
        <w:t>ş</w:t>
      </w:r>
      <w:r w:rsidRPr="00F727AC">
        <w:rPr>
          <w:rFonts w:ascii="Times New Roman" w:hAnsi="Times New Roman" w:cs="Times New Roman"/>
          <w:sz w:val="24"/>
          <w:szCs w:val="24"/>
        </w:rPr>
        <w:t>a</w:t>
      </w:r>
      <w:r w:rsidRPr="00F727AC">
        <w:rPr>
          <w:rFonts w:ascii="Times New Roman" w:hAnsi="Times New Roman" w:cs="Times New Roman" w:hint="eastAsia"/>
          <w:sz w:val="24"/>
          <w:szCs w:val="24"/>
        </w:rPr>
        <w:t>ğı</w:t>
      </w:r>
      <w:r w:rsidRPr="00F727AC">
        <w:rPr>
          <w:rFonts w:ascii="Times New Roman" w:hAnsi="Times New Roman" w:cs="Times New Roman"/>
          <w:sz w:val="24"/>
          <w:szCs w:val="24"/>
        </w:rPr>
        <w:t>daki ifadeye d</w:t>
      </w:r>
      <w:r w:rsidRPr="00F727AC">
        <w:rPr>
          <w:rFonts w:ascii="Times New Roman" w:hAnsi="Times New Roman" w:cs="Times New Roman" w:hint="eastAsia"/>
          <w:sz w:val="24"/>
          <w:szCs w:val="24"/>
        </w:rPr>
        <w:t>ö</w:t>
      </w:r>
      <w:r w:rsidRPr="00F727AC">
        <w:rPr>
          <w:rFonts w:ascii="Times New Roman" w:hAnsi="Times New Roman" w:cs="Times New Roman"/>
          <w:sz w:val="24"/>
          <w:szCs w:val="24"/>
        </w:rPr>
        <w:t>n</w:t>
      </w:r>
      <w:r w:rsidRPr="00F727AC">
        <w:rPr>
          <w:rFonts w:ascii="Times New Roman" w:hAnsi="Times New Roman" w:cs="Times New Roman" w:hint="eastAsia"/>
          <w:sz w:val="24"/>
          <w:szCs w:val="24"/>
        </w:rPr>
        <w:t>üşü</w:t>
      </w:r>
      <w:r w:rsidRPr="00F727AC">
        <w:rPr>
          <w:rFonts w:ascii="Times New Roman" w:hAnsi="Times New Roman" w:cs="Times New Roman"/>
          <w:sz w:val="24"/>
          <w:szCs w:val="24"/>
        </w:rPr>
        <w:t>r.</w:t>
      </w:r>
    </w:p>
    <w:p w:rsidR="00F727AC" w:rsidRDefault="00F727AC" w:rsidP="00F727AC">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14775" cy="285750"/>
            <wp:effectExtent l="0" t="0" r="9525"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914775" cy="285750"/>
                    </a:xfrm>
                    <a:prstGeom prst="rect">
                      <a:avLst/>
                    </a:prstGeom>
                    <a:noFill/>
                    <a:ln>
                      <a:noFill/>
                    </a:ln>
                  </pic:spPr>
                </pic:pic>
              </a:graphicData>
            </a:graphic>
          </wp:inline>
        </w:drawing>
      </w:r>
    </w:p>
    <w:p w:rsidR="00F727AC" w:rsidRDefault="00F727AC" w:rsidP="00F727AC">
      <w:pPr>
        <w:spacing w:line="276" w:lineRule="auto"/>
        <w:jc w:val="both"/>
        <w:rPr>
          <w:rFonts w:ascii="Times New Roman" w:hAnsi="Times New Roman" w:cs="Times New Roman"/>
          <w:sz w:val="24"/>
          <w:szCs w:val="24"/>
        </w:rPr>
      </w:pPr>
      <w:r w:rsidRPr="00F727AC">
        <w:rPr>
          <w:rFonts w:ascii="Times New Roman" w:hAnsi="Times New Roman" w:cs="Times New Roman" w:hint="eastAsia"/>
          <w:sz w:val="24"/>
          <w:szCs w:val="24"/>
        </w:rPr>
        <w:t>Ş</w:t>
      </w:r>
      <w:r w:rsidRPr="00F727AC">
        <w:rPr>
          <w:rFonts w:ascii="Times New Roman" w:hAnsi="Times New Roman" w:cs="Times New Roman"/>
          <w:sz w:val="24"/>
          <w:szCs w:val="24"/>
        </w:rPr>
        <w:t>ekil 3</w:t>
      </w:r>
      <w:r w:rsidRPr="00F727AC">
        <w:rPr>
          <w:rFonts w:ascii="Times New Roman" w:hAnsi="Times New Roman" w:cs="Times New Roman" w:hint="eastAsia"/>
          <w:sz w:val="24"/>
          <w:szCs w:val="24"/>
        </w:rPr>
        <w:t>’</w:t>
      </w:r>
      <w:r w:rsidRPr="00F727AC">
        <w:rPr>
          <w:rFonts w:ascii="Times New Roman" w:hAnsi="Times New Roman" w:cs="Times New Roman"/>
          <w:sz w:val="24"/>
          <w:szCs w:val="24"/>
        </w:rPr>
        <w:t xml:space="preserve">deki paralel </w:t>
      </w:r>
      <w:proofErr w:type="gramStart"/>
      <w:r w:rsidRPr="00F727AC">
        <w:rPr>
          <w:rFonts w:ascii="Times New Roman" w:hAnsi="Times New Roman" w:cs="Times New Roman"/>
          <w:sz w:val="24"/>
          <w:szCs w:val="24"/>
        </w:rPr>
        <w:t>rezonans</w:t>
      </w:r>
      <w:proofErr w:type="gramEnd"/>
      <w:r w:rsidRPr="00F727AC">
        <w:rPr>
          <w:rFonts w:ascii="Times New Roman" w:hAnsi="Times New Roman" w:cs="Times New Roman"/>
          <w:sz w:val="24"/>
          <w:szCs w:val="24"/>
        </w:rPr>
        <w:t xml:space="preserve"> devresinin giri</w:t>
      </w:r>
      <w:r w:rsidRPr="00F727AC">
        <w:rPr>
          <w:rFonts w:ascii="Times New Roman" w:hAnsi="Times New Roman" w:cs="Times New Roman" w:hint="eastAsia"/>
          <w:sz w:val="24"/>
          <w:szCs w:val="24"/>
        </w:rPr>
        <w:t>ş</w:t>
      </w:r>
      <w:r w:rsidRPr="00F727AC">
        <w:rPr>
          <w:rFonts w:ascii="Times New Roman" w:hAnsi="Times New Roman" w:cs="Times New Roman"/>
          <w:sz w:val="24"/>
          <w:szCs w:val="24"/>
        </w:rPr>
        <w:t xml:space="preserve"> empedans</w:t>
      </w:r>
      <w:r w:rsidRPr="00F727AC">
        <w:rPr>
          <w:rFonts w:ascii="Times New Roman" w:hAnsi="Times New Roman" w:cs="Times New Roman" w:hint="eastAsia"/>
          <w:sz w:val="24"/>
          <w:szCs w:val="24"/>
        </w:rPr>
        <w:t>ı</w:t>
      </w:r>
      <w:r w:rsidRPr="00F727AC">
        <w:rPr>
          <w:rFonts w:ascii="Times New Roman" w:hAnsi="Times New Roman" w:cs="Times New Roman"/>
          <w:sz w:val="24"/>
          <w:szCs w:val="24"/>
        </w:rPr>
        <w:t>n</w:t>
      </w:r>
      <w:r w:rsidRPr="00F727AC">
        <w:rPr>
          <w:rFonts w:ascii="Times New Roman" w:hAnsi="Times New Roman" w:cs="Times New Roman" w:hint="eastAsia"/>
          <w:sz w:val="24"/>
          <w:szCs w:val="24"/>
        </w:rPr>
        <w:t>ı</w:t>
      </w:r>
      <w:r w:rsidRPr="00F727AC">
        <w:rPr>
          <w:rFonts w:ascii="Times New Roman" w:hAnsi="Times New Roman" w:cs="Times New Roman"/>
          <w:sz w:val="24"/>
          <w:szCs w:val="24"/>
        </w:rPr>
        <w:t>n (ZT) ve devreden ge</w:t>
      </w:r>
      <w:r w:rsidRPr="00F727AC">
        <w:rPr>
          <w:rFonts w:ascii="Times New Roman" w:hAnsi="Times New Roman" w:cs="Times New Roman" w:hint="eastAsia"/>
          <w:sz w:val="24"/>
          <w:szCs w:val="24"/>
        </w:rPr>
        <w:t>ç</w:t>
      </w:r>
      <w:r w:rsidRPr="00F727AC">
        <w:rPr>
          <w:rFonts w:ascii="Times New Roman" w:hAnsi="Times New Roman" w:cs="Times New Roman"/>
          <w:sz w:val="24"/>
          <w:szCs w:val="24"/>
        </w:rPr>
        <w:t>en I ak</w:t>
      </w:r>
      <w:r w:rsidRPr="00F727AC">
        <w:rPr>
          <w:rFonts w:ascii="Times New Roman" w:hAnsi="Times New Roman" w:cs="Times New Roman" w:hint="eastAsia"/>
          <w:sz w:val="24"/>
          <w:szCs w:val="24"/>
        </w:rPr>
        <w:t>ı</w:t>
      </w:r>
      <w:r w:rsidRPr="00F727AC">
        <w:rPr>
          <w:rFonts w:ascii="Times New Roman" w:hAnsi="Times New Roman" w:cs="Times New Roman"/>
          <w:sz w:val="24"/>
          <w:szCs w:val="24"/>
        </w:rPr>
        <w:t>m</w:t>
      </w:r>
      <w:r w:rsidRPr="00F727AC">
        <w:rPr>
          <w:rFonts w:ascii="Times New Roman" w:hAnsi="Times New Roman" w:cs="Times New Roman" w:hint="eastAsia"/>
          <w:sz w:val="24"/>
          <w:szCs w:val="24"/>
        </w:rPr>
        <w:t>ı</w:t>
      </w:r>
      <w:r w:rsidRPr="00F727AC">
        <w:rPr>
          <w:rFonts w:ascii="Times New Roman" w:hAnsi="Times New Roman" w:cs="Times New Roman"/>
          <w:sz w:val="24"/>
          <w:szCs w:val="24"/>
        </w:rPr>
        <w:t>n</w:t>
      </w:r>
      <w:r w:rsidRPr="00F727AC">
        <w:rPr>
          <w:rFonts w:ascii="Times New Roman" w:hAnsi="Times New Roman" w:cs="Times New Roman" w:hint="eastAsia"/>
          <w:sz w:val="24"/>
          <w:szCs w:val="24"/>
        </w:rPr>
        <w:t>ı</w:t>
      </w:r>
      <w:r w:rsidRPr="00F727AC">
        <w:rPr>
          <w:rFonts w:ascii="Times New Roman" w:hAnsi="Times New Roman" w:cs="Times New Roman"/>
          <w:sz w:val="24"/>
          <w:szCs w:val="24"/>
        </w:rPr>
        <w:t>n frekans</w:t>
      </w:r>
      <w:r>
        <w:rPr>
          <w:rFonts w:ascii="Times New Roman" w:hAnsi="Times New Roman" w:cs="Times New Roman"/>
          <w:sz w:val="24"/>
          <w:szCs w:val="24"/>
        </w:rPr>
        <w:t xml:space="preserve"> </w:t>
      </w:r>
      <w:r w:rsidRPr="00F727AC">
        <w:rPr>
          <w:rFonts w:ascii="Times New Roman" w:hAnsi="Times New Roman" w:cs="Times New Roman"/>
          <w:sz w:val="24"/>
          <w:szCs w:val="24"/>
        </w:rPr>
        <w:t>ile de</w:t>
      </w:r>
      <w:r w:rsidRPr="00F727AC">
        <w:rPr>
          <w:rFonts w:ascii="Times New Roman" w:hAnsi="Times New Roman" w:cs="Times New Roman" w:hint="eastAsia"/>
          <w:sz w:val="24"/>
          <w:szCs w:val="24"/>
        </w:rPr>
        <w:t>ğ</w:t>
      </w:r>
      <w:r w:rsidRPr="00F727AC">
        <w:rPr>
          <w:rFonts w:ascii="Times New Roman" w:hAnsi="Times New Roman" w:cs="Times New Roman"/>
          <w:sz w:val="24"/>
          <w:szCs w:val="24"/>
        </w:rPr>
        <w:t>i</w:t>
      </w:r>
      <w:r w:rsidRPr="00F727AC">
        <w:rPr>
          <w:rFonts w:ascii="Times New Roman" w:hAnsi="Times New Roman" w:cs="Times New Roman" w:hint="eastAsia"/>
          <w:sz w:val="24"/>
          <w:szCs w:val="24"/>
        </w:rPr>
        <w:t>ş</w:t>
      </w:r>
      <w:r w:rsidRPr="00F727AC">
        <w:rPr>
          <w:rFonts w:ascii="Times New Roman" w:hAnsi="Times New Roman" w:cs="Times New Roman"/>
          <w:sz w:val="24"/>
          <w:szCs w:val="24"/>
        </w:rPr>
        <w:t>imi incelendi</w:t>
      </w:r>
      <w:r w:rsidRPr="00F727AC">
        <w:rPr>
          <w:rFonts w:ascii="Times New Roman" w:hAnsi="Times New Roman" w:cs="Times New Roman" w:hint="eastAsia"/>
          <w:sz w:val="24"/>
          <w:szCs w:val="24"/>
        </w:rPr>
        <w:t>ğ</w:t>
      </w:r>
      <w:r w:rsidRPr="00F727AC">
        <w:rPr>
          <w:rFonts w:ascii="Times New Roman" w:hAnsi="Times New Roman" w:cs="Times New Roman"/>
          <w:sz w:val="24"/>
          <w:szCs w:val="24"/>
        </w:rPr>
        <w:t xml:space="preserve">inde </w:t>
      </w:r>
      <w:r w:rsidRPr="00F727AC">
        <w:rPr>
          <w:rFonts w:ascii="Times New Roman" w:hAnsi="Times New Roman" w:cs="Times New Roman" w:hint="eastAsia"/>
          <w:sz w:val="24"/>
          <w:szCs w:val="24"/>
        </w:rPr>
        <w:t>Ş</w:t>
      </w:r>
      <w:r w:rsidRPr="00F727AC">
        <w:rPr>
          <w:rFonts w:ascii="Times New Roman" w:hAnsi="Times New Roman" w:cs="Times New Roman"/>
          <w:sz w:val="24"/>
          <w:szCs w:val="24"/>
        </w:rPr>
        <w:t>ekil 4</w:t>
      </w:r>
      <w:r w:rsidRPr="00F727AC">
        <w:rPr>
          <w:rFonts w:ascii="Times New Roman" w:hAnsi="Times New Roman" w:cs="Times New Roman" w:hint="eastAsia"/>
          <w:sz w:val="24"/>
          <w:szCs w:val="24"/>
        </w:rPr>
        <w:t>’</w:t>
      </w:r>
      <w:r w:rsidRPr="00F727AC">
        <w:rPr>
          <w:rFonts w:ascii="Times New Roman" w:hAnsi="Times New Roman" w:cs="Times New Roman"/>
          <w:sz w:val="24"/>
          <w:szCs w:val="24"/>
        </w:rPr>
        <w:t>deki grafikler elde edilmektedir.</w:t>
      </w:r>
    </w:p>
    <w:p w:rsidR="00F727AC" w:rsidRDefault="00F727AC" w:rsidP="00F727AC">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29125" cy="1717554"/>
            <wp:effectExtent l="0" t="0" r="0"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430408" cy="1718051"/>
                    </a:xfrm>
                    <a:prstGeom prst="rect">
                      <a:avLst/>
                    </a:prstGeom>
                    <a:noFill/>
                    <a:ln>
                      <a:noFill/>
                    </a:ln>
                  </pic:spPr>
                </pic:pic>
              </a:graphicData>
            </a:graphic>
          </wp:inline>
        </w:drawing>
      </w:r>
    </w:p>
    <w:p w:rsidR="00F727AC" w:rsidRPr="0066479B" w:rsidRDefault="00F727AC" w:rsidP="00F727AC">
      <w:pPr>
        <w:spacing w:line="276" w:lineRule="auto"/>
        <w:jc w:val="center"/>
        <w:rPr>
          <w:rFonts w:ascii="Times New Roman" w:hAnsi="Times New Roman" w:cs="Times New Roman"/>
          <w:sz w:val="24"/>
          <w:szCs w:val="24"/>
        </w:rPr>
      </w:pPr>
      <w:r w:rsidRPr="00F727AC">
        <w:rPr>
          <w:rFonts w:ascii="Times New Roman" w:hAnsi="Times New Roman" w:cs="Times New Roman"/>
          <w:b/>
          <w:bCs/>
          <w:sz w:val="24"/>
          <w:szCs w:val="24"/>
        </w:rPr>
        <w:t xml:space="preserve">Şekil 4: </w:t>
      </w:r>
      <w:r w:rsidRPr="00F727AC">
        <w:rPr>
          <w:rFonts w:ascii="Times New Roman" w:hAnsi="Times New Roman" w:cs="Times New Roman"/>
          <w:sz w:val="24"/>
          <w:szCs w:val="24"/>
        </w:rPr>
        <w:t>Paralel Rezonans Devresinin Empedans ve Ak</w:t>
      </w:r>
      <w:r w:rsidRPr="00F727AC">
        <w:rPr>
          <w:rFonts w:ascii="Times New Roman" w:hAnsi="Times New Roman" w:cs="Times New Roman" w:hint="eastAsia"/>
          <w:sz w:val="24"/>
          <w:szCs w:val="24"/>
        </w:rPr>
        <w:t>ı</w:t>
      </w:r>
      <w:r w:rsidRPr="00F727AC">
        <w:rPr>
          <w:rFonts w:ascii="Times New Roman" w:hAnsi="Times New Roman" w:cs="Times New Roman"/>
          <w:sz w:val="24"/>
          <w:szCs w:val="24"/>
        </w:rPr>
        <w:t>m Karakteristi</w:t>
      </w:r>
      <w:r w:rsidRPr="00F727AC">
        <w:rPr>
          <w:rFonts w:ascii="Times New Roman" w:hAnsi="Times New Roman" w:cs="Times New Roman" w:hint="eastAsia"/>
          <w:sz w:val="24"/>
          <w:szCs w:val="24"/>
        </w:rPr>
        <w:t>ğ</w:t>
      </w:r>
      <w:r w:rsidRPr="00F727AC">
        <w:rPr>
          <w:rFonts w:ascii="Times New Roman" w:hAnsi="Times New Roman" w:cs="Times New Roman"/>
          <w:sz w:val="24"/>
          <w:szCs w:val="24"/>
        </w:rPr>
        <w:t>i</w:t>
      </w:r>
    </w:p>
    <w:p w:rsidR="00651FD2" w:rsidRPr="00AF0A4C" w:rsidRDefault="00651FD2" w:rsidP="00AF0A4C">
      <w:pPr>
        <w:spacing w:line="360" w:lineRule="auto"/>
        <w:jc w:val="both"/>
        <w:rPr>
          <w:rFonts w:ascii="Times New Roman" w:hAnsi="Times New Roman" w:cs="Times New Roman"/>
        </w:rPr>
      </w:pPr>
      <w:r w:rsidRPr="00651FD2">
        <w:rPr>
          <w:rFonts w:ascii="Times New Roman" w:hAnsi="Times New Roman" w:cs="Times New Roman"/>
          <w:b/>
          <w:bCs/>
        </w:rPr>
        <w:t>DENEYİN YAPILIŞI</w:t>
      </w:r>
      <w:r>
        <w:rPr>
          <w:rFonts w:ascii="Times New Roman" w:hAnsi="Times New Roman" w:cs="Times New Roman"/>
        </w:rPr>
        <w:t>:</w:t>
      </w:r>
    </w:p>
    <w:p w:rsidR="00651FD2" w:rsidRPr="00DE39B2" w:rsidRDefault="00AF0A4C" w:rsidP="00DE39B2">
      <w:pPr>
        <w:pStyle w:val="GvdeMetni"/>
        <w:numPr>
          <w:ilvl w:val="1"/>
          <w:numId w:val="6"/>
        </w:numPr>
        <w:tabs>
          <w:tab w:val="clear" w:pos="1495"/>
          <w:tab w:val="num" w:pos="284"/>
        </w:tabs>
        <w:ind w:left="284" w:hanging="284"/>
        <w:rPr>
          <w:b/>
        </w:rPr>
      </w:pPr>
      <w:r>
        <w:t>Şekil 5’deki devreyi kurunuz.</w:t>
      </w:r>
    </w:p>
    <w:p w:rsidR="00DE39B2" w:rsidRPr="00AF0A4C" w:rsidRDefault="00DE39B2" w:rsidP="00DE39B2">
      <w:pPr>
        <w:pStyle w:val="GvdeMetni"/>
        <w:numPr>
          <w:ilvl w:val="1"/>
          <w:numId w:val="6"/>
        </w:numPr>
        <w:tabs>
          <w:tab w:val="clear" w:pos="1495"/>
          <w:tab w:val="num" w:pos="284"/>
        </w:tabs>
        <w:ind w:left="284" w:hanging="284"/>
        <w:rPr>
          <w:b/>
        </w:rPr>
      </w:pPr>
      <w:r>
        <w:t>Şekil 5’deki devrenin kalite faktörünü (Q) hesaplayınız.</w:t>
      </w:r>
    </w:p>
    <w:p w:rsidR="00AF0A4C" w:rsidRPr="004D41CD" w:rsidRDefault="00AF0A4C" w:rsidP="00AF0A4C">
      <w:pPr>
        <w:pStyle w:val="GvdeMetni"/>
        <w:numPr>
          <w:ilvl w:val="1"/>
          <w:numId w:val="6"/>
        </w:numPr>
        <w:tabs>
          <w:tab w:val="num" w:pos="284"/>
        </w:tabs>
        <w:ind w:left="284" w:hanging="284"/>
        <w:rPr>
          <w:b/>
        </w:rPr>
      </w:pPr>
      <w:r>
        <w:t xml:space="preserve">Grup kHz frekans değerinde, devredeki direnç üzerindeki (220Ω) gerilimi </w:t>
      </w:r>
      <w:proofErr w:type="spellStart"/>
      <w:r>
        <w:t>osiloskopta</w:t>
      </w:r>
      <w:proofErr w:type="spellEnd"/>
      <w:r>
        <w:t xml:space="preserve"> inceleyiniz ve gerekli alana çiziniz.</w:t>
      </w:r>
    </w:p>
    <w:p w:rsidR="00AF0A4C" w:rsidRPr="001E6E38" w:rsidRDefault="00AF0A4C" w:rsidP="00AF0A4C">
      <w:pPr>
        <w:pStyle w:val="GvdeMetni"/>
        <w:numPr>
          <w:ilvl w:val="1"/>
          <w:numId w:val="6"/>
        </w:numPr>
        <w:tabs>
          <w:tab w:val="num" w:pos="284"/>
        </w:tabs>
        <w:ind w:left="284" w:hanging="284"/>
        <w:rPr>
          <w:b/>
        </w:rPr>
      </w:pPr>
      <w:r>
        <w:t xml:space="preserve">Rezonans frekansını hesaplayınız ve Şekil 5’deki devreyi bu frekans değerinde çalıştırınız. Direnç üzerindeki gerilimi </w:t>
      </w:r>
      <w:proofErr w:type="spellStart"/>
      <w:r>
        <w:t>osiloskopta</w:t>
      </w:r>
      <w:proofErr w:type="spellEnd"/>
      <w:r>
        <w:t xml:space="preserve"> inceleyiniz ve gerekli alana bu gerilimin şeklini çiziniz.</w:t>
      </w:r>
    </w:p>
    <w:p w:rsidR="001E6E38" w:rsidRPr="004D41CD" w:rsidRDefault="001E6E38" w:rsidP="001E6E38">
      <w:pPr>
        <w:pStyle w:val="GvdeMetni"/>
        <w:numPr>
          <w:ilvl w:val="1"/>
          <w:numId w:val="6"/>
        </w:numPr>
        <w:tabs>
          <w:tab w:val="clear" w:pos="1495"/>
          <w:tab w:val="num" w:pos="284"/>
        </w:tabs>
        <w:ind w:left="284" w:hanging="284"/>
        <w:rPr>
          <w:b/>
        </w:rPr>
      </w:pPr>
      <w:r>
        <w:t>Devre 4.adımdaki frekans değeri ile çalıştırıldığında, devrede ki akım ile gerilim arasındaki faz farkını hesaplayınız.</w:t>
      </w:r>
    </w:p>
    <w:p w:rsidR="001E6E38" w:rsidRPr="002D4BEC" w:rsidRDefault="001E6E38" w:rsidP="001E6E38">
      <w:pPr>
        <w:pStyle w:val="GvdeMetni"/>
        <w:tabs>
          <w:tab w:val="num" w:pos="1495"/>
        </w:tabs>
        <w:ind w:left="284"/>
        <w:rPr>
          <w:b/>
        </w:rPr>
      </w:pPr>
    </w:p>
    <w:p w:rsidR="002D4BEC" w:rsidRPr="00AF0A4C" w:rsidRDefault="002D4BEC" w:rsidP="00AF0A4C">
      <w:pPr>
        <w:pStyle w:val="GvdeMetni"/>
        <w:numPr>
          <w:ilvl w:val="1"/>
          <w:numId w:val="6"/>
        </w:numPr>
        <w:tabs>
          <w:tab w:val="num" w:pos="284"/>
        </w:tabs>
        <w:ind w:left="284" w:hanging="284"/>
        <w:rPr>
          <w:b/>
        </w:rPr>
      </w:pPr>
      <w:r>
        <w:t xml:space="preserve">Şekil 5’deki devrede </w:t>
      </w:r>
      <w:proofErr w:type="gramStart"/>
      <w:r>
        <w:t>rezonans</w:t>
      </w:r>
      <w:proofErr w:type="gramEnd"/>
      <w:r>
        <w:t xml:space="preserve"> frekansında devrenin empedansı kaç olacağını hesaplayınız.</w:t>
      </w:r>
    </w:p>
    <w:p w:rsidR="00AF0A4C" w:rsidRDefault="00AF0A4C" w:rsidP="00AF0A4C">
      <w:pPr>
        <w:pStyle w:val="GvdeMetni"/>
        <w:jc w:val="center"/>
        <w:rPr>
          <w:noProof/>
        </w:rPr>
      </w:pPr>
      <w:r>
        <w:rPr>
          <w:noProof/>
        </w:rPr>
        <w:drawing>
          <wp:inline distT="0" distB="0" distL="0" distR="0">
            <wp:extent cx="2695575" cy="1543192"/>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695575" cy="1543192"/>
                    </a:xfrm>
                    <a:prstGeom prst="rect">
                      <a:avLst/>
                    </a:prstGeom>
                    <a:noFill/>
                    <a:ln>
                      <a:noFill/>
                    </a:ln>
                  </pic:spPr>
                </pic:pic>
              </a:graphicData>
            </a:graphic>
          </wp:inline>
        </w:drawing>
      </w:r>
    </w:p>
    <w:p w:rsidR="00AF0A4C" w:rsidRPr="0066479B" w:rsidRDefault="00AF0A4C" w:rsidP="00AF0A4C">
      <w:pPr>
        <w:spacing w:line="276" w:lineRule="auto"/>
        <w:jc w:val="center"/>
        <w:rPr>
          <w:rFonts w:ascii="Times New Roman" w:hAnsi="Times New Roman" w:cs="Times New Roman"/>
          <w:sz w:val="24"/>
          <w:szCs w:val="24"/>
        </w:rPr>
      </w:pPr>
      <w:r w:rsidRPr="00F727AC">
        <w:rPr>
          <w:rFonts w:ascii="Times New Roman" w:hAnsi="Times New Roman" w:cs="Times New Roman"/>
          <w:b/>
          <w:bCs/>
          <w:sz w:val="24"/>
          <w:szCs w:val="24"/>
        </w:rPr>
        <w:t xml:space="preserve">Şekil </w:t>
      </w:r>
      <w:r>
        <w:rPr>
          <w:rFonts w:ascii="Times New Roman" w:hAnsi="Times New Roman" w:cs="Times New Roman"/>
          <w:b/>
          <w:bCs/>
          <w:sz w:val="24"/>
          <w:szCs w:val="24"/>
        </w:rPr>
        <w:t>5</w:t>
      </w:r>
      <w:r w:rsidRPr="00F727AC">
        <w:rPr>
          <w:rFonts w:ascii="Times New Roman" w:hAnsi="Times New Roman" w:cs="Times New Roman"/>
          <w:b/>
          <w:bCs/>
          <w:sz w:val="24"/>
          <w:szCs w:val="24"/>
        </w:rPr>
        <w:t xml:space="preserve">: </w:t>
      </w:r>
      <w:r>
        <w:rPr>
          <w:rFonts w:ascii="Times New Roman" w:hAnsi="Times New Roman" w:cs="Times New Roman"/>
          <w:sz w:val="24"/>
          <w:szCs w:val="24"/>
        </w:rPr>
        <w:t>Seri</w:t>
      </w:r>
      <w:r w:rsidRPr="00F727AC">
        <w:rPr>
          <w:rFonts w:ascii="Times New Roman" w:hAnsi="Times New Roman" w:cs="Times New Roman"/>
          <w:sz w:val="24"/>
          <w:szCs w:val="24"/>
        </w:rPr>
        <w:t xml:space="preserve"> Re</w:t>
      </w:r>
      <w:r>
        <w:rPr>
          <w:rFonts w:ascii="Times New Roman" w:hAnsi="Times New Roman" w:cs="Times New Roman"/>
          <w:sz w:val="24"/>
          <w:szCs w:val="24"/>
        </w:rPr>
        <w:t>zonans Devresi</w:t>
      </w:r>
    </w:p>
    <w:p w:rsidR="00AF0A4C" w:rsidRPr="00AF0A4C" w:rsidRDefault="00AF0A4C" w:rsidP="00AF0A4C">
      <w:pPr>
        <w:pStyle w:val="GvdeMetni"/>
        <w:numPr>
          <w:ilvl w:val="1"/>
          <w:numId w:val="6"/>
        </w:numPr>
        <w:tabs>
          <w:tab w:val="clear" w:pos="1495"/>
          <w:tab w:val="num" w:pos="284"/>
        </w:tabs>
        <w:ind w:left="284" w:hanging="284"/>
        <w:rPr>
          <w:b/>
        </w:rPr>
      </w:pPr>
      <w:r>
        <w:t>Şekil 6’deki devreyi kurunuz.</w:t>
      </w:r>
    </w:p>
    <w:p w:rsidR="00AF0A4C" w:rsidRPr="004D41CD" w:rsidRDefault="00AF0A4C" w:rsidP="00AF0A4C">
      <w:pPr>
        <w:pStyle w:val="GvdeMetni"/>
        <w:numPr>
          <w:ilvl w:val="1"/>
          <w:numId w:val="6"/>
        </w:numPr>
        <w:tabs>
          <w:tab w:val="clear" w:pos="1495"/>
          <w:tab w:val="num" w:pos="284"/>
        </w:tabs>
        <w:ind w:left="284" w:hanging="284"/>
        <w:rPr>
          <w:b/>
        </w:rPr>
      </w:pPr>
      <w:r>
        <w:t xml:space="preserve">Grup kHz frekans değerinde, devredeki direnç üzerindeki (220Ω) gerilimi </w:t>
      </w:r>
      <w:proofErr w:type="spellStart"/>
      <w:r>
        <w:t>osiloskopta</w:t>
      </w:r>
      <w:proofErr w:type="spellEnd"/>
      <w:r>
        <w:t xml:space="preserve"> inceleyiniz ve gerekli alana çiziniz.</w:t>
      </w:r>
    </w:p>
    <w:p w:rsidR="00AF0A4C" w:rsidRPr="001E6E38" w:rsidRDefault="00AF0A4C" w:rsidP="002D4BEC">
      <w:pPr>
        <w:pStyle w:val="GvdeMetni"/>
        <w:numPr>
          <w:ilvl w:val="1"/>
          <w:numId w:val="6"/>
        </w:numPr>
        <w:tabs>
          <w:tab w:val="clear" w:pos="1495"/>
          <w:tab w:val="num" w:pos="284"/>
        </w:tabs>
        <w:ind w:left="284" w:hanging="284"/>
        <w:rPr>
          <w:b/>
        </w:rPr>
      </w:pPr>
      <w:r>
        <w:t xml:space="preserve">Rezonans frekansını hesaplayınız ve Şekil 5’deki devreyi bu frekans değerinde çalıştırınız. Direnç üzerindeki gerilimi </w:t>
      </w:r>
      <w:proofErr w:type="spellStart"/>
      <w:r>
        <w:t>osiloskopta</w:t>
      </w:r>
      <w:proofErr w:type="spellEnd"/>
      <w:r>
        <w:t xml:space="preserve"> inceleyiniz ve gerekli alana bu gerilimin şeklini çiziniz.</w:t>
      </w:r>
    </w:p>
    <w:p w:rsidR="001E6E38" w:rsidRPr="001E6E38" w:rsidRDefault="001E6E38" w:rsidP="001E6E38">
      <w:pPr>
        <w:pStyle w:val="GvdeMetni"/>
        <w:numPr>
          <w:ilvl w:val="1"/>
          <w:numId w:val="6"/>
        </w:numPr>
        <w:tabs>
          <w:tab w:val="clear" w:pos="1495"/>
          <w:tab w:val="num" w:pos="284"/>
        </w:tabs>
        <w:ind w:left="284" w:hanging="284"/>
        <w:rPr>
          <w:b/>
        </w:rPr>
      </w:pPr>
      <w:r>
        <w:t>Devre 7.adımdaki frekans değeri ile çalıştırıldığında, devredeki akım ile gerilim arasındaki faz farkını teorik olarak hesaplayınız.</w:t>
      </w:r>
    </w:p>
    <w:p w:rsidR="004D41CD" w:rsidRPr="00AF0A4C" w:rsidRDefault="004D41CD" w:rsidP="002D4BEC">
      <w:pPr>
        <w:pStyle w:val="GvdeMetni"/>
        <w:numPr>
          <w:ilvl w:val="1"/>
          <w:numId w:val="6"/>
        </w:numPr>
        <w:tabs>
          <w:tab w:val="clear" w:pos="1495"/>
          <w:tab w:val="num" w:pos="142"/>
        </w:tabs>
        <w:ind w:left="142" w:hanging="142"/>
        <w:rPr>
          <w:b/>
        </w:rPr>
      </w:pPr>
      <w:r>
        <w:t>Farklı frekans değerlerindeki sonuçları yorumlayınız.</w:t>
      </w:r>
    </w:p>
    <w:p w:rsidR="00AF0A4C" w:rsidRPr="00AF0A4C" w:rsidRDefault="00AF0A4C" w:rsidP="00AF0A4C">
      <w:pPr>
        <w:pStyle w:val="GvdeMetni"/>
        <w:ind w:left="907"/>
        <w:rPr>
          <w:b/>
          <w:noProof/>
        </w:rPr>
      </w:pPr>
    </w:p>
    <w:p w:rsidR="00651FD2" w:rsidRDefault="00AF0A4C" w:rsidP="00AF0A4C">
      <w:pPr>
        <w:pStyle w:val="GvdeMetni"/>
        <w:jc w:val="center"/>
      </w:pPr>
      <w:r>
        <w:rPr>
          <w:noProof/>
        </w:rPr>
        <w:drawing>
          <wp:inline distT="0" distB="0" distL="0" distR="0">
            <wp:extent cx="2505075" cy="1666875"/>
            <wp:effectExtent l="0" t="0" r="9525"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505075" cy="1666875"/>
                    </a:xfrm>
                    <a:prstGeom prst="rect">
                      <a:avLst/>
                    </a:prstGeom>
                    <a:noFill/>
                    <a:ln>
                      <a:noFill/>
                    </a:ln>
                  </pic:spPr>
                </pic:pic>
              </a:graphicData>
            </a:graphic>
          </wp:inline>
        </w:drawing>
      </w:r>
    </w:p>
    <w:p w:rsidR="00AF0A4C" w:rsidRPr="0066479B" w:rsidRDefault="00AF0A4C" w:rsidP="00AF0A4C">
      <w:pPr>
        <w:spacing w:line="276" w:lineRule="auto"/>
        <w:jc w:val="center"/>
        <w:rPr>
          <w:rFonts w:ascii="Times New Roman" w:hAnsi="Times New Roman" w:cs="Times New Roman"/>
          <w:sz w:val="24"/>
          <w:szCs w:val="24"/>
        </w:rPr>
      </w:pPr>
      <w:r w:rsidRPr="00F727AC">
        <w:rPr>
          <w:rFonts w:ascii="Times New Roman" w:hAnsi="Times New Roman" w:cs="Times New Roman"/>
          <w:b/>
          <w:bCs/>
          <w:sz w:val="24"/>
          <w:szCs w:val="24"/>
        </w:rPr>
        <w:t xml:space="preserve">Şekil </w:t>
      </w:r>
      <w:r>
        <w:rPr>
          <w:rFonts w:ascii="Times New Roman" w:hAnsi="Times New Roman" w:cs="Times New Roman"/>
          <w:b/>
          <w:bCs/>
          <w:sz w:val="24"/>
          <w:szCs w:val="24"/>
        </w:rPr>
        <w:t>6</w:t>
      </w:r>
      <w:r w:rsidRPr="00F727AC">
        <w:rPr>
          <w:rFonts w:ascii="Times New Roman" w:hAnsi="Times New Roman" w:cs="Times New Roman"/>
          <w:b/>
          <w:bCs/>
          <w:sz w:val="24"/>
          <w:szCs w:val="24"/>
        </w:rPr>
        <w:t xml:space="preserve">: </w:t>
      </w:r>
      <w:r w:rsidRPr="00F727AC">
        <w:rPr>
          <w:rFonts w:ascii="Times New Roman" w:hAnsi="Times New Roman" w:cs="Times New Roman"/>
          <w:sz w:val="24"/>
          <w:szCs w:val="24"/>
        </w:rPr>
        <w:t>Paralel Rezonans Devresi</w:t>
      </w:r>
    </w:p>
    <w:p w:rsidR="00AF0A4C" w:rsidRDefault="00AF0A4C" w:rsidP="00651FD2">
      <w:pPr>
        <w:pStyle w:val="GvdeMetni"/>
      </w:pPr>
    </w:p>
    <w:p w:rsidR="00651FD2" w:rsidRDefault="00651FD2" w:rsidP="00651FD2">
      <w:pPr>
        <w:pStyle w:val="GvdeMetni"/>
      </w:pPr>
    </w:p>
    <w:p w:rsidR="00651FD2" w:rsidRDefault="00651FD2" w:rsidP="00651FD2">
      <w:pPr>
        <w:pStyle w:val="GvdeMetni"/>
      </w:pPr>
    </w:p>
    <w:p w:rsidR="00651FD2" w:rsidRDefault="00651FD2" w:rsidP="00651FD2">
      <w:pPr>
        <w:pStyle w:val="GvdeMetni"/>
      </w:pPr>
    </w:p>
    <w:p w:rsidR="00651FD2" w:rsidRDefault="00651FD2" w:rsidP="00651FD2">
      <w:pPr>
        <w:pStyle w:val="GvdeMetni"/>
      </w:pPr>
    </w:p>
    <w:p w:rsidR="00651FD2" w:rsidRDefault="00651FD2" w:rsidP="00651FD2">
      <w:pPr>
        <w:pStyle w:val="GvdeMetni"/>
      </w:pPr>
    </w:p>
    <w:p w:rsidR="0014445C" w:rsidRDefault="0014445C" w:rsidP="00651FD2">
      <w:pPr>
        <w:pStyle w:val="GvdeMetni"/>
      </w:pPr>
    </w:p>
    <w:p w:rsidR="00F727AC" w:rsidRDefault="00F727AC" w:rsidP="00651FD2">
      <w:pPr>
        <w:pStyle w:val="GvdeMetni"/>
      </w:pPr>
    </w:p>
    <w:p w:rsidR="002D4BEC" w:rsidRDefault="00651FD2" w:rsidP="00651FD2">
      <w:pPr>
        <w:spacing w:after="0" w:line="240" w:lineRule="auto"/>
        <w:jc w:val="both"/>
        <w:rPr>
          <w:rFonts w:ascii="Times New Roman" w:eastAsia="Times New Roman" w:hAnsi="Times New Roman" w:cs="Times New Roman"/>
          <w:b/>
          <w:sz w:val="24"/>
          <w:szCs w:val="24"/>
        </w:rPr>
      </w:pPr>
      <w:r w:rsidRPr="00E45582">
        <w:rPr>
          <w:rFonts w:ascii="Times New Roman" w:eastAsia="Times New Roman" w:hAnsi="Times New Roman" w:cs="Times New Roman"/>
          <w:b/>
          <w:sz w:val="24"/>
          <w:szCs w:val="24"/>
        </w:rPr>
        <w:t>Veri Değerlendirme Tablosu</w:t>
      </w:r>
    </w:p>
    <w:p w:rsidR="00651FD2" w:rsidRDefault="00651FD2" w:rsidP="00651FD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GRUP </w:t>
      </w:r>
      <w:proofErr w:type="gramStart"/>
      <w:r>
        <w:rPr>
          <w:rFonts w:ascii="Times New Roman" w:eastAsia="Times New Roman" w:hAnsi="Times New Roman" w:cs="Times New Roman"/>
          <w:b/>
          <w:sz w:val="24"/>
          <w:szCs w:val="24"/>
        </w:rPr>
        <w:t>ADI :</w:t>
      </w:r>
      <w:proofErr w:type="gramEnd"/>
    </w:p>
    <w:p w:rsidR="00145C71" w:rsidRPr="002D4BEC" w:rsidRDefault="002D4BEC" w:rsidP="002D4BEC">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 Adım</w:t>
      </w:r>
    </w:p>
    <w:p w:rsidR="002D4BEC" w:rsidRPr="002D4BEC" w:rsidRDefault="00DE39B2" w:rsidP="001255DA">
      <w:pPr>
        <w:rPr>
          <w:rFonts w:ascii="Times New Roman" w:hAnsi="Times New Roman" w:cs="Times New Roman"/>
          <w:sz w:val="24"/>
        </w:rPr>
      </w:pPr>
      <w:r w:rsidRPr="002D4BEC">
        <w:rPr>
          <w:rFonts w:ascii="Times New Roman" w:hAnsi="Times New Roman" w:cs="Times New Roman"/>
          <w:sz w:val="24"/>
        </w:rPr>
        <w:t>Şekil 5’deki devrenin kalite faktörü (Q) =_________</w:t>
      </w:r>
    </w:p>
    <w:p w:rsidR="004D41CD" w:rsidRPr="001255DA" w:rsidRDefault="002D4BEC" w:rsidP="004D41CD">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4D41CD" w:rsidRPr="001255DA">
        <w:rPr>
          <w:rFonts w:ascii="Times New Roman" w:eastAsia="Times New Roman" w:hAnsi="Times New Roman" w:cs="Times New Roman"/>
          <w:b/>
          <w:bCs/>
          <w:sz w:val="24"/>
          <w:szCs w:val="24"/>
        </w:rPr>
        <w:t>. Adım</w:t>
      </w:r>
    </w:p>
    <w:p w:rsidR="004D41CD" w:rsidRDefault="004D41CD" w:rsidP="004D41CD">
      <w:pPr>
        <w:spacing w:after="0" w:line="360" w:lineRule="auto"/>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extent cx="4054744" cy="1971675"/>
            <wp:effectExtent l="0" t="0" r="317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054744" cy="1971675"/>
                    </a:xfrm>
                    <a:prstGeom prst="rect">
                      <a:avLst/>
                    </a:prstGeom>
                    <a:noFill/>
                    <a:ln>
                      <a:noFill/>
                    </a:ln>
                  </pic:spPr>
                </pic:pic>
              </a:graphicData>
            </a:graphic>
          </wp:inline>
        </w:drawing>
      </w:r>
    </w:p>
    <w:p w:rsidR="004D41CD" w:rsidRDefault="004D41CD" w:rsidP="004D41CD">
      <w:pPr>
        <w:spacing w:after="0" w:line="360" w:lineRule="auto"/>
        <w:rPr>
          <w:rFonts w:ascii="Times New Roman" w:eastAsia="Times New Roman" w:hAnsi="Times New Roman" w:cs="Times New Roman"/>
          <w:szCs w:val="20"/>
        </w:rPr>
      </w:pPr>
      <w:r>
        <w:rPr>
          <w:rFonts w:ascii="Times New Roman" w:eastAsia="Times New Roman" w:hAnsi="Times New Roman" w:cs="Times New Roman"/>
          <w:szCs w:val="20"/>
        </w:rPr>
        <w:t>Frekans</w:t>
      </w:r>
      <w:r w:rsidRPr="001255DA">
        <w:rPr>
          <w:rFonts w:ascii="Times New Roman" w:eastAsia="Times New Roman" w:hAnsi="Times New Roman" w:cs="Times New Roman"/>
          <w:szCs w:val="20"/>
        </w:rPr>
        <w:t>=____</w:t>
      </w:r>
    </w:p>
    <w:p w:rsidR="004D41CD" w:rsidRDefault="004D41CD" w:rsidP="004D41CD">
      <w:pPr>
        <w:spacing w:after="0" w:line="360" w:lineRule="auto"/>
        <w:rPr>
          <w:rFonts w:ascii="Times New Roman" w:eastAsia="Times New Roman" w:hAnsi="Times New Roman" w:cs="Times New Roman"/>
          <w:szCs w:val="20"/>
        </w:rPr>
      </w:pPr>
      <w:r>
        <w:rPr>
          <w:rFonts w:ascii="Times New Roman" w:eastAsia="Times New Roman" w:hAnsi="Times New Roman" w:cs="Times New Roman"/>
          <w:szCs w:val="20"/>
        </w:rPr>
        <w:t>Gerilimin maksimum değeri=_____</w:t>
      </w:r>
      <w:r>
        <w:rPr>
          <w:rFonts w:ascii="Times New Roman" w:eastAsia="Times New Roman" w:hAnsi="Times New Roman" w:cs="Times New Roman"/>
          <w:szCs w:val="20"/>
        </w:rPr>
        <w:tab/>
      </w:r>
    </w:p>
    <w:p w:rsidR="002D4BEC" w:rsidRPr="001255DA" w:rsidRDefault="002D4BEC" w:rsidP="002D4BEC">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1255DA">
        <w:rPr>
          <w:rFonts w:ascii="Times New Roman" w:eastAsia="Times New Roman" w:hAnsi="Times New Roman" w:cs="Times New Roman"/>
          <w:b/>
          <w:bCs/>
          <w:sz w:val="24"/>
          <w:szCs w:val="24"/>
        </w:rPr>
        <w:t>. Adım</w:t>
      </w:r>
    </w:p>
    <w:p w:rsidR="001E6E38" w:rsidRPr="001255DA" w:rsidRDefault="001E6E38" w:rsidP="001E6E38">
      <w:pPr>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noProof/>
          <w:szCs w:val="20"/>
        </w:rPr>
        <w:drawing>
          <wp:inline distT="0" distB="0" distL="0" distR="0" wp14:anchorId="549796C7" wp14:editId="56802B54">
            <wp:extent cx="4162425" cy="2024036"/>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162425" cy="2024036"/>
                    </a:xfrm>
                    <a:prstGeom prst="rect">
                      <a:avLst/>
                    </a:prstGeom>
                    <a:noFill/>
                    <a:ln>
                      <a:noFill/>
                    </a:ln>
                  </pic:spPr>
                </pic:pic>
              </a:graphicData>
            </a:graphic>
          </wp:inline>
        </w:drawing>
      </w:r>
    </w:p>
    <w:p w:rsidR="001E6E38" w:rsidRDefault="001E6E38" w:rsidP="001E6E38">
      <w:pPr>
        <w:spacing w:after="0" w:line="360" w:lineRule="auto"/>
        <w:rPr>
          <w:rFonts w:ascii="Times New Roman" w:eastAsia="Times New Roman" w:hAnsi="Times New Roman" w:cs="Times New Roman"/>
          <w:szCs w:val="20"/>
        </w:rPr>
      </w:pPr>
      <w:r>
        <w:rPr>
          <w:rFonts w:ascii="Times New Roman" w:eastAsia="Times New Roman" w:hAnsi="Times New Roman" w:cs="Times New Roman"/>
          <w:szCs w:val="20"/>
        </w:rPr>
        <w:t>Frekans</w:t>
      </w:r>
      <w:r w:rsidRPr="001255DA">
        <w:rPr>
          <w:rFonts w:ascii="Times New Roman" w:eastAsia="Times New Roman" w:hAnsi="Times New Roman" w:cs="Times New Roman"/>
          <w:szCs w:val="20"/>
        </w:rPr>
        <w:t>=____</w:t>
      </w:r>
    </w:p>
    <w:p w:rsidR="004D41CD" w:rsidRPr="001E6E38" w:rsidRDefault="001E6E38" w:rsidP="004D41CD">
      <w:pPr>
        <w:spacing w:after="0" w:line="360" w:lineRule="auto"/>
        <w:rPr>
          <w:rFonts w:ascii="Times New Roman" w:eastAsia="Times New Roman" w:hAnsi="Times New Roman" w:cs="Times New Roman"/>
          <w:szCs w:val="20"/>
        </w:rPr>
      </w:pPr>
      <w:r>
        <w:rPr>
          <w:rFonts w:ascii="Times New Roman" w:eastAsia="Times New Roman" w:hAnsi="Times New Roman" w:cs="Times New Roman"/>
          <w:szCs w:val="20"/>
        </w:rPr>
        <w:t>Gerilimin maksimum değeri=_____</w:t>
      </w:r>
      <w:r w:rsidR="004D41CD">
        <w:rPr>
          <w:rFonts w:ascii="Times New Roman" w:eastAsia="Times New Roman" w:hAnsi="Times New Roman" w:cs="Times New Roman"/>
          <w:szCs w:val="20"/>
        </w:rPr>
        <w:tab/>
      </w:r>
      <w:r w:rsidR="004D41CD">
        <w:rPr>
          <w:rFonts w:ascii="Times New Roman" w:eastAsia="Times New Roman" w:hAnsi="Times New Roman" w:cs="Times New Roman"/>
          <w:szCs w:val="20"/>
        </w:rPr>
        <w:tab/>
      </w:r>
      <w:r w:rsidR="004D41CD">
        <w:rPr>
          <w:rFonts w:ascii="Times New Roman" w:eastAsia="Times New Roman" w:hAnsi="Times New Roman" w:cs="Times New Roman"/>
          <w:szCs w:val="20"/>
        </w:rPr>
        <w:tab/>
      </w:r>
      <w:r w:rsidR="004D41CD">
        <w:rPr>
          <w:rFonts w:ascii="Times New Roman" w:eastAsia="Times New Roman" w:hAnsi="Times New Roman" w:cs="Times New Roman"/>
          <w:szCs w:val="20"/>
        </w:rPr>
        <w:tab/>
      </w:r>
      <w:r w:rsidR="004D41CD">
        <w:rPr>
          <w:rFonts w:ascii="Times New Roman" w:eastAsia="Times New Roman" w:hAnsi="Times New Roman" w:cs="Times New Roman"/>
          <w:szCs w:val="20"/>
        </w:rPr>
        <w:tab/>
      </w:r>
      <w:r w:rsidR="004D41CD">
        <w:rPr>
          <w:rFonts w:ascii="Times New Roman" w:eastAsia="Times New Roman" w:hAnsi="Times New Roman" w:cs="Times New Roman"/>
          <w:szCs w:val="20"/>
        </w:rPr>
        <w:tab/>
      </w:r>
    </w:p>
    <w:p w:rsidR="004D41CD" w:rsidRPr="001255DA" w:rsidRDefault="002D4BEC" w:rsidP="004D41CD">
      <w:pPr>
        <w:spacing w:after="0" w:line="360" w:lineRule="auto"/>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5</w:t>
      </w:r>
      <w:r w:rsidR="004D41CD" w:rsidRPr="001255DA">
        <w:rPr>
          <w:rFonts w:ascii="Times New Roman" w:eastAsia="Times New Roman" w:hAnsi="Times New Roman" w:cs="Times New Roman"/>
          <w:b/>
          <w:bCs/>
          <w:sz w:val="24"/>
          <w:szCs w:val="20"/>
        </w:rPr>
        <w:t>. Adım</w:t>
      </w:r>
    </w:p>
    <w:p w:rsidR="004D41CD" w:rsidRPr="001255DA" w:rsidRDefault="004D41CD" w:rsidP="004D41CD">
      <w:pPr>
        <w:spacing w:after="0" w:line="360" w:lineRule="auto"/>
        <w:rPr>
          <w:rFonts w:ascii="Times New Roman" w:eastAsia="Times New Roman" w:hAnsi="Times New Roman" w:cs="Times New Roman"/>
          <w:szCs w:val="20"/>
        </w:rPr>
      </w:pPr>
      <w:r>
        <w:rPr>
          <w:rFonts w:ascii="Times New Roman" w:eastAsia="Times New Roman" w:hAnsi="Times New Roman" w:cs="Times New Roman"/>
          <w:szCs w:val="20"/>
        </w:rPr>
        <w:t>Akım ile gerilim arasındaki faz farkı=____</w:t>
      </w:r>
    </w:p>
    <w:p w:rsidR="002D4BEC" w:rsidRDefault="002D4BEC" w:rsidP="002D4BEC">
      <w:pPr>
        <w:spacing w:after="0" w:line="360" w:lineRule="auto"/>
        <w:jc w:val="both"/>
        <w:rPr>
          <w:rFonts w:ascii="Times New Roman" w:eastAsia="Times New Roman" w:hAnsi="Times New Roman" w:cs="Times New Roman"/>
          <w:b/>
          <w:bCs/>
          <w:sz w:val="24"/>
          <w:szCs w:val="24"/>
        </w:rPr>
      </w:pPr>
    </w:p>
    <w:p w:rsidR="002D4BEC" w:rsidRPr="001255DA" w:rsidRDefault="002D4BEC" w:rsidP="002D4BEC">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Pr="001255DA">
        <w:rPr>
          <w:rFonts w:ascii="Times New Roman" w:eastAsia="Times New Roman" w:hAnsi="Times New Roman" w:cs="Times New Roman"/>
          <w:b/>
          <w:bCs/>
          <w:sz w:val="24"/>
          <w:szCs w:val="24"/>
        </w:rPr>
        <w:t>. Adım</w:t>
      </w:r>
    </w:p>
    <w:p w:rsidR="004D41CD" w:rsidRPr="002D4BEC" w:rsidRDefault="002D4BEC" w:rsidP="004D41CD">
      <w:pPr>
        <w:spacing w:after="0" w:line="360" w:lineRule="auto"/>
        <w:rPr>
          <w:rFonts w:ascii="Times New Roman" w:eastAsia="Times New Roman" w:hAnsi="Times New Roman" w:cs="Times New Roman"/>
          <w:bCs/>
          <w:szCs w:val="20"/>
        </w:rPr>
      </w:pPr>
      <w:r w:rsidRPr="002D4BEC">
        <w:rPr>
          <w:rFonts w:ascii="Times New Roman" w:eastAsia="Times New Roman" w:hAnsi="Times New Roman" w:cs="Times New Roman"/>
          <w:bCs/>
          <w:szCs w:val="20"/>
        </w:rPr>
        <w:t>Rezonans Frekansında devrenin empedansı = _______</w:t>
      </w:r>
    </w:p>
    <w:p w:rsidR="004D41CD" w:rsidRDefault="004D41CD" w:rsidP="004D41CD">
      <w:pPr>
        <w:spacing w:after="0" w:line="360" w:lineRule="auto"/>
        <w:rPr>
          <w:rFonts w:ascii="Times New Roman" w:eastAsia="Times New Roman" w:hAnsi="Times New Roman" w:cs="Times New Roman"/>
          <w:b/>
          <w:bCs/>
          <w:szCs w:val="20"/>
        </w:rPr>
      </w:pPr>
    </w:p>
    <w:p w:rsidR="004D41CD" w:rsidRPr="001255DA" w:rsidRDefault="002D4BEC" w:rsidP="004D41CD">
      <w:pPr>
        <w:spacing w:after="0" w:line="360" w:lineRule="auto"/>
        <w:rPr>
          <w:rFonts w:ascii="Times New Roman" w:eastAsia="Times New Roman" w:hAnsi="Times New Roman" w:cs="Times New Roman"/>
          <w:b/>
          <w:bCs/>
          <w:szCs w:val="20"/>
        </w:rPr>
      </w:pPr>
      <w:r>
        <w:rPr>
          <w:rFonts w:ascii="Times New Roman" w:eastAsia="Times New Roman" w:hAnsi="Times New Roman" w:cs="Times New Roman"/>
          <w:b/>
          <w:bCs/>
          <w:szCs w:val="20"/>
        </w:rPr>
        <w:lastRenderedPageBreak/>
        <w:t>8</w:t>
      </w:r>
      <w:r w:rsidR="004D41CD" w:rsidRPr="001255DA">
        <w:rPr>
          <w:rFonts w:ascii="Times New Roman" w:eastAsia="Times New Roman" w:hAnsi="Times New Roman" w:cs="Times New Roman"/>
          <w:b/>
          <w:bCs/>
          <w:szCs w:val="20"/>
        </w:rPr>
        <w:t xml:space="preserve">. Adım  </w:t>
      </w:r>
    </w:p>
    <w:p w:rsidR="004D41CD" w:rsidRDefault="004D41CD" w:rsidP="004D41CD">
      <w:pPr>
        <w:spacing w:after="0" w:line="360" w:lineRule="auto"/>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extent cx="4419600" cy="2149091"/>
            <wp:effectExtent l="0" t="0" r="0" b="381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419600" cy="2149091"/>
                    </a:xfrm>
                    <a:prstGeom prst="rect">
                      <a:avLst/>
                    </a:prstGeom>
                    <a:noFill/>
                    <a:ln>
                      <a:noFill/>
                    </a:ln>
                  </pic:spPr>
                </pic:pic>
              </a:graphicData>
            </a:graphic>
          </wp:inline>
        </w:drawing>
      </w:r>
    </w:p>
    <w:p w:rsidR="004D41CD" w:rsidRDefault="004D41CD" w:rsidP="004D41CD">
      <w:pPr>
        <w:spacing w:after="0" w:line="360" w:lineRule="auto"/>
        <w:rPr>
          <w:rFonts w:ascii="Times New Roman" w:eastAsia="Times New Roman" w:hAnsi="Times New Roman" w:cs="Times New Roman"/>
          <w:szCs w:val="20"/>
        </w:rPr>
      </w:pPr>
      <w:r>
        <w:rPr>
          <w:rFonts w:ascii="Times New Roman" w:eastAsia="Times New Roman" w:hAnsi="Times New Roman" w:cs="Times New Roman"/>
          <w:szCs w:val="20"/>
        </w:rPr>
        <w:t>Frekans</w:t>
      </w:r>
      <w:r w:rsidRPr="001255DA">
        <w:rPr>
          <w:rFonts w:ascii="Times New Roman" w:eastAsia="Times New Roman" w:hAnsi="Times New Roman" w:cs="Times New Roman"/>
          <w:szCs w:val="20"/>
        </w:rPr>
        <w:t>=____</w:t>
      </w:r>
    </w:p>
    <w:p w:rsidR="004D41CD" w:rsidRDefault="004D41CD" w:rsidP="004D41CD">
      <w:pPr>
        <w:spacing w:after="0" w:line="360" w:lineRule="auto"/>
        <w:rPr>
          <w:rFonts w:ascii="Times New Roman" w:eastAsia="Times New Roman" w:hAnsi="Times New Roman" w:cs="Times New Roman"/>
          <w:szCs w:val="20"/>
        </w:rPr>
      </w:pPr>
      <w:r>
        <w:rPr>
          <w:rFonts w:ascii="Times New Roman" w:eastAsia="Times New Roman" w:hAnsi="Times New Roman" w:cs="Times New Roman"/>
          <w:szCs w:val="20"/>
        </w:rPr>
        <w:t>Gerilimin maksimum değeri=_____</w:t>
      </w:r>
    </w:p>
    <w:p w:rsidR="002D4BEC" w:rsidRDefault="002D4BEC" w:rsidP="002D4BEC">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r w:rsidRPr="001255DA">
        <w:rPr>
          <w:rFonts w:ascii="Times New Roman" w:eastAsia="Times New Roman" w:hAnsi="Times New Roman" w:cs="Times New Roman"/>
          <w:b/>
          <w:bCs/>
          <w:sz w:val="24"/>
          <w:szCs w:val="24"/>
        </w:rPr>
        <w:t>. Adım</w:t>
      </w:r>
    </w:p>
    <w:p w:rsidR="001E6E38" w:rsidRDefault="001E6E38" w:rsidP="001E6E38">
      <w:pPr>
        <w:spacing w:after="0" w:line="360" w:lineRule="auto"/>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14:anchorId="51B416E9" wp14:editId="04DFCB54">
            <wp:extent cx="4505325" cy="2190776"/>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505325" cy="2190776"/>
                    </a:xfrm>
                    <a:prstGeom prst="rect">
                      <a:avLst/>
                    </a:prstGeom>
                    <a:noFill/>
                    <a:ln>
                      <a:noFill/>
                    </a:ln>
                  </pic:spPr>
                </pic:pic>
              </a:graphicData>
            </a:graphic>
          </wp:inline>
        </w:drawing>
      </w:r>
      <w:r w:rsidRPr="001255DA">
        <w:rPr>
          <w:rFonts w:ascii="Times New Roman" w:eastAsia="Times New Roman" w:hAnsi="Times New Roman" w:cs="Times New Roman"/>
          <w:szCs w:val="20"/>
        </w:rPr>
        <w:t xml:space="preserve">  </w:t>
      </w:r>
    </w:p>
    <w:p w:rsidR="001E6E38" w:rsidRDefault="001E6E38" w:rsidP="001E6E38">
      <w:pPr>
        <w:spacing w:after="0" w:line="360" w:lineRule="auto"/>
        <w:rPr>
          <w:rFonts w:ascii="Times New Roman" w:eastAsia="Times New Roman" w:hAnsi="Times New Roman" w:cs="Times New Roman"/>
          <w:szCs w:val="20"/>
        </w:rPr>
      </w:pPr>
      <w:r>
        <w:rPr>
          <w:rFonts w:ascii="Times New Roman" w:eastAsia="Times New Roman" w:hAnsi="Times New Roman" w:cs="Times New Roman"/>
          <w:szCs w:val="20"/>
        </w:rPr>
        <w:t>Frekans</w:t>
      </w:r>
      <w:r w:rsidRPr="001255DA">
        <w:rPr>
          <w:rFonts w:ascii="Times New Roman" w:eastAsia="Times New Roman" w:hAnsi="Times New Roman" w:cs="Times New Roman"/>
          <w:szCs w:val="20"/>
        </w:rPr>
        <w:t>=____</w:t>
      </w:r>
    </w:p>
    <w:p w:rsidR="001E6E38" w:rsidRPr="001E6E38" w:rsidRDefault="001E6E38" w:rsidP="001E6E38">
      <w:pPr>
        <w:spacing w:after="0" w:line="360" w:lineRule="auto"/>
        <w:rPr>
          <w:rFonts w:ascii="Times New Roman" w:eastAsia="Times New Roman" w:hAnsi="Times New Roman" w:cs="Times New Roman"/>
          <w:szCs w:val="20"/>
        </w:rPr>
      </w:pPr>
      <w:r>
        <w:rPr>
          <w:rFonts w:ascii="Times New Roman" w:eastAsia="Times New Roman" w:hAnsi="Times New Roman" w:cs="Times New Roman"/>
          <w:szCs w:val="20"/>
        </w:rPr>
        <w:t>Gerilimin maksimum değeri=_____</w:t>
      </w:r>
    </w:p>
    <w:p w:rsidR="004D41CD" w:rsidRPr="002D4BEC" w:rsidRDefault="002D4BEC" w:rsidP="004D41CD">
      <w:pPr>
        <w:spacing w:after="0" w:line="360" w:lineRule="auto"/>
        <w:rPr>
          <w:rFonts w:ascii="Times New Roman" w:eastAsia="Times New Roman" w:hAnsi="Times New Roman" w:cs="Times New Roman"/>
          <w:b/>
          <w:bCs/>
          <w:szCs w:val="20"/>
        </w:rPr>
      </w:pPr>
      <w:r>
        <w:rPr>
          <w:rFonts w:ascii="Times New Roman" w:eastAsia="Times New Roman" w:hAnsi="Times New Roman" w:cs="Times New Roman"/>
          <w:b/>
          <w:bCs/>
          <w:szCs w:val="20"/>
        </w:rPr>
        <w:t xml:space="preserve">10. Adım  </w:t>
      </w:r>
    </w:p>
    <w:p w:rsidR="004D41CD" w:rsidRDefault="004D41CD" w:rsidP="004D41CD">
      <w:pPr>
        <w:spacing w:after="0" w:line="360" w:lineRule="auto"/>
        <w:rPr>
          <w:rFonts w:ascii="Times New Roman" w:eastAsia="Times New Roman" w:hAnsi="Times New Roman" w:cs="Times New Roman"/>
          <w:szCs w:val="20"/>
        </w:rPr>
      </w:pPr>
      <w:r>
        <w:rPr>
          <w:rFonts w:ascii="Times New Roman" w:eastAsia="Times New Roman" w:hAnsi="Times New Roman" w:cs="Times New Roman"/>
          <w:szCs w:val="20"/>
        </w:rPr>
        <w:t>Akım ile gerilim arasındaki faz farkı=____</w:t>
      </w:r>
    </w:p>
    <w:p w:rsidR="002D4BEC" w:rsidRPr="002D4BEC" w:rsidRDefault="002D4BEC" w:rsidP="002D4BEC">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 Adım</w:t>
      </w:r>
    </w:p>
    <w:tbl>
      <w:tblPr>
        <w:tblStyle w:val="TabloKlavuzu"/>
        <w:tblW w:w="0" w:type="auto"/>
        <w:tblLook w:val="04A0" w:firstRow="1" w:lastRow="0" w:firstColumn="1" w:lastColumn="0" w:noHBand="0" w:noVBand="1"/>
      </w:tblPr>
      <w:tblGrid>
        <w:gridCol w:w="10115"/>
      </w:tblGrid>
      <w:tr w:rsidR="002D4BEC" w:rsidTr="001E6E38">
        <w:trPr>
          <w:trHeight w:val="2094"/>
        </w:trPr>
        <w:tc>
          <w:tcPr>
            <w:tcW w:w="10115" w:type="dxa"/>
          </w:tcPr>
          <w:p w:rsidR="002D4BEC" w:rsidRPr="002D4BEC" w:rsidRDefault="002D4BEC" w:rsidP="001255DA">
            <w:pPr>
              <w:rPr>
                <w:b/>
                <w:sz w:val="24"/>
              </w:rPr>
            </w:pPr>
            <w:r>
              <w:rPr>
                <w:b/>
                <w:sz w:val="24"/>
              </w:rPr>
              <w:t>Sonuçların Yorumlanması:</w:t>
            </w:r>
          </w:p>
        </w:tc>
      </w:tr>
    </w:tbl>
    <w:p w:rsidR="00F727AC" w:rsidRDefault="00F727AC" w:rsidP="001255DA">
      <w:pPr>
        <w:rPr>
          <w:rFonts w:ascii="Times New Roman" w:hAnsi="Times New Roman" w:cs="Times New Roman"/>
          <w:sz w:val="24"/>
        </w:rPr>
      </w:pPr>
    </w:p>
    <w:p w:rsidR="00F727AC" w:rsidRDefault="00F727AC" w:rsidP="001255DA">
      <w:pPr>
        <w:rPr>
          <w:rFonts w:ascii="Times New Roman" w:hAnsi="Times New Roman" w:cs="Times New Roman"/>
          <w:sz w:val="24"/>
        </w:rPr>
      </w:pPr>
    </w:p>
    <w:p w:rsidR="00485A9B" w:rsidRPr="00485A9B" w:rsidRDefault="00485A9B" w:rsidP="00485A9B">
      <w:pPr>
        <w:rPr>
          <w:rFonts w:ascii="Times New Roman" w:hAnsi="Times New Roman" w:cs="Times New Roman"/>
          <w:b/>
          <w:sz w:val="24"/>
        </w:rPr>
      </w:pPr>
      <w:r w:rsidRPr="00485A9B">
        <w:rPr>
          <w:rFonts w:ascii="Times New Roman" w:hAnsi="Times New Roman" w:cs="Times New Roman"/>
          <w:b/>
          <w:sz w:val="24"/>
        </w:rPr>
        <w:lastRenderedPageBreak/>
        <w:t xml:space="preserve">DENEY </w:t>
      </w:r>
      <w:proofErr w:type="gramStart"/>
      <w:r w:rsidRPr="00485A9B">
        <w:rPr>
          <w:rFonts w:ascii="Times New Roman" w:hAnsi="Times New Roman" w:cs="Times New Roman"/>
          <w:b/>
          <w:sz w:val="24"/>
        </w:rPr>
        <w:t>5 :  PASİF</w:t>
      </w:r>
      <w:proofErr w:type="gramEnd"/>
      <w:r w:rsidRPr="00485A9B">
        <w:rPr>
          <w:rFonts w:ascii="Times New Roman" w:hAnsi="Times New Roman" w:cs="Times New Roman"/>
          <w:b/>
          <w:sz w:val="24"/>
        </w:rPr>
        <w:t xml:space="preserve"> FİLTRE DEVRELERİ</w:t>
      </w:r>
    </w:p>
    <w:p w:rsidR="00485A9B" w:rsidRPr="00485A9B" w:rsidRDefault="00485A9B" w:rsidP="00485A9B">
      <w:pPr>
        <w:rPr>
          <w:rFonts w:ascii="Times New Roman" w:hAnsi="Times New Roman" w:cs="Times New Roman"/>
          <w:sz w:val="24"/>
        </w:rPr>
      </w:pPr>
    </w:p>
    <w:p w:rsidR="00485A9B" w:rsidRPr="00485A9B" w:rsidRDefault="00485A9B" w:rsidP="00485A9B">
      <w:pPr>
        <w:rPr>
          <w:rFonts w:ascii="Times New Roman" w:hAnsi="Times New Roman" w:cs="Times New Roman"/>
          <w:sz w:val="24"/>
        </w:rPr>
      </w:pPr>
      <w:r w:rsidRPr="00485A9B">
        <w:rPr>
          <w:rFonts w:ascii="Times New Roman" w:hAnsi="Times New Roman" w:cs="Times New Roman"/>
          <w:b/>
          <w:sz w:val="24"/>
        </w:rPr>
        <w:t>AMAÇ:</w:t>
      </w:r>
      <w:r w:rsidRPr="00485A9B">
        <w:rPr>
          <w:rFonts w:ascii="Times New Roman" w:hAnsi="Times New Roman" w:cs="Times New Roman"/>
          <w:sz w:val="24"/>
        </w:rPr>
        <w:t xml:space="preserve"> Alçak geçiren, yüksek geçiren, </w:t>
      </w:r>
      <w:proofErr w:type="spellStart"/>
      <w:r w:rsidRPr="00485A9B">
        <w:rPr>
          <w:rFonts w:ascii="Times New Roman" w:hAnsi="Times New Roman" w:cs="Times New Roman"/>
          <w:sz w:val="24"/>
        </w:rPr>
        <w:t>band</w:t>
      </w:r>
      <w:proofErr w:type="spellEnd"/>
      <w:r w:rsidRPr="00485A9B">
        <w:rPr>
          <w:rFonts w:ascii="Times New Roman" w:hAnsi="Times New Roman" w:cs="Times New Roman"/>
          <w:sz w:val="24"/>
        </w:rPr>
        <w:t xml:space="preserve"> geçiren ve </w:t>
      </w:r>
      <w:proofErr w:type="spellStart"/>
      <w:r w:rsidRPr="00485A9B">
        <w:rPr>
          <w:rFonts w:ascii="Times New Roman" w:hAnsi="Times New Roman" w:cs="Times New Roman"/>
          <w:sz w:val="24"/>
        </w:rPr>
        <w:t>band</w:t>
      </w:r>
      <w:proofErr w:type="spellEnd"/>
      <w:r w:rsidRPr="00485A9B">
        <w:rPr>
          <w:rFonts w:ascii="Times New Roman" w:hAnsi="Times New Roman" w:cs="Times New Roman"/>
          <w:sz w:val="24"/>
        </w:rPr>
        <w:t xml:space="preserve"> durduran filtre devrelerinin karakteristiklerinin karşılaştırılması, T ve </w:t>
      </w:r>
      <w:r w:rsidRPr="00485A9B">
        <w:rPr>
          <w:rFonts w:ascii="Times New Roman" w:hAnsi="Times New Roman" w:cs="Times New Roman"/>
          <w:sz w:val="24"/>
        </w:rPr>
        <w:sym w:font="Symbol" w:char="F050"/>
      </w:r>
      <w:r w:rsidRPr="00485A9B">
        <w:rPr>
          <w:rFonts w:ascii="Times New Roman" w:hAnsi="Times New Roman" w:cs="Times New Roman"/>
          <w:sz w:val="24"/>
        </w:rPr>
        <w:t xml:space="preserve"> filtrelerinin yapısı ve frekans cevaplarının incelenmesi.</w:t>
      </w:r>
    </w:p>
    <w:p w:rsidR="00485A9B" w:rsidRDefault="00485A9B" w:rsidP="00485A9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ÖN ÇALIŞMA</w:t>
      </w:r>
    </w:p>
    <w:p w:rsidR="00485A9B" w:rsidRDefault="00485A9B" w:rsidP="00485A9B">
      <w:pPr>
        <w:spacing w:after="0" w:line="240" w:lineRule="auto"/>
        <w:jc w:val="both"/>
        <w:rPr>
          <w:rFonts w:ascii="Times New Roman" w:eastAsia="Times New Roman" w:hAnsi="Times New Roman" w:cs="Times New Roman"/>
          <w:sz w:val="24"/>
          <w:szCs w:val="24"/>
        </w:rPr>
      </w:pPr>
    </w:p>
    <w:p w:rsidR="0036753E" w:rsidRPr="00485A9B" w:rsidRDefault="00485A9B" w:rsidP="00485A9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Deneyde yapılması istenen her adımın teorik ve benzetim(</w:t>
      </w:r>
      <w:proofErr w:type="gramStart"/>
      <w:r>
        <w:rPr>
          <w:rFonts w:ascii="Times New Roman" w:eastAsia="Times New Roman" w:hAnsi="Times New Roman" w:cs="Times New Roman"/>
          <w:sz w:val="24"/>
          <w:szCs w:val="24"/>
        </w:rPr>
        <w:t>simülasyon</w:t>
      </w:r>
      <w:proofErr w:type="gramEnd"/>
      <w:r>
        <w:rPr>
          <w:rFonts w:ascii="Times New Roman" w:eastAsia="Times New Roman" w:hAnsi="Times New Roman" w:cs="Times New Roman"/>
          <w:sz w:val="24"/>
          <w:szCs w:val="24"/>
        </w:rPr>
        <w:t>) çalışmasını ayrı ayrı açıklayarak yapınız.</w:t>
      </w:r>
    </w:p>
    <w:p w:rsidR="00485A9B" w:rsidRPr="00485A9B" w:rsidRDefault="00485A9B" w:rsidP="00485A9B">
      <w:pPr>
        <w:rPr>
          <w:rFonts w:ascii="Times New Roman" w:hAnsi="Times New Roman" w:cs="Times New Roman"/>
          <w:b/>
          <w:sz w:val="24"/>
          <w:lang w:val="de-DE"/>
        </w:rPr>
      </w:pPr>
      <w:r w:rsidRPr="00485A9B">
        <w:rPr>
          <w:rFonts w:ascii="Times New Roman" w:hAnsi="Times New Roman" w:cs="Times New Roman"/>
          <w:b/>
          <w:sz w:val="24"/>
          <w:lang w:val="de-DE"/>
        </w:rPr>
        <w:t>ARAÇLAR &amp; ELEMANLAR</w:t>
      </w:r>
    </w:p>
    <w:p w:rsidR="00485A9B" w:rsidRPr="00485A9B" w:rsidRDefault="00485A9B" w:rsidP="00485A9B">
      <w:pPr>
        <w:numPr>
          <w:ilvl w:val="0"/>
          <w:numId w:val="10"/>
        </w:numPr>
        <w:rPr>
          <w:rFonts w:ascii="Times New Roman" w:hAnsi="Times New Roman" w:cs="Times New Roman"/>
          <w:sz w:val="24"/>
        </w:rPr>
      </w:pPr>
      <w:r w:rsidRPr="00485A9B">
        <w:rPr>
          <w:rFonts w:ascii="Times New Roman" w:hAnsi="Times New Roman" w:cs="Times New Roman"/>
          <w:sz w:val="24"/>
        </w:rPr>
        <w:t xml:space="preserve">Dirençler:  680 </w:t>
      </w:r>
      <w:r w:rsidRPr="00485A9B">
        <w:rPr>
          <w:rFonts w:ascii="Times New Roman" w:hAnsi="Times New Roman" w:cs="Times New Roman"/>
          <w:sz w:val="24"/>
        </w:rPr>
        <w:sym w:font="Symbol" w:char="F057"/>
      </w:r>
      <w:r w:rsidRPr="00485A9B">
        <w:rPr>
          <w:rFonts w:ascii="Times New Roman" w:hAnsi="Times New Roman" w:cs="Times New Roman"/>
          <w:sz w:val="24"/>
        </w:rPr>
        <w:t xml:space="preserve">, </w:t>
      </w:r>
      <w:proofErr w:type="gramStart"/>
      <w:r w:rsidRPr="00485A9B">
        <w:rPr>
          <w:rFonts w:ascii="Times New Roman" w:hAnsi="Times New Roman" w:cs="Times New Roman"/>
          <w:sz w:val="24"/>
        </w:rPr>
        <w:t>1.6</w:t>
      </w:r>
      <w:proofErr w:type="gramEnd"/>
      <w:r w:rsidRPr="00485A9B">
        <w:rPr>
          <w:rFonts w:ascii="Times New Roman" w:hAnsi="Times New Roman" w:cs="Times New Roman"/>
          <w:sz w:val="24"/>
        </w:rPr>
        <w:t xml:space="preserve"> k</w:t>
      </w:r>
      <w:r w:rsidRPr="00485A9B">
        <w:rPr>
          <w:rFonts w:ascii="Times New Roman" w:hAnsi="Times New Roman" w:cs="Times New Roman"/>
          <w:sz w:val="24"/>
        </w:rPr>
        <w:sym w:font="Symbol" w:char="F057"/>
      </w:r>
    </w:p>
    <w:p w:rsidR="00485A9B" w:rsidRPr="00485A9B" w:rsidRDefault="00485A9B" w:rsidP="00485A9B">
      <w:pPr>
        <w:numPr>
          <w:ilvl w:val="0"/>
          <w:numId w:val="10"/>
        </w:numPr>
        <w:rPr>
          <w:rFonts w:ascii="Times New Roman" w:hAnsi="Times New Roman" w:cs="Times New Roman"/>
          <w:sz w:val="24"/>
        </w:rPr>
      </w:pPr>
      <w:r w:rsidRPr="00485A9B">
        <w:rPr>
          <w:rFonts w:ascii="Times New Roman" w:hAnsi="Times New Roman" w:cs="Times New Roman"/>
          <w:sz w:val="24"/>
        </w:rPr>
        <w:t xml:space="preserve">Kondansatörler: 0.033 </w:t>
      </w:r>
      <w:r w:rsidRPr="00485A9B">
        <w:rPr>
          <w:rFonts w:ascii="Times New Roman" w:hAnsi="Times New Roman" w:cs="Times New Roman"/>
          <w:sz w:val="24"/>
        </w:rPr>
        <w:sym w:font="Symbol" w:char="F06D"/>
      </w:r>
      <w:r w:rsidRPr="00485A9B">
        <w:rPr>
          <w:rFonts w:ascii="Times New Roman" w:hAnsi="Times New Roman" w:cs="Times New Roman"/>
          <w:sz w:val="24"/>
        </w:rPr>
        <w:t xml:space="preserve">F, 2x </w:t>
      </w:r>
      <w:proofErr w:type="gramStart"/>
      <w:r w:rsidRPr="00485A9B">
        <w:rPr>
          <w:rFonts w:ascii="Times New Roman" w:hAnsi="Times New Roman" w:cs="Times New Roman"/>
          <w:sz w:val="24"/>
        </w:rPr>
        <w:t>0.1</w:t>
      </w:r>
      <w:proofErr w:type="gramEnd"/>
      <w:r w:rsidRPr="00485A9B">
        <w:rPr>
          <w:rFonts w:ascii="Times New Roman" w:hAnsi="Times New Roman" w:cs="Times New Roman"/>
          <w:sz w:val="24"/>
        </w:rPr>
        <w:sym w:font="Symbol" w:char="F06D"/>
      </w:r>
      <w:r w:rsidRPr="00485A9B">
        <w:rPr>
          <w:rFonts w:ascii="Times New Roman" w:hAnsi="Times New Roman" w:cs="Times New Roman"/>
          <w:sz w:val="24"/>
        </w:rPr>
        <w:t>F</w:t>
      </w:r>
    </w:p>
    <w:p w:rsidR="00485A9B" w:rsidRPr="00485A9B" w:rsidRDefault="00485A9B" w:rsidP="00485A9B">
      <w:pPr>
        <w:numPr>
          <w:ilvl w:val="0"/>
          <w:numId w:val="10"/>
        </w:numPr>
        <w:rPr>
          <w:rFonts w:ascii="Times New Roman" w:hAnsi="Times New Roman" w:cs="Times New Roman"/>
          <w:sz w:val="24"/>
        </w:rPr>
      </w:pPr>
      <w:r w:rsidRPr="00485A9B">
        <w:rPr>
          <w:rFonts w:ascii="Times New Roman" w:hAnsi="Times New Roman" w:cs="Times New Roman"/>
          <w:sz w:val="24"/>
        </w:rPr>
        <w:t xml:space="preserve">Bobinler: 100 </w:t>
      </w:r>
      <w:proofErr w:type="spellStart"/>
      <w:r w:rsidRPr="00485A9B">
        <w:rPr>
          <w:rFonts w:ascii="Times New Roman" w:hAnsi="Times New Roman" w:cs="Times New Roman"/>
          <w:sz w:val="24"/>
        </w:rPr>
        <w:t>mH</w:t>
      </w:r>
      <w:proofErr w:type="spellEnd"/>
    </w:p>
    <w:p w:rsidR="00485A9B" w:rsidRPr="00485A9B" w:rsidRDefault="00485A9B" w:rsidP="00485A9B">
      <w:pPr>
        <w:rPr>
          <w:rFonts w:ascii="Times New Roman" w:hAnsi="Times New Roman" w:cs="Times New Roman"/>
          <w:b/>
          <w:sz w:val="24"/>
        </w:rPr>
      </w:pPr>
      <w:r w:rsidRPr="00485A9B">
        <w:rPr>
          <w:rFonts w:ascii="Times New Roman" w:hAnsi="Times New Roman" w:cs="Times New Roman"/>
          <w:b/>
          <w:sz w:val="24"/>
        </w:rPr>
        <w:t>TEORİK BİLGİ</w:t>
      </w:r>
    </w:p>
    <w:p w:rsidR="00485A9B" w:rsidRDefault="00485A9B" w:rsidP="00485A9B">
      <w:pPr>
        <w:rPr>
          <w:rFonts w:ascii="Times New Roman" w:hAnsi="Times New Roman" w:cs="Times New Roman"/>
          <w:sz w:val="24"/>
        </w:rPr>
      </w:pPr>
      <w:r w:rsidRPr="00485A9B">
        <w:rPr>
          <w:rFonts w:ascii="Times New Roman" w:hAnsi="Times New Roman" w:cs="Times New Roman"/>
          <w:sz w:val="24"/>
        </w:rPr>
        <w:t xml:space="preserve">Birçok devrede farklı frekanslar vardır.  Belli frekanslar istenmiyorsa, filtreler olarak adlandırılan özel devreler ile bu frekanslar ortadan kaldırılabilir. Filtreler alçak ve yüksek frekansları geçirmek için tasarlanabilir. Örneğin haberleşme devrelerinde bir ses-frekans (AF) sinyali, bir radyo frekans (RF) sinyali ile birlikte bulunabilir.  Alçak geçiren bir filtre, AF sinyalini geçirip RF sinyalini geçirmez. Bir yüksek geçiren filtre tersini yapacaktır: RF sinyalini geçirip AF sinyalini engelleyecektir. Bazen ilgilenilen frekanslar istenmeyen frekansların arasında olabilir. Örneğin </w:t>
      </w:r>
      <w:proofErr w:type="gramStart"/>
      <w:r w:rsidRPr="00485A9B">
        <w:rPr>
          <w:rFonts w:ascii="Times New Roman" w:hAnsi="Times New Roman" w:cs="Times New Roman"/>
          <w:sz w:val="24"/>
        </w:rPr>
        <w:t>bir  radyo</w:t>
      </w:r>
      <w:proofErr w:type="gramEnd"/>
      <w:r w:rsidRPr="00485A9B">
        <w:rPr>
          <w:rFonts w:ascii="Times New Roman" w:hAnsi="Times New Roman" w:cs="Times New Roman"/>
          <w:sz w:val="24"/>
        </w:rPr>
        <w:t xml:space="preserve"> veya televizyon alıcısı için bu durum söz konusudur. İstenen frekanslar alıcıya gelen diğer birçok frekans ile birliktedir. Bir </w:t>
      </w:r>
      <w:proofErr w:type="gramStart"/>
      <w:r w:rsidRPr="00485A9B">
        <w:rPr>
          <w:rFonts w:ascii="Times New Roman" w:hAnsi="Times New Roman" w:cs="Times New Roman"/>
          <w:sz w:val="24"/>
        </w:rPr>
        <w:t>rezonans</w:t>
      </w:r>
      <w:proofErr w:type="gramEnd"/>
      <w:r w:rsidRPr="00485A9B">
        <w:rPr>
          <w:rFonts w:ascii="Times New Roman" w:hAnsi="Times New Roman" w:cs="Times New Roman"/>
          <w:sz w:val="24"/>
        </w:rPr>
        <w:t xml:space="preserve"> devresi, mevcut frekans bandından istenen frekansları seçmek için kullanılır. Bir </w:t>
      </w:r>
      <w:proofErr w:type="spellStart"/>
      <w:r w:rsidRPr="00485A9B">
        <w:rPr>
          <w:rFonts w:ascii="Times New Roman" w:hAnsi="Times New Roman" w:cs="Times New Roman"/>
          <w:sz w:val="24"/>
        </w:rPr>
        <w:t>banddan</w:t>
      </w:r>
      <w:proofErr w:type="spellEnd"/>
      <w:r w:rsidRPr="00485A9B">
        <w:rPr>
          <w:rFonts w:ascii="Times New Roman" w:hAnsi="Times New Roman" w:cs="Times New Roman"/>
          <w:sz w:val="24"/>
        </w:rPr>
        <w:t xml:space="preserve"> sadece seçilmiş frekansları geçiren bir devre bir </w:t>
      </w:r>
      <w:proofErr w:type="spellStart"/>
      <w:r w:rsidRPr="00485A9B">
        <w:rPr>
          <w:rFonts w:ascii="Times New Roman" w:hAnsi="Times New Roman" w:cs="Times New Roman"/>
          <w:sz w:val="24"/>
        </w:rPr>
        <w:t>band</w:t>
      </w:r>
      <w:proofErr w:type="spellEnd"/>
      <w:r w:rsidRPr="00485A9B">
        <w:rPr>
          <w:rFonts w:ascii="Times New Roman" w:hAnsi="Times New Roman" w:cs="Times New Roman"/>
          <w:sz w:val="24"/>
        </w:rPr>
        <w:t xml:space="preserve"> geçiren (</w:t>
      </w:r>
      <w:proofErr w:type="spellStart"/>
      <w:r w:rsidRPr="00485A9B">
        <w:rPr>
          <w:rFonts w:ascii="Times New Roman" w:hAnsi="Times New Roman" w:cs="Times New Roman"/>
          <w:sz w:val="24"/>
        </w:rPr>
        <w:t>bandpass</w:t>
      </w:r>
      <w:proofErr w:type="spellEnd"/>
      <w:r w:rsidRPr="00485A9B">
        <w:rPr>
          <w:rFonts w:ascii="Times New Roman" w:hAnsi="Times New Roman" w:cs="Times New Roman"/>
          <w:sz w:val="24"/>
        </w:rPr>
        <w:t xml:space="preserve">) filtre olarak adlandırılır. Bir </w:t>
      </w:r>
      <w:proofErr w:type="spellStart"/>
      <w:r w:rsidRPr="00485A9B">
        <w:rPr>
          <w:rFonts w:ascii="Times New Roman" w:hAnsi="Times New Roman" w:cs="Times New Roman"/>
          <w:sz w:val="24"/>
        </w:rPr>
        <w:t>band</w:t>
      </w:r>
      <w:proofErr w:type="spellEnd"/>
      <w:r w:rsidRPr="00485A9B">
        <w:rPr>
          <w:rFonts w:ascii="Times New Roman" w:hAnsi="Times New Roman" w:cs="Times New Roman"/>
          <w:sz w:val="24"/>
        </w:rPr>
        <w:t xml:space="preserve"> geçiren filtrenin tersi </w:t>
      </w:r>
      <w:proofErr w:type="spellStart"/>
      <w:r w:rsidRPr="00485A9B">
        <w:rPr>
          <w:rFonts w:ascii="Times New Roman" w:hAnsi="Times New Roman" w:cs="Times New Roman"/>
          <w:sz w:val="24"/>
        </w:rPr>
        <w:t>band</w:t>
      </w:r>
      <w:proofErr w:type="spellEnd"/>
      <w:r w:rsidRPr="00485A9B">
        <w:rPr>
          <w:rFonts w:ascii="Times New Roman" w:hAnsi="Times New Roman" w:cs="Times New Roman"/>
          <w:sz w:val="24"/>
        </w:rPr>
        <w:t xml:space="preserve"> durduran (</w:t>
      </w:r>
      <w:proofErr w:type="spellStart"/>
      <w:r w:rsidRPr="00485A9B">
        <w:rPr>
          <w:rFonts w:ascii="Times New Roman" w:hAnsi="Times New Roman" w:cs="Times New Roman"/>
          <w:sz w:val="24"/>
        </w:rPr>
        <w:t>band</w:t>
      </w:r>
      <w:proofErr w:type="spellEnd"/>
      <w:r w:rsidRPr="00485A9B">
        <w:rPr>
          <w:rFonts w:ascii="Times New Roman" w:hAnsi="Times New Roman" w:cs="Times New Roman"/>
          <w:sz w:val="24"/>
        </w:rPr>
        <w:t xml:space="preserve">- </w:t>
      </w:r>
      <w:proofErr w:type="spellStart"/>
      <w:r w:rsidRPr="00485A9B">
        <w:rPr>
          <w:rFonts w:ascii="Times New Roman" w:hAnsi="Times New Roman" w:cs="Times New Roman"/>
          <w:sz w:val="24"/>
        </w:rPr>
        <w:t>reject</w:t>
      </w:r>
      <w:proofErr w:type="spellEnd"/>
      <w:r w:rsidRPr="00485A9B">
        <w:rPr>
          <w:rFonts w:ascii="Times New Roman" w:hAnsi="Times New Roman" w:cs="Times New Roman"/>
          <w:sz w:val="24"/>
        </w:rPr>
        <w:t xml:space="preserve"> veya </w:t>
      </w:r>
      <w:proofErr w:type="spellStart"/>
      <w:r w:rsidRPr="00485A9B">
        <w:rPr>
          <w:rFonts w:ascii="Times New Roman" w:hAnsi="Times New Roman" w:cs="Times New Roman"/>
          <w:sz w:val="24"/>
        </w:rPr>
        <w:t>notch</w:t>
      </w:r>
      <w:proofErr w:type="spellEnd"/>
      <w:r w:rsidRPr="00485A9B">
        <w:rPr>
          <w:rFonts w:ascii="Times New Roman" w:hAnsi="Times New Roman" w:cs="Times New Roman"/>
          <w:sz w:val="24"/>
        </w:rPr>
        <w:t xml:space="preserve">) filtredir. Bir </w:t>
      </w:r>
      <w:proofErr w:type="spellStart"/>
      <w:r w:rsidRPr="00485A9B">
        <w:rPr>
          <w:rFonts w:ascii="Times New Roman" w:hAnsi="Times New Roman" w:cs="Times New Roman"/>
          <w:sz w:val="24"/>
        </w:rPr>
        <w:t>band</w:t>
      </w:r>
      <w:proofErr w:type="spellEnd"/>
      <w:r w:rsidRPr="00485A9B">
        <w:rPr>
          <w:rFonts w:ascii="Times New Roman" w:hAnsi="Times New Roman" w:cs="Times New Roman"/>
          <w:sz w:val="24"/>
        </w:rPr>
        <w:t xml:space="preserve"> durduran filtrenin tipik bir uygulaması, istenen frekans bandından belirli etkileşen frekansları çıkarmaktır. Şekil </w:t>
      </w:r>
      <w:proofErr w:type="gramStart"/>
      <w:r w:rsidRPr="00485A9B">
        <w:rPr>
          <w:rFonts w:ascii="Times New Roman" w:hAnsi="Times New Roman" w:cs="Times New Roman"/>
          <w:sz w:val="24"/>
        </w:rPr>
        <w:t>5.1</w:t>
      </w:r>
      <w:proofErr w:type="gramEnd"/>
      <w:r w:rsidRPr="00485A9B">
        <w:rPr>
          <w:rFonts w:ascii="Times New Roman" w:hAnsi="Times New Roman" w:cs="Times New Roman"/>
          <w:sz w:val="24"/>
        </w:rPr>
        <w:t xml:space="preserve"> de çeşitli filtre devreleri ve frekans cevapları gösterilmektedir.</w:t>
      </w:r>
    </w:p>
    <w:p w:rsidR="00485A9B" w:rsidRPr="00485A9B" w:rsidRDefault="00485A9B" w:rsidP="00485A9B">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429250" cy="1948743"/>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429250" cy="1948743"/>
                    </a:xfrm>
                    <a:prstGeom prst="rect">
                      <a:avLst/>
                    </a:prstGeom>
                    <a:noFill/>
                    <a:ln>
                      <a:noFill/>
                    </a:ln>
                  </pic:spPr>
                </pic:pic>
              </a:graphicData>
            </a:graphic>
          </wp:inline>
        </w:drawing>
      </w:r>
    </w:p>
    <w:p w:rsidR="00485A9B" w:rsidRPr="00485A9B" w:rsidRDefault="00485A9B" w:rsidP="00485A9B">
      <w:pPr>
        <w:jc w:val="center"/>
        <w:rPr>
          <w:rFonts w:ascii="Times New Roman" w:hAnsi="Times New Roman" w:cs="Times New Roman"/>
          <w:i/>
          <w:sz w:val="24"/>
        </w:rPr>
      </w:pPr>
      <w:r w:rsidRPr="00485A9B">
        <w:rPr>
          <w:rFonts w:ascii="Times New Roman" w:hAnsi="Times New Roman" w:cs="Times New Roman"/>
          <w:i/>
          <w:sz w:val="24"/>
        </w:rPr>
        <w:t xml:space="preserve">Şekil </w:t>
      </w:r>
      <w:proofErr w:type="gramStart"/>
      <w:r w:rsidRPr="00485A9B">
        <w:rPr>
          <w:rFonts w:ascii="Times New Roman" w:hAnsi="Times New Roman" w:cs="Times New Roman"/>
          <w:i/>
          <w:sz w:val="24"/>
        </w:rPr>
        <w:t>5.1</w:t>
      </w:r>
      <w:proofErr w:type="gramEnd"/>
      <w:r w:rsidRPr="00485A9B">
        <w:rPr>
          <w:rFonts w:ascii="Times New Roman" w:hAnsi="Times New Roman" w:cs="Times New Roman"/>
          <w:i/>
          <w:sz w:val="24"/>
        </w:rPr>
        <w:t xml:space="preserve"> Çeşitli filtre devreleri ve frekans cevapları</w:t>
      </w:r>
    </w:p>
    <w:p w:rsidR="00485A9B" w:rsidRPr="00485A9B" w:rsidRDefault="00485A9B" w:rsidP="00485A9B">
      <w:pPr>
        <w:rPr>
          <w:rFonts w:ascii="Times New Roman" w:hAnsi="Times New Roman" w:cs="Times New Roman"/>
          <w:sz w:val="24"/>
        </w:rPr>
      </w:pPr>
      <w:r w:rsidRPr="00485A9B">
        <w:rPr>
          <w:rFonts w:ascii="Times New Roman" w:hAnsi="Times New Roman" w:cs="Times New Roman"/>
          <w:sz w:val="24"/>
        </w:rPr>
        <w:lastRenderedPageBreak/>
        <w:t xml:space="preserve">En basit filtreler seri RC ve RL devreleridir. Bu devreler uygulanan ve çıkarılan giriş ve çıkış gerilimlerine bağlı olarak yüksek geçiren veya alçak geçiren filtreler olarak kullanılabilir. Basit RC veya RL filtrelerinin bir problemi, </w:t>
      </w:r>
      <w:proofErr w:type="spellStart"/>
      <w:r w:rsidRPr="00485A9B">
        <w:rPr>
          <w:rFonts w:ascii="Times New Roman" w:hAnsi="Times New Roman" w:cs="Times New Roman"/>
          <w:sz w:val="24"/>
        </w:rPr>
        <w:t>band</w:t>
      </w:r>
      <w:proofErr w:type="spellEnd"/>
      <w:r w:rsidRPr="00485A9B">
        <w:rPr>
          <w:rFonts w:ascii="Times New Roman" w:hAnsi="Times New Roman" w:cs="Times New Roman"/>
          <w:sz w:val="24"/>
        </w:rPr>
        <w:t xml:space="preserve"> geçirenden </w:t>
      </w:r>
      <w:proofErr w:type="spellStart"/>
      <w:r w:rsidRPr="00485A9B">
        <w:rPr>
          <w:rFonts w:ascii="Times New Roman" w:hAnsi="Times New Roman" w:cs="Times New Roman"/>
          <w:sz w:val="24"/>
        </w:rPr>
        <w:t>band</w:t>
      </w:r>
      <w:proofErr w:type="spellEnd"/>
      <w:r w:rsidRPr="00485A9B">
        <w:rPr>
          <w:rFonts w:ascii="Times New Roman" w:hAnsi="Times New Roman" w:cs="Times New Roman"/>
          <w:sz w:val="24"/>
        </w:rPr>
        <w:t xml:space="preserve"> durdurana yavaş yavaş değişmeleridir. </w:t>
      </w:r>
    </w:p>
    <w:p w:rsidR="00485A9B" w:rsidRPr="00485A9B" w:rsidRDefault="00485A9B" w:rsidP="00485A9B">
      <w:pPr>
        <w:rPr>
          <w:rFonts w:ascii="Times New Roman" w:hAnsi="Times New Roman" w:cs="Times New Roman"/>
          <w:sz w:val="24"/>
        </w:rPr>
      </w:pPr>
      <w:r w:rsidRPr="00485A9B">
        <w:rPr>
          <w:rFonts w:ascii="Times New Roman" w:hAnsi="Times New Roman" w:cs="Times New Roman"/>
          <w:sz w:val="24"/>
        </w:rPr>
        <w:t xml:space="preserve">Düzeltilmiş filtre karakteristikleri, birkaç filtre parçasını birleştirerek elde edilebilir. Ne yazık ki cevabı düzeltmek için benzer parçaları basitçe bir araya getiremezsiniz çünkü </w:t>
      </w:r>
      <w:proofErr w:type="gramStart"/>
      <w:r w:rsidRPr="00485A9B">
        <w:rPr>
          <w:rFonts w:ascii="Times New Roman" w:hAnsi="Times New Roman" w:cs="Times New Roman"/>
          <w:sz w:val="24"/>
        </w:rPr>
        <w:t>hesaba  katılması</w:t>
      </w:r>
      <w:proofErr w:type="gramEnd"/>
      <w:r w:rsidRPr="00485A9B">
        <w:rPr>
          <w:rFonts w:ascii="Times New Roman" w:hAnsi="Times New Roman" w:cs="Times New Roman"/>
          <w:sz w:val="24"/>
        </w:rPr>
        <w:t xml:space="preserve"> gereken yükleme etkileri vardır. İki yaygın düzeltilmiş filtre T ve </w:t>
      </w:r>
      <w:r w:rsidRPr="00485A9B">
        <w:rPr>
          <w:rFonts w:ascii="Times New Roman" w:hAnsi="Times New Roman" w:cs="Times New Roman"/>
          <w:sz w:val="24"/>
        </w:rPr>
        <w:sym w:font="Symbol" w:char="F050"/>
      </w:r>
      <w:r w:rsidRPr="00485A9B">
        <w:rPr>
          <w:rFonts w:ascii="Times New Roman" w:hAnsi="Times New Roman" w:cs="Times New Roman"/>
          <w:sz w:val="24"/>
        </w:rPr>
        <w:t xml:space="preserve"> filtreleridir, elemanların devredeki yerleşiminden dolayı bu şekilde adlandırılmışlardır. T ve </w:t>
      </w:r>
      <w:r w:rsidRPr="00485A9B">
        <w:rPr>
          <w:rFonts w:ascii="Times New Roman" w:hAnsi="Times New Roman" w:cs="Times New Roman"/>
          <w:sz w:val="24"/>
        </w:rPr>
        <w:sym w:font="Symbol" w:char="F050"/>
      </w:r>
      <w:r w:rsidRPr="00485A9B">
        <w:rPr>
          <w:rFonts w:ascii="Times New Roman" w:hAnsi="Times New Roman" w:cs="Times New Roman"/>
          <w:sz w:val="24"/>
        </w:rPr>
        <w:t xml:space="preserve"> filtre örnekleri Şekil </w:t>
      </w:r>
      <w:proofErr w:type="gramStart"/>
      <w:r w:rsidRPr="00485A9B">
        <w:rPr>
          <w:rFonts w:ascii="Times New Roman" w:hAnsi="Times New Roman" w:cs="Times New Roman"/>
          <w:sz w:val="24"/>
        </w:rPr>
        <w:t>5.2</w:t>
      </w:r>
      <w:proofErr w:type="gramEnd"/>
      <w:r w:rsidRPr="00485A9B">
        <w:rPr>
          <w:rFonts w:ascii="Times New Roman" w:hAnsi="Times New Roman" w:cs="Times New Roman"/>
          <w:sz w:val="24"/>
        </w:rPr>
        <w:t xml:space="preserve"> de gösterilmektedir. Alçak geçiren filtrelerin yükle seri bir bobine ve yüke paralel bir kondansatöre sahip olduklarına dikkat edin. Yüksek geçiren filtre, alçak geçiren filtrenin </w:t>
      </w:r>
      <w:proofErr w:type="spellStart"/>
      <w:r w:rsidRPr="00485A9B">
        <w:rPr>
          <w:rFonts w:ascii="Times New Roman" w:hAnsi="Times New Roman" w:cs="Times New Roman"/>
          <w:sz w:val="24"/>
        </w:rPr>
        <w:t>dualidir</w:t>
      </w:r>
      <w:proofErr w:type="spellEnd"/>
      <w:r w:rsidRPr="00485A9B">
        <w:rPr>
          <w:rFonts w:ascii="Times New Roman" w:hAnsi="Times New Roman" w:cs="Times New Roman"/>
          <w:sz w:val="24"/>
        </w:rPr>
        <w:t xml:space="preserve">. </w:t>
      </w:r>
    </w:p>
    <w:p w:rsidR="00485A9B" w:rsidRPr="00485A9B" w:rsidRDefault="00633336" w:rsidP="0036753E">
      <w:pPr>
        <w:jc w:val="center"/>
        <w:rPr>
          <w:rFonts w:ascii="Times New Roman" w:hAnsi="Times New Roman" w:cs="Times New Roman"/>
          <w:i/>
          <w:sz w:val="24"/>
        </w:rPr>
      </w:pPr>
      <w:r>
        <w:rPr>
          <w:rFonts w:ascii="Times New Roman" w:hAnsi="Times New Roman" w:cs="Times New Roman"/>
          <w:sz w:val="24"/>
        </w:rPr>
        <w:pict>
          <v:shape id="_x0000_s1122" type="#_x0000_t75" style="position:absolute;left:0;text-align:left;margin-left:87.95pt;margin-top:10.75pt;width:273.6pt;height:166.05pt;z-index:251714560" o:allowincell="f">
            <v:imagedata r:id="rId91" o:title=""/>
            <w10:wrap type="topAndBottom"/>
          </v:shape>
          <o:OLEObject Type="Embed" ProgID="PBrush" ShapeID="_x0000_s1122" DrawAspect="Content" ObjectID="_1472545319" r:id="rId92"/>
        </w:pict>
      </w:r>
      <w:r w:rsidR="00485A9B" w:rsidRPr="00485A9B">
        <w:rPr>
          <w:rFonts w:ascii="Times New Roman" w:hAnsi="Times New Roman" w:cs="Times New Roman"/>
          <w:i/>
          <w:sz w:val="24"/>
        </w:rPr>
        <w:t xml:space="preserve">Şekil </w:t>
      </w:r>
      <w:proofErr w:type="gramStart"/>
      <w:r w:rsidR="00485A9B" w:rsidRPr="00485A9B">
        <w:rPr>
          <w:rFonts w:ascii="Times New Roman" w:hAnsi="Times New Roman" w:cs="Times New Roman"/>
          <w:i/>
          <w:sz w:val="24"/>
        </w:rPr>
        <w:t>5.2</w:t>
      </w:r>
      <w:proofErr w:type="gramEnd"/>
      <w:r w:rsidR="00485A9B" w:rsidRPr="00485A9B">
        <w:rPr>
          <w:rFonts w:ascii="Times New Roman" w:hAnsi="Times New Roman" w:cs="Times New Roman"/>
          <w:i/>
          <w:sz w:val="24"/>
        </w:rPr>
        <w:t xml:space="preserve"> </w:t>
      </w:r>
      <w:r w:rsidR="00485A9B" w:rsidRPr="00485A9B">
        <w:rPr>
          <w:rFonts w:ascii="Times New Roman" w:hAnsi="Times New Roman" w:cs="Times New Roman"/>
          <w:sz w:val="24"/>
        </w:rPr>
        <w:t>T</w:t>
      </w:r>
      <w:r w:rsidR="00485A9B" w:rsidRPr="00485A9B">
        <w:rPr>
          <w:rFonts w:ascii="Times New Roman" w:hAnsi="Times New Roman" w:cs="Times New Roman"/>
          <w:i/>
          <w:sz w:val="24"/>
        </w:rPr>
        <w:t xml:space="preserve"> ve </w:t>
      </w:r>
      <w:r w:rsidR="00485A9B" w:rsidRPr="00485A9B">
        <w:rPr>
          <w:rFonts w:ascii="Times New Roman" w:hAnsi="Times New Roman" w:cs="Times New Roman"/>
          <w:sz w:val="24"/>
        </w:rPr>
        <w:sym w:font="Symbol" w:char="F050"/>
      </w:r>
      <w:r w:rsidR="00485A9B" w:rsidRPr="00485A9B">
        <w:rPr>
          <w:rFonts w:ascii="Times New Roman" w:hAnsi="Times New Roman" w:cs="Times New Roman"/>
          <w:i/>
          <w:sz w:val="24"/>
        </w:rPr>
        <w:t xml:space="preserve"> filtre örnekleri</w:t>
      </w:r>
    </w:p>
    <w:p w:rsidR="00485A9B" w:rsidRPr="00485A9B" w:rsidRDefault="00485A9B" w:rsidP="00485A9B">
      <w:pPr>
        <w:rPr>
          <w:rFonts w:ascii="Times New Roman" w:hAnsi="Times New Roman" w:cs="Times New Roman"/>
          <w:sz w:val="24"/>
        </w:rPr>
      </w:pPr>
    </w:p>
    <w:p w:rsidR="00485A9B" w:rsidRPr="00485A9B" w:rsidRDefault="00485A9B" w:rsidP="00485A9B">
      <w:pPr>
        <w:rPr>
          <w:rFonts w:ascii="Times New Roman" w:hAnsi="Times New Roman" w:cs="Times New Roman"/>
          <w:sz w:val="24"/>
        </w:rPr>
      </w:pPr>
      <w:r w:rsidRPr="00485A9B">
        <w:rPr>
          <w:rFonts w:ascii="Times New Roman" w:hAnsi="Times New Roman" w:cs="Times New Roman"/>
          <w:sz w:val="24"/>
        </w:rPr>
        <w:t xml:space="preserve">T veya </w:t>
      </w:r>
      <w:r w:rsidRPr="00485A9B">
        <w:rPr>
          <w:rFonts w:ascii="Times New Roman" w:hAnsi="Times New Roman" w:cs="Times New Roman"/>
          <w:sz w:val="24"/>
        </w:rPr>
        <w:sym w:font="Symbol" w:char="F050"/>
      </w:r>
      <w:r w:rsidRPr="00485A9B">
        <w:rPr>
          <w:rFonts w:ascii="Times New Roman" w:hAnsi="Times New Roman" w:cs="Times New Roman"/>
          <w:sz w:val="24"/>
        </w:rPr>
        <w:t xml:space="preserve"> filtre seçimi yük </w:t>
      </w:r>
      <w:proofErr w:type="gramStart"/>
      <w:r w:rsidRPr="00485A9B">
        <w:rPr>
          <w:rFonts w:ascii="Times New Roman" w:hAnsi="Times New Roman" w:cs="Times New Roman"/>
          <w:sz w:val="24"/>
        </w:rPr>
        <w:t>direnci  ve</w:t>
      </w:r>
      <w:proofErr w:type="gramEnd"/>
      <w:r w:rsidRPr="00485A9B">
        <w:rPr>
          <w:rFonts w:ascii="Times New Roman" w:hAnsi="Times New Roman" w:cs="Times New Roman"/>
          <w:sz w:val="24"/>
        </w:rPr>
        <w:t xml:space="preserve"> kaynak empedansı tarafından belirlenir. Yük direnci kaynak empedansından çok büyükse, T-tipi filtre en iyisidir. Yük direnci kaynak empedansından çok küçükse, </w:t>
      </w:r>
      <w:r w:rsidRPr="00485A9B">
        <w:rPr>
          <w:rFonts w:ascii="Times New Roman" w:hAnsi="Times New Roman" w:cs="Times New Roman"/>
          <w:sz w:val="24"/>
        </w:rPr>
        <w:sym w:font="Symbol" w:char="F050"/>
      </w:r>
      <w:r w:rsidRPr="00485A9B">
        <w:rPr>
          <w:rFonts w:ascii="Times New Roman" w:hAnsi="Times New Roman" w:cs="Times New Roman"/>
          <w:sz w:val="24"/>
        </w:rPr>
        <w:t xml:space="preserve"> filtre en iyisidir.</w:t>
      </w:r>
    </w:p>
    <w:p w:rsidR="00485A9B" w:rsidRPr="00485A9B" w:rsidRDefault="00485A9B" w:rsidP="00485A9B">
      <w:pPr>
        <w:rPr>
          <w:rFonts w:ascii="Times New Roman" w:hAnsi="Times New Roman" w:cs="Times New Roman"/>
          <w:sz w:val="24"/>
        </w:rPr>
      </w:pPr>
    </w:p>
    <w:p w:rsidR="00485A9B" w:rsidRPr="00485A9B" w:rsidRDefault="00485A9B" w:rsidP="00485A9B">
      <w:pPr>
        <w:rPr>
          <w:rFonts w:ascii="Times New Roman" w:hAnsi="Times New Roman" w:cs="Times New Roman"/>
          <w:b/>
          <w:sz w:val="24"/>
        </w:rPr>
      </w:pPr>
      <w:r w:rsidRPr="00485A9B">
        <w:rPr>
          <w:rFonts w:ascii="Times New Roman" w:hAnsi="Times New Roman" w:cs="Times New Roman"/>
          <w:b/>
          <w:sz w:val="24"/>
        </w:rPr>
        <w:t>DENEYİN YAPILIŞI</w:t>
      </w:r>
    </w:p>
    <w:p w:rsidR="00485A9B" w:rsidRPr="00485A9B" w:rsidRDefault="00485A9B" w:rsidP="00485A9B">
      <w:pPr>
        <w:numPr>
          <w:ilvl w:val="0"/>
          <w:numId w:val="17"/>
        </w:numPr>
        <w:rPr>
          <w:rFonts w:ascii="Times New Roman" w:hAnsi="Times New Roman" w:cs="Times New Roman"/>
          <w:sz w:val="24"/>
        </w:rPr>
      </w:pPr>
      <w:r w:rsidRPr="00485A9B">
        <w:rPr>
          <w:rFonts w:ascii="Times New Roman" w:hAnsi="Times New Roman" w:cs="Times New Roman"/>
          <w:sz w:val="24"/>
        </w:rPr>
        <w:t>Tablo1-1 de belirtilen elemanları alın. Bu deney için eleman değerlerinin listede belirtilen eleman değerlerine yakın olması önemlidir. Tüm elemanları ölçün ve değerlerini Tablo 1-1 e kaydedin. Ölçemediğiniz elemanlar için listede belirtilen değerleri kullanın.</w:t>
      </w:r>
    </w:p>
    <w:p w:rsidR="00485A9B" w:rsidRPr="00485A9B" w:rsidRDefault="00485A9B" w:rsidP="00485A9B">
      <w:pPr>
        <w:numPr>
          <w:ilvl w:val="0"/>
          <w:numId w:val="17"/>
        </w:numPr>
        <w:rPr>
          <w:rFonts w:ascii="Times New Roman" w:hAnsi="Times New Roman" w:cs="Times New Roman"/>
          <w:sz w:val="24"/>
        </w:rPr>
      </w:pPr>
      <w:r w:rsidRPr="00485A9B">
        <w:rPr>
          <w:rFonts w:ascii="Times New Roman" w:hAnsi="Times New Roman" w:cs="Times New Roman"/>
          <w:sz w:val="24"/>
        </w:rPr>
        <w:t xml:space="preserve">Şekil </w:t>
      </w:r>
      <w:proofErr w:type="gramStart"/>
      <w:r w:rsidRPr="00485A9B">
        <w:rPr>
          <w:rFonts w:ascii="Times New Roman" w:hAnsi="Times New Roman" w:cs="Times New Roman"/>
          <w:sz w:val="24"/>
        </w:rPr>
        <w:t>5.3</w:t>
      </w:r>
      <w:proofErr w:type="gramEnd"/>
      <w:r w:rsidRPr="00485A9B">
        <w:rPr>
          <w:rFonts w:ascii="Times New Roman" w:hAnsi="Times New Roman" w:cs="Times New Roman"/>
          <w:sz w:val="24"/>
        </w:rPr>
        <w:t xml:space="preserve"> de gösterilen </w:t>
      </w:r>
      <w:r w:rsidRPr="00485A9B">
        <w:rPr>
          <w:rFonts w:ascii="Times New Roman" w:hAnsi="Times New Roman" w:cs="Times New Roman"/>
          <w:sz w:val="24"/>
        </w:rPr>
        <w:sym w:font="Symbol" w:char="F050"/>
      </w:r>
      <w:r w:rsidRPr="00485A9B">
        <w:rPr>
          <w:rFonts w:ascii="Times New Roman" w:hAnsi="Times New Roman" w:cs="Times New Roman"/>
          <w:sz w:val="24"/>
        </w:rPr>
        <w:t xml:space="preserve"> filtreyi oluşturun. </w:t>
      </w:r>
      <w:proofErr w:type="spellStart"/>
      <w:r w:rsidRPr="00485A9B">
        <w:rPr>
          <w:rFonts w:ascii="Times New Roman" w:hAnsi="Times New Roman" w:cs="Times New Roman"/>
          <w:sz w:val="24"/>
        </w:rPr>
        <w:t>Osiloskobu</w:t>
      </w:r>
      <w:proofErr w:type="spellEnd"/>
      <w:r w:rsidRPr="00485A9B">
        <w:rPr>
          <w:rFonts w:ascii="Times New Roman" w:hAnsi="Times New Roman" w:cs="Times New Roman"/>
          <w:sz w:val="24"/>
        </w:rPr>
        <w:t xml:space="preserve"> kullanarak sinyal üretecini 6.0V</w:t>
      </w:r>
      <w:r w:rsidRPr="00485A9B">
        <w:rPr>
          <w:rFonts w:ascii="Times New Roman" w:hAnsi="Times New Roman" w:cs="Times New Roman"/>
          <w:sz w:val="24"/>
          <w:vertAlign w:val="subscript"/>
        </w:rPr>
        <w:t>pp</w:t>
      </w:r>
      <w:r w:rsidRPr="00485A9B">
        <w:rPr>
          <w:rFonts w:ascii="Times New Roman" w:hAnsi="Times New Roman" w:cs="Times New Roman"/>
          <w:sz w:val="24"/>
        </w:rPr>
        <w:t xml:space="preserve"> </w:t>
      </w:r>
      <w:proofErr w:type="gramStart"/>
      <w:r w:rsidRPr="00485A9B">
        <w:rPr>
          <w:rFonts w:ascii="Times New Roman" w:hAnsi="Times New Roman" w:cs="Times New Roman"/>
          <w:sz w:val="24"/>
        </w:rPr>
        <w:t>500Hz  sinüs</w:t>
      </w:r>
      <w:proofErr w:type="gramEnd"/>
      <w:r w:rsidRPr="00485A9B">
        <w:rPr>
          <w:rFonts w:ascii="Times New Roman" w:hAnsi="Times New Roman" w:cs="Times New Roman"/>
          <w:sz w:val="24"/>
        </w:rPr>
        <w:t xml:space="preserve"> dalgasına ayarlayın. Üreteç gerilimi, üreteç devreye bağlı iken ölçülmelidir. Gerilim ve frekansın her ikisini de </w:t>
      </w:r>
      <w:proofErr w:type="spellStart"/>
      <w:r w:rsidRPr="00485A9B">
        <w:rPr>
          <w:rFonts w:ascii="Times New Roman" w:hAnsi="Times New Roman" w:cs="Times New Roman"/>
          <w:sz w:val="24"/>
        </w:rPr>
        <w:t>osiloskop</w:t>
      </w:r>
      <w:proofErr w:type="spellEnd"/>
      <w:r w:rsidRPr="00485A9B">
        <w:rPr>
          <w:rFonts w:ascii="Times New Roman" w:hAnsi="Times New Roman" w:cs="Times New Roman"/>
          <w:sz w:val="24"/>
        </w:rPr>
        <w:t xml:space="preserve"> ile kontrol edin. Bu deneydeki tüm gerilimler tepeden tepeye (</w:t>
      </w:r>
      <w:proofErr w:type="spellStart"/>
      <w:r w:rsidRPr="00485A9B">
        <w:rPr>
          <w:rFonts w:ascii="Times New Roman" w:hAnsi="Times New Roman" w:cs="Times New Roman"/>
          <w:sz w:val="24"/>
        </w:rPr>
        <w:t>peak-to-peak</w:t>
      </w:r>
      <w:proofErr w:type="spellEnd"/>
      <w:r w:rsidRPr="00485A9B">
        <w:rPr>
          <w:rFonts w:ascii="Times New Roman" w:hAnsi="Times New Roman" w:cs="Times New Roman"/>
          <w:sz w:val="24"/>
        </w:rPr>
        <w:t>) değerler olarak belirlenip kaydedilecektir.</w:t>
      </w:r>
    </w:p>
    <w:p w:rsidR="00485A9B" w:rsidRPr="00485A9B" w:rsidRDefault="00485A9B" w:rsidP="00485A9B">
      <w:pPr>
        <w:rPr>
          <w:rFonts w:ascii="Times New Roman" w:hAnsi="Times New Roman" w:cs="Times New Roman"/>
          <w:sz w:val="24"/>
        </w:rPr>
      </w:pPr>
    </w:p>
    <w:p w:rsidR="00485A9B" w:rsidRPr="00485A9B" w:rsidRDefault="00485A9B" w:rsidP="00485A9B">
      <w:pPr>
        <w:rPr>
          <w:rFonts w:ascii="Times New Roman" w:hAnsi="Times New Roman" w:cs="Times New Roman"/>
          <w:sz w:val="24"/>
        </w:rPr>
      </w:pPr>
    </w:p>
    <w:p w:rsidR="00485A9B" w:rsidRPr="00485A9B" w:rsidRDefault="00485A9B" w:rsidP="00485A9B">
      <w:pPr>
        <w:rPr>
          <w:rFonts w:ascii="Times New Roman" w:hAnsi="Times New Roman" w:cs="Times New Roman"/>
          <w:sz w:val="24"/>
        </w:rPr>
      </w:pPr>
    </w:p>
    <w:p w:rsidR="00485A9B" w:rsidRDefault="00485A9B" w:rsidP="00485A9B">
      <w:pPr>
        <w:jc w:val="center"/>
        <w:rPr>
          <w:rFonts w:ascii="Times New Roman" w:hAnsi="Times New Roman" w:cs="Times New Roman"/>
          <w:i/>
          <w:sz w:val="24"/>
        </w:rPr>
      </w:pPr>
      <w:r>
        <w:rPr>
          <w:rFonts w:ascii="Times New Roman" w:hAnsi="Times New Roman" w:cs="Times New Roman"/>
          <w:i/>
          <w:noProof/>
          <w:sz w:val="24"/>
        </w:rPr>
        <w:drawing>
          <wp:inline distT="0" distB="0" distL="0" distR="0">
            <wp:extent cx="3648075" cy="971550"/>
            <wp:effectExtent l="0" t="0" r="9525"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648075" cy="971550"/>
                    </a:xfrm>
                    <a:prstGeom prst="rect">
                      <a:avLst/>
                    </a:prstGeom>
                    <a:noFill/>
                    <a:ln>
                      <a:noFill/>
                    </a:ln>
                  </pic:spPr>
                </pic:pic>
              </a:graphicData>
            </a:graphic>
          </wp:inline>
        </w:drawing>
      </w:r>
    </w:p>
    <w:p w:rsidR="00485A9B" w:rsidRPr="00485A9B" w:rsidRDefault="00485A9B" w:rsidP="00485A9B">
      <w:pPr>
        <w:jc w:val="center"/>
        <w:rPr>
          <w:rFonts w:ascii="Times New Roman" w:hAnsi="Times New Roman" w:cs="Times New Roman"/>
          <w:i/>
          <w:sz w:val="24"/>
        </w:rPr>
      </w:pPr>
      <w:r w:rsidRPr="00485A9B">
        <w:rPr>
          <w:rFonts w:ascii="Times New Roman" w:hAnsi="Times New Roman" w:cs="Times New Roman"/>
          <w:i/>
          <w:sz w:val="24"/>
        </w:rPr>
        <w:t xml:space="preserve">Şekil </w:t>
      </w:r>
      <w:proofErr w:type="gramStart"/>
      <w:r w:rsidRPr="00485A9B">
        <w:rPr>
          <w:rFonts w:ascii="Times New Roman" w:hAnsi="Times New Roman" w:cs="Times New Roman"/>
          <w:i/>
          <w:sz w:val="24"/>
        </w:rPr>
        <w:t>5.3</w:t>
      </w:r>
      <w:proofErr w:type="gramEnd"/>
      <w:r w:rsidRPr="00485A9B">
        <w:rPr>
          <w:rFonts w:ascii="Times New Roman" w:hAnsi="Times New Roman" w:cs="Times New Roman"/>
          <w:i/>
          <w:sz w:val="24"/>
        </w:rPr>
        <w:t xml:space="preserve"> </w:t>
      </w:r>
      <w:r w:rsidRPr="00485A9B">
        <w:rPr>
          <w:rFonts w:ascii="Times New Roman" w:hAnsi="Times New Roman" w:cs="Times New Roman"/>
          <w:sz w:val="24"/>
        </w:rPr>
        <w:sym w:font="Symbol" w:char="F050"/>
      </w:r>
      <w:r w:rsidRPr="00485A9B">
        <w:rPr>
          <w:rFonts w:ascii="Times New Roman" w:hAnsi="Times New Roman" w:cs="Times New Roman"/>
          <w:i/>
          <w:sz w:val="24"/>
        </w:rPr>
        <w:t xml:space="preserve"> filtre</w:t>
      </w:r>
    </w:p>
    <w:p w:rsidR="00485A9B" w:rsidRPr="00485A9B" w:rsidRDefault="00485A9B" w:rsidP="00485A9B">
      <w:pPr>
        <w:rPr>
          <w:rFonts w:ascii="Times New Roman" w:hAnsi="Times New Roman" w:cs="Times New Roman"/>
          <w:sz w:val="24"/>
        </w:rPr>
      </w:pPr>
    </w:p>
    <w:p w:rsidR="00485A9B" w:rsidRPr="00485A9B" w:rsidRDefault="00485A9B" w:rsidP="00485A9B">
      <w:pPr>
        <w:numPr>
          <w:ilvl w:val="0"/>
          <w:numId w:val="17"/>
        </w:numPr>
        <w:rPr>
          <w:rFonts w:ascii="Times New Roman" w:hAnsi="Times New Roman" w:cs="Times New Roman"/>
          <w:sz w:val="24"/>
        </w:rPr>
      </w:pPr>
      <w:r w:rsidRPr="00485A9B">
        <w:rPr>
          <w:rFonts w:ascii="Times New Roman" w:hAnsi="Times New Roman" w:cs="Times New Roman"/>
          <w:sz w:val="24"/>
        </w:rPr>
        <w:t>500 Hz de yük direnci uçlarındaki tepeden tepeye (</w:t>
      </w:r>
      <w:proofErr w:type="spellStart"/>
      <w:r w:rsidRPr="00485A9B">
        <w:rPr>
          <w:rFonts w:ascii="Times New Roman" w:hAnsi="Times New Roman" w:cs="Times New Roman"/>
          <w:sz w:val="24"/>
        </w:rPr>
        <w:t>peak-to-peak</w:t>
      </w:r>
      <w:proofErr w:type="spellEnd"/>
      <w:r w:rsidRPr="00485A9B">
        <w:rPr>
          <w:rFonts w:ascii="Times New Roman" w:hAnsi="Times New Roman" w:cs="Times New Roman"/>
          <w:sz w:val="24"/>
        </w:rPr>
        <w:t>) gerilimi (V</w:t>
      </w:r>
      <w:r w:rsidRPr="00485A9B">
        <w:rPr>
          <w:rFonts w:ascii="Times New Roman" w:hAnsi="Times New Roman" w:cs="Times New Roman"/>
          <w:sz w:val="24"/>
          <w:vertAlign w:val="subscript"/>
        </w:rPr>
        <w:t>RL1</w:t>
      </w:r>
      <w:r w:rsidRPr="00485A9B">
        <w:rPr>
          <w:rFonts w:ascii="Times New Roman" w:hAnsi="Times New Roman" w:cs="Times New Roman"/>
          <w:sz w:val="24"/>
        </w:rPr>
        <w:t xml:space="preserve">) ölçün. Ölçülen gerilimi Tablo 1-2 ye kaydedin. </w:t>
      </w:r>
    </w:p>
    <w:p w:rsidR="00485A9B" w:rsidRPr="00485A9B" w:rsidRDefault="00485A9B" w:rsidP="00485A9B">
      <w:pPr>
        <w:numPr>
          <w:ilvl w:val="0"/>
          <w:numId w:val="17"/>
        </w:numPr>
        <w:rPr>
          <w:rFonts w:ascii="Times New Roman" w:hAnsi="Times New Roman" w:cs="Times New Roman"/>
          <w:sz w:val="24"/>
        </w:rPr>
      </w:pPr>
      <w:r w:rsidRPr="00485A9B">
        <w:rPr>
          <w:rFonts w:ascii="Times New Roman" w:hAnsi="Times New Roman" w:cs="Times New Roman"/>
          <w:sz w:val="24"/>
        </w:rPr>
        <w:t>Üretecin frekansını 1000Hz e değiştirin. Üretecin genliğini 6.0V</w:t>
      </w:r>
      <w:r w:rsidRPr="00485A9B">
        <w:rPr>
          <w:rFonts w:ascii="Times New Roman" w:hAnsi="Times New Roman" w:cs="Times New Roman"/>
          <w:sz w:val="24"/>
          <w:vertAlign w:val="subscript"/>
        </w:rPr>
        <w:t>PP</w:t>
      </w:r>
      <w:r w:rsidRPr="00485A9B">
        <w:rPr>
          <w:rFonts w:ascii="Times New Roman" w:hAnsi="Times New Roman" w:cs="Times New Roman"/>
          <w:sz w:val="24"/>
        </w:rPr>
        <w:t xml:space="preserve"> ayarlayın ve gerilim ve frekansı </w:t>
      </w:r>
      <w:proofErr w:type="spellStart"/>
      <w:r w:rsidRPr="00485A9B">
        <w:rPr>
          <w:rFonts w:ascii="Times New Roman" w:hAnsi="Times New Roman" w:cs="Times New Roman"/>
          <w:sz w:val="24"/>
        </w:rPr>
        <w:t>osiloskop</w:t>
      </w:r>
      <w:proofErr w:type="spellEnd"/>
      <w:r w:rsidRPr="00485A9B">
        <w:rPr>
          <w:rFonts w:ascii="Times New Roman" w:hAnsi="Times New Roman" w:cs="Times New Roman"/>
          <w:sz w:val="24"/>
        </w:rPr>
        <w:t xml:space="preserve"> ile kontrol edin. V</w:t>
      </w:r>
      <w:r w:rsidRPr="00485A9B">
        <w:rPr>
          <w:rFonts w:ascii="Times New Roman" w:hAnsi="Times New Roman" w:cs="Times New Roman"/>
          <w:sz w:val="24"/>
          <w:vertAlign w:val="subscript"/>
        </w:rPr>
        <w:t>RL1</w:t>
      </w:r>
      <w:r w:rsidRPr="00485A9B">
        <w:rPr>
          <w:rFonts w:ascii="Times New Roman" w:hAnsi="Times New Roman" w:cs="Times New Roman"/>
          <w:sz w:val="24"/>
        </w:rPr>
        <w:t xml:space="preserve"> ölçün ve Tablo 1-2 ye kaydedin. Tablo 1-2 de listelenen her frekans için aynı işlemi tekrar edin.</w:t>
      </w:r>
    </w:p>
    <w:p w:rsidR="00485A9B" w:rsidRPr="00485A9B" w:rsidRDefault="00485A9B" w:rsidP="00485A9B">
      <w:pPr>
        <w:numPr>
          <w:ilvl w:val="0"/>
          <w:numId w:val="17"/>
        </w:numPr>
        <w:rPr>
          <w:rFonts w:ascii="Times New Roman" w:hAnsi="Times New Roman" w:cs="Times New Roman"/>
          <w:sz w:val="24"/>
        </w:rPr>
      </w:pPr>
      <w:r w:rsidRPr="00485A9B">
        <w:rPr>
          <w:rFonts w:ascii="Times New Roman" w:hAnsi="Times New Roman" w:cs="Times New Roman"/>
          <w:sz w:val="24"/>
        </w:rPr>
        <w:t>Yük direnci gerilimini (V</w:t>
      </w:r>
      <w:r w:rsidRPr="00485A9B">
        <w:rPr>
          <w:rFonts w:ascii="Times New Roman" w:hAnsi="Times New Roman" w:cs="Times New Roman"/>
          <w:sz w:val="24"/>
          <w:vertAlign w:val="subscript"/>
        </w:rPr>
        <w:t>RL1</w:t>
      </w:r>
      <w:r w:rsidRPr="00485A9B">
        <w:rPr>
          <w:rFonts w:ascii="Times New Roman" w:hAnsi="Times New Roman" w:cs="Times New Roman"/>
          <w:sz w:val="24"/>
        </w:rPr>
        <w:t>) frekansın fonksiyonu olarak Grafik 1-1 e çizin.</w:t>
      </w:r>
    </w:p>
    <w:p w:rsidR="00485A9B" w:rsidRDefault="00485A9B" w:rsidP="00485A9B">
      <w:pPr>
        <w:numPr>
          <w:ilvl w:val="0"/>
          <w:numId w:val="17"/>
        </w:numPr>
        <w:rPr>
          <w:rFonts w:ascii="Times New Roman" w:hAnsi="Times New Roman" w:cs="Times New Roman"/>
          <w:sz w:val="24"/>
        </w:rPr>
      </w:pPr>
      <w:r w:rsidRPr="00485A9B">
        <w:rPr>
          <w:rFonts w:ascii="Times New Roman" w:hAnsi="Times New Roman" w:cs="Times New Roman"/>
          <w:sz w:val="24"/>
        </w:rPr>
        <w:t xml:space="preserve">Şekil </w:t>
      </w:r>
      <w:proofErr w:type="gramStart"/>
      <w:r w:rsidRPr="00485A9B">
        <w:rPr>
          <w:rFonts w:ascii="Times New Roman" w:hAnsi="Times New Roman" w:cs="Times New Roman"/>
          <w:sz w:val="24"/>
        </w:rPr>
        <w:t>5.4</w:t>
      </w:r>
      <w:proofErr w:type="gramEnd"/>
      <w:r w:rsidRPr="00485A9B">
        <w:rPr>
          <w:rFonts w:ascii="Times New Roman" w:hAnsi="Times New Roman" w:cs="Times New Roman"/>
          <w:sz w:val="24"/>
        </w:rPr>
        <w:t xml:space="preserve"> de gösterilen T filtreyi oluşturun. Sinyal üretecini 6.</w:t>
      </w:r>
      <w:proofErr w:type="gramStart"/>
      <w:r w:rsidRPr="00485A9B">
        <w:rPr>
          <w:rFonts w:ascii="Times New Roman" w:hAnsi="Times New Roman" w:cs="Times New Roman"/>
          <w:sz w:val="24"/>
        </w:rPr>
        <w:t>0V</w:t>
      </w:r>
      <w:r w:rsidRPr="00485A9B">
        <w:rPr>
          <w:rFonts w:ascii="Times New Roman" w:hAnsi="Times New Roman" w:cs="Times New Roman"/>
          <w:sz w:val="24"/>
          <w:vertAlign w:val="subscript"/>
        </w:rPr>
        <w:t>pp</w:t>
      </w:r>
      <w:r w:rsidRPr="00485A9B">
        <w:rPr>
          <w:rFonts w:ascii="Times New Roman" w:hAnsi="Times New Roman" w:cs="Times New Roman"/>
          <w:sz w:val="24"/>
        </w:rPr>
        <w:t xml:space="preserve"> , 500Hz</w:t>
      </w:r>
      <w:proofErr w:type="gramEnd"/>
      <w:r w:rsidRPr="00485A9B">
        <w:rPr>
          <w:rFonts w:ascii="Times New Roman" w:hAnsi="Times New Roman" w:cs="Times New Roman"/>
          <w:sz w:val="24"/>
        </w:rPr>
        <w:t xml:space="preserve"> sinüs dalgasına ayarlayın. Üreteç gerilimi, üreteç devreye bağlı iken ölçülmelidir. Daha önce olduğu gibi gerilim ve frekansı </w:t>
      </w:r>
      <w:proofErr w:type="spellStart"/>
      <w:r w:rsidRPr="00485A9B">
        <w:rPr>
          <w:rFonts w:ascii="Times New Roman" w:hAnsi="Times New Roman" w:cs="Times New Roman"/>
          <w:sz w:val="24"/>
        </w:rPr>
        <w:t>osiloskop</w:t>
      </w:r>
      <w:proofErr w:type="spellEnd"/>
      <w:r w:rsidRPr="00485A9B">
        <w:rPr>
          <w:rFonts w:ascii="Times New Roman" w:hAnsi="Times New Roman" w:cs="Times New Roman"/>
          <w:sz w:val="24"/>
        </w:rPr>
        <w:t xml:space="preserve"> ile kontrol edin.</w:t>
      </w:r>
    </w:p>
    <w:p w:rsidR="00485A9B" w:rsidRPr="00485A9B" w:rsidRDefault="00485A9B" w:rsidP="00485A9B">
      <w:pPr>
        <w:ind w:left="360"/>
        <w:jc w:val="center"/>
        <w:rPr>
          <w:rFonts w:ascii="Times New Roman" w:hAnsi="Times New Roman" w:cs="Times New Roman"/>
          <w:sz w:val="24"/>
        </w:rPr>
      </w:pPr>
      <w:r>
        <w:rPr>
          <w:rFonts w:ascii="Times New Roman" w:hAnsi="Times New Roman" w:cs="Times New Roman"/>
          <w:noProof/>
          <w:sz w:val="24"/>
        </w:rPr>
        <w:drawing>
          <wp:inline distT="0" distB="0" distL="0" distR="0" wp14:anchorId="4C214EC3" wp14:editId="34D77B30">
            <wp:extent cx="3562350" cy="1000125"/>
            <wp:effectExtent l="0" t="0" r="0"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562350" cy="1000125"/>
                    </a:xfrm>
                    <a:prstGeom prst="rect">
                      <a:avLst/>
                    </a:prstGeom>
                    <a:noFill/>
                    <a:ln>
                      <a:noFill/>
                    </a:ln>
                  </pic:spPr>
                </pic:pic>
              </a:graphicData>
            </a:graphic>
          </wp:inline>
        </w:drawing>
      </w:r>
    </w:p>
    <w:p w:rsidR="00485A9B" w:rsidRPr="00485A9B" w:rsidRDefault="00485A9B" w:rsidP="00485A9B">
      <w:pPr>
        <w:jc w:val="center"/>
        <w:rPr>
          <w:rFonts w:ascii="Times New Roman" w:hAnsi="Times New Roman" w:cs="Times New Roman"/>
          <w:i/>
          <w:sz w:val="24"/>
        </w:rPr>
      </w:pPr>
      <w:r w:rsidRPr="00485A9B">
        <w:rPr>
          <w:rFonts w:ascii="Times New Roman" w:hAnsi="Times New Roman" w:cs="Times New Roman"/>
          <w:i/>
          <w:sz w:val="24"/>
        </w:rPr>
        <w:t xml:space="preserve">Şekil </w:t>
      </w:r>
      <w:proofErr w:type="gramStart"/>
      <w:r w:rsidRPr="00485A9B">
        <w:rPr>
          <w:rFonts w:ascii="Times New Roman" w:hAnsi="Times New Roman" w:cs="Times New Roman"/>
          <w:i/>
          <w:sz w:val="24"/>
        </w:rPr>
        <w:t>5.4</w:t>
      </w:r>
      <w:proofErr w:type="gramEnd"/>
      <w:r w:rsidRPr="00485A9B">
        <w:rPr>
          <w:rFonts w:ascii="Times New Roman" w:hAnsi="Times New Roman" w:cs="Times New Roman"/>
          <w:i/>
          <w:sz w:val="24"/>
        </w:rPr>
        <w:t xml:space="preserve"> </w:t>
      </w:r>
      <w:r w:rsidRPr="00485A9B">
        <w:rPr>
          <w:rFonts w:ascii="Times New Roman" w:hAnsi="Times New Roman" w:cs="Times New Roman"/>
          <w:sz w:val="24"/>
        </w:rPr>
        <w:t>T</w:t>
      </w:r>
      <w:r w:rsidRPr="00485A9B">
        <w:rPr>
          <w:rFonts w:ascii="Times New Roman" w:hAnsi="Times New Roman" w:cs="Times New Roman"/>
          <w:i/>
          <w:sz w:val="24"/>
        </w:rPr>
        <w:t xml:space="preserve"> filtre</w:t>
      </w:r>
    </w:p>
    <w:p w:rsidR="00485A9B" w:rsidRPr="00485A9B" w:rsidRDefault="00485A9B" w:rsidP="00485A9B">
      <w:pPr>
        <w:numPr>
          <w:ilvl w:val="0"/>
          <w:numId w:val="17"/>
        </w:numPr>
        <w:rPr>
          <w:rFonts w:ascii="Times New Roman" w:hAnsi="Times New Roman" w:cs="Times New Roman"/>
          <w:sz w:val="24"/>
        </w:rPr>
      </w:pPr>
      <w:r w:rsidRPr="00485A9B">
        <w:rPr>
          <w:rFonts w:ascii="Times New Roman" w:hAnsi="Times New Roman" w:cs="Times New Roman"/>
          <w:sz w:val="24"/>
        </w:rPr>
        <w:t>Tablo 1-3 de listelenen her frekans için yük direnci gerilimini (V</w:t>
      </w:r>
      <w:r w:rsidRPr="00485A9B">
        <w:rPr>
          <w:rFonts w:ascii="Times New Roman" w:hAnsi="Times New Roman" w:cs="Times New Roman"/>
          <w:sz w:val="24"/>
          <w:vertAlign w:val="subscript"/>
        </w:rPr>
        <w:t>RL2</w:t>
      </w:r>
      <w:r w:rsidRPr="00485A9B">
        <w:rPr>
          <w:rFonts w:ascii="Times New Roman" w:hAnsi="Times New Roman" w:cs="Times New Roman"/>
          <w:sz w:val="24"/>
        </w:rPr>
        <w:t xml:space="preserve">) ölçün ve kaydedin. </w:t>
      </w:r>
      <w:proofErr w:type="gramStart"/>
      <w:r w:rsidRPr="00485A9B">
        <w:rPr>
          <w:rFonts w:ascii="Times New Roman" w:hAnsi="Times New Roman" w:cs="Times New Roman"/>
          <w:sz w:val="24"/>
        </w:rPr>
        <w:t>Üreteç  gerilimini</w:t>
      </w:r>
      <w:proofErr w:type="gramEnd"/>
      <w:r w:rsidRPr="00485A9B">
        <w:rPr>
          <w:rFonts w:ascii="Times New Roman" w:hAnsi="Times New Roman" w:cs="Times New Roman"/>
          <w:sz w:val="24"/>
        </w:rPr>
        <w:t xml:space="preserve"> 6.0V</w:t>
      </w:r>
      <w:r w:rsidRPr="00485A9B">
        <w:rPr>
          <w:rFonts w:ascii="Times New Roman" w:hAnsi="Times New Roman" w:cs="Times New Roman"/>
          <w:sz w:val="24"/>
          <w:vertAlign w:val="subscript"/>
        </w:rPr>
        <w:t>pp</w:t>
      </w:r>
      <w:r w:rsidRPr="00485A9B">
        <w:rPr>
          <w:rFonts w:ascii="Times New Roman" w:hAnsi="Times New Roman" w:cs="Times New Roman"/>
          <w:sz w:val="24"/>
        </w:rPr>
        <w:t xml:space="preserve"> değerinde tutun. Tepeden tepeye yük direnci gerilimini (V</w:t>
      </w:r>
      <w:r w:rsidRPr="00485A9B">
        <w:rPr>
          <w:rFonts w:ascii="Times New Roman" w:hAnsi="Times New Roman" w:cs="Times New Roman"/>
          <w:sz w:val="24"/>
          <w:vertAlign w:val="subscript"/>
        </w:rPr>
        <w:t>RL2</w:t>
      </w:r>
      <w:r w:rsidRPr="00485A9B">
        <w:rPr>
          <w:rFonts w:ascii="Times New Roman" w:hAnsi="Times New Roman" w:cs="Times New Roman"/>
          <w:sz w:val="24"/>
        </w:rPr>
        <w:t>) frekansın fonksiyonu olarak Grafik 1-2 ye çizin.</w:t>
      </w:r>
    </w:p>
    <w:p w:rsidR="00485A9B" w:rsidRPr="00485A9B" w:rsidRDefault="00485A9B" w:rsidP="00485A9B">
      <w:pPr>
        <w:rPr>
          <w:rFonts w:ascii="Times New Roman" w:hAnsi="Times New Roman" w:cs="Times New Roman"/>
          <w:sz w:val="24"/>
        </w:rPr>
      </w:pPr>
    </w:p>
    <w:p w:rsidR="00485A9B" w:rsidRPr="00485A9B" w:rsidRDefault="00485A9B" w:rsidP="00485A9B">
      <w:pPr>
        <w:rPr>
          <w:rFonts w:ascii="Times New Roman" w:hAnsi="Times New Roman" w:cs="Times New Roman"/>
          <w:sz w:val="24"/>
        </w:rPr>
      </w:pPr>
    </w:p>
    <w:p w:rsidR="00485A9B" w:rsidRPr="00485A9B" w:rsidRDefault="00485A9B" w:rsidP="00485A9B">
      <w:pPr>
        <w:rPr>
          <w:rFonts w:ascii="Times New Roman" w:hAnsi="Times New Roman" w:cs="Times New Roman"/>
          <w:sz w:val="24"/>
        </w:rPr>
      </w:pPr>
    </w:p>
    <w:p w:rsidR="00485A9B" w:rsidRPr="00485A9B" w:rsidRDefault="00485A9B" w:rsidP="00485A9B">
      <w:pPr>
        <w:rPr>
          <w:rFonts w:ascii="Times New Roman" w:hAnsi="Times New Roman" w:cs="Times New Roman"/>
          <w:sz w:val="24"/>
        </w:rPr>
      </w:pPr>
    </w:p>
    <w:p w:rsidR="00485A9B" w:rsidRDefault="00485A9B" w:rsidP="00485A9B">
      <w:pPr>
        <w:rPr>
          <w:rFonts w:ascii="Times New Roman" w:hAnsi="Times New Roman" w:cs="Times New Roman"/>
          <w:b/>
          <w:sz w:val="24"/>
        </w:rPr>
      </w:pPr>
      <w:r w:rsidRPr="00485A9B">
        <w:rPr>
          <w:rFonts w:ascii="Times New Roman" w:hAnsi="Times New Roman" w:cs="Times New Roman"/>
          <w:b/>
          <w:sz w:val="24"/>
        </w:rPr>
        <w:lastRenderedPageBreak/>
        <w:t xml:space="preserve">DENEY 5 VERİ </w:t>
      </w:r>
      <w:proofErr w:type="gramStart"/>
      <w:r w:rsidRPr="00485A9B">
        <w:rPr>
          <w:rFonts w:ascii="Times New Roman" w:hAnsi="Times New Roman" w:cs="Times New Roman"/>
          <w:b/>
          <w:sz w:val="24"/>
        </w:rPr>
        <w:t>KAĞIDI</w:t>
      </w:r>
      <w:proofErr w:type="gramEnd"/>
    </w:p>
    <w:p w:rsidR="00485A9B" w:rsidRDefault="00485A9B" w:rsidP="00485A9B">
      <w:pPr>
        <w:rPr>
          <w:rFonts w:ascii="Times New Roman" w:hAnsi="Times New Roman" w:cs="Times New Roman"/>
          <w:b/>
          <w:sz w:val="24"/>
        </w:rPr>
      </w:pPr>
    </w:p>
    <w:p w:rsidR="00485A9B" w:rsidRPr="00485A9B" w:rsidRDefault="00485A9B" w:rsidP="00485A9B">
      <w:pPr>
        <w:rPr>
          <w:rFonts w:ascii="Times New Roman" w:hAnsi="Times New Roman" w:cs="Times New Roman"/>
          <w:b/>
          <w:sz w:val="24"/>
        </w:rPr>
      </w:pPr>
    </w:p>
    <w:p w:rsidR="00485A9B" w:rsidRPr="00485A9B" w:rsidRDefault="00485A9B" w:rsidP="00485A9B">
      <w:pPr>
        <w:rPr>
          <w:rFonts w:ascii="Times New Roman" w:hAnsi="Times New Roman" w:cs="Times New Roman"/>
          <w:b/>
          <w:sz w:val="24"/>
        </w:rPr>
      </w:pPr>
      <w:r w:rsidRPr="00485A9B">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5086350" cy="6503189"/>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086350" cy="6503189"/>
                    </a:xfrm>
                    <a:prstGeom prst="rect">
                      <a:avLst/>
                    </a:prstGeom>
                    <a:noFill/>
                    <a:ln>
                      <a:noFill/>
                    </a:ln>
                  </pic:spPr>
                </pic:pic>
              </a:graphicData>
            </a:graphic>
          </wp:inline>
        </w:drawing>
      </w:r>
    </w:p>
    <w:p w:rsidR="00485A9B" w:rsidRDefault="00485A9B" w:rsidP="001255DA">
      <w:pPr>
        <w:rPr>
          <w:rFonts w:ascii="Times New Roman" w:hAnsi="Times New Roman" w:cs="Times New Roman"/>
          <w:sz w:val="24"/>
        </w:rPr>
      </w:pPr>
    </w:p>
    <w:p w:rsidR="00F727AC" w:rsidRDefault="00F727AC" w:rsidP="001255DA">
      <w:pPr>
        <w:rPr>
          <w:rFonts w:ascii="Times New Roman" w:hAnsi="Times New Roman" w:cs="Times New Roman"/>
          <w:sz w:val="24"/>
        </w:rPr>
      </w:pPr>
    </w:p>
    <w:p w:rsidR="004D41CD" w:rsidRDefault="004D41CD" w:rsidP="001255DA">
      <w:pPr>
        <w:rPr>
          <w:rFonts w:ascii="Times New Roman" w:hAnsi="Times New Roman" w:cs="Times New Roman"/>
          <w:sz w:val="24"/>
        </w:rPr>
      </w:pPr>
    </w:p>
    <w:sectPr w:rsidR="004D41CD">
      <w:footerReference w:type="default" r:id="rId9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336" w:rsidRDefault="00633336">
      <w:pPr>
        <w:spacing w:after="0" w:line="240" w:lineRule="auto"/>
      </w:pPr>
      <w:r>
        <w:separator/>
      </w:r>
    </w:p>
  </w:endnote>
  <w:endnote w:type="continuationSeparator" w:id="0">
    <w:p w:rsidR="00633336" w:rsidRDefault="00633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A2"/>
    <w:family w:val="swiss"/>
    <w:pitch w:val="variable"/>
    <w:sig w:usb0="00000287" w:usb1="00000000" w:usb2="00000000" w:usb3="00000000" w:csb0="0000009F" w:csb1="00000000"/>
  </w:font>
  <w:font w:name="HYGothic-Extra">
    <w:panose1 w:val="00000000000000000000"/>
    <w:charset w:val="81"/>
    <w:family w:val="roman"/>
    <w:notTrueType/>
    <w:pitch w:val="default"/>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Century Gothic">
    <w:panose1 w:val="020B0502020202020204"/>
    <w:charset w:val="A2"/>
    <w:family w:val="swiss"/>
    <w:pitch w:val="variable"/>
    <w:sig w:usb0="00000287" w:usb1="00000000" w:usb2="00000000" w:usb3="00000000" w:csb0="0000009F" w:csb1="00000000"/>
  </w:font>
  <w:font w:name="Calibri">
    <w:panose1 w:val="020F0502020204030204"/>
    <w:charset w:val="A2"/>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5D1" w:rsidRDefault="001B05D1">
    <w:pPr>
      <w:pStyle w:val="Altbilgi"/>
    </w:pPr>
    <w:r>
      <w:rPr>
        <w:noProof/>
      </w:rPr>
      <mc:AlternateContent>
        <mc:Choice Requires="wps">
          <w:drawing>
            <wp:anchor distT="0" distB="0" distL="114300" distR="114300" simplePos="0" relativeHeight="251667456" behindDoc="0" locked="0" layoutInCell="1" allowOverlap="1" wp14:anchorId="5DF5F708" wp14:editId="4012DA54">
              <wp:simplePos x="0" y="0"/>
              <wp:positionH relativeFrom="margin">
                <wp:align>center</wp:align>
              </wp:positionH>
              <wp:positionV relativeFrom="bottomMargin">
                <wp:align>top</wp:align>
              </wp:positionV>
              <wp:extent cx="6400800" cy="160655"/>
              <wp:effectExtent l="0" t="0" r="0" b="0"/>
              <wp:wrapNone/>
              <wp:docPr id="11" name="Metin Kutusu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5D1" w:rsidRDefault="001B05D1">
                          <w:pPr>
                            <w:pStyle w:val="AralkYok"/>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Metin Kutusu 5" o:spid="_x0000_s1123"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" filled="f" stroked="f">
              <v:textbox style="mso-fit-shape-to-text:t" inset=",0,,0">
                <w:txbxContent>
                  <w:p w:rsidR="001B05D1" w:rsidRDefault="001B05D1">
                    <w:pPr>
                      <w:pStyle w:val="AralkYok"/>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2E4E9BFD" wp14:editId="18C2F9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Metin Kutusu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5D1" w:rsidRDefault="001B05D1">
                          <w:pPr>
                            <w:jc w:val="right"/>
                            <w:rPr>
                              <w:b/>
                              <w:bCs/>
                              <w:color w:val="000000" w:themeColor="text1"/>
                              <w:sz w:val="44"/>
                            </w:rPr>
                          </w:pP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6" o:spid="_x0000_s1124"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" filled="f" stroked="f">
              <v:textbox style="layout-flow:vertical">
                <w:txbxContent>
                  <w:p w:rsidR="001B05D1" w:rsidRDefault="001B05D1">
                    <w:pPr>
                      <w:jc w:val="right"/>
                      <w:rPr>
                        <w:b/>
                        <w:bCs/>
                        <w:color w:val="000000" w:themeColor="text1"/>
                        <w:sz w:val="44"/>
                      </w:rPr>
                    </w:pP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0AF30C9F" wp14:editId="2937DE25">
              <wp:simplePos x="0" y="0"/>
              <wp:positionH relativeFrom="margin">
                <wp:align>center</wp:align>
              </wp:positionH>
              <wp:positionV relativeFrom="margin">
                <wp:align>center</wp:align>
              </wp:positionV>
              <wp:extent cx="6848475" cy="9114790"/>
              <wp:effectExtent l="0" t="0" r="635" b="6350"/>
              <wp:wrapNone/>
              <wp:docPr id="13"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Dikdörtgen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5F51F5A0" wp14:editId="6648E034">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Dikdörtge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Dikdörtgen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14CE0602" wp14:editId="3EC929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Dikdörtge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Dikdörtgen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336" w:rsidRDefault="00633336">
      <w:pPr>
        <w:spacing w:after="0" w:line="240" w:lineRule="auto"/>
      </w:pPr>
      <w:r>
        <w:separator/>
      </w:r>
    </w:p>
  </w:footnote>
  <w:footnote w:type="continuationSeparator" w:id="0">
    <w:p w:rsidR="00633336" w:rsidRDefault="006333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30DD"/>
    <w:multiLevelType w:val="singleLevel"/>
    <w:tmpl w:val="7F08C748"/>
    <w:lvl w:ilvl="0">
      <w:start w:val="1"/>
      <w:numFmt w:val="decimal"/>
      <w:lvlText w:val="%1."/>
      <w:lvlJc w:val="left"/>
      <w:pPr>
        <w:tabs>
          <w:tab w:val="num" w:pos="360"/>
        </w:tabs>
        <w:ind w:left="360" w:hanging="360"/>
      </w:pPr>
      <w:rPr>
        <w:rFonts w:hint="default"/>
        <w:b/>
      </w:rPr>
    </w:lvl>
  </w:abstractNum>
  <w:abstractNum w:abstractNumId="1">
    <w:nsid w:val="09DA228C"/>
    <w:multiLevelType w:val="hybridMultilevel"/>
    <w:tmpl w:val="EEE0B8E8"/>
    <w:lvl w:ilvl="0" w:tplc="E77E70AC">
      <w:start w:val="1"/>
      <w:numFmt w:val="lowerRoman"/>
      <w:lvlText w:val="%1.)"/>
      <w:lvlJc w:val="left"/>
      <w:pPr>
        <w:tabs>
          <w:tab w:val="num" w:pos="2130"/>
        </w:tabs>
        <w:ind w:left="2130" w:hanging="720"/>
      </w:pPr>
      <w:rPr>
        <w:rFonts w:hint="default"/>
      </w:rPr>
    </w:lvl>
    <w:lvl w:ilvl="1" w:tplc="041F0019" w:tentative="1">
      <w:start w:val="1"/>
      <w:numFmt w:val="lowerLetter"/>
      <w:lvlText w:val="%2."/>
      <w:lvlJc w:val="left"/>
      <w:pPr>
        <w:tabs>
          <w:tab w:val="num" w:pos="2490"/>
        </w:tabs>
        <w:ind w:left="2490" w:hanging="360"/>
      </w:pPr>
    </w:lvl>
    <w:lvl w:ilvl="2" w:tplc="041F001B" w:tentative="1">
      <w:start w:val="1"/>
      <w:numFmt w:val="lowerRoman"/>
      <w:lvlText w:val="%3."/>
      <w:lvlJc w:val="right"/>
      <w:pPr>
        <w:tabs>
          <w:tab w:val="num" w:pos="3210"/>
        </w:tabs>
        <w:ind w:left="3210" w:hanging="180"/>
      </w:pPr>
    </w:lvl>
    <w:lvl w:ilvl="3" w:tplc="041F000F" w:tentative="1">
      <w:start w:val="1"/>
      <w:numFmt w:val="decimal"/>
      <w:lvlText w:val="%4."/>
      <w:lvlJc w:val="left"/>
      <w:pPr>
        <w:tabs>
          <w:tab w:val="num" w:pos="3930"/>
        </w:tabs>
        <w:ind w:left="3930" w:hanging="360"/>
      </w:pPr>
    </w:lvl>
    <w:lvl w:ilvl="4" w:tplc="041F0019" w:tentative="1">
      <w:start w:val="1"/>
      <w:numFmt w:val="lowerLetter"/>
      <w:lvlText w:val="%5."/>
      <w:lvlJc w:val="left"/>
      <w:pPr>
        <w:tabs>
          <w:tab w:val="num" w:pos="4650"/>
        </w:tabs>
        <w:ind w:left="4650" w:hanging="360"/>
      </w:pPr>
    </w:lvl>
    <w:lvl w:ilvl="5" w:tplc="041F001B" w:tentative="1">
      <w:start w:val="1"/>
      <w:numFmt w:val="lowerRoman"/>
      <w:lvlText w:val="%6."/>
      <w:lvlJc w:val="right"/>
      <w:pPr>
        <w:tabs>
          <w:tab w:val="num" w:pos="5370"/>
        </w:tabs>
        <w:ind w:left="5370" w:hanging="180"/>
      </w:pPr>
    </w:lvl>
    <w:lvl w:ilvl="6" w:tplc="041F000F" w:tentative="1">
      <w:start w:val="1"/>
      <w:numFmt w:val="decimal"/>
      <w:lvlText w:val="%7."/>
      <w:lvlJc w:val="left"/>
      <w:pPr>
        <w:tabs>
          <w:tab w:val="num" w:pos="6090"/>
        </w:tabs>
        <w:ind w:left="6090" w:hanging="360"/>
      </w:pPr>
    </w:lvl>
    <w:lvl w:ilvl="7" w:tplc="041F0019" w:tentative="1">
      <w:start w:val="1"/>
      <w:numFmt w:val="lowerLetter"/>
      <w:lvlText w:val="%8."/>
      <w:lvlJc w:val="left"/>
      <w:pPr>
        <w:tabs>
          <w:tab w:val="num" w:pos="6810"/>
        </w:tabs>
        <w:ind w:left="6810" w:hanging="360"/>
      </w:pPr>
    </w:lvl>
    <w:lvl w:ilvl="8" w:tplc="041F001B" w:tentative="1">
      <w:start w:val="1"/>
      <w:numFmt w:val="lowerRoman"/>
      <w:lvlText w:val="%9."/>
      <w:lvlJc w:val="right"/>
      <w:pPr>
        <w:tabs>
          <w:tab w:val="num" w:pos="7530"/>
        </w:tabs>
        <w:ind w:left="7530" w:hanging="180"/>
      </w:pPr>
    </w:lvl>
  </w:abstractNum>
  <w:abstractNum w:abstractNumId="2">
    <w:nsid w:val="0C362123"/>
    <w:multiLevelType w:val="hybridMultilevel"/>
    <w:tmpl w:val="DD721D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CA00AC1"/>
    <w:multiLevelType w:val="singleLevel"/>
    <w:tmpl w:val="8DF092BE"/>
    <w:lvl w:ilvl="0">
      <w:start w:val="1"/>
      <w:numFmt w:val="decimal"/>
      <w:lvlText w:val="%1."/>
      <w:lvlJc w:val="left"/>
      <w:pPr>
        <w:tabs>
          <w:tab w:val="num" w:pos="360"/>
        </w:tabs>
        <w:ind w:left="360" w:hanging="360"/>
      </w:pPr>
      <w:rPr>
        <w:rFonts w:hint="default"/>
        <w:b/>
      </w:rPr>
    </w:lvl>
  </w:abstractNum>
  <w:abstractNum w:abstractNumId="4">
    <w:nsid w:val="156F706E"/>
    <w:multiLevelType w:val="singleLevel"/>
    <w:tmpl w:val="041F000F"/>
    <w:lvl w:ilvl="0">
      <w:start w:val="1"/>
      <w:numFmt w:val="decimal"/>
      <w:lvlText w:val="%1."/>
      <w:lvlJc w:val="left"/>
      <w:pPr>
        <w:tabs>
          <w:tab w:val="num" w:pos="360"/>
        </w:tabs>
        <w:ind w:left="360" w:hanging="360"/>
      </w:pPr>
      <w:rPr>
        <w:rFonts w:hint="default"/>
      </w:rPr>
    </w:lvl>
  </w:abstractNum>
  <w:abstractNum w:abstractNumId="5">
    <w:nsid w:val="16CF42D7"/>
    <w:multiLevelType w:val="singleLevel"/>
    <w:tmpl w:val="CC34A0BC"/>
    <w:lvl w:ilvl="0">
      <w:start w:val="1"/>
      <w:numFmt w:val="decimal"/>
      <w:lvlText w:val="%1."/>
      <w:lvlJc w:val="left"/>
      <w:pPr>
        <w:tabs>
          <w:tab w:val="num" w:pos="360"/>
        </w:tabs>
        <w:ind w:left="360" w:hanging="360"/>
      </w:pPr>
      <w:rPr>
        <w:rFonts w:hint="default"/>
        <w:b/>
      </w:rPr>
    </w:lvl>
  </w:abstractNum>
  <w:abstractNum w:abstractNumId="6">
    <w:nsid w:val="24811966"/>
    <w:multiLevelType w:val="hybridMultilevel"/>
    <w:tmpl w:val="0CC42E00"/>
    <w:lvl w:ilvl="0" w:tplc="C0308F64">
      <w:start w:val="1"/>
      <w:numFmt w:val="lowerRoman"/>
      <w:lvlText w:val="%1."/>
      <w:lvlJc w:val="left"/>
      <w:pPr>
        <w:tabs>
          <w:tab w:val="num" w:pos="907"/>
        </w:tabs>
        <w:ind w:left="907" w:hanging="547"/>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nsid w:val="2D072965"/>
    <w:multiLevelType w:val="hybridMultilevel"/>
    <w:tmpl w:val="955688DC"/>
    <w:lvl w:ilvl="0" w:tplc="29CA7792">
      <w:start w:val="1"/>
      <w:numFmt w:val="decimal"/>
      <w:lvlText w:val="%1."/>
      <w:lvlJc w:val="left"/>
      <w:pPr>
        <w:tabs>
          <w:tab w:val="num" w:pos="720"/>
        </w:tabs>
        <w:ind w:left="720" w:hanging="360"/>
      </w:pPr>
      <w:rPr>
        <w:b/>
      </w:rPr>
    </w:lvl>
    <w:lvl w:ilvl="1" w:tplc="041F0001">
      <w:start w:val="1"/>
      <w:numFmt w:val="bullet"/>
      <w:lvlText w:val=""/>
      <w:lvlJc w:val="left"/>
      <w:pPr>
        <w:tabs>
          <w:tab w:val="num" w:pos="1440"/>
        </w:tabs>
        <w:ind w:left="1440" w:hanging="360"/>
      </w:pPr>
      <w:rPr>
        <w:rFonts w:ascii="Symbol" w:hAnsi="Symbol" w:hint="default"/>
        <w:b/>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nsid w:val="319970B5"/>
    <w:multiLevelType w:val="hybridMultilevel"/>
    <w:tmpl w:val="1E66B9A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nsid w:val="3600671A"/>
    <w:multiLevelType w:val="hybridMultilevel"/>
    <w:tmpl w:val="29BEE042"/>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0">
    <w:nsid w:val="44AA6095"/>
    <w:multiLevelType w:val="hybridMultilevel"/>
    <w:tmpl w:val="9334AEC0"/>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nsid w:val="4ACD4DE0"/>
    <w:multiLevelType w:val="hybridMultilevel"/>
    <w:tmpl w:val="B12A4A4C"/>
    <w:lvl w:ilvl="0" w:tplc="73F2AAA2">
      <w:start w:val="1"/>
      <w:numFmt w:val="lowerRoman"/>
      <w:lvlText w:val="%1."/>
      <w:lvlJc w:val="left"/>
      <w:pPr>
        <w:tabs>
          <w:tab w:val="num" w:pos="907"/>
        </w:tabs>
        <w:ind w:left="907" w:hanging="547"/>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2">
    <w:nsid w:val="4DBD1ADB"/>
    <w:multiLevelType w:val="hybridMultilevel"/>
    <w:tmpl w:val="E8F80D3E"/>
    <w:lvl w:ilvl="0" w:tplc="815883E0">
      <w:start w:val="1"/>
      <w:numFmt w:val="lowerRoman"/>
      <w:lvlText w:val="%1."/>
      <w:lvlJc w:val="left"/>
      <w:pPr>
        <w:tabs>
          <w:tab w:val="num" w:pos="907"/>
        </w:tabs>
        <w:ind w:left="907" w:hanging="547"/>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56677C9F"/>
    <w:multiLevelType w:val="singleLevel"/>
    <w:tmpl w:val="7EBA298E"/>
    <w:lvl w:ilvl="0">
      <w:start w:val="1"/>
      <w:numFmt w:val="decimal"/>
      <w:lvlText w:val="%1."/>
      <w:lvlJc w:val="left"/>
      <w:pPr>
        <w:tabs>
          <w:tab w:val="num" w:pos="360"/>
        </w:tabs>
        <w:ind w:left="360" w:hanging="360"/>
      </w:pPr>
      <w:rPr>
        <w:rFonts w:hint="default"/>
        <w:b/>
      </w:rPr>
    </w:lvl>
  </w:abstractNum>
  <w:abstractNum w:abstractNumId="14">
    <w:nsid w:val="5D292B24"/>
    <w:multiLevelType w:val="multilevel"/>
    <w:tmpl w:val="68C4B018"/>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5">
    <w:nsid w:val="6053124A"/>
    <w:multiLevelType w:val="hybridMultilevel"/>
    <w:tmpl w:val="0B38D6E2"/>
    <w:lvl w:ilvl="0" w:tplc="73F2AAA2">
      <w:start w:val="1"/>
      <w:numFmt w:val="lowerRoman"/>
      <w:lvlText w:val="%1."/>
      <w:lvlJc w:val="left"/>
      <w:pPr>
        <w:tabs>
          <w:tab w:val="num" w:pos="907"/>
        </w:tabs>
        <w:ind w:left="907" w:hanging="547"/>
      </w:pPr>
      <w:rPr>
        <w:rFonts w:hint="default"/>
      </w:rPr>
    </w:lvl>
    <w:lvl w:ilvl="1" w:tplc="041F000F">
      <w:start w:val="1"/>
      <w:numFmt w:val="decimal"/>
      <w:lvlText w:val="%2."/>
      <w:lvlJc w:val="left"/>
      <w:pPr>
        <w:tabs>
          <w:tab w:val="num" w:pos="1495"/>
        </w:tabs>
        <w:ind w:left="1495"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6">
    <w:nsid w:val="666C0C58"/>
    <w:multiLevelType w:val="hybridMultilevel"/>
    <w:tmpl w:val="129E824E"/>
    <w:lvl w:ilvl="0" w:tplc="C0308F64">
      <w:start w:val="1"/>
      <w:numFmt w:val="lowerRoman"/>
      <w:lvlText w:val="%1."/>
      <w:lvlJc w:val="left"/>
      <w:pPr>
        <w:tabs>
          <w:tab w:val="num" w:pos="907"/>
        </w:tabs>
        <w:ind w:left="907" w:hanging="547"/>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7">
    <w:nsid w:val="6EF626CD"/>
    <w:multiLevelType w:val="singleLevel"/>
    <w:tmpl w:val="6C8CA972"/>
    <w:lvl w:ilvl="0">
      <w:start w:val="1"/>
      <w:numFmt w:val="lowerLetter"/>
      <w:lvlText w:val="(%1)"/>
      <w:lvlJc w:val="left"/>
      <w:pPr>
        <w:tabs>
          <w:tab w:val="num" w:pos="720"/>
        </w:tabs>
        <w:ind w:left="720" w:hanging="360"/>
      </w:pPr>
      <w:rPr>
        <w:rFonts w:hint="default"/>
        <w:b/>
      </w:rPr>
    </w:lvl>
  </w:abstractNum>
  <w:abstractNum w:abstractNumId="18">
    <w:nsid w:val="71395DCB"/>
    <w:multiLevelType w:val="hybridMultilevel"/>
    <w:tmpl w:val="D21C3190"/>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nsid w:val="759A6065"/>
    <w:multiLevelType w:val="singleLevel"/>
    <w:tmpl w:val="AF34F7EC"/>
    <w:lvl w:ilvl="0">
      <w:start w:val="1"/>
      <w:numFmt w:val="lowerLetter"/>
      <w:lvlText w:val="(%1)"/>
      <w:lvlJc w:val="left"/>
      <w:pPr>
        <w:tabs>
          <w:tab w:val="num" w:pos="720"/>
        </w:tabs>
        <w:ind w:left="720" w:hanging="360"/>
      </w:pPr>
      <w:rPr>
        <w:rFonts w:hint="default"/>
        <w:b/>
      </w:rPr>
    </w:lvl>
  </w:abstractNum>
  <w:num w:numId="1">
    <w:abstractNumId w:val="10"/>
  </w:num>
  <w:num w:numId="2">
    <w:abstractNumId w:val="2"/>
  </w:num>
  <w:num w:numId="3">
    <w:abstractNumId w:val="18"/>
  </w:num>
  <w:num w:numId="4">
    <w:abstractNumId w:val="9"/>
  </w:num>
  <w:num w:numId="5">
    <w:abstractNumId w:val="7"/>
  </w:num>
  <w:num w:numId="6">
    <w:abstractNumId w:val="15"/>
  </w:num>
  <w:num w:numId="7">
    <w:abstractNumId w:val="6"/>
  </w:num>
  <w:num w:numId="8">
    <w:abstractNumId w:val="11"/>
  </w:num>
  <w:num w:numId="9">
    <w:abstractNumId w:val="16"/>
  </w:num>
  <w:num w:numId="10">
    <w:abstractNumId w:val="14"/>
  </w:num>
  <w:num w:numId="11">
    <w:abstractNumId w:val="13"/>
  </w:num>
  <w:num w:numId="12">
    <w:abstractNumId w:val="0"/>
  </w:num>
  <w:num w:numId="13">
    <w:abstractNumId w:val="4"/>
  </w:num>
  <w:num w:numId="14">
    <w:abstractNumId w:val="1"/>
  </w:num>
  <w:num w:numId="15">
    <w:abstractNumId w:val="12"/>
  </w:num>
  <w:num w:numId="16">
    <w:abstractNumId w:val="8"/>
  </w:num>
  <w:num w:numId="17">
    <w:abstractNumId w:val="3"/>
  </w:num>
  <w:num w:numId="18">
    <w:abstractNumId w:val="5"/>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766"/>
    <w:rsid w:val="00020B2D"/>
    <w:rsid w:val="00072D04"/>
    <w:rsid w:val="00115B37"/>
    <w:rsid w:val="001255DA"/>
    <w:rsid w:val="0014445C"/>
    <w:rsid w:val="00145C71"/>
    <w:rsid w:val="00154894"/>
    <w:rsid w:val="00156AE6"/>
    <w:rsid w:val="001705A7"/>
    <w:rsid w:val="001B05D1"/>
    <w:rsid w:val="001C16DC"/>
    <w:rsid w:val="001C2299"/>
    <w:rsid w:val="001C7AAA"/>
    <w:rsid w:val="001E6E38"/>
    <w:rsid w:val="00252BE1"/>
    <w:rsid w:val="002D18D2"/>
    <w:rsid w:val="002D4BEC"/>
    <w:rsid w:val="002D76E4"/>
    <w:rsid w:val="0033233C"/>
    <w:rsid w:val="00333556"/>
    <w:rsid w:val="0036753E"/>
    <w:rsid w:val="003B089D"/>
    <w:rsid w:val="003C3C3A"/>
    <w:rsid w:val="00414351"/>
    <w:rsid w:val="00427732"/>
    <w:rsid w:val="00451799"/>
    <w:rsid w:val="00485A9B"/>
    <w:rsid w:val="00490BEC"/>
    <w:rsid w:val="00496B21"/>
    <w:rsid w:val="004C7DD8"/>
    <w:rsid w:val="004D41CD"/>
    <w:rsid w:val="00514404"/>
    <w:rsid w:val="00594723"/>
    <w:rsid w:val="005B53E7"/>
    <w:rsid w:val="005D6E01"/>
    <w:rsid w:val="00633336"/>
    <w:rsid w:val="00644EF9"/>
    <w:rsid w:val="00646069"/>
    <w:rsid w:val="00651FD2"/>
    <w:rsid w:val="0066479B"/>
    <w:rsid w:val="00700673"/>
    <w:rsid w:val="00795D33"/>
    <w:rsid w:val="007B2742"/>
    <w:rsid w:val="007C1114"/>
    <w:rsid w:val="007D0963"/>
    <w:rsid w:val="00826148"/>
    <w:rsid w:val="008341F7"/>
    <w:rsid w:val="00853766"/>
    <w:rsid w:val="00861EC4"/>
    <w:rsid w:val="00881768"/>
    <w:rsid w:val="008D773A"/>
    <w:rsid w:val="008E56D6"/>
    <w:rsid w:val="008E5E05"/>
    <w:rsid w:val="008F407E"/>
    <w:rsid w:val="008F43E7"/>
    <w:rsid w:val="009132DB"/>
    <w:rsid w:val="009136FF"/>
    <w:rsid w:val="00926C78"/>
    <w:rsid w:val="009A7EC7"/>
    <w:rsid w:val="009C4C1F"/>
    <w:rsid w:val="009D4E8D"/>
    <w:rsid w:val="00AC254A"/>
    <w:rsid w:val="00AD7B5A"/>
    <w:rsid w:val="00AF0A4C"/>
    <w:rsid w:val="00B2707A"/>
    <w:rsid w:val="00B41183"/>
    <w:rsid w:val="00B44937"/>
    <w:rsid w:val="00B7361C"/>
    <w:rsid w:val="00BF0316"/>
    <w:rsid w:val="00BF7FA7"/>
    <w:rsid w:val="00C070C2"/>
    <w:rsid w:val="00C33901"/>
    <w:rsid w:val="00C37443"/>
    <w:rsid w:val="00C442DA"/>
    <w:rsid w:val="00C95212"/>
    <w:rsid w:val="00C95682"/>
    <w:rsid w:val="00C96E2C"/>
    <w:rsid w:val="00CD6611"/>
    <w:rsid w:val="00D00FB8"/>
    <w:rsid w:val="00D140D6"/>
    <w:rsid w:val="00D64448"/>
    <w:rsid w:val="00DA791C"/>
    <w:rsid w:val="00DC0216"/>
    <w:rsid w:val="00DE39B2"/>
    <w:rsid w:val="00DF7A1B"/>
    <w:rsid w:val="00E42E4F"/>
    <w:rsid w:val="00E45582"/>
    <w:rsid w:val="00E64862"/>
    <w:rsid w:val="00EC272D"/>
    <w:rsid w:val="00F276B1"/>
    <w:rsid w:val="00F4039C"/>
    <w:rsid w:val="00F727A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8D2"/>
    <w:pPr>
      <w:spacing w:line="288" w:lineRule="auto"/>
    </w:pPr>
  </w:style>
  <w:style w:type="paragraph" w:styleId="Balk1">
    <w:name w:val="heading 1"/>
    <w:basedOn w:val="Normal"/>
    <w:next w:val="Normal"/>
    <w:link w:val="Balk1Char"/>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Balk2">
    <w:name w:val="heading 2"/>
    <w:basedOn w:val="Normal"/>
    <w:next w:val="Normal"/>
    <w:link w:val="Balk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Balk3">
    <w:name w:val="heading 3"/>
    <w:basedOn w:val="Normal"/>
    <w:next w:val="Normal"/>
    <w:link w:val="Balk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Balk4">
    <w:name w:val="heading 4"/>
    <w:basedOn w:val="Normal"/>
    <w:next w:val="Normal"/>
    <w:link w:val="Balk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Balk5">
    <w:name w:val="heading 5"/>
    <w:basedOn w:val="Normal"/>
    <w:next w:val="Normal"/>
    <w:link w:val="Balk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Balk6">
    <w:name w:val="heading 6"/>
    <w:basedOn w:val="Normal"/>
    <w:next w:val="Normal"/>
    <w:link w:val="Balk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Balk7">
    <w:name w:val="heading 7"/>
    <w:basedOn w:val="Normal"/>
    <w:next w:val="Normal"/>
    <w:link w:val="Balk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Balk8">
    <w:name w:val="heading 8"/>
    <w:basedOn w:val="Normal"/>
    <w:next w:val="Normal"/>
    <w:link w:val="Balk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Balk9">
    <w:name w:val="heading 9"/>
    <w:basedOn w:val="Normal"/>
    <w:next w:val="Normal"/>
    <w:link w:val="Balk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bCs/>
      <w:caps/>
      <w:color w:val="7A7A7A" w:themeColor="accent1"/>
      <w:sz w:val="28"/>
      <w:szCs w:val="28"/>
    </w:rPr>
  </w:style>
  <w:style w:type="character" w:customStyle="1" w:styleId="Balk2Char">
    <w:name w:val="Başlık 2 Char"/>
    <w:basedOn w:val="VarsaylanParagrafYazTipi"/>
    <w:link w:val="Balk2"/>
    <w:uiPriority w:val="9"/>
    <w:semiHidden/>
    <w:rPr>
      <w:rFonts w:asciiTheme="majorHAnsi" w:eastAsiaTheme="majorEastAsia" w:hAnsiTheme="majorHAnsi" w:cstheme="majorBidi"/>
      <w:b/>
      <w:bCs/>
      <w:color w:val="7A7A7A" w:themeColor="accent1"/>
      <w:sz w:val="26"/>
      <w:szCs w:val="26"/>
    </w:rPr>
  </w:style>
  <w:style w:type="character" w:customStyle="1" w:styleId="Balk3Char">
    <w:name w:val="Başlık 3 Char"/>
    <w:basedOn w:val="VarsaylanParagrafYazTipi"/>
    <w:link w:val="Balk3"/>
    <w:uiPriority w:val="9"/>
    <w:semiHidden/>
    <w:rPr>
      <w:rFonts w:eastAsiaTheme="majorEastAsia" w:cstheme="majorBidi"/>
      <w:b/>
      <w:bCs/>
      <w:caps/>
      <w:color w:val="D1282E" w:themeColor="text2"/>
    </w:rPr>
  </w:style>
  <w:style w:type="character" w:customStyle="1" w:styleId="Balk4Char">
    <w:name w:val="Başlık 4 Char"/>
    <w:basedOn w:val="VarsaylanParagrafYazTipi"/>
    <w:link w:val="Balk4"/>
    <w:uiPriority w:val="9"/>
    <w:semiHidden/>
    <w:rPr>
      <w:rFonts w:asciiTheme="majorHAnsi" w:eastAsiaTheme="majorEastAsia" w:hAnsiTheme="majorHAnsi" w:cstheme="majorBidi"/>
      <w:bCs/>
      <w:i/>
      <w:iCs/>
      <w:color w:val="7A7A7A" w:themeColor="accent1"/>
    </w:rPr>
  </w:style>
  <w:style w:type="character" w:customStyle="1" w:styleId="Balk5Char">
    <w:name w:val="Başlık 5 Char"/>
    <w:basedOn w:val="VarsaylanParagrafYazTipi"/>
    <w:link w:val="Balk5"/>
    <w:uiPriority w:val="9"/>
    <w:semiHidden/>
    <w:rPr>
      <w:rFonts w:eastAsiaTheme="majorEastAsia" w:cstheme="majorBidi"/>
      <w:b/>
      <w:color w:val="5B5B5B" w:themeColor="accent1" w:themeShade="BF"/>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i/>
      <w:iCs/>
      <w:color w:val="5B5B5B" w:themeColor="accent1" w:themeShade="BF"/>
    </w:rPr>
  </w:style>
  <w:style w:type="character" w:customStyle="1" w:styleId="Balk7Char">
    <w:name w:val="Başlık 7 Char"/>
    <w:basedOn w:val="VarsaylanParagrafYazTipi"/>
    <w:link w:val="Balk7"/>
    <w:uiPriority w:val="9"/>
    <w:semiHidden/>
    <w:rPr>
      <w:rFonts w:eastAsiaTheme="majorEastAsia" w:cstheme="majorBidi"/>
      <w:b/>
      <w:iCs/>
      <w:color w:val="D1282E" w:themeColor="text2"/>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color w:val="7A7A7A" w:themeColor="accent1"/>
      <w:sz w:val="20"/>
      <w:szCs w:val="20"/>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i/>
      <w:iCs/>
      <w:color w:val="5B5B5B" w:themeColor="accent1" w:themeShade="BF"/>
      <w:sz w:val="20"/>
      <w:szCs w:val="20"/>
    </w:rPr>
  </w:style>
  <w:style w:type="paragraph" w:styleId="ResimYazs">
    <w:name w:val="caption"/>
    <w:basedOn w:val="Normal"/>
    <w:next w:val="Normal"/>
    <w:unhideWhenUsed/>
    <w:qFormat/>
    <w:pPr>
      <w:spacing w:line="240" w:lineRule="auto"/>
    </w:pPr>
    <w:rPr>
      <w:bCs/>
      <w:caps/>
      <w:color w:val="7A7A7A" w:themeColor="accent1"/>
      <w:sz w:val="18"/>
      <w:szCs w:val="18"/>
    </w:rPr>
  </w:style>
  <w:style w:type="paragraph" w:customStyle="1" w:styleId="Balk">
    <w:name w:val="Başlık"/>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VarsaylanParagrafYazTipi"/>
    <w:link w:val="Balk"/>
    <w:uiPriority w:val="10"/>
    <w:rPr>
      <w:rFonts w:asciiTheme="majorHAnsi" w:eastAsiaTheme="majorEastAsia" w:hAnsiTheme="majorHAnsi" w:cstheme="majorBidi"/>
      <w:caps/>
      <w:color w:val="000000" w:themeColor="text1"/>
      <w:spacing w:val="-20"/>
      <w:kern w:val="28"/>
      <w:sz w:val="72"/>
      <w:szCs w:val="52"/>
    </w:rPr>
  </w:style>
  <w:style w:type="paragraph" w:styleId="AltKonuBal">
    <w:name w:val="Subtitle"/>
    <w:basedOn w:val="Normal"/>
    <w:next w:val="Normal"/>
    <w:link w:val="AltKonuBa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AltKonuBalChar">
    <w:name w:val="Alt Konu Başlığı Char"/>
    <w:basedOn w:val="VarsaylanParagrafYazTipi"/>
    <w:link w:val="AltKonuBal"/>
    <w:uiPriority w:val="11"/>
    <w:rPr>
      <w:rFonts w:asciiTheme="majorHAnsi" w:eastAsiaTheme="majorEastAsia" w:hAnsiTheme="majorHAnsi" w:cstheme="majorBidi"/>
      <w:iCs/>
      <w:caps/>
      <w:color w:val="D1282E" w:themeColor="text2"/>
      <w:sz w:val="36"/>
      <w:szCs w:val="24"/>
    </w:rPr>
  </w:style>
  <w:style w:type="character" w:styleId="Gl">
    <w:name w:val="Strong"/>
    <w:basedOn w:val="VarsaylanParagrafYazTipi"/>
    <w:uiPriority w:val="22"/>
    <w:qFormat/>
    <w:rPr>
      <w:b/>
      <w:bCs/>
    </w:rPr>
  </w:style>
  <w:style w:type="character" w:styleId="Vurgu">
    <w:name w:val="Emphasis"/>
    <w:basedOn w:val="VarsaylanParagrafYazTipi"/>
    <w:uiPriority w:val="20"/>
    <w:qFormat/>
    <w:rPr>
      <w:i/>
      <w:iCs/>
    </w:rPr>
  </w:style>
  <w:style w:type="paragraph" w:styleId="AralkYok">
    <w:name w:val="No Spacing"/>
    <w:link w:val="AralkYokChar"/>
    <w:uiPriority w:val="1"/>
    <w:qFormat/>
    <w:pPr>
      <w:spacing w:after="0" w:line="240" w:lineRule="auto"/>
    </w:pPr>
  </w:style>
  <w:style w:type="character" w:customStyle="1" w:styleId="AralkYokChar">
    <w:name w:val="Aralık Yok Char"/>
    <w:basedOn w:val="VarsaylanParagrafYazTipi"/>
    <w:link w:val="AralkYok"/>
    <w:uiPriority w:val="1"/>
  </w:style>
  <w:style w:type="paragraph" w:styleId="ListeParagraf">
    <w:name w:val="List Paragraph"/>
    <w:basedOn w:val="Normal"/>
    <w:uiPriority w:val="34"/>
    <w:qFormat/>
    <w:pPr>
      <w:ind w:left="720"/>
      <w:contextualSpacing/>
    </w:pPr>
  </w:style>
  <w:style w:type="paragraph" w:styleId="Trnak">
    <w:name w:val="Quote"/>
    <w:basedOn w:val="Normal"/>
    <w:next w:val="Normal"/>
    <w:link w:val="TrnakChar"/>
    <w:uiPriority w:val="29"/>
    <w:qFormat/>
    <w:pPr>
      <w:spacing w:line="360" w:lineRule="auto"/>
    </w:pPr>
    <w:rPr>
      <w:i/>
      <w:iCs/>
      <w:color w:val="7A7A7A" w:themeColor="accent1"/>
      <w:sz w:val="28"/>
    </w:rPr>
  </w:style>
  <w:style w:type="character" w:customStyle="1" w:styleId="TrnakChar">
    <w:name w:val="Tırnak Char"/>
    <w:basedOn w:val="VarsaylanParagrafYazTipi"/>
    <w:link w:val="Trnak"/>
    <w:uiPriority w:val="29"/>
    <w:rPr>
      <w:i/>
      <w:iCs/>
      <w:color w:val="7A7A7A" w:themeColor="accent1"/>
      <w:sz w:val="28"/>
    </w:rPr>
  </w:style>
  <w:style w:type="paragraph" w:styleId="KeskinTrnak">
    <w:name w:val="Intense Quote"/>
    <w:basedOn w:val="Normal"/>
    <w:next w:val="Normal"/>
    <w:link w:val="KeskinTrnak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KeskinTrnakChar">
    <w:name w:val="Keskin Tırnak Char"/>
    <w:basedOn w:val="VarsaylanParagrafYazTipi"/>
    <w:link w:val="KeskinTrnak"/>
    <w:uiPriority w:val="30"/>
    <w:rPr>
      <w:b/>
      <w:bCs/>
      <w:i/>
      <w:iCs/>
      <w:color w:val="7F7F7F" w:themeColor="text1" w:themeTint="80"/>
      <w:sz w:val="26"/>
    </w:rPr>
  </w:style>
  <w:style w:type="character" w:styleId="HafifVurgulama">
    <w:name w:val="Subtle Emphasis"/>
    <w:basedOn w:val="VarsaylanParagrafYazTipi"/>
    <w:uiPriority w:val="19"/>
    <w:qFormat/>
    <w:rPr>
      <w:i/>
      <w:iCs/>
      <w:color w:val="7A7A7A" w:themeColor="accent1"/>
    </w:rPr>
  </w:style>
  <w:style w:type="character" w:styleId="GlVurgulama">
    <w:name w:val="Intense Emphasis"/>
    <w:basedOn w:val="VarsaylanParagrafYazTipi"/>
    <w:uiPriority w:val="21"/>
    <w:qFormat/>
    <w:rPr>
      <w:b/>
      <w:bCs/>
      <w:i/>
      <w:iCs/>
      <w:color w:val="D1282E" w:themeColor="text2"/>
    </w:rPr>
  </w:style>
  <w:style w:type="character" w:styleId="HafifBavuru">
    <w:name w:val="Subtle Reference"/>
    <w:basedOn w:val="VarsaylanParagrafYazTipi"/>
    <w:uiPriority w:val="31"/>
    <w:qFormat/>
    <w:rPr>
      <w:rFonts w:asciiTheme="minorHAnsi" w:hAnsiTheme="minorHAnsi"/>
      <w:smallCaps/>
      <w:color w:val="F5C201" w:themeColor="accent2"/>
      <w:sz w:val="22"/>
      <w:u w:val="none"/>
    </w:rPr>
  </w:style>
  <w:style w:type="character" w:styleId="GlBavuru">
    <w:name w:val="Intense Reference"/>
    <w:basedOn w:val="VarsaylanParagrafYazTipi"/>
    <w:uiPriority w:val="32"/>
    <w:qFormat/>
    <w:rPr>
      <w:rFonts w:asciiTheme="minorHAnsi" w:hAnsiTheme="minorHAnsi"/>
      <w:b/>
      <w:bCs/>
      <w:caps/>
      <w:color w:val="F5C201" w:themeColor="accent2"/>
      <w:spacing w:val="5"/>
      <w:sz w:val="22"/>
      <w:u w:val="single"/>
    </w:rPr>
  </w:style>
  <w:style w:type="character" w:styleId="KitapBal">
    <w:name w:val="Book Title"/>
    <w:basedOn w:val="VarsaylanParagrafYazTipi"/>
    <w:uiPriority w:val="33"/>
    <w:qFormat/>
    <w:rPr>
      <w:rFonts w:asciiTheme="minorHAnsi" w:hAnsiTheme="minorHAnsi"/>
      <w:b/>
      <w:bCs/>
      <w:caps/>
      <w:color w:val="3D3D3D" w:themeColor="accent1" w:themeShade="80"/>
      <w:spacing w:val="5"/>
      <w:sz w:val="22"/>
    </w:rPr>
  </w:style>
  <w:style w:type="paragraph" w:styleId="TBal">
    <w:name w:val="TOC Heading"/>
    <w:basedOn w:val="Balk1"/>
    <w:next w:val="Normal"/>
    <w:uiPriority w:val="39"/>
    <w:semiHidden/>
    <w:unhideWhenUsed/>
    <w:qFormat/>
    <w:pPr>
      <w:outlineLvl w:val="9"/>
    </w:pPr>
  </w:style>
  <w:style w:type="paragraph" w:styleId="BalonMetni">
    <w:name w:val="Balloon Text"/>
    <w:basedOn w:val="Normal"/>
    <w:link w:val="BalonMetniChar"/>
    <w:uiPriority w:val="99"/>
    <w:semiHidden/>
    <w:unhideWhenUs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character" w:styleId="YerTutucuMetni">
    <w:name w:val="Placeholder Text"/>
    <w:basedOn w:val="VarsaylanParagrafYazTipi"/>
    <w:uiPriority w:val="99"/>
    <w:rPr>
      <w:color w:val="808080"/>
    </w:rPr>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stbilgiChar">
    <w:name w:val="Üstbilgi Char"/>
    <w:basedOn w:val="VarsaylanParagrafYazTipi"/>
    <w:link w:val="s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character" w:customStyle="1" w:styleId="AltbilgiChar">
    <w:name w:val="Altbilgi Char"/>
    <w:basedOn w:val="VarsaylanParagrafYazTipi"/>
    <w:link w:val="Altbilgi"/>
    <w:uiPriority w:val="99"/>
  </w:style>
  <w:style w:type="table" w:styleId="TabloKlavuzu">
    <w:name w:val="Table Grid"/>
    <w:basedOn w:val="NormalTablo"/>
    <w:uiPriority w:val="59"/>
    <w:rsid w:val="0088176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rsid w:val="00651FD2"/>
    <w:pPr>
      <w:spacing w:after="0" w:line="360" w:lineRule="auto"/>
      <w:jc w:val="both"/>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rsid w:val="00651FD2"/>
    <w:rPr>
      <w:rFonts w:ascii="Times New Roman" w:eastAsia="Times New Roman" w:hAnsi="Times New Roman" w:cs="Times New Roman"/>
      <w:sz w:val="24"/>
      <w:szCs w:val="24"/>
    </w:rPr>
  </w:style>
  <w:style w:type="paragraph" w:styleId="GvdeMetni2">
    <w:name w:val="Body Text 2"/>
    <w:basedOn w:val="Normal"/>
    <w:link w:val="GvdeMetni2Char"/>
    <w:rsid w:val="00651FD2"/>
    <w:pPr>
      <w:spacing w:after="0" w:line="360" w:lineRule="auto"/>
      <w:jc w:val="both"/>
    </w:pPr>
    <w:rPr>
      <w:rFonts w:ascii="Times New Roman" w:eastAsia="Times New Roman" w:hAnsi="Times New Roman" w:cs="Times New Roman"/>
      <w:szCs w:val="24"/>
    </w:rPr>
  </w:style>
  <w:style w:type="character" w:customStyle="1" w:styleId="GvdeMetni2Char">
    <w:name w:val="Gövde Metni 2 Char"/>
    <w:basedOn w:val="VarsaylanParagrafYazTipi"/>
    <w:link w:val="GvdeMetni2"/>
    <w:rsid w:val="00651FD2"/>
    <w:rPr>
      <w:rFonts w:ascii="Times New Roman" w:eastAsia="Times New Roman" w:hAnsi="Times New Roman" w:cs="Times New Roman"/>
      <w:szCs w:val="24"/>
    </w:rPr>
  </w:style>
  <w:style w:type="paragraph" w:styleId="GvdeMetni3">
    <w:name w:val="Body Text 3"/>
    <w:basedOn w:val="Normal"/>
    <w:link w:val="GvdeMetni3Char"/>
    <w:rsid w:val="00651FD2"/>
    <w:pPr>
      <w:spacing w:after="0" w:line="360" w:lineRule="auto"/>
      <w:ind w:right="-108"/>
      <w:jc w:val="both"/>
    </w:pPr>
    <w:rPr>
      <w:rFonts w:ascii="Times New Roman" w:eastAsia="Times New Roman" w:hAnsi="Times New Roman" w:cs="Times New Roman"/>
      <w:sz w:val="24"/>
      <w:szCs w:val="24"/>
    </w:rPr>
  </w:style>
  <w:style w:type="character" w:customStyle="1" w:styleId="GvdeMetni3Char">
    <w:name w:val="Gövde Metni 3 Char"/>
    <w:basedOn w:val="VarsaylanParagrafYazTipi"/>
    <w:link w:val="GvdeMetni3"/>
    <w:rsid w:val="00651FD2"/>
    <w:rPr>
      <w:rFonts w:ascii="Times New Roman" w:eastAsia="Times New Roman" w:hAnsi="Times New Roman" w:cs="Times New Roman"/>
      <w:sz w:val="24"/>
      <w:szCs w:val="24"/>
    </w:rPr>
  </w:style>
  <w:style w:type="paragraph" w:styleId="GvdeMetniGirintisi">
    <w:name w:val="Body Text Indent"/>
    <w:basedOn w:val="Normal"/>
    <w:link w:val="GvdeMetniGirintisiChar"/>
    <w:rsid w:val="00651FD2"/>
    <w:pPr>
      <w:spacing w:after="0" w:line="360" w:lineRule="auto"/>
      <w:ind w:firstLine="708"/>
      <w:jc w:val="both"/>
    </w:pPr>
    <w:rPr>
      <w:rFonts w:ascii="Times New Roman" w:eastAsia="Times New Roman" w:hAnsi="Times New Roman" w:cs="Times New Roman"/>
      <w:sz w:val="24"/>
      <w:szCs w:val="24"/>
    </w:rPr>
  </w:style>
  <w:style w:type="character" w:customStyle="1" w:styleId="GvdeMetniGirintisiChar">
    <w:name w:val="Gövde Metni Girintisi Char"/>
    <w:basedOn w:val="VarsaylanParagrafYazTipi"/>
    <w:link w:val="GvdeMetniGirintisi"/>
    <w:rsid w:val="00651FD2"/>
    <w:rPr>
      <w:rFonts w:ascii="Times New Roman" w:eastAsia="Times New Roman" w:hAnsi="Times New Roman" w:cs="Times New Roman"/>
      <w:sz w:val="24"/>
      <w:szCs w:val="24"/>
    </w:rPr>
  </w:style>
  <w:style w:type="paragraph" w:styleId="GvdeMetniGirintisi2">
    <w:name w:val="Body Text Indent 2"/>
    <w:basedOn w:val="Normal"/>
    <w:link w:val="GvdeMetniGirintisi2Char"/>
    <w:uiPriority w:val="99"/>
    <w:semiHidden/>
    <w:unhideWhenUsed/>
    <w:rsid w:val="00651FD2"/>
    <w:pPr>
      <w:spacing w:after="120" w:line="480" w:lineRule="auto"/>
      <w:ind w:left="283"/>
    </w:pPr>
  </w:style>
  <w:style w:type="character" w:customStyle="1" w:styleId="GvdeMetniGirintisi2Char">
    <w:name w:val="Gövde Metni Girintisi 2 Char"/>
    <w:basedOn w:val="VarsaylanParagrafYazTipi"/>
    <w:link w:val="GvdeMetniGirintisi2"/>
    <w:uiPriority w:val="99"/>
    <w:semiHidden/>
    <w:rsid w:val="00651F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8D2"/>
    <w:pPr>
      <w:spacing w:line="288" w:lineRule="auto"/>
    </w:pPr>
  </w:style>
  <w:style w:type="paragraph" w:styleId="Balk1">
    <w:name w:val="heading 1"/>
    <w:basedOn w:val="Normal"/>
    <w:next w:val="Normal"/>
    <w:link w:val="Balk1Char"/>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Balk2">
    <w:name w:val="heading 2"/>
    <w:basedOn w:val="Normal"/>
    <w:next w:val="Normal"/>
    <w:link w:val="Balk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Balk3">
    <w:name w:val="heading 3"/>
    <w:basedOn w:val="Normal"/>
    <w:next w:val="Normal"/>
    <w:link w:val="Balk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Balk4">
    <w:name w:val="heading 4"/>
    <w:basedOn w:val="Normal"/>
    <w:next w:val="Normal"/>
    <w:link w:val="Balk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Balk5">
    <w:name w:val="heading 5"/>
    <w:basedOn w:val="Normal"/>
    <w:next w:val="Normal"/>
    <w:link w:val="Balk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Balk6">
    <w:name w:val="heading 6"/>
    <w:basedOn w:val="Normal"/>
    <w:next w:val="Normal"/>
    <w:link w:val="Balk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Balk7">
    <w:name w:val="heading 7"/>
    <w:basedOn w:val="Normal"/>
    <w:next w:val="Normal"/>
    <w:link w:val="Balk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Balk8">
    <w:name w:val="heading 8"/>
    <w:basedOn w:val="Normal"/>
    <w:next w:val="Normal"/>
    <w:link w:val="Balk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Balk9">
    <w:name w:val="heading 9"/>
    <w:basedOn w:val="Normal"/>
    <w:next w:val="Normal"/>
    <w:link w:val="Balk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bCs/>
      <w:caps/>
      <w:color w:val="7A7A7A" w:themeColor="accent1"/>
      <w:sz w:val="28"/>
      <w:szCs w:val="28"/>
    </w:rPr>
  </w:style>
  <w:style w:type="character" w:customStyle="1" w:styleId="Balk2Char">
    <w:name w:val="Başlık 2 Char"/>
    <w:basedOn w:val="VarsaylanParagrafYazTipi"/>
    <w:link w:val="Balk2"/>
    <w:uiPriority w:val="9"/>
    <w:semiHidden/>
    <w:rPr>
      <w:rFonts w:asciiTheme="majorHAnsi" w:eastAsiaTheme="majorEastAsia" w:hAnsiTheme="majorHAnsi" w:cstheme="majorBidi"/>
      <w:b/>
      <w:bCs/>
      <w:color w:val="7A7A7A" w:themeColor="accent1"/>
      <w:sz w:val="26"/>
      <w:szCs w:val="26"/>
    </w:rPr>
  </w:style>
  <w:style w:type="character" w:customStyle="1" w:styleId="Balk3Char">
    <w:name w:val="Başlık 3 Char"/>
    <w:basedOn w:val="VarsaylanParagrafYazTipi"/>
    <w:link w:val="Balk3"/>
    <w:uiPriority w:val="9"/>
    <w:semiHidden/>
    <w:rPr>
      <w:rFonts w:eastAsiaTheme="majorEastAsia" w:cstheme="majorBidi"/>
      <w:b/>
      <w:bCs/>
      <w:caps/>
      <w:color w:val="D1282E" w:themeColor="text2"/>
    </w:rPr>
  </w:style>
  <w:style w:type="character" w:customStyle="1" w:styleId="Balk4Char">
    <w:name w:val="Başlık 4 Char"/>
    <w:basedOn w:val="VarsaylanParagrafYazTipi"/>
    <w:link w:val="Balk4"/>
    <w:uiPriority w:val="9"/>
    <w:semiHidden/>
    <w:rPr>
      <w:rFonts w:asciiTheme="majorHAnsi" w:eastAsiaTheme="majorEastAsia" w:hAnsiTheme="majorHAnsi" w:cstheme="majorBidi"/>
      <w:bCs/>
      <w:i/>
      <w:iCs/>
      <w:color w:val="7A7A7A" w:themeColor="accent1"/>
    </w:rPr>
  </w:style>
  <w:style w:type="character" w:customStyle="1" w:styleId="Balk5Char">
    <w:name w:val="Başlık 5 Char"/>
    <w:basedOn w:val="VarsaylanParagrafYazTipi"/>
    <w:link w:val="Balk5"/>
    <w:uiPriority w:val="9"/>
    <w:semiHidden/>
    <w:rPr>
      <w:rFonts w:eastAsiaTheme="majorEastAsia" w:cstheme="majorBidi"/>
      <w:b/>
      <w:color w:val="5B5B5B" w:themeColor="accent1" w:themeShade="BF"/>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i/>
      <w:iCs/>
      <w:color w:val="5B5B5B" w:themeColor="accent1" w:themeShade="BF"/>
    </w:rPr>
  </w:style>
  <w:style w:type="character" w:customStyle="1" w:styleId="Balk7Char">
    <w:name w:val="Başlık 7 Char"/>
    <w:basedOn w:val="VarsaylanParagrafYazTipi"/>
    <w:link w:val="Balk7"/>
    <w:uiPriority w:val="9"/>
    <w:semiHidden/>
    <w:rPr>
      <w:rFonts w:eastAsiaTheme="majorEastAsia" w:cstheme="majorBidi"/>
      <w:b/>
      <w:iCs/>
      <w:color w:val="D1282E" w:themeColor="text2"/>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color w:val="7A7A7A" w:themeColor="accent1"/>
      <w:sz w:val="20"/>
      <w:szCs w:val="20"/>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i/>
      <w:iCs/>
      <w:color w:val="5B5B5B" w:themeColor="accent1" w:themeShade="BF"/>
      <w:sz w:val="20"/>
      <w:szCs w:val="20"/>
    </w:rPr>
  </w:style>
  <w:style w:type="paragraph" w:styleId="ResimYazs">
    <w:name w:val="caption"/>
    <w:basedOn w:val="Normal"/>
    <w:next w:val="Normal"/>
    <w:unhideWhenUsed/>
    <w:qFormat/>
    <w:pPr>
      <w:spacing w:line="240" w:lineRule="auto"/>
    </w:pPr>
    <w:rPr>
      <w:bCs/>
      <w:caps/>
      <w:color w:val="7A7A7A" w:themeColor="accent1"/>
      <w:sz w:val="18"/>
      <w:szCs w:val="18"/>
    </w:rPr>
  </w:style>
  <w:style w:type="paragraph" w:customStyle="1" w:styleId="Balk">
    <w:name w:val="Başlık"/>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VarsaylanParagrafYazTipi"/>
    <w:link w:val="Balk"/>
    <w:uiPriority w:val="10"/>
    <w:rPr>
      <w:rFonts w:asciiTheme="majorHAnsi" w:eastAsiaTheme="majorEastAsia" w:hAnsiTheme="majorHAnsi" w:cstheme="majorBidi"/>
      <w:caps/>
      <w:color w:val="000000" w:themeColor="text1"/>
      <w:spacing w:val="-20"/>
      <w:kern w:val="28"/>
      <w:sz w:val="72"/>
      <w:szCs w:val="52"/>
    </w:rPr>
  </w:style>
  <w:style w:type="paragraph" w:styleId="AltKonuBal">
    <w:name w:val="Subtitle"/>
    <w:basedOn w:val="Normal"/>
    <w:next w:val="Normal"/>
    <w:link w:val="AltKonuBa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AltKonuBalChar">
    <w:name w:val="Alt Konu Başlığı Char"/>
    <w:basedOn w:val="VarsaylanParagrafYazTipi"/>
    <w:link w:val="AltKonuBal"/>
    <w:uiPriority w:val="11"/>
    <w:rPr>
      <w:rFonts w:asciiTheme="majorHAnsi" w:eastAsiaTheme="majorEastAsia" w:hAnsiTheme="majorHAnsi" w:cstheme="majorBidi"/>
      <w:iCs/>
      <w:caps/>
      <w:color w:val="D1282E" w:themeColor="text2"/>
      <w:sz w:val="36"/>
      <w:szCs w:val="24"/>
    </w:rPr>
  </w:style>
  <w:style w:type="character" w:styleId="Gl">
    <w:name w:val="Strong"/>
    <w:basedOn w:val="VarsaylanParagrafYazTipi"/>
    <w:uiPriority w:val="22"/>
    <w:qFormat/>
    <w:rPr>
      <w:b/>
      <w:bCs/>
    </w:rPr>
  </w:style>
  <w:style w:type="character" w:styleId="Vurgu">
    <w:name w:val="Emphasis"/>
    <w:basedOn w:val="VarsaylanParagrafYazTipi"/>
    <w:uiPriority w:val="20"/>
    <w:qFormat/>
    <w:rPr>
      <w:i/>
      <w:iCs/>
    </w:rPr>
  </w:style>
  <w:style w:type="paragraph" w:styleId="AralkYok">
    <w:name w:val="No Spacing"/>
    <w:link w:val="AralkYokChar"/>
    <w:uiPriority w:val="1"/>
    <w:qFormat/>
    <w:pPr>
      <w:spacing w:after="0" w:line="240" w:lineRule="auto"/>
    </w:pPr>
  </w:style>
  <w:style w:type="character" w:customStyle="1" w:styleId="AralkYokChar">
    <w:name w:val="Aralık Yok Char"/>
    <w:basedOn w:val="VarsaylanParagrafYazTipi"/>
    <w:link w:val="AralkYok"/>
    <w:uiPriority w:val="1"/>
  </w:style>
  <w:style w:type="paragraph" w:styleId="ListeParagraf">
    <w:name w:val="List Paragraph"/>
    <w:basedOn w:val="Normal"/>
    <w:uiPriority w:val="34"/>
    <w:qFormat/>
    <w:pPr>
      <w:ind w:left="720"/>
      <w:contextualSpacing/>
    </w:pPr>
  </w:style>
  <w:style w:type="paragraph" w:styleId="Trnak">
    <w:name w:val="Quote"/>
    <w:basedOn w:val="Normal"/>
    <w:next w:val="Normal"/>
    <w:link w:val="TrnakChar"/>
    <w:uiPriority w:val="29"/>
    <w:qFormat/>
    <w:pPr>
      <w:spacing w:line="360" w:lineRule="auto"/>
    </w:pPr>
    <w:rPr>
      <w:i/>
      <w:iCs/>
      <w:color w:val="7A7A7A" w:themeColor="accent1"/>
      <w:sz w:val="28"/>
    </w:rPr>
  </w:style>
  <w:style w:type="character" w:customStyle="1" w:styleId="TrnakChar">
    <w:name w:val="Tırnak Char"/>
    <w:basedOn w:val="VarsaylanParagrafYazTipi"/>
    <w:link w:val="Trnak"/>
    <w:uiPriority w:val="29"/>
    <w:rPr>
      <w:i/>
      <w:iCs/>
      <w:color w:val="7A7A7A" w:themeColor="accent1"/>
      <w:sz w:val="28"/>
    </w:rPr>
  </w:style>
  <w:style w:type="paragraph" w:styleId="KeskinTrnak">
    <w:name w:val="Intense Quote"/>
    <w:basedOn w:val="Normal"/>
    <w:next w:val="Normal"/>
    <w:link w:val="KeskinTrnak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KeskinTrnakChar">
    <w:name w:val="Keskin Tırnak Char"/>
    <w:basedOn w:val="VarsaylanParagrafYazTipi"/>
    <w:link w:val="KeskinTrnak"/>
    <w:uiPriority w:val="30"/>
    <w:rPr>
      <w:b/>
      <w:bCs/>
      <w:i/>
      <w:iCs/>
      <w:color w:val="7F7F7F" w:themeColor="text1" w:themeTint="80"/>
      <w:sz w:val="26"/>
    </w:rPr>
  </w:style>
  <w:style w:type="character" w:styleId="HafifVurgulama">
    <w:name w:val="Subtle Emphasis"/>
    <w:basedOn w:val="VarsaylanParagrafYazTipi"/>
    <w:uiPriority w:val="19"/>
    <w:qFormat/>
    <w:rPr>
      <w:i/>
      <w:iCs/>
      <w:color w:val="7A7A7A" w:themeColor="accent1"/>
    </w:rPr>
  </w:style>
  <w:style w:type="character" w:styleId="GlVurgulama">
    <w:name w:val="Intense Emphasis"/>
    <w:basedOn w:val="VarsaylanParagrafYazTipi"/>
    <w:uiPriority w:val="21"/>
    <w:qFormat/>
    <w:rPr>
      <w:b/>
      <w:bCs/>
      <w:i/>
      <w:iCs/>
      <w:color w:val="D1282E" w:themeColor="text2"/>
    </w:rPr>
  </w:style>
  <w:style w:type="character" w:styleId="HafifBavuru">
    <w:name w:val="Subtle Reference"/>
    <w:basedOn w:val="VarsaylanParagrafYazTipi"/>
    <w:uiPriority w:val="31"/>
    <w:qFormat/>
    <w:rPr>
      <w:rFonts w:asciiTheme="minorHAnsi" w:hAnsiTheme="minorHAnsi"/>
      <w:smallCaps/>
      <w:color w:val="F5C201" w:themeColor="accent2"/>
      <w:sz w:val="22"/>
      <w:u w:val="none"/>
    </w:rPr>
  </w:style>
  <w:style w:type="character" w:styleId="GlBavuru">
    <w:name w:val="Intense Reference"/>
    <w:basedOn w:val="VarsaylanParagrafYazTipi"/>
    <w:uiPriority w:val="32"/>
    <w:qFormat/>
    <w:rPr>
      <w:rFonts w:asciiTheme="minorHAnsi" w:hAnsiTheme="minorHAnsi"/>
      <w:b/>
      <w:bCs/>
      <w:caps/>
      <w:color w:val="F5C201" w:themeColor="accent2"/>
      <w:spacing w:val="5"/>
      <w:sz w:val="22"/>
      <w:u w:val="single"/>
    </w:rPr>
  </w:style>
  <w:style w:type="character" w:styleId="KitapBal">
    <w:name w:val="Book Title"/>
    <w:basedOn w:val="VarsaylanParagrafYazTipi"/>
    <w:uiPriority w:val="33"/>
    <w:qFormat/>
    <w:rPr>
      <w:rFonts w:asciiTheme="minorHAnsi" w:hAnsiTheme="minorHAnsi"/>
      <w:b/>
      <w:bCs/>
      <w:caps/>
      <w:color w:val="3D3D3D" w:themeColor="accent1" w:themeShade="80"/>
      <w:spacing w:val="5"/>
      <w:sz w:val="22"/>
    </w:rPr>
  </w:style>
  <w:style w:type="paragraph" w:styleId="TBal">
    <w:name w:val="TOC Heading"/>
    <w:basedOn w:val="Balk1"/>
    <w:next w:val="Normal"/>
    <w:uiPriority w:val="39"/>
    <w:semiHidden/>
    <w:unhideWhenUsed/>
    <w:qFormat/>
    <w:pPr>
      <w:outlineLvl w:val="9"/>
    </w:pPr>
  </w:style>
  <w:style w:type="paragraph" w:styleId="BalonMetni">
    <w:name w:val="Balloon Text"/>
    <w:basedOn w:val="Normal"/>
    <w:link w:val="BalonMetniChar"/>
    <w:uiPriority w:val="99"/>
    <w:semiHidden/>
    <w:unhideWhenUs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character" w:styleId="YerTutucuMetni">
    <w:name w:val="Placeholder Text"/>
    <w:basedOn w:val="VarsaylanParagrafYazTipi"/>
    <w:uiPriority w:val="99"/>
    <w:rPr>
      <w:color w:val="808080"/>
    </w:rPr>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stbilgiChar">
    <w:name w:val="Üstbilgi Char"/>
    <w:basedOn w:val="VarsaylanParagrafYazTipi"/>
    <w:link w:val="s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character" w:customStyle="1" w:styleId="AltbilgiChar">
    <w:name w:val="Altbilgi Char"/>
    <w:basedOn w:val="VarsaylanParagrafYazTipi"/>
    <w:link w:val="Altbilgi"/>
    <w:uiPriority w:val="99"/>
  </w:style>
  <w:style w:type="table" w:styleId="TabloKlavuzu">
    <w:name w:val="Table Grid"/>
    <w:basedOn w:val="NormalTablo"/>
    <w:uiPriority w:val="59"/>
    <w:rsid w:val="0088176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rsid w:val="00651FD2"/>
    <w:pPr>
      <w:spacing w:after="0" w:line="360" w:lineRule="auto"/>
      <w:jc w:val="both"/>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rsid w:val="00651FD2"/>
    <w:rPr>
      <w:rFonts w:ascii="Times New Roman" w:eastAsia="Times New Roman" w:hAnsi="Times New Roman" w:cs="Times New Roman"/>
      <w:sz w:val="24"/>
      <w:szCs w:val="24"/>
    </w:rPr>
  </w:style>
  <w:style w:type="paragraph" w:styleId="GvdeMetni2">
    <w:name w:val="Body Text 2"/>
    <w:basedOn w:val="Normal"/>
    <w:link w:val="GvdeMetni2Char"/>
    <w:rsid w:val="00651FD2"/>
    <w:pPr>
      <w:spacing w:after="0" w:line="360" w:lineRule="auto"/>
      <w:jc w:val="both"/>
    </w:pPr>
    <w:rPr>
      <w:rFonts w:ascii="Times New Roman" w:eastAsia="Times New Roman" w:hAnsi="Times New Roman" w:cs="Times New Roman"/>
      <w:szCs w:val="24"/>
    </w:rPr>
  </w:style>
  <w:style w:type="character" w:customStyle="1" w:styleId="GvdeMetni2Char">
    <w:name w:val="Gövde Metni 2 Char"/>
    <w:basedOn w:val="VarsaylanParagrafYazTipi"/>
    <w:link w:val="GvdeMetni2"/>
    <w:rsid w:val="00651FD2"/>
    <w:rPr>
      <w:rFonts w:ascii="Times New Roman" w:eastAsia="Times New Roman" w:hAnsi="Times New Roman" w:cs="Times New Roman"/>
      <w:szCs w:val="24"/>
    </w:rPr>
  </w:style>
  <w:style w:type="paragraph" w:styleId="GvdeMetni3">
    <w:name w:val="Body Text 3"/>
    <w:basedOn w:val="Normal"/>
    <w:link w:val="GvdeMetni3Char"/>
    <w:rsid w:val="00651FD2"/>
    <w:pPr>
      <w:spacing w:after="0" w:line="360" w:lineRule="auto"/>
      <w:ind w:right="-108"/>
      <w:jc w:val="both"/>
    </w:pPr>
    <w:rPr>
      <w:rFonts w:ascii="Times New Roman" w:eastAsia="Times New Roman" w:hAnsi="Times New Roman" w:cs="Times New Roman"/>
      <w:sz w:val="24"/>
      <w:szCs w:val="24"/>
    </w:rPr>
  </w:style>
  <w:style w:type="character" w:customStyle="1" w:styleId="GvdeMetni3Char">
    <w:name w:val="Gövde Metni 3 Char"/>
    <w:basedOn w:val="VarsaylanParagrafYazTipi"/>
    <w:link w:val="GvdeMetni3"/>
    <w:rsid w:val="00651FD2"/>
    <w:rPr>
      <w:rFonts w:ascii="Times New Roman" w:eastAsia="Times New Roman" w:hAnsi="Times New Roman" w:cs="Times New Roman"/>
      <w:sz w:val="24"/>
      <w:szCs w:val="24"/>
    </w:rPr>
  </w:style>
  <w:style w:type="paragraph" w:styleId="GvdeMetniGirintisi">
    <w:name w:val="Body Text Indent"/>
    <w:basedOn w:val="Normal"/>
    <w:link w:val="GvdeMetniGirintisiChar"/>
    <w:rsid w:val="00651FD2"/>
    <w:pPr>
      <w:spacing w:after="0" w:line="360" w:lineRule="auto"/>
      <w:ind w:firstLine="708"/>
      <w:jc w:val="both"/>
    </w:pPr>
    <w:rPr>
      <w:rFonts w:ascii="Times New Roman" w:eastAsia="Times New Roman" w:hAnsi="Times New Roman" w:cs="Times New Roman"/>
      <w:sz w:val="24"/>
      <w:szCs w:val="24"/>
    </w:rPr>
  </w:style>
  <w:style w:type="character" w:customStyle="1" w:styleId="GvdeMetniGirintisiChar">
    <w:name w:val="Gövde Metni Girintisi Char"/>
    <w:basedOn w:val="VarsaylanParagrafYazTipi"/>
    <w:link w:val="GvdeMetniGirintisi"/>
    <w:rsid w:val="00651FD2"/>
    <w:rPr>
      <w:rFonts w:ascii="Times New Roman" w:eastAsia="Times New Roman" w:hAnsi="Times New Roman" w:cs="Times New Roman"/>
      <w:sz w:val="24"/>
      <w:szCs w:val="24"/>
    </w:rPr>
  </w:style>
  <w:style w:type="paragraph" w:styleId="GvdeMetniGirintisi2">
    <w:name w:val="Body Text Indent 2"/>
    <w:basedOn w:val="Normal"/>
    <w:link w:val="GvdeMetniGirintisi2Char"/>
    <w:uiPriority w:val="99"/>
    <w:semiHidden/>
    <w:unhideWhenUsed/>
    <w:rsid w:val="00651FD2"/>
    <w:pPr>
      <w:spacing w:after="120" w:line="480" w:lineRule="auto"/>
      <w:ind w:left="283"/>
    </w:pPr>
  </w:style>
  <w:style w:type="character" w:customStyle="1" w:styleId="GvdeMetniGirintisi2Char">
    <w:name w:val="Gövde Metni Girintisi 2 Char"/>
    <w:basedOn w:val="VarsaylanParagrafYazTipi"/>
    <w:link w:val="GvdeMetniGirintisi2"/>
    <w:uiPriority w:val="99"/>
    <w:semiHidden/>
    <w:rsid w:val="00651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7817">
      <w:bodyDiv w:val="1"/>
      <w:marLeft w:val="0"/>
      <w:marRight w:val="0"/>
      <w:marTop w:val="0"/>
      <w:marBottom w:val="0"/>
      <w:divBdr>
        <w:top w:val="none" w:sz="0" w:space="0" w:color="auto"/>
        <w:left w:val="none" w:sz="0" w:space="0" w:color="auto"/>
        <w:bottom w:val="none" w:sz="0" w:space="0" w:color="auto"/>
        <w:right w:val="none" w:sz="0" w:space="0" w:color="auto"/>
      </w:divBdr>
    </w:div>
    <w:div w:id="592084181">
      <w:bodyDiv w:val="1"/>
      <w:marLeft w:val="0"/>
      <w:marRight w:val="0"/>
      <w:marTop w:val="0"/>
      <w:marBottom w:val="0"/>
      <w:divBdr>
        <w:top w:val="none" w:sz="0" w:space="0" w:color="auto"/>
        <w:left w:val="none" w:sz="0" w:space="0" w:color="auto"/>
        <w:bottom w:val="none" w:sz="0" w:space="0" w:color="auto"/>
        <w:right w:val="none" w:sz="0" w:space="0" w:color="auto"/>
      </w:divBdr>
    </w:div>
    <w:div w:id="623803896">
      <w:bodyDiv w:val="1"/>
      <w:marLeft w:val="0"/>
      <w:marRight w:val="0"/>
      <w:marTop w:val="0"/>
      <w:marBottom w:val="0"/>
      <w:divBdr>
        <w:top w:val="none" w:sz="0" w:space="0" w:color="auto"/>
        <w:left w:val="none" w:sz="0" w:space="0" w:color="auto"/>
        <w:bottom w:val="none" w:sz="0" w:space="0" w:color="auto"/>
        <w:right w:val="none" w:sz="0" w:space="0" w:color="auto"/>
      </w:divBdr>
    </w:div>
    <w:div w:id="1425805260">
      <w:bodyDiv w:val="1"/>
      <w:marLeft w:val="0"/>
      <w:marRight w:val="0"/>
      <w:marTop w:val="0"/>
      <w:marBottom w:val="0"/>
      <w:divBdr>
        <w:top w:val="none" w:sz="0" w:space="0" w:color="auto"/>
        <w:left w:val="none" w:sz="0" w:space="0" w:color="auto"/>
        <w:bottom w:val="none" w:sz="0" w:space="0" w:color="auto"/>
        <w:right w:val="none" w:sz="0" w:space="0" w:color="auto"/>
      </w:divBdr>
    </w:div>
    <w:div w:id="153033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5.png"/><Relationship Id="rId42" Type="http://schemas.openxmlformats.org/officeDocument/2006/relationships/oleObject" Target="embeddings/oleObject18.bin"/><Relationship Id="rId47" Type="http://schemas.openxmlformats.org/officeDocument/2006/relationships/oleObject" Target="embeddings/oleObject22.bin"/><Relationship Id="rId63" Type="http://schemas.openxmlformats.org/officeDocument/2006/relationships/image" Target="media/image23.wmf"/><Relationship Id="rId68" Type="http://schemas.openxmlformats.org/officeDocument/2006/relationships/oleObject" Target="embeddings/oleObject33.bin"/><Relationship Id="rId84" Type="http://schemas.openxmlformats.org/officeDocument/2006/relationships/image" Target="media/image38.png"/><Relationship Id="rId89" Type="http://schemas.openxmlformats.org/officeDocument/2006/relationships/image" Target="media/image43.png"/><Relationship Id="rId16" Type="http://schemas.openxmlformats.org/officeDocument/2006/relationships/image" Target="media/image30.png"/><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3.png"/><Relationship Id="rId53" Type="http://schemas.openxmlformats.org/officeDocument/2006/relationships/image" Target="media/image18.wmf"/><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33.png"/><Relationship Id="rId5" Type="http://schemas.openxmlformats.org/officeDocument/2006/relationships/settings" Target="settings.xml"/><Relationship Id="rId90" Type="http://schemas.openxmlformats.org/officeDocument/2006/relationships/image" Target="media/image44.png"/><Relationship Id="rId95" Type="http://schemas.openxmlformats.org/officeDocument/2006/relationships/image" Target="media/image48.png"/><Relationship Id="rId22" Type="http://schemas.openxmlformats.org/officeDocument/2006/relationships/oleObject" Target="embeddings/oleObject7.bin"/><Relationship Id="rId27" Type="http://schemas.openxmlformats.org/officeDocument/2006/relationships/image" Target="media/image8.png"/><Relationship Id="rId43" Type="http://schemas.openxmlformats.org/officeDocument/2006/relationships/image" Target="media/image15.png"/><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26.wmf"/><Relationship Id="rId80" Type="http://schemas.openxmlformats.org/officeDocument/2006/relationships/image" Target="media/image34.png"/><Relationship Id="rId85"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20.emf"/><Relationship Id="rId17" Type="http://schemas.openxmlformats.org/officeDocument/2006/relationships/oleObject" Target="embeddings/oleObject4.bin"/><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5.bin"/><Relationship Id="rId46" Type="http://schemas.openxmlformats.org/officeDocument/2006/relationships/oleObject" Target="embeddings/oleObject21.bin"/><Relationship Id="rId59" Type="http://schemas.openxmlformats.org/officeDocument/2006/relationships/image" Target="media/image21.wmf"/><Relationship Id="rId67" Type="http://schemas.openxmlformats.org/officeDocument/2006/relationships/image" Target="media/image25.wmf"/><Relationship Id="rId20" Type="http://schemas.openxmlformats.org/officeDocument/2006/relationships/oleObject" Target="embeddings/oleObject6.bin"/><Relationship Id="rId41" Type="http://schemas.openxmlformats.org/officeDocument/2006/relationships/image" Target="media/image14.png"/><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29.png"/><Relationship Id="rId83" Type="http://schemas.openxmlformats.org/officeDocument/2006/relationships/image" Target="media/image37.png"/><Relationship Id="rId88" Type="http://schemas.openxmlformats.org/officeDocument/2006/relationships/image" Target="media/image42.png"/><Relationship Id="rId91" Type="http://schemas.openxmlformats.org/officeDocument/2006/relationships/image" Target="media/image45.png"/><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6.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16.wmf"/><Relationship Id="rId57" Type="http://schemas.openxmlformats.org/officeDocument/2006/relationships/image" Target="media/image20.wmf"/><Relationship Id="rId10" Type="http://schemas.openxmlformats.org/officeDocument/2006/relationships/image" Target="media/image2.emf"/><Relationship Id="rId31" Type="http://schemas.openxmlformats.org/officeDocument/2006/relationships/image" Target="media/image10.png"/><Relationship Id="rId44" Type="http://schemas.openxmlformats.org/officeDocument/2006/relationships/oleObject" Target="embeddings/oleObject19.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image" Target="media/image32.png"/><Relationship Id="rId81" Type="http://schemas.openxmlformats.org/officeDocument/2006/relationships/image" Target="media/image35.png"/><Relationship Id="rId86" Type="http://schemas.openxmlformats.org/officeDocument/2006/relationships/image" Target="media/image40.emf"/><Relationship Id="rId94" Type="http://schemas.openxmlformats.org/officeDocument/2006/relationships/image" Target="media/image47.png"/><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oleObject" Target="embeddings/oleObject2.bin"/><Relationship Id="rId18" Type="http://schemas.openxmlformats.org/officeDocument/2006/relationships/image" Target="media/image4.wmf"/><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oleObject" Target="embeddings/oleObject24.bin"/><Relationship Id="rId55" Type="http://schemas.openxmlformats.org/officeDocument/2006/relationships/image" Target="media/image19.wmf"/><Relationship Id="rId76" Type="http://schemas.openxmlformats.org/officeDocument/2006/relationships/image" Target="media/image30.emf"/><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27.wmf"/><Relationship Id="rId92" Type="http://schemas.openxmlformats.org/officeDocument/2006/relationships/oleObject" Target="embeddings/oleObject37.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image" Target="media/image41.png"/><Relationship Id="rId61" Type="http://schemas.openxmlformats.org/officeDocument/2006/relationships/image" Target="media/image22.wmf"/><Relationship Id="rId82" Type="http://schemas.openxmlformats.org/officeDocument/2006/relationships/image" Target="media/image36.emf"/><Relationship Id="rId19" Type="http://schemas.openxmlformats.org/officeDocument/2006/relationships/oleObject" Target="embeddings/oleObject5.bin"/><Relationship Id="rId14" Type="http://schemas.openxmlformats.org/officeDocument/2006/relationships/image" Target="media/image3.png"/><Relationship Id="rId30" Type="http://schemas.openxmlformats.org/officeDocument/2006/relationships/oleObject" Target="embeddings/oleObject11.bin"/><Relationship Id="rId35" Type="http://schemas.openxmlformats.org/officeDocument/2006/relationships/image" Target="media/image12.wmf"/><Relationship Id="rId56" Type="http://schemas.openxmlformats.org/officeDocument/2006/relationships/oleObject" Target="embeddings/oleObject27.bin"/><Relationship Id="rId77" Type="http://schemas.openxmlformats.org/officeDocument/2006/relationships/image" Target="media/image31.png"/><Relationship Id="rId8" Type="http://schemas.openxmlformats.org/officeDocument/2006/relationships/endnotes" Target="endnotes.xml"/><Relationship Id="rId51" Type="http://schemas.openxmlformats.org/officeDocument/2006/relationships/image" Target="media/image17.wmf"/><Relationship Id="rId72" Type="http://schemas.openxmlformats.org/officeDocument/2006/relationships/oleObject" Target="embeddings/oleObject35.bin"/><Relationship Id="rId93" Type="http://schemas.openxmlformats.org/officeDocument/2006/relationships/image" Target="media/image46.png"/><Relationship Id="rId9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CUKER-ASUS\AppData\Roaming\Microsoft\&#350;ablonlar\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9.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9F55083-7572-4AE4-8FC1-E947D7A306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EssentialReport</Template>
  <TotalTime>660</TotalTime>
  <Pages>31</Pages>
  <Words>4493</Words>
  <Characters>25616</Characters>
  <Application>Microsoft Office Word</Application>
  <DocSecurity>0</DocSecurity>
  <Lines>213</Lines>
  <Paragraphs>60</Paragraphs>
  <ScaleCrop>false</ScaleCrop>
  <HeadingPairs>
    <vt:vector size="2" baseType="variant">
      <vt:variant>
        <vt:lpstr>Konu Başlığı</vt:lpstr>
      </vt:variant>
      <vt:variant>
        <vt:i4>1</vt:i4>
      </vt:variant>
    </vt:vector>
  </HeadingPairs>
  <TitlesOfParts>
    <vt:vector size="1" baseType="lpstr">
      <vt:lpstr>ELEKTRİK DEVRELERİ  II</vt:lpstr>
    </vt:vector>
  </TitlesOfParts>
  <Company>Sau</Company>
  <LinksUpToDate>false</LinksUpToDate>
  <CharactersWithSpaces>30049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ELEKTRİK DEVRELERİ  II</dc:title>
  <dc:subject>Laboratuvar FÖYÜ</dc:subject>
  <dc:creator>KUCUKER-ASUS</dc:creator>
  <cp:lastModifiedBy>Sau</cp:lastModifiedBy>
  <cp:revision>49</cp:revision>
  <cp:lastPrinted>2014-03-12T14:32:00Z</cp:lastPrinted>
  <dcterms:created xsi:type="dcterms:W3CDTF">2013-02-06T19:45:00Z</dcterms:created>
  <dcterms:modified xsi:type="dcterms:W3CDTF">2014-09-18T08:34:00Z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